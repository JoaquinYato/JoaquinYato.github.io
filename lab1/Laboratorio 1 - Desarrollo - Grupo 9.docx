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626D2" w14:textId="77777777" w:rsidR="00D5789D" w:rsidRPr="00A2011A" w:rsidRDefault="00D5789D" w:rsidP="00D5789D">
      <w:pPr>
        <w:rPr>
          <w:lang w:val="es-PE"/>
        </w:rPr>
      </w:pPr>
    </w:p>
    <w:p w14:paraId="0FDC34E3" w14:textId="77777777" w:rsidR="00636933" w:rsidRPr="00A2011A" w:rsidRDefault="00EA2EEC" w:rsidP="00D5789D">
      <w:pPr>
        <w:rPr>
          <w:lang w:val="es-PE"/>
        </w:rPr>
      </w:pPr>
      <w:r w:rsidRPr="00A2011A">
        <w:rPr>
          <w:noProof/>
          <w:lang w:val="es-PE" w:eastAsia="es-PE"/>
        </w:rPr>
        <mc:AlternateContent>
          <mc:Choice Requires="wps">
            <w:drawing>
              <wp:anchor distT="0" distB="0" distL="114300" distR="114300" simplePos="0" relativeHeight="251658242" behindDoc="0" locked="0" layoutInCell="1" allowOverlap="1" wp14:anchorId="0C79D041" wp14:editId="21886A80">
                <wp:simplePos x="0" y="0"/>
                <wp:positionH relativeFrom="column">
                  <wp:posOffset>3476625</wp:posOffset>
                </wp:positionH>
                <wp:positionV relativeFrom="paragraph">
                  <wp:posOffset>154940</wp:posOffset>
                </wp:positionV>
                <wp:extent cx="3886835" cy="1143000"/>
                <wp:effectExtent l="0" t="0" r="1841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0A3F5F74" w14:textId="2CBEB075" w:rsidR="002B5E55" w:rsidRPr="00806C11" w:rsidRDefault="00A43607" w:rsidP="00EB6223">
                            <w:pPr>
                              <w:spacing w:after="120"/>
                              <w:jc w:val="right"/>
                              <w:rPr>
                                <w:rFonts w:ascii="Arial" w:hAnsi="Arial"/>
                                <w:b/>
                                <w:sz w:val="56"/>
                                <w:szCs w:val="56"/>
                                <w:lang w:val="es-PE"/>
                              </w:rPr>
                            </w:pPr>
                            <w:r>
                              <w:rPr>
                                <w:rFonts w:ascii="Arial" w:hAnsi="Arial"/>
                                <w:b/>
                                <w:sz w:val="56"/>
                                <w:szCs w:val="56"/>
                                <w:lang w:val="es-PE"/>
                              </w:rPr>
                              <w:t>LENGUAJES DE PROGRAMACIÓN 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9D041" id="_x0000_t202" coordsize="21600,21600" o:spt="202" path="m,l,21600r21600,l21600,xe">
                <v:stroke joinstyle="miter"/>
                <v:path gradientshapeok="t" o:connecttype="rect"/>
              </v:shapetype>
              <v:shape id="Text Box 4" o:spid="_x0000_s1026" type="#_x0000_t202" style="position:absolute;left:0;text-align:left;margin-left:273.75pt;margin-top:12.2pt;width:306.05pt;height:9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" filled="f" stroked="f">
                <v:textbox inset="0,0,0,0">
                  <w:txbxContent>
                    <w:p w14:paraId="40514E8D" w14:textId="77777777" w:rsidR="002B5E55" w:rsidRPr="001A6F08" w:rsidRDefault="002B5E55" w:rsidP="00EB6223">
                      <w:pPr>
                        <w:spacing w:after="120"/>
                        <w:jc w:val="right"/>
                        <w:rPr>
                          <w:rFonts w:ascii="Arial" w:hAnsi="Arial"/>
                          <w:caps/>
                          <w:sz w:val="32"/>
                          <w:lang w:val="es-PE"/>
                        </w:rPr>
                      </w:pPr>
                      <w:r w:rsidRPr="001A6F08">
                        <w:rPr>
                          <w:rFonts w:ascii="Arial" w:hAnsi="Arial"/>
                          <w:caps/>
                          <w:sz w:val="32"/>
                          <w:lang w:val="es-PE"/>
                        </w:rPr>
                        <w:t>Informe de Prácticas</w:t>
                      </w:r>
                    </w:p>
                    <w:p w14:paraId="0A3F5F74" w14:textId="2CBEB075" w:rsidR="002B5E55" w:rsidRPr="00806C11" w:rsidRDefault="00A43607" w:rsidP="00EB6223">
                      <w:pPr>
                        <w:spacing w:after="120"/>
                        <w:jc w:val="right"/>
                        <w:rPr>
                          <w:rFonts w:ascii="Arial" w:hAnsi="Arial"/>
                          <w:b/>
                          <w:sz w:val="56"/>
                          <w:szCs w:val="56"/>
                          <w:lang w:val="es-PE"/>
                        </w:rPr>
                      </w:pPr>
                      <w:r>
                        <w:rPr>
                          <w:rFonts w:ascii="Arial" w:hAnsi="Arial"/>
                          <w:b/>
                          <w:sz w:val="56"/>
                          <w:szCs w:val="56"/>
                          <w:lang w:val="es-PE"/>
                        </w:rPr>
                        <w:t>LENGUAJES DE PROGRAMACIÓN III</w:t>
                      </w:r>
                    </w:p>
                  </w:txbxContent>
                </v:textbox>
              </v:shape>
            </w:pict>
          </mc:Fallback>
        </mc:AlternateContent>
      </w:r>
      <w:r w:rsidRPr="00A2011A">
        <w:rPr>
          <w:noProof/>
          <w:lang w:val="es-PE" w:eastAsia="es-PE"/>
        </w:rPr>
        <mc:AlternateContent>
          <mc:Choice Requires="wps">
            <w:drawing>
              <wp:anchor distT="0" distB="0" distL="114300" distR="114300" simplePos="0" relativeHeight="251658241" behindDoc="0" locked="0" layoutInCell="1" allowOverlap="1" wp14:anchorId="316B1E71" wp14:editId="757BA8BE">
                <wp:simplePos x="0" y="0"/>
                <wp:positionH relativeFrom="column">
                  <wp:posOffset>561975</wp:posOffset>
                </wp:positionH>
                <wp:positionV relativeFrom="paragraph">
                  <wp:posOffset>145415</wp:posOffset>
                </wp:positionV>
                <wp:extent cx="3752850" cy="666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6D72"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0A2A77D9" w14:textId="23C402E1" w:rsidR="002B5E55" w:rsidRPr="009E0397" w:rsidRDefault="004C61E4" w:rsidP="006D68C6">
                            <w:pPr>
                              <w:spacing w:after="120"/>
                              <w:rPr>
                                <w:rFonts w:ascii="Arial" w:hAnsi="Arial"/>
                                <w:b/>
                                <w:sz w:val="44"/>
                                <w:szCs w:val="44"/>
                              </w:rPr>
                            </w:pPr>
                            <w:r>
                              <w:rPr>
                                <w:rFonts w:ascii="Arial" w:hAnsi="Arial"/>
                                <w:b/>
                                <w:sz w:val="44"/>
                                <w:szCs w:val="44"/>
                              </w:rPr>
                              <w:t>Agosto</w:t>
                            </w:r>
                            <w:r w:rsidR="002B5E55">
                              <w:rPr>
                                <w:rFonts w:ascii="Arial" w:hAnsi="Arial"/>
                                <w:b/>
                                <w:sz w:val="44"/>
                                <w:szCs w:val="44"/>
                              </w:rPr>
                              <w:t xml:space="preserve"> - 202</w:t>
                            </w:r>
                            <w:r w:rsidR="00A43607">
                              <w:rPr>
                                <w:rFonts w:ascii="Arial" w:hAnsi="Arial"/>
                                <w:b/>
                                <w:sz w:val="44"/>
                                <w:szCs w:val="44"/>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B1E71" id="Text Box 3" o:spid="_x0000_s1027" type="#_x0000_t202" style="position:absolute;left:0;text-align:left;margin-left:44.25pt;margin-top:11.45pt;width:295.5pt;height: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" filled="f" stroked="f">
                <v:textbox inset="0,0,0,0">
                  <w:txbxContent>
                    <w:p w14:paraId="20236D72" w14:textId="77777777" w:rsidR="002B5E55" w:rsidRPr="001A6F08" w:rsidRDefault="002B5E55" w:rsidP="006D68C6">
                      <w:pPr>
                        <w:spacing w:after="120"/>
                        <w:rPr>
                          <w:rFonts w:ascii="Arial" w:hAnsi="Arial"/>
                          <w:b/>
                          <w:color w:val="0072A6"/>
                          <w:sz w:val="28"/>
                          <w:szCs w:val="28"/>
                          <w:lang w:val="es-PE"/>
                        </w:rPr>
                      </w:pPr>
                      <w:r w:rsidRPr="001A6F08">
                        <w:rPr>
                          <w:rFonts w:ascii="Arial" w:hAnsi="Arial"/>
                          <w:b/>
                          <w:color w:val="0072A6"/>
                          <w:sz w:val="28"/>
                          <w:szCs w:val="28"/>
                          <w:lang w:val="es-PE"/>
                        </w:rPr>
                        <w:t>UCSM Esc. Prof. de Ingeniería de Sistemas</w:t>
                      </w:r>
                    </w:p>
                    <w:p w14:paraId="0A2A77D9" w14:textId="23C402E1" w:rsidR="002B5E55" w:rsidRPr="009E0397" w:rsidRDefault="004C61E4" w:rsidP="006D68C6">
                      <w:pPr>
                        <w:spacing w:after="120"/>
                        <w:rPr>
                          <w:rFonts w:ascii="Arial" w:hAnsi="Arial"/>
                          <w:b/>
                          <w:sz w:val="44"/>
                          <w:szCs w:val="44"/>
                        </w:rPr>
                      </w:pPr>
                      <w:r>
                        <w:rPr>
                          <w:rFonts w:ascii="Arial" w:hAnsi="Arial"/>
                          <w:b/>
                          <w:sz w:val="44"/>
                          <w:szCs w:val="44"/>
                        </w:rPr>
                        <w:t>Agosto</w:t>
                      </w:r>
                      <w:r w:rsidR="002B5E55">
                        <w:rPr>
                          <w:rFonts w:ascii="Arial" w:hAnsi="Arial"/>
                          <w:b/>
                          <w:sz w:val="44"/>
                          <w:szCs w:val="44"/>
                        </w:rPr>
                        <w:t xml:space="preserve"> - 202</w:t>
                      </w:r>
                      <w:r w:rsidR="00A43607">
                        <w:rPr>
                          <w:rFonts w:ascii="Arial" w:hAnsi="Arial"/>
                          <w:b/>
                          <w:sz w:val="44"/>
                          <w:szCs w:val="44"/>
                        </w:rPr>
                        <w:t>4</w:t>
                      </w:r>
                    </w:p>
                  </w:txbxContent>
                </v:textbox>
              </v:shape>
            </w:pict>
          </mc:Fallback>
        </mc:AlternateContent>
      </w:r>
      <w:r w:rsidR="00EC507B" w:rsidRPr="00A2011A">
        <w:rPr>
          <w:noProof/>
          <w:lang w:val="es-PE" w:eastAsia="es-PE"/>
        </w:rPr>
        <mc:AlternateContent>
          <mc:Choice Requires="wps">
            <w:drawing>
              <wp:anchor distT="0" distB="0" distL="114300" distR="114300" simplePos="0" relativeHeight="251658244" behindDoc="0" locked="0" layoutInCell="1" allowOverlap="1" wp14:anchorId="24057D1B" wp14:editId="019D46DC">
                <wp:simplePos x="0" y="0"/>
                <wp:positionH relativeFrom="column">
                  <wp:posOffset>219075</wp:posOffset>
                </wp:positionH>
                <wp:positionV relativeFrom="paragraph">
                  <wp:posOffset>1593215</wp:posOffset>
                </wp:positionV>
                <wp:extent cx="2809875" cy="990600"/>
                <wp:effectExtent l="0" t="0" r="9525" b="0"/>
                <wp:wrapNone/>
                <wp:docPr id="12" name="Rectángulo 12"/>
                <wp:cNvGraphicFramePr/>
                <a:graphic xmlns:a="http://schemas.openxmlformats.org/drawingml/2006/main">
                  <a:graphicData uri="http://schemas.microsoft.com/office/word/2010/wordprocessingShape">
                    <wps:wsp>
                      <wps:cNvSpPr/>
                      <wps:spPr>
                        <a:xfrm>
                          <a:off x="0" y="0"/>
                          <a:ext cx="2809875" cy="9906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9BE6A" id="Rectángulo 12" o:spid="_x0000_s1026" style="position:absolute;margin-left:17.25pt;margin-top:125.45pt;width:221.25pt;height:78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" fillcolor="white [3201]" stroked="f" strokeweight="2pt"/>
            </w:pict>
          </mc:Fallback>
        </mc:AlternateContent>
      </w:r>
    </w:p>
    <w:p w14:paraId="0DE59FD7" w14:textId="77777777" w:rsidR="001A6F08" w:rsidRPr="00A2011A" w:rsidRDefault="001A6F08" w:rsidP="00D5789D">
      <w:pPr>
        <w:rPr>
          <w:lang w:val="es-PE"/>
        </w:rPr>
      </w:pPr>
    </w:p>
    <w:p w14:paraId="3D31B780" w14:textId="77777777" w:rsidR="001A6F08" w:rsidRPr="00A2011A" w:rsidRDefault="001A6F08" w:rsidP="00D5789D">
      <w:pPr>
        <w:rPr>
          <w:lang w:val="es-PE"/>
        </w:rPr>
      </w:pPr>
    </w:p>
    <w:p w14:paraId="37596C69" w14:textId="77777777" w:rsidR="001A6F08" w:rsidRPr="00A2011A" w:rsidRDefault="001A6F08" w:rsidP="00D5789D">
      <w:pPr>
        <w:rPr>
          <w:lang w:val="es-PE"/>
        </w:rPr>
      </w:pPr>
    </w:p>
    <w:p w14:paraId="7CA0D9D9" w14:textId="77777777" w:rsidR="001A6F08" w:rsidRPr="00A2011A" w:rsidRDefault="001A6F08" w:rsidP="00D5789D">
      <w:pPr>
        <w:rPr>
          <w:lang w:val="es-PE"/>
        </w:rPr>
      </w:pPr>
    </w:p>
    <w:p w14:paraId="41D254A4" w14:textId="3B783C4C" w:rsidR="001A6F08" w:rsidRPr="00A2011A" w:rsidRDefault="00A43607" w:rsidP="00D5789D">
      <w:pPr>
        <w:rPr>
          <w:lang w:val="es-PE"/>
        </w:rPr>
      </w:pPr>
      <w:r w:rsidRPr="00A2011A">
        <w:rPr>
          <w:noProof/>
          <w:lang w:val="es-PE" w:eastAsia="es-PE"/>
        </w:rPr>
        <w:drawing>
          <wp:anchor distT="0" distB="0" distL="114300" distR="114300" simplePos="0" relativeHeight="251658245" behindDoc="0" locked="0" layoutInCell="1" allowOverlap="1" wp14:anchorId="0782EB43" wp14:editId="7C03AA65">
            <wp:simplePos x="0" y="0"/>
            <wp:positionH relativeFrom="column">
              <wp:posOffset>429260</wp:posOffset>
            </wp:positionH>
            <wp:positionV relativeFrom="paragraph">
              <wp:posOffset>110490</wp:posOffset>
            </wp:positionV>
            <wp:extent cx="1351280" cy="1245397"/>
            <wp:effectExtent l="0" t="0" r="0" b="0"/>
            <wp:wrapNone/>
            <wp:docPr id="10" name="Imagen 10" descr="Escudo U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udo UC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654" cy="1249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F29" w:rsidRPr="00A2011A">
        <w:rPr>
          <w:noProof/>
          <w:lang w:val="es-PE" w:eastAsia="es-PE"/>
        </w:rPr>
        <w:drawing>
          <wp:anchor distT="0" distB="0" distL="114300" distR="114300" simplePos="0" relativeHeight="251658246" behindDoc="0" locked="0" layoutInCell="1" allowOverlap="1" wp14:anchorId="09B4156E" wp14:editId="4F7C82D4">
            <wp:simplePos x="0" y="0"/>
            <wp:positionH relativeFrom="column">
              <wp:posOffset>1771650</wp:posOffset>
            </wp:positionH>
            <wp:positionV relativeFrom="paragraph">
              <wp:posOffset>262890</wp:posOffset>
            </wp:positionV>
            <wp:extent cx="2017395" cy="952500"/>
            <wp:effectExtent l="0" t="0" r="1905" b="0"/>
            <wp:wrapNone/>
            <wp:docPr id="11" name="Imagen 11" descr="http://www.ucsm.edu.pe/jinis/Images/Logo_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sm.edu.pe/jinis/Images/Logo_epis.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1739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05E654" w14:textId="77777777" w:rsidR="001A6F08" w:rsidRPr="00A2011A" w:rsidRDefault="001A6F08" w:rsidP="00D5789D">
      <w:pPr>
        <w:rPr>
          <w:lang w:val="es-PE"/>
        </w:rPr>
      </w:pPr>
    </w:p>
    <w:p w14:paraId="2661FAAF" w14:textId="77777777" w:rsidR="001A6F08" w:rsidRPr="00A2011A" w:rsidRDefault="001A6F08" w:rsidP="00D5789D">
      <w:pPr>
        <w:rPr>
          <w:lang w:val="es-PE"/>
        </w:rPr>
      </w:pPr>
    </w:p>
    <w:p w14:paraId="17DAE112" w14:textId="77777777" w:rsidR="001A6F08" w:rsidRPr="00A2011A" w:rsidRDefault="001A6F08" w:rsidP="00D5789D">
      <w:pPr>
        <w:rPr>
          <w:lang w:val="es-PE"/>
        </w:rPr>
      </w:pPr>
    </w:p>
    <w:p w14:paraId="42F92CAE" w14:textId="77777777" w:rsidR="001A6F08" w:rsidRPr="00A2011A" w:rsidRDefault="001A6F08" w:rsidP="00D5789D">
      <w:pPr>
        <w:rPr>
          <w:lang w:val="es-PE"/>
        </w:rPr>
      </w:pPr>
    </w:p>
    <w:p w14:paraId="6C33F171" w14:textId="77777777" w:rsidR="001A6F08" w:rsidRPr="00A2011A" w:rsidRDefault="00601EE4" w:rsidP="00D5789D">
      <w:pPr>
        <w:rPr>
          <w:lang w:val="es-PE"/>
        </w:rPr>
      </w:pPr>
      <w:r w:rsidRPr="00A2011A">
        <w:rPr>
          <w:noProof/>
          <w:lang w:val="es-PE" w:eastAsia="es-PE"/>
        </w:rPr>
        <mc:AlternateContent>
          <mc:Choice Requires="wps">
            <w:drawing>
              <wp:anchor distT="0" distB="0" distL="114300" distR="114300" simplePos="0" relativeHeight="251658240" behindDoc="0" locked="0" layoutInCell="1" allowOverlap="1" wp14:anchorId="323F8CB2" wp14:editId="5885CAE1">
                <wp:simplePos x="0" y="0"/>
                <wp:positionH relativeFrom="column">
                  <wp:posOffset>457200</wp:posOffset>
                </wp:positionH>
                <wp:positionV relativeFrom="paragraph">
                  <wp:posOffset>8890</wp:posOffset>
                </wp:positionV>
                <wp:extent cx="5286375" cy="16954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EEDA" w14:textId="7A35BF9F" w:rsidR="002B5E55" w:rsidRPr="001A6F08"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spellEnd"/>
                            <w:r w:rsidRPr="001A6F08">
                              <w:rPr>
                                <w:rFonts w:ascii="Arial" w:hAnsi="Arial"/>
                                <w:b/>
                                <w:color w:val="428F35"/>
                                <w:sz w:val="56"/>
                                <w:lang w:val="es-PE"/>
                              </w:rPr>
                              <w:t xml:space="preserve"> </w:t>
                            </w:r>
                            <w:r>
                              <w:rPr>
                                <w:rFonts w:ascii="Arial" w:hAnsi="Arial"/>
                                <w:b/>
                                <w:color w:val="428F35"/>
                                <w:sz w:val="56"/>
                                <w:lang w:val="es-PE"/>
                              </w:rPr>
                              <w:t xml:space="preserve"> 0</w:t>
                            </w:r>
                            <w:r w:rsidR="004C61E4">
                              <w:rPr>
                                <w:rFonts w:ascii="Arial" w:hAnsi="Arial"/>
                                <w:b/>
                                <w:color w:val="428F35"/>
                                <w:sz w:val="56"/>
                                <w:lang w:val="es-PE"/>
                              </w:rPr>
                              <w:t>1</w:t>
                            </w:r>
                            <w:proofErr w:type="gramEnd"/>
                            <w:r w:rsidR="004C61E4">
                              <w:rPr>
                                <w:rFonts w:ascii="Arial" w:hAnsi="Arial"/>
                                <w:b/>
                                <w:color w:val="428F35"/>
                                <w:sz w:val="56"/>
                                <w:lang w:val="es-PE"/>
                              </w:rPr>
                              <w:t xml:space="preserve">: </w:t>
                            </w:r>
                            <w:r w:rsidR="008B1DEC">
                              <w:rPr>
                                <w:rFonts w:ascii="Arial" w:hAnsi="Arial"/>
                                <w:b/>
                                <w:color w:val="428F35"/>
                                <w:sz w:val="56"/>
                                <w:lang w:val="es-PE"/>
                              </w:rPr>
                              <w:t>HTML</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01A266EF" w14:textId="77777777" w:rsidR="00492DFE" w:rsidRDefault="00492DFE" w:rsidP="00A43607">
                            <w:pPr>
                              <w:spacing w:after="0"/>
                              <w:ind w:left="1843"/>
                              <w:rPr>
                                <w:rFonts w:ascii="Arial" w:hAnsi="Arial"/>
                                <w:sz w:val="28"/>
                                <w:lang w:val="es-419"/>
                              </w:rPr>
                            </w:pPr>
                            <w:r w:rsidRPr="00492DFE">
                              <w:rPr>
                                <w:rFonts w:ascii="Arial" w:hAnsi="Arial"/>
                                <w:sz w:val="28"/>
                                <w:lang w:val="es-419"/>
                              </w:rPr>
                              <w:t xml:space="preserve">Castro Rosas </w:t>
                            </w:r>
                            <w:proofErr w:type="spellStart"/>
                            <w:r w:rsidRPr="00492DFE">
                              <w:rPr>
                                <w:rFonts w:ascii="Arial" w:hAnsi="Arial"/>
                                <w:sz w:val="28"/>
                                <w:lang w:val="es-419"/>
                              </w:rPr>
                              <w:t>Sebastian</w:t>
                            </w:r>
                            <w:proofErr w:type="spellEnd"/>
                            <w:r w:rsidRPr="00492DFE">
                              <w:rPr>
                                <w:rFonts w:ascii="Arial" w:hAnsi="Arial"/>
                                <w:sz w:val="28"/>
                                <w:lang w:val="es-419"/>
                              </w:rPr>
                              <w:t xml:space="preserve"> Diogo</w:t>
                            </w:r>
                          </w:p>
                          <w:p w14:paraId="45CC873B" w14:textId="405D3040" w:rsidR="00A43607" w:rsidRPr="003E5287" w:rsidRDefault="009B2ECB" w:rsidP="00A43607">
                            <w:pPr>
                              <w:spacing w:after="0"/>
                              <w:ind w:left="1843"/>
                              <w:rPr>
                                <w:rFonts w:ascii="Arial" w:hAnsi="Arial"/>
                                <w:sz w:val="28"/>
                                <w:lang w:val="es-419"/>
                              </w:rPr>
                            </w:pPr>
                            <w:r>
                              <w:rPr>
                                <w:rFonts w:ascii="Arial" w:hAnsi="Arial"/>
                                <w:sz w:val="28"/>
                                <w:lang w:val="es-419"/>
                              </w:rPr>
                              <w:t xml:space="preserve">Huamani </w:t>
                            </w:r>
                            <w:proofErr w:type="spellStart"/>
                            <w:r>
                              <w:rPr>
                                <w:rFonts w:ascii="Arial" w:hAnsi="Arial"/>
                                <w:sz w:val="28"/>
                                <w:lang w:val="es-419"/>
                              </w:rPr>
                              <w:t>Chuquimamani</w:t>
                            </w:r>
                            <w:proofErr w:type="spellEnd"/>
                            <w:r>
                              <w:rPr>
                                <w:rFonts w:ascii="Arial" w:hAnsi="Arial"/>
                                <w:sz w:val="28"/>
                                <w:lang w:val="es-419"/>
                              </w:rPr>
                              <w:t>, Fabian Genaro</w:t>
                            </w:r>
                          </w:p>
                          <w:p w14:paraId="1EE774F5" w14:textId="374E2AC2" w:rsidR="002B5E55" w:rsidRDefault="004E68AE" w:rsidP="00914AE4">
                            <w:pPr>
                              <w:spacing w:after="0"/>
                              <w:ind w:left="1843"/>
                              <w:rPr>
                                <w:rFonts w:ascii="Arial" w:hAnsi="Arial"/>
                                <w:sz w:val="28"/>
                              </w:rPr>
                            </w:pPr>
                            <w:r>
                              <w:rPr>
                                <w:rFonts w:ascii="Arial" w:hAnsi="Arial"/>
                                <w:sz w:val="28"/>
                              </w:rPr>
                              <w:t>Yato Marroquin Joaquin Mateo</w:t>
                            </w:r>
                          </w:p>
                          <w:p w14:paraId="2DD853D8" w14:textId="77777777" w:rsidR="00D91D02" w:rsidRPr="003E5287" w:rsidRDefault="00D91D02" w:rsidP="00D91D02">
                            <w:pPr>
                              <w:spacing w:after="0"/>
                              <w:ind w:left="1843"/>
                              <w:rPr>
                                <w:rFonts w:ascii="Arial" w:hAnsi="Arial"/>
                                <w:sz w:val="28"/>
                                <w:lang w:val="es-419"/>
                              </w:rPr>
                            </w:pPr>
                            <w:proofErr w:type="spellStart"/>
                            <w:r>
                              <w:rPr>
                                <w:rFonts w:ascii="Arial" w:hAnsi="Arial"/>
                                <w:sz w:val="28"/>
                                <w:lang w:val="es-419"/>
                              </w:rPr>
                              <w:t>Yto</w:t>
                            </w:r>
                            <w:proofErr w:type="spellEnd"/>
                            <w:r>
                              <w:rPr>
                                <w:rFonts w:ascii="Arial" w:hAnsi="Arial"/>
                                <w:sz w:val="28"/>
                                <w:lang w:val="es-419"/>
                              </w:rPr>
                              <w:t xml:space="preserve"> Quispe </w:t>
                            </w:r>
                            <w:proofErr w:type="spellStart"/>
                            <w:r>
                              <w:rPr>
                                <w:rFonts w:ascii="Arial" w:hAnsi="Arial"/>
                                <w:sz w:val="28"/>
                                <w:lang w:val="es-419"/>
                              </w:rPr>
                              <w:t>Jose</w:t>
                            </w:r>
                            <w:proofErr w:type="spellEnd"/>
                            <w:r>
                              <w:rPr>
                                <w:rFonts w:ascii="Arial" w:hAnsi="Arial"/>
                                <w:sz w:val="28"/>
                                <w:lang w:val="es-419"/>
                              </w:rPr>
                              <w:t xml:space="preserve"> Carlos</w:t>
                            </w:r>
                          </w:p>
                          <w:p w14:paraId="6FAF2982" w14:textId="77777777" w:rsidR="002B5E55" w:rsidRPr="00D5789D" w:rsidRDefault="002B5E55" w:rsidP="00914AE4">
                            <w:pPr>
                              <w:spacing w:after="0"/>
                              <w:ind w:left="1843"/>
                              <w:rPr>
                                <w:rFonts w:ascii="Arial" w:hAnsi="Arial"/>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F8CB2" id="Text Box 2" o:spid="_x0000_s1028" type="#_x0000_t202" style="position:absolute;left:0;text-align:left;margin-left:36pt;margin-top:.7pt;width:416.25pt;height:1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" filled="f" stroked="f">
                <v:textbox inset="0,0,0,0">
                  <w:txbxContent>
                    <w:p w14:paraId="4F13EEDA" w14:textId="7A35BF9F" w:rsidR="002B5E55" w:rsidRPr="001A6F08" w:rsidRDefault="002B5E55" w:rsidP="00D5789D">
                      <w:pPr>
                        <w:spacing w:after="360" w:line="216" w:lineRule="auto"/>
                        <w:rPr>
                          <w:rFonts w:ascii="Arial" w:hAnsi="Arial"/>
                          <w:b/>
                          <w:color w:val="428F35"/>
                          <w:sz w:val="56"/>
                          <w:lang w:val="es-PE"/>
                        </w:rPr>
                      </w:pPr>
                      <w:proofErr w:type="gramStart"/>
                      <w:r w:rsidRPr="001A6F08">
                        <w:rPr>
                          <w:rFonts w:ascii="Arial" w:hAnsi="Arial"/>
                          <w:b/>
                          <w:color w:val="428F35"/>
                          <w:sz w:val="56"/>
                          <w:lang w:val="es-PE"/>
                        </w:rPr>
                        <w:t xml:space="preserve">Práctica </w:t>
                      </w:r>
                      <w:r>
                        <w:rPr>
                          <w:rFonts w:ascii="Arial" w:hAnsi="Arial"/>
                          <w:b/>
                          <w:color w:val="428F35"/>
                          <w:sz w:val="56"/>
                          <w:lang w:val="es-PE"/>
                        </w:rPr>
                        <w:t xml:space="preserve"> </w:t>
                      </w:r>
                      <w:proofErr w:type="spellStart"/>
                      <w:r w:rsidRPr="001A6F08">
                        <w:rPr>
                          <w:rFonts w:ascii="Arial" w:hAnsi="Arial"/>
                          <w:b/>
                          <w:color w:val="428F35"/>
                          <w:sz w:val="56"/>
                          <w:lang w:val="es-PE"/>
                        </w:rPr>
                        <w:t>N°</w:t>
                      </w:r>
                      <w:proofErr w:type="spellEnd"/>
                      <w:r w:rsidRPr="001A6F08">
                        <w:rPr>
                          <w:rFonts w:ascii="Arial" w:hAnsi="Arial"/>
                          <w:b/>
                          <w:color w:val="428F35"/>
                          <w:sz w:val="56"/>
                          <w:lang w:val="es-PE"/>
                        </w:rPr>
                        <w:t xml:space="preserve"> </w:t>
                      </w:r>
                      <w:r>
                        <w:rPr>
                          <w:rFonts w:ascii="Arial" w:hAnsi="Arial"/>
                          <w:b/>
                          <w:color w:val="428F35"/>
                          <w:sz w:val="56"/>
                          <w:lang w:val="es-PE"/>
                        </w:rPr>
                        <w:t xml:space="preserve"> 0</w:t>
                      </w:r>
                      <w:r w:rsidR="004C61E4">
                        <w:rPr>
                          <w:rFonts w:ascii="Arial" w:hAnsi="Arial"/>
                          <w:b/>
                          <w:color w:val="428F35"/>
                          <w:sz w:val="56"/>
                          <w:lang w:val="es-PE"/>
                        </w:rPr>
                        <w:t>1</w:t>
                      </w:r>
                      <w:proofErr w:type="gramEnd"/>
                      <w:r w:rsidR="004C61E4">
                        <w:rPr>
                          <w:rFonts w:ascii="Arial" w:hAnsi="Arial"/>
                          <w:b/>
                          <w:color w:val="428F35"/>
                          <w:sz w:val="56"/>
                          <w:lang w:val="es-PE"/>
                        </w:rPr>
                        <w:t xml:space="preserve">: </w:t>
                      </w:r>
                      <w:r w:rsidR="008B1DEC">
                        <w:rPr>
                          <w:rFonts w:ascii="Arial" w:hAnsi="Arial"/>
                          <w:b/>
                          <w:color w:val="428F35"/>
                          <w:sz w:val="56"/>
                          <w:lang w:val="es-PE"/>
                        </w:rPr>
                        <w:t>HTML</w:t>
                      </w:r>
                    </w:p>
                    <w:p w14:paraId="4ABF1077" w14:textId="4C293694" w:rsidR="002B5E55" w:rsidRPr="001A6F08" w:rsidRDefault="002B5E55" w:rsidP="00D5789D">
                      <w:pPr>
                        <w:spacing w:after="0"/>
                        <w:rPr>
                          <w:rFonts w:ascii="Arial" w:hAnsi="Arial"/>
                          <w:sz w:val="28"/>
                          <w:lang w:val="es-PE"/>
                        </w:rPr>
                      </w:pPr>
                      <w:r w:rsidRPr="001A6F08">
                        <w:rPr>
                          <w:rFonts w:ascii="Arial" w:hAnsi="Arial"/>
                          <w:sz w:val="28"/>
                          <w:lang w:val="es-PE"/>
                        </w:rPr>
                        <w:t>Elaborado por:</w:t>
                      </w:r>
                      <w:r w:rsidR="004E6007">
                        <w:rPr>
                          <w:rFonts w:ascii="Arial" w:hAnsi="Arial"/>
                          <w:sz w:val="28"/>
                          <w:lang w:val="es-PE"/>
                        </w:rPr>
                        <w:t xml:space="preserve"> </w:t>
                      </w:r>
                    </w:p>
                    <w:p w14:paraId="01A266EF" w14:textId="77777777" w:rsidR="00492DFE" w:rsidRDefault="00492DFE" w:rsidP="00A43607">
                      <w:pPr>
                        <w:spacing w:after="0"/>
                        <w:ind w:left="1843"/>
                        <w:rPr>
                          <w:rFonts w:ascii="Arial" w:hAnsi="Arial"/>
                          <w:sz w:val="28"/>
                          <w:lang w:val="es-419"/>
                        </w:rPr>
                      </w:pPr>
                      <w:r w:rsidRPr="00492DFE">
                        <w:rPr>
                          <w:rFonts w:ascii="Arial" w:hAnsi="Arial"/>
                          <w:sz w:val="28"/>
                          <w:lang w:val="es-419"/>
                        </w:rPr>
                        <w:t xml:space="preserve">Castro Rosas </w:t>
                      </w:r>
                      <w:proofErr w:type="spellStart"/>
                      <w:r w:rsidRPr="00492DFE">
                        <w:rPr>
                          <w:rFonts w:ascii="Arial" w:hAnsi="Arial"/>
                          <w:sz w:val="28"/>
                          <w:lang w:val="es-419"/>
                        </w:rPr>
                        <w:t>Sebastian</w:t>
                      </w:r>
                      <w:proofErr w:type="spellEnd"/>
                      <w:r w:rsidRPr="00492DFE">
                        <w:rPr>
                          <w:rFonts w:ascii="Arial" w:hAnsi="Arial"/>
                          <w:sz w:val="28"/>
                          <w:lang w:val="es-419"/>
                        </w:rPr>
                        <w:t xml:space="preserve"> Diogo</w:t>
                      </w:r>
                    </w:p>
                    <w:p w14:paraId="45CC873B" w14:textId="405D3040" w:rsidR="00A43607" w:rsidRPr="003E5287" w:rsidRDefault="009B2ECB" w:rsidP="00A43607">
                      <w:pPr>
                        <w:spacing w:after="0"/>
                        <w:ind w:left="1843"/>
                        <w:rPr>
                          <w:rFonts w:ascii="Arial" w:hAnsi="Arial"/>
                          <w:sz w:val="28"/>
                          <w:lang w:val="es-419"/>
                        </w:rPr>
                      </w:pPr>
                      <w:r>
                        <w:rPr>
                          <w:rFonts w:ascii="Arial" w:hAnsi="Arial"/>
                          <w:sz w:val="28"/>
                          <w:lang w:val="es-419"/>
                        </w:rPr>
                        <w:t xml:space="preserve">Huamani </w:t>
                      </w:r>
                      <w:proofErr w:type="spellStart"/>
                      <w:r>
                        <w:rPr>
                          <w:rFonts w:ascii="Arial" w:hAnsi="Arial"/>
                          <w:sz w:val="28"/>
                          <w:lang w:val="es-419"/>
                        </w:rPr>
                        <w:t>Chuquimamani</w:t>
                      </w:r>
                      <w:proofErr w:type="spellEnd"/>
                      <w:r>
                        <w:rPr>
                          <w:rFonts w:ascii="Arial" w:hAnsi="Arial"/>
                          <w:sz w:val="28"/>
                          <w:lang w:val="es-419"/>
                        </w:rPr>
                        <w:t>, Fabian Genaro</w:t>
                      </w:r>
                    </w:p>
                    <w:p w14:paraId="1EE774F5" w14:textId="374E2AC2" w:rsidR="002B5E55" w:rsidRDefault="004E68AE" w:rsidP="00914AE4">
                      <w:pPr>
                        <w:spacing w:after="0"/>
                        <w:ind w:left="1843"/>
                        <w:rPr>
                          <w:rFonts w:ascii="Arial" w:hAnsi="Arial"/>
                          <w:sz w:val="28"/>
                        </w:rPr>
                      </w:pPr>
                      <w:r>
                        <w:rPr>
                          <w:rFonts w:ascii="Arial" w:hAnsi="Arial"/>
                          <w:sz w:val="28"/>
                        </w:rPr>
                        <w:t>Yato Marroquin Joaquin Mateo</w:t>
                      </w:r>
                    </w:p>
                    <w:p w14:paraId="2DD853D8" w14:textId="77777777" w:rsidR="00D91D02" w:rsidRPr="003E5287" w:rsidRDefault="00D91D02" w:rsidP="00D91D02">
                      <w:pPr>
                        <w:spacing w:after="0"/>
                        <w:ind w:left="1843"/>
                        <w:rPr>
                          <w:rFonts w:ascii="Arial" w:hAnsi="Arial"/>
                          <w:sz w:val="28"/>
                          <w:lang w:val="es-419"/>
                        </w:rPr>
                      </w:pPr>
                      <w:proofErr w:type="spellStart"/>
                      <w:r>
                        <w:rPr>
                          <w:rFonts w:ascii="Arial" w:hAnsi="Arial"/>
                          <w:sz w:val="28"/>
                          <w:lang w:val="es-419"/>
                        </w:rPr>
                        <w:t>Yto</w:t>
                      </w:r>
                      <w:proofErr w:type="spellEnd"/>
                      <w:r>
                        <w:rPr>
                          <w:rFonts w:ascii="Arial" w:hAnsi="Arial"/>
                          <w:sz w:val="28"/>
                          <w:lang w:val="es-419"/>
                        </w:rPr>
                        <w:t xml:space="preserve"> Quispe </w:t>
                      </w:r>
                      <w:proofErr w:type="spellStart"/>
                      <w:r>
                        <w:rPr>
                          <w:rFonts w:ascii="Arial" w:hAnsi="Arial"/>
                          <w:sz w:val="28"/>
                          <w:lang w:val="es-419"/>
                        </w:rPr>
                        <w:t>Jose</w:t>
                      </w:r>
                      <w:proofErr w:type="spellEnd"/>
                      <w:r>
                        <w:rPr>
                          <w:rFonts w:ascii="Arial" w:hAnsi="Arial"/>
                          <w:sz w:val="28"/>
                          <w:lang w:val="es-419"/>
                        </w:rPr>
                        <w:t xml:space="preserve"> Carlos</w:t>
                      </w:r>
                    </w:p>
                    <w:p w14:paraId="6FAF2982" w14:textId="77777777" w:rsidR="002B5E55" w:rsidRPr="00D5789D" w:rsidRDefault="002B5E55" w:rsidP="00914AE4">
                      <w:pPr>
                        <w:spacing w:after="0"/>
                        <w:ind w:left="1843"/>
                        <w:rPr>
                          <w:rFonts w:ascii="Arial" w:hAnsi="Arial"/>
                          <w:sz w:val="28"/>
                        </w:rPr>
                      </w:pPr>
                    </w:p>
                  </w:txbxContent>
                </v:textbox>
              </v:shape>
            </w:pict>
          </mc:Fallback>
        </mc:AlternateContent>
      </w:r>
    </w:p>
    <w:p w14:paraId="1FC25AEA" w14:textId="77777777" w:rsidR="001A6F08" w:rsidRPr="00A2011A" w:rsidRDefault="001A6F08" w:rsidP="00D5789D">
      <w:pPr>
        <w:rPr>
          <w:lang w:val="es-PE"/>
        </w:rPr>
      </w:pPr>
    </w:p>
    <w:p w14:paraId="7E2674FB" w14:textId="77777777" w:rsidR="001A6F08" w:rsidRPr="00A2011A" w:rsidRDefault="001A6F08" w:rsidP="00D5789D">
      <w:pPr>
        <w:rPr>
          <w:lang w:val="es-PE"/>
        </w:rPr>
      </w:pPr>
    </w:p>
    <w:p w14:paraId="2462C74F" w14:textId="77777777" w:rsidR="001A6F08" w:rsidRPr="00A2011A" w:rsidRDefault="001A6F08" w:rsidP="00D5789D">
      <w:pPr>
        <w:rPr>
          <w:lang w:val="es-PE"/>
        </w:rPr>
      </w:pPr>
    </w:p>
    <w:p w14:paraId="7C84DA91" w14:textId="77777777" w:rsidR="001A6F08" w:rsidRPr="00A2011A" w:rsidRDefault="001A6F08" w:rsidP="00D5789D">
      <w:pPr>
        <w:rPr>
          <w:lang w:val="es-PE"/>
        </w:rPr>
      </w:pPr>
    </w:p>
    <w:p w14:paraId="0FC1E7B6" w14:textId="77777777" w:rsidR="001A6F08" w:rsidRPr="00A2011A" w:rsidRDefault="001A6F08" w:rsidP="00D5789D">
      <w:pPr>
        <w:rPr>
          <w:lang w:val="es-PE"/>
        </w:rPr>
      </w:pPr>
    </w:p>
    <w:p w14:paraId="1CE2EE7C" w14:textId="4932F526" w:rsidR="001A6F08" w:rsidRPr="00A2011A" w:rsidRDefault="001A6F08" w:rsidP="00D5789D">
      <w:pPr>
        <w:rPr>
          <w:lang w:val="es-PE"/>
        </w:rPr>
      </w:pPr>
    </w:p>
    <w:p w14:paraId="6874D9C8" w14:textId="77777777" w:rsidR="001A6F08" w:rsidRPr="00A2011A" w:rsidRDefault="00914AE4" w:rsidP="00D5789D">
      <w:pPr>
        <w:rPr>
          <w:lang w:val="es-PE"/>
        </w:rPr>
      </w:pPr>
      <w:r w:rsidRPr="00A2011A">
        <w:rPr>
          <w:noProof/>
          <w:lang w:val="es-PE" w:eastAsia="es-PE"/>
        </w:rPr>
        <mc:AlternateContent>
          <mc:Choice Requires="wps">
            <w:drawing>
              <wp:anchor distT="0" distB="0" distL="114300" distR="114300" simplePos="0" relativeHeight="251658243" behindDoc="0" locked="0" layoutInCell="1" allowOverlap="1" wp14:anchorId="49B5508B" wp14:editId="4BDFC5E7">
                <wp:simplePos x="0" y="0"/>
                <wp:positionH relativeFrom="column">
                  <wp:posOffset>19050</wp:posOffset>
                </wp:positionH>
                <wp:positionV relativeFrom="paragraph">
                  <wp:posOffset>3772535</wp:posOffset>
                </wp:positionV>
                <wp:extent cx="7724775" cy="514350"/>
                <wp:effectExtent l="0" t="0" r="9525"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3C4C5" w14:textId="77777777" w:rsidR="002B5E55" w:rsidRPr="009E0397" w:rsidRDefault="002B5E55" w:rsidP="00914AE4">
                            <w:pPr>
                              <w:spacing w:after="0"/>
                              <w:jc w:val="center"/>
                              <w:rPr>
                                <w:rFonts w:ascii="Arial" w:hAnsi="Arial"/>
                                <w:b/>
                                <w:color w:val="595959" w:themeColor="text1" w:themeTint="A6"/>
                                <w:sz w:val="28"/>
                              </w:rPr>
                            </w:pPr>
                            <w:r w:rsidRPr="009E0397">
                              <w:rPr>
                                <w:rFonts w:ascii="Arial" w:hAnsi="Arial"/>
                                <w:b/>
                                <w:color w:val="595959" w:themeColor="text1" w:themeTint="A6"/>
                                <w:sz w:val="28"/>
                              </w:rPr>
                              <w:t>© IEEE 2013 The Institute of Electrical and Electronics Engineers, Inc.</w:t>
                            </w:r>
                          </w:p>
                          <w:p w14:paraId="22907B95" w14:textId="77777777" w:rsidR="002B5E55" w:rsidRPr="009E0397" w:rsidRDefault="002B5E55" w:rsidP="00914AE4">
                            <w:pPr>
                              <w:spacing w:after="0"/>
                              <w:jc w:val="center"/>
                              <w:rPr>
                                <w:rFonts w:ascii="Arial" w:hAnsi="Arial"/>
                                <w:color w:val="595959" w:themeColor="text1" w:themeTint="A6"/>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5508B" id="Text Box 5" o:spid="_x0000_s1029" type="#_x0000_t202" style="position:absolute;left:0;text-align:left;margin-left:1.5pt;margin-top:297.05pt;width:608.25pt;height:4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" filled="f" stroked="f">
                <v:textbox inset="0,0,0,0">
                  <w:txbxContent>
                    <w:p w14:paraId="03B3C4C5" w14:textId="77777777" w:rsidR="002B5E55" w:rsidRPr="009E0397" w:rsidRDefault="002B5E55" w:rsidP="00914AE4">
                      <w:pPr>
                        <w:spacing w:after="0"/>
                        <w:jc w:val="center"/>
                        <w:rPr>
                          <w:rFonts w:ascii="Arial" w:hAnsi="Arial"/>
                          <w:b/>
                          <w:color w:val="595959" w:themeColor="text1" w:themeTint="A6"/>
                          <w:sz w:val="28"/>
                        </w:rPr>
                      </w:pPr>
                      <w:r w:rsidRPr="009E0397">
                        <w:rPr>
                          <w:rFonts w:ascii="Arial" w:hAnsi="Arial"/>
                          <w:b/>
                          <w:color w:val="595959" w:themeColor="text1" w:themeTint="A6"/>
                          <w:sz w:val="28"/>
                        </w:rPr>
                        <w:t>© IEEE 2013 The Institute of Electrical and Electronics Engineers, Inc.</w:t>
                      </w:r>
                    </w:p>
                    <w:p w14:paraId="22907B95" w14:textId="77777777" w:rsidR="002B5E55" w:rsidRPr="009E0397" w:rsidRDefault="002B5E55" w:rsidP="00914AE4">
                      <w:pPr>
                        <w:spacing w:after="0"/>
                        <w:jc w:val="center"/>
                        <w:rPr>
                          <w:rFonts w:ascii="Arial" w:hAnsi="Arial"/>
                          <w:color w:val="595959" w:themeColor="text1" w:themeTint="A6"/>
                          <w:sz w:val="16"/>
                        </w:rPr>
                      </w:pPr>
                    </w:p>
                  </w:txbxContent>
                </v:textbox>
              </v:shape>
            </w:pict>
          </mc:Fallback>
        </mc:AlternateContent>
      </w:r>
    </w:p>
    <w:p w14:paraId="65D3CD55" w14:textId="7F050451" w:rsidR="001A6F08" w:rsidRPr="00A2011A" w:rsidRDefault="00A43607" w:rsidP="00D5789D">
      <w:pPr>
        <w:rPr>
          <w:lang w:val="es-PE"/>
        </w:rPr>
        <w:sectPr w:rsidR="001A6F08" w:rsidRPr="00A2011A" w:rsidSect="00D21553">
          <w:headerReference w:type="default" r:id="rId11"/>
          <w:footerReference w:type="default" r:id="rId12"/>
          <w:pgSz w:w="12240" w:h="15840"/>
          <w:pgMar w:top="0" w:right="0" w:bottom="0" w:left="0" w:header="0" w:footer="0" w:gutter="0"/>
          <w:cols w:space="720"/>
          <w:titlePg/>
        </w:sectPr>
      </w:pPr>
      <w:r w:rsidRPr="00A2011A">
        <w:rPr>
          <w:noProof/>
          <w:lang w:val="es-PE"/>
        </w:rPr>
        <w:drawing>
          <wp:inline distT="0" distB="0" distL="0" distR="0" wp14:anchorId="567BA6A3" wp14:editId="5B4D8A65">
            <wp:extent cx="7772400" cy="3400425"/>
            <wp:effectExtent l="0" t="0" r="0" b="9525"/>
            <wp:docPr id="84952389" name="Imagen 6" descr="4 razones para aprender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razones para aprender programació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0" cy="3400425"/>
                    </a:xfrm>
                    <a:prstGeom prst="rect">
                      <a:avLst/>
                    </a:prstGeom>
                    <a:noFill/>
                    <a:ln>
                      <a:noFill/>
                    </a:ln>
                  </pic:spPr>
                </pic:pic>
              </a:graphicData>
            </a:graphic>
          </wp:inline>
        </w:drawing>
      </w:r>
    </w:p>
    <w:p w14:paraId="09792381" w14:textId="77777777" w:rsidR="00636933" w:rsidRPr="00A2011A" w:rsidRDefault="00636933" w:rsidP="00636933">
      <w:pPr>
        <w:jc w:val="center"/>
        <w:rPr>
          <w:lang w:val="es-PE"/>
        </w:rPr>
      </w:pPr>
    </w:p>
    <w:p w14:paraId="0753B561" w14:textId="01A0FB18" w:rsidR="00FF50F1" w:rsidRPr="00A2011A" w:rsidRDefault="00B9537B" w:rsidP="00A872DF">
      <w:pPr>
        <w:jc w:val="center"/>
        <w:rPr>
          <w:rFonts w:ascii="Arial" w:hAnsi="Arial" w:cs="Arial"/>
          <w:b/>
          <w:sz w:val="28"/>
          <w:szCs w:val="28"/>
          <w:lang w:val="es-PE"/>
        </w:rPr>
      </w:pPr>
      <w:r w:rsidRPr="00A2011A">
        <w:rPr>
          <w:lang w:val="es-PE"/>
        </w:rPr>
        <w:br w:type="page"/>
      </w:r>
      <w:r w:rsidR="00B022E5" w:rsidRPr="00A2011A">
        <w:rPr>
          <w:rFonts w:ascii="Arial" w:hAnsi="Arial" w:cs="Arial"/>
          <w:b/>
          <w:sz w:val="28"/>
          <w:szCs w:val="28"/>
          <w:lang w:val="es-PE"/>
        </w:rPr>
        <w:lastRenderedPageBreak/>
        <w:t xml:space="preserve">GRUPO </w:t>
      </w:r>
      <w:proofErr w:type="spellStart"/>
      <w:r w:rsidR="00B022E5" w:rsidRPr="00A2011A">
        <w:rPr>
          <w:rFonts w:ascii="Arial" w:hAnsi="Arial" w:cs="Arial"/>
          <w:b/>
          <w:sz w:val="28"/>
          <w:szCs w:val="28"/>
          <w:lang w:val="es-PE"/>
        </w:rPr>
        <w:t>N°</w:t>
      </w:r>
      <w:proofErr w:type="spellEnd"/>
      <w:r w:rsidR="00B022E5" w:rsidRPr="00A2011A">
        <w:rPr>
          <w:rFonts w:ascii="Arial" w:hAnsi="Arial" w:cs="Arial"/>
          <w:b/>
          <w:sz w:val="28"/>
          <w:szCs w:val="28"/>
          <w:lang w:val="es-PE"/>
        </w:rPr>
        <w:t xml:space="preserve"> </w:t>
      </w:r>
      <w:r w:rsidR="00A43607" w:rsidRPr="1D4A4E60">
        <w:rPr>
          <w:rFonts w:ascii="Arial" w:hAnsi="Arial" w:cs="Arial"/>
          <w:b/>
          <w:bCs/>
          <w:sz w:val="28"/>
          <w:szCs w:val="28"/>
          <w:lang w:val="es-PE"/>
        </w:rPr>
        <w:t>0</w:t>
      </w:r>
      <w:r w:rsidR="28EB8A60" w:rsidRPr="1D4A4E60">
        <w:rPr>
          <w:rFonts w:ascii="Arial" w:hAnsi="Arial" w:cs="Arial"/>
          <w:b/>
          <w:bCs/>
          <w:sz w:val="28"/>
          <w:szCs w:val="28"/>
          <w:lang w:val="es-PE"/>
        </w:rPr>
        <w:t>9</w:t>
      </w:r>
    </w:p>
    <w:p w14:paraId="3161EF7B" w14:textId="77777777" w:rsidR="00B022E5" w:rsidRPr="00A2011A" w:rsidRDefault="00B022E5" w:rsidP="007F3179">
      <w:pPr>
        <w:pStyle w:val="Encabezado"/>
        <w:spacing w:before="60"/>
        <w:jc w:val="center"/>
        <w:rPr>
          <w:sz w:val="28"/>
          <w:szCs w:val="28"/>
          <w:lang w:val="es-PE"/>
        </w:rPr>
      </w:pPr>
    </w:p>
    <w:p w14:paraId="7A5B4554" w14:textId="3D6F00E2" w:rsidR="007F3179" w:rsidRPr="00A2011A" w:rsidRDefault="28EB8A60" w:rsidP="009959B6">
      <w:pPr>
        <w:pStyle w:val="Encabezado"/>
        <w:spacing w:before="60"/>
        <w:jc w:val="center"/>
        <w:rPr>
          <w:rFonts w:ascii="Arial" w:hAnsi="Arial"/>
          <w:b/>
          <w:sz w:val="28"/>
          <w:szCs w:val="28"/>
          <w:lang w:val="es-PE"/>
        </w:rPr>
      </w:pPr>
      <w:r w:rsidRPr="1D4A4E60">
        <w:rPr>
          <w:rFonts w:ascii="Arial" w:hAnsi="Arial"/>
          <w:b/>
          <w:bCs/>
          <w:sz w:val="28"/>
          <w:szCs w:val="28"/>
          <w:lang w:val="es-PE"/>
        </w:rPr>
        <w:t>DESARROLLO DE APLICACIONES</w:t>
      </w:r>
    </w:p>
    <w:p w14:paraId="03BE4721" w14:textId="77777777" w:rsidR="009959B6" w:rsidRPr="00A2011A" w:rsidRDefault="009959B6" w:rsidP="009959B6">
      <w:pPr>
        <w:pStyle w:val="Encabezado"/>
        <w:spacing w:before="60"/>
        <w:jc w:val="center"/>
        <w:rPr>
          <w:rFonts w:ascii="Arial" w:hAnsi="Arial"/>
          <w:b/>
          <w:sz w:val="28"/>
          <w:lang w:val="es-PE"/>
        </w:rPr>
      </w:pPr>
    </w:p>
    <w:p w14:paraId="1A7FA1A7" w14:textId="77777777" w:rsidR="007F3179" w:rsidRPr="00A2011A" w:rsidRDefault="007F3179" w:rsidP="007F3179">
      <w:pPr>
        <w:pStyle w:val="Encabezado"/>
        <w:pBdr>
          <w:bottom w:val="single" w:sz="4" w:space="1" w:color="auto"/>
        </w:pBdr>
        <w:rPr>
          <w:rFonts w:ascii="Arial" w:hAnsi="Arial"/>
          <w:b/>
          <w:sz w:val="32"/>
          <w:lang w:val="es-PE"/>
        </w:rPr>
      </w:pPr>
    </w:p>
    <w:p w14:paraId="2D693A24" w14:textId="77777777" w:rsidR="00EC54B4" w:rsidRPr="00A2011A" w:rsidRDefault="00EC54B4" w:rsidP="00EC54B4">
      <w:pPr>
        <w:pStyle w:val="Ttulo8"/>
        <w:numPr>
          <w:ilvl w:val="0"/>
          <w:numId w:val="0"/>
        </w:numPr>
        <w:jc w:val="center"/>
        <w:rPr>
          <w:sz w:val="24"/>
          <w:szCs w:val="24"/>
          <w:lang w:val="es-PE"/>
        </w:rPr>
      </w:pPr>
    </w:p>
    <w:p w14:paraId="38E852F1" w14:textId="77777777" w:rsidR="007F3179" w:rsidRPr="00A2011A" w:rsidRDefault="00EA2EEC" w:rsidP="004C24D3">
      <w:pPr>
        <w:pStyle w:val="Ttulo8"/>
        <w:numPr>
          <w:ilvl w:val="0"/>
          <w:numId w:val="0"/>
        </w:numPr>
        <w:jc w:val="center"/>
        <w:rPr>
          <w:sz w:val="24"/>
          <w:szCs w:val="24"/>
          <w:lang w:val="es-PE"/>
        </w:rPr>
      </w:pPr>
      <w:r w:rsidRPr="00A2011A">
        <w:rPr>
          <w:sz w:val="24"/>
          <w:szCs w:val="24"/>
          <w:lang w:val="es-PE"/>
        </w:rPr>
        <w:t>Presentado por</w:t>
      </w:r>
      <w:r w:rsidR="007F3179" w:rsidRPr="00A2011A">
        <w:rPr>
          <w:sz w:val="24"/>
          <w:szCs w:val="24"/>
          <w:lang w:val="es-PE"/>
        </w:rPr>
        <w:t xml:space="preserve">: </w:t>
      </w:r>
    </w:p>
    <w:p w14:paraId="002D5F4B" w14:textId="12585318" w:rsidR="1D4A4E60" w:rsidRDefault="1D4A4E60" w:rsidP="1D4A4E60">
      <w:pPr>
        <w:rPr>
          <w:lang w:val="es-PE"/>
        </w:rPr>
      </w:pPr>
    </w:p>
    <w:tbl>
      <w:tblPr>
        <w:tblStyle w:val="Tablaconcuadrcula"/>
        <w:tblW w:w="7010"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4306"/>
        <w:gridCol w:w="1009"/>
      </w:tblGrid>
      <w:tr w:rsidR="009959B6" w:rsidRPr="00A2011A" w14:paraId="67CA9978" w14:textId="77777777" w:rsidTr="1D4A4E60">
        <w:trPr>
          <w:trHeight w:val="300"/>
        </w:trPr>
        <w:tc>
          <w:tcPr>
            <w:tcW w:w="1695" w:type="dxa"/>
          </w:tcPr>
          <w:p w14:paraId="4F421F61" w14:textId="7098618B" w:rsidR="009959B6" w:rsidRPr="00A2011A" w:rsidRDefault="2742E4AE" w:rsidP="009959B6">
            <w:pPr>
              <w:rPr>
                <w:lang w:val="es-PE"/>
              </w:rPr>
            </w:pPr>
            <w:r w:rsidRPr="1D4A4E60">
              <w:rPr>
                <w:lang w:val="es-PE"/>
              </w:rPr>
              <w:t>2023221011</w:t>
            </w:r>
          </w:p>
        </w:tc>
        <w:tc>
          <w:tcPr>
            <w:tcW w:w="4306" w:type="dxa"/>
          </w:tcPr>
          <w:p w14:paraId="36BAAAF3" w14:textId="349794F8" w:rsidR="009959B6" w:rsidRPr="00A2011A" w:rsidRDefault="2742E4AE" w:rsidP="009959B6">
            <w:pPr>
              <w:rPr>
                <w:lang w:val="es-PE"/>
              </w:rPr>
            </w:pPr>
            <w:r w:rsidRPr="1D4A4E60">
              <w:rPr>
                <w:lang w:val="es-PE"/>
              </w:rPr>
              <w:t xml:space="preserve">Castro Rosas </w:t>
            </w:r>
            <w:proofErr w:type="spellStart"/>
            <w:r w:rsidRPr="1D4A4E60">
              <w:rPr>
                <w:lang w:val="es-PE"/>
              </w:rPr>
              <w:t>Sebastian</w:t>
            </w:r>
            <w:proofErr w:type="spellEnd"/>
            <w:r w:rsidRPr="1D4A4E60">
              <w:rPr>
                <w:lang w:val="es-PE"/>
              </w:rPr>
              <w:t xml:space="preserve"> Diogo</w:t>
            </w:r>
          </w:p>
        </w:tc>
        <w:tc>
          <w:tcPr>
            <w:tcW w:w="1009" w:type="dxa"/>
          </w:tcPr>
          <w:p w14:paraId="323CF688" w14:textId="34633C23" w:rsidR="009959B6" w:rsidRPr="00A2011A" w:rsidRDefault="009959B6" w:rsidP="009959B6">
            <w:pPr>
              <w:rPr>
                <w:lang w:val="es-PE"/>
              </w:rPr>
            </w:pPr>
            <w:r w:rsidRPr="00A2011A">
              <w:rPr>
                <w:lang w:val="es-PE"/>
              </w:rPr>
              <w:t>100%</w:t>
            </w:r>
          </w:p>
        </w:tc>
      </w:tr>
      <w:tr w:rsidR="009959B6" w:rsidRPr="00A2011A" w14:paraId="23A64A3E" w14:textId="77777777" w:rsidTr="1D4A4E60">
        <w:trPr>
          <w:trHeight w:val="300"/>
        </w:trPr>
        <w:tc>
          <w:tcPr>
            <w:tcW w:w="1695" w:type="dxa"/>
          </w:tcPr>
          <w:p w14:paraId="626E772B" w14:textId="244229FA" w:rsidR="009959B6" w:rsidRPr="00A2011A" w:rsidRDefault="08A8F619" w:rsidP="009959B6">
            <w:pPr>
              <w:rPr>
                <w:lang w:val="es-PE"/>
              </w:rPr>
            </w:pPr>
            <w:r w:rsidRPr="1D4A4E60">
              <w:rPr>
                <w:lang w:val="es-PE"/>
              </w:rPr>
              <w:t>2023243831</w:t>
            </w:r>
          </w:p>
        </w:tc>
        <w:tc>
          <w:tcPr>
            <w:tcW w:w="4306" w:type="dxa"/>
          </w:tcPr>
          <w:p w14:paraId="42DEA003" w14:textId="754ACD91" w:rsidR="009959B6" w:rsidRPr="00A2011A" w:rsidRDefault="08A8F619" w:rsidP="009959B6">
            <w:pPr>
              <w:rPr>
                <w:lang w:val="es-PE"/>
              </w:rPr>
            </w:pPr>
            <w:r w:rsidRPr="1D4A4E60">
              <w:rPr>
                <w:lang w:val="es-PE"/>
              </w:rPr>
              <w:t xml:space="preserve">Huamani </w:t>
            </w:r>
            <w:proofErr w:type="spellStart"/>
            <w:r w:rsidRPr="1D4A4E60">
              <w:rPr>
                <w:lang w:val="es-PE"/>
              </w:rPr>
              <w:t>Chuquimamani</w:t>
            </w:r>
            <w:proofErr w:type="spellEnd"/>
            <w:r w:rsidRPr="1D4A4E60">
              <w:rPr>
                <w:lang w:val="es-PE"/>
              </w:rPr>
              <w:t>, Fabian Genaro</w:t>
            </w:r>
          </w:p>
        </w:tc>
        <w:tc>
          <w:tcPr>
            <w:tcW w:w="1009" w:type="dxa"/>
          </w:tcPr>
          <w:p w14:paraId="71AD6270" w14:textId="058E6C88" w:rsidR="009959B6" w:rsidRPr="00A2011A" w:rsidRDefault="08A8F619" w:rsidP="009959B6">
            <w:pPr>
              <w:rPr>
                <w:lang w:val="es-PE"/>
              </w:rPr>
            </w:pPr>
            <w:r w:rsidRPr="1D4A4E60">
              <w:rPr>
                <w:lang w:val="es-PE"/>
              </w:rPr>
              <w:t>10</w:t>
            </w:r>
            <w:r w:rsidR="009959B6" w:rsidRPr="1D4A4E60">
              <w:rPr>
                <w:lang w:val="es-PE"/>
              </w:rPr>
              <w:t>0</w:t>
            </w:r>
            <w:r w:rsidR="009959B6" w:rsidRPr="00A2011A">
              <w:rPr>
                <w:lang w:val="es-PE"/>
              </w:rPr>
              <w:t>%</w:t>
            </w:r>
          </w:p>
        </w:tc>
      </w:tr>
      <w:tr w:rsidR="009959B6" w:rsidRPr="00A2011A" w14:paraId="399C08BC" w14:textId="77777777" w:rsidTr="1D4A4E60">
        <w:trPr>
          <w:trHeight w:val="300"/>
        </w:trPr>
        <w:tc>
          <w:tcPr>
            <w:tcW w:w="1695" w:type="dxa"/>
          </w:tcPr>
          <w:p w14:paraId="621E714C" w14:textId="1E4B38B6" w:rsidR="009959B6" w:rsidRPr="00A2011A" w:rsidRDefault="004E68AE" w:rsidP="009959B6">
            <w:pPr>
              <w:rPr>
                <w:lang w:val="es-PE"/>
              </w:rPr>
            </w:pPr>
            <w:r w:rsidRPr="00A2011A">
              <w:rPr>
                <w:lang w:val="es-PE"/>
              </w:rPr>
              <w:t>2023405091</w:t>
            </w:r>
          </w:p>
        </w:tc>
        <w:tc>
          <w:tcPr>
            <w:tcW w:w="4306" w:type="dxa"/>
          </w:tcPr>
          <w:p w14:paraId="44ED4F8B" w14:textId="58CBE119" w:rsidR="009959B6" w:rsidRPr="00A2011A" w:rsidRDefault="004E68AE" w:rsidP="009959B6">
            <w:pPr>
              <w:rPr>
                <w:lang w:val="es-PE"/>
              </w:rPr>
            </w:pPr>
            <w:r w:rsidRPr="00A2011A">
              <w:rPr>
                <w:lang w:val="es-PE"/>
              </w:rPr>
              <w:t xml:space="preserve">Yato </w:t>
            </w:r>
            <w:proofErr w:type="spellStart"/>
            <w:r w:rsidRPr="00A2011A">
              <w:rPr>
                <w:lang w:val="es-PE"/>
              </w:rPr>
              <w:t>Marroquin</w:t>
            </w:r>
            <w:proofErr w:type="spellEnd"/>
            <w:r w:rsidRPr="00A2011A">
              <w:rPr>
                <w:lang w:val="es-PE"/>
              </w:rPr>
              <w:t xml:space="preserve"> Joaquin Mateo</w:t>
            </w:r>
          </w:p>
        </w:tc>
        <w:tc>
          <w:tcPr>
            <w:tcW w:w="1009" w:type="dxa"/>
          </w:tcPr>
          <w:p w14:paraId="5F1166A7" w14:textId="3F8AEB46" w:rsidR="009959B6" w:rsidRPr="00A2011A" w:rsidRDefault="004E68AE" w:rsidP="009959B6">
            <w:pPr>
              <w:rPr>
                <w:lang w:val="es-PE"/>
              </w:rPr>
            </w:pPr>
            <w:r w:rsidRPr="00A2011A">
              <w:rPr>
                <w:lang w:val="es-PE"/>
              </w:rPr>
              <w:t>100%</w:t>
            </w:r>
          </w:p>
        </w:tc>
      </w:tr>
      <w:tr w:rsidR="00D91D02" w:rsidRPr="00A2011A" w14:paraId="7AD3187D" w14:textId="77777777" w:rsidTr="1D4A4E60">
        <w:trPr>
          <w:trHeight w:val="300"/>
        </w:trPr>
        <w:tc>
          <w:tcPr>
            <w:tcW w:w="1695" w:type="dxa"/>
          </w:tcPr>
          <w:p w14:paraId="31C6F1EE" w14:textId="70C0116A" w:rsidR="00D91D02" w:rsidRPr="00A2011A" w:rsidRDefault="00D91D02" w:rsidP="009959B6">
            <w:pPr>
              <w:rPr>
                <w:lang w:val="es-PE"/>
              </w:rPr>
            </w:pPr>
            <w:r>
              <w:rPr>
                <w:lang w:val="es-PE"/>
              </w:rPr>
              <w:t>2023400331</w:t>
            </w:r>
          </w:p>
        </w:tc>
        <w:tc>
          <w:tcPr>
            <w:tcW w:w="4306" w:type="dxa"/>
          </w:tcPr>
          <w:p w14:paraId="383BFBF2" w14:textId="5DFB4218" w:rsidR="00D91D02" w:rsidRPr="00A2011A" w:rsidRDefault="00D91D02" w:rsidP="009959B6">
            <w:pPr>
              <w:rPr>
                <w:lang w:val="es-PE"/>
              </w:rPr>
            </w:pPr>
            <w:proofErr w:type="spellStart"/>
            <w:r>
              <w:rPr>
                <w:lang w:val="es-PE"/>
              </w:rPr>
              <w:t>Yto</w:t>
            </w:r>
            <w:proofErr w:type="spellEnd"/>
            <w:r>
              <w:rPr>
                <w:lang w:val="es-PE"/>
              </w:rPr>
              <w:t xml:space="preserve"> Quispe </w:t>
            </w:r>
            <w:proofErr w:type="spellStart"/>
            <w:r>
              <w:rPr>
                <w:lang w:val="es-PE"/>
              </w:rPr>
              <w:t>Jose</w:t>
            </w:r>
            <w:proofErr w:type="spellEnd"/>
            <w:r>
              <w:rPr>
                <w:lang w:val="es-PE"/>
              </w:rPr>
              <w:t xml:space="preserve"> Carlos</w:t>
            </w:r>
          </w:p>
        </w:tc>
        <w:tc>
          <w:tcPr>
            <w:tcW w:w="1009" w:type="dxa"/>
          </w:tcPr>
          <w:p w14:paraId="703D4D80" w14:textId="259E2541" w:rsidR="00D91D02" w:rsidRPr="00A2011A" w:rsidRDefault="00D91D02" w:rsidP="009959B6">
            <w:pPr>
              <w:rPr>
                <w:lang w:val="es-PE"/>
              </w:rPr>
            </w:pPr>
            <w:r>
              <w:rPr>
                <w:lang w:val="es-PE"/>
              </w:rPr>
              <w:t>100%</w:t>
            </w:r>
          </w:p>
        </w:tc>
      </w:tr>
    </w:tbl>
    <w:p w14:paraId="724F3CFA" w14:textId="77777777" w:rsidR="009959B6" w:rsidRPr="00A2011A" w:rsidRDefault="009959B6" w:rsidP="009959B6">
      <w:pPr>
        <w:rPr>
          <w:lang w:val="es-PE"/>
        </w:rPr>
      </w:pPr>
    </w:p>
    <w:p w14:paraId="1FBBBF70" w14:textId="77777777" w:rsidR="001C7066" w:rsidRPr="00A2011A" w:rsidRDefault="001C7066" w:rsidP="001C7066">
      <w:pPr>
        <w:autoSpaceDE w:val="0"/>
        <w:autoSpaceDN w:val="0"/>
        <w:adjustRightInd w:val="0"/>
        <w:spacing w:after="0"/>
        <w:jc w:val="center"/>
        <w:rPr>
          <w:szCs w:val="24"/>
          <w:lang w:val="es-PE"/>
        </w:rPr>
      </w:pPr>
    </w:p>
    <w:p w14:paraId="00ABDDAB" w14:textId="77777777" w:rsidR="009376BE" w:rsidRPr="00A2011A" w:rsidRDefault="009376BE" w:rsidP="001C7066">
      <w:pPr>
        <w:autoSpaceDE w:val="0"/>
        <w:autoSpaceDN w:val="0"/>
        <w:adjustRightInd w:val="0"/>
        <w:spacing w:after="0"/>
        <w:jc w:val="center"/>
        <w:rPr>
          <w:szCs w:val="24"/>
          <w:lang w:val="es-PE"/>
        </w:rPr>
      </w:pPr>
    </w:p>
    <w:p w14:paraId="5C63A284" w14:textId="77777777" w:rsidR="009376BE" w:rsidRPr="00A2011A" w:rsidRDefault="009376BE" w:rsidP="001C7066">
      <w:pPr>
        <w:autoSpaceDE w:val="0"/>
        <w:autoSpaceDN w:val="0"/>
        <w:adjustRightInd w:val="0"/>
        <w:spacing w:after="0"/>
        <w:jc w:val="center"/>
        <w:rPr>
          <w:szCs w:val="24"/>
          <w:lang w:val="es-PE"/>
        </w:rPr>
      </w:pPr>
    </w:p>
    <w:p w14:paraId="755E8109" w14:textId="77777777" w:rsidR="001C7066" w:rsidRPr="00A2011A" w:rsidRDefault="001C7066" w:rsidP="001C7066">
      <w:pPr>
        <w:autoSpaceDE w:val="0"/>
        <w:autoSpaceDN w:val="0"/>
        <w:adjustRightInd w:val="0"/>
        <w:spacing w:after="0"/>
        <w:jc w:val="center"/>
        <w:rPr>
          <w:szCs w:val="24"/>
          <w:lang w:val="es-PE"/>
        </w:rPr>
      </w:pPr>
    </w:p>
    <w:p w14:paraId="45892ED4" w14:textId="77777777" w:rsidR="001C7066" w:rsidRPr="00A2011A" w:rsidRDefault="001C7066">
      <w:pPr>
        <w:jc w:val="left"/>
        <w:rPr>
          <w:rFonts w:ascii="Arial" w:hAnsi="Arial"/>
          <w:b/>
          <w:sz w:val="28"/>
          <w:lang w:val="es-PE"/>
        </w:rPr>
      </w:pPr>
    </w:p>
    <w:p w14:paraId="3AD65EE5" w14:textId="77777777" w:rsidR="001C7066" w:rsidRPr="00A2011A" w:rsidRDefault="001C7066" w:rsidP="007F3179">
      <w:pPr>
        <w:spacing w:line="480" w:lineRule="auto"/>
        <w:jc w:val="center"/>
        <w:rPr>
          <w:rFonts w:ascii="Arial" w:hAnsi="Arial"/>
          <w:b/>
          <w:sz w:val="28"/>
          <w:lang w:val="es-PE"/>
        </w:rPr>
        <w:sectPr w:rsidR="001C7066" w:rsidRPr="00A2011A" w:rsidSect="00817F85">
          <w:footerReference w:type="default" r:id="rId14"/>
          <w:headerReference w:type="first" r:id="rId15"/>
          <w:pgSz w:w="12240" w:h="15840" w:code="1"/>
          <w:pgMar w:top="1440" w:right="1800" w:bottom="1440" w:left="1800" w:header="720" w:footer="720" w:gutter="0"/>
          <w:pgNumType w:fmt="lowerRoman"/>
          <w:cols w:space="720"/>
        </w:sectPr>
      </w:pPr>
    </w:p>
    <w:p w14:paraId="4D0355E6" w14:textId="77777777" w:rsidR="007F3179" w:rsidRPr="00A2011A" w:rsidRDefault="00EA2EEC" w:rsidP="007F3179">
      <w:pPr>
        <w:pStyle w:val="Encabezado"/>
        <w:jc w:val="left"/>
        <w:rPr>
          <w:rFonts w:ascii="Arial" w:hAnsi="Arial" w:cs="Arial"/>
          <w:b/>
          <w:sz w:val="28"/>
          <w:lang w:val="es-PE"/>
        </w:rPr>
      </w:pPr>
      <w:r w:rsidRPr="00A2011A">
        <w:rPr>
          <w:rFonts w:ascii="Arial" w:hAnsi="Arial" w:cs="Arial"/>
          <w:b/>
          <w:sz w:val="28"/>
          <w:lang w:val="es-PE"/>
        </w:rPr>
        <w:lastRenderedPageBreak/>
        <w:t>RECONOCIMIENTOS</w:t>
      </w:r>
    </w:p>
    <w:p w14:paraId="1403492D" w14:textId="77777777" w:rsidR="007F3179" w:rsidRPr="00A2011A" w:rsidRDefault="007F3179" w:rsidP="007F3179">
      <w:pPr>
        <w:pStyle w:val="Encabezado"/>
        <w:pBdr>
          <w:bottom w:val="single" w:sz="4" w:space="1" w:color="auto"/>
        </w:pBdr>
        <w:jc w:val="left"/>
        <w:rPr>
          <w:rFonts w:ascii="Arial" w:hAnsi="Arial" w:cs="Arial"/>
          <w:b/>
          <w:sz w:val="32"/>
          <w:lang w:val="es-PE"/>
        </w:rPr>
      </w:pPr>
    </w:p>
    <w:p w14:paraId="5D1AF70C" w14:textId="77777777" w:rsidR="007F3179" w:rsidRPr="00A2011A" w:rsidRDefault="007F3179" w:rsidP="007F3179">
      <w:pPr>
        <w:rPr>
          <w:rFonts w:ascii="Arial" w:hAnsi="Arial" w:cs="Arial"/>
          <w:sz w:val="22"/>
          <w:lang w:val="es-PE"/>
        </w:rPr>
      </w:pPr>
    </w:p>
    <w:p w14:paraId="676F8BB1" w14:textId="781DAC6E" w:rsidR="04B636BD" w:rsidRDefault="04B636BD" w:rsidP="1D4A4E60">
      <w:pPr>
        <w:rPr>
          <w:lang w:val="es-PE"/>
        </w:rPr>
      </w:pPr>
      <w:r w:rsidRPr="1D4A4E60">
        <w:rPr>
          <w:lang w:val="es-PE"/>
        </w:rPr>
        <w:t xml:space="preserve">Deseamos extender nuestro más sincero agradecimiento a la Ing. Ana Lucia Velazco Meza, por la clase magistral que impartió sobre HTML 5. Viendo temas como estructura </w:t>
      </w:r>
      <w:r w:rsidR="62B16341" w:rsidRPr="1D4A4E60">
        <w:rPr>
          <w:lang w:val="es-PE"/>
        </w:rPr>
        <w:t xml:space="preserve">básica HTML, etiquetas semánticas y no semánticas, categorización de etiquetas, </w:t>
      </w:r>
      <w:proofErr w:type="spellStart"/>
      <w:r w:rsidR="62B16341" w:rsidRPr="1D4A4E60">
        <w:rPr>
          <w:lang w:val="es-PE"/>
        </w:rPr>
        <w:t>etiqeutas</w:t>
      </w:r>
      <w:proofErr w:type="spellEnd"/>
      <w:r w:rsidR="62B16341" w:rsidRPr="1D4A4E60">
        <w:rPr>
          <w:lang w:val="es-PE"/>
        </w:rPr>
        <w:t xml:space="preserve"> de formulario y validaciones</w:t>
      </w:r>
      <w:r w:rsidR="6DAF3867" w:rsidRPr="1D4A4E60">
        <w:rPr>
          <w:lang w:val="es-PE"/>
        </w:rPr>
        <w:t xml:space="preserve">, tipos de Input, </w:t>
      </w:r>
      <w:proofErr w:type="spellStart"/>
      <w:r w:rsidR="6DAF3867" w:rsidRPr="1D4A4E60">
        <w:rPr>
          <w:lang w:val="es-PE"/>
        </w:rPr>
        <w:t>regex</w:t>
      </w:r>
      <w:proofErr w:type="spellEnd"/>
      <w:r w:rsidR="6DAF3867" w:rsidRPr="1D4A4E60">
        <w:rPr>
          <w:lang w:val="es-PE"/>
        </w:rPr>
        <w:t xml:space="preserve">, </w:t>
      </w:r>
      <w:proofErr w:type="spellStart"/>
      <w:r w:rsidR="6DAF3867" w:rsidRPr="1D4A4E60">
        <w:rPr>
          <w:lang w:val="es-PE"/>
        </w:rPr>
        <w:t>metadata</w:t>
      </w:r>
      <w:proofErr w:type="spellEnd"/>
      <w:r w:rsidR="6DAF3867" w:rsidRPr="1D4A4E60">
        <w:rPr>
          <w:lang w:val="es-PE"/>
        </w:rPr>
        <w:t xml:space="preserve">, open </w:t>
      </w:r>
      <w:proofErr w:type="spellStart"/>
      <w:r w:rsidR="6DAF3867" w:rsidRPr="1D4A4E60">
        <w:rPr>
          <w:lang w:val="es-PE"/>
        </w:rPr>
        <w:t>graph</w:t>
      </w:r>
      <w:proofErr w:type="spellEnd"/>
      <w:r w:rsidR="6DAF3867" w:rsidRPr="1D4A4E60">
        <w:rPr>
          <w:lang w:val="es-PE"/>
        </w:rPr>
        <w:t xml:space="preserve"> y </w:t>
      </w:r>
      <w:proofErr w:type="spellStart"/>
      <w:r w:rsidR="6DAF3867" w:rsidRPr="1D4A4E60">
        <w:rPr>
          <w:lang w:val="es-PE"/>
        </w:rPr>
        <w:t>twitter</w:t>
      </w:r>
      <w:proofErr w:type="spellEnd"/>
      <w:r w:rsidR="6DAF3867" w:rsidRPr="1D4A4E60">
        <w:rPr>
          <w:lang w:val="es-PE"/>
        </w:rPr>
        <w:t xml:space="preserve"> </w:t>
      </w:r>
      <w:proofErr w:type="spellStart"/>
      <w:r w:rsidR="6DAF3867" w:rsidRPr="1D4A4E60">
        <w:rPr>
          <w:lang w:val="es-PE"/>
        </w:rPr>
        <w:t>card</w:t>
      </w:r>
      <w:proofErr w:type="spellEnd"/>
      <w:r w:rsidRPr="1D4A4E60">
        <w:rPr>
          <w:lang w:val="es-PE"/>
        </w:rPr>
        <w:t>. Siendo su pedagogía muy fructífera y enriquecedora para nuestro aprendizaje.</w:t>
      </w:r>
    </w:p>
    <w:p w14:paraId="697A5D36" w14:textId="77777777" w:rsidR="000842A3" w:rsidRPr="00A2011A" w:rsidRDefault="000842A3" w:rsidP="00E85A57">
      <w:pPr>
        <w:rPr>
          <w:lang w:val="es-PE"/>
        </w:rPr>
      </w:pPr>
    </w:p>
    <w:p w14:paraId="1656D655" w14:textId="77777777" w:rsidR="00E85A57" w:rsidRPr="00A2011A" w:rsidRDefault="00EA2EEC" w:rsidP="00E85A57">
      <w:pPr>
        <w:pStyle w:val="Encabezado"/>
        <w:jc w:val="left"/>
        <w:rPr>
          <w:rFonts w:ascii="Arial" w:hAnsi="Arial" w:cs="Arial"/>
          <w:b/>
          <w:sz w:val="28"/>
          <w:lang w:val="es-PE"/>
        </w:rPr>
      </w:pPr>
      <w:r w:rsidRPr="00A2011A">
        <w:rPr>
          <w:rFonts w:ascii="Arial" w:hAnsi="Arial" w:cs="Arial"/>
          <w:b/>
          <w:sz w:val="28"/>
          <w:lang w:val="es-PE"/>
        </w:rPr>
        <w:t>PALABRAS CLAVES</w:t>
      </w:r>
    </w:p>
    <w:p w14:paraId="1C693C12" w14:textId="77777777" w:rsidR="005102A3" w:rsidRPr="00A2011A" w:rsidRDefault="005102A3" w:rsidP="005102A3">
      <w:pPr>
        <w:pStyle w:val="Encabezado"/>
        <w:pBdr>
          <w:bottom w:val="single" w:sz="4" w:space="1" w:color="auto"/>
        </w:pBdr>
        <w:jc w:val="left"/>
        <w:rPr>
          <w:rFonts w:ascii="Arial" w:hAnsi="Arial" w:cs="Arial"/>
          <w:b/>
          <w:sz w:val="32"/>
          <w:lang w:val="es-PE"/>
        </w:rPr>
      </w:pPr>
    </w:p>
    <w:p w14:paraId="0C323311" w14:textId="77777777" w:rsidR="005102A3" w:rsidRPr="00A2011A" w:rsidRDefault="005102A3" w:rsidP="005102A3">
      <w:pPr>
        <w:rPr>
          <w:rFonts w:ascii="Arial" w:hAnsi="Arial" w:cs="Arial"/>
          <w:sz w:val="22"/>
          <w:lang w:val="es-PE"/>
        </w:rPr>
      </w:pPr>
    </w:p>
    <w:p w14:paraId="6FE00443" w14:textId="6D0EF8AA" w:rsidR="128B33FA" w:rsidRDefault="128B33FA" w:rsidP="1D4A4E60">
      <w:pPr>
        <w:rPr>
          <w:rFonts w:eastAsia="Times New Roman"/>
          <w:szCs w:val="24"/>
          <w:lang w:val="es-PE"/>
        </w:rPr>
      </w:pPr>
      <w:r w:rsidRPr="1D4A4E60">
        <w:rPr>
          <w:rFonts w:eastAsia="Times New Roman"/>
          <w:szCs w:val="24"/>
          <w:lang w:val="es-PE"/>
        </w:rPr>
        <w:t xml:space="preserve">HTML5, etiquetas semánticas, formularios, validación, input </w:t>
      </w:r>
      <w:proofErr w:type="spellStart"/>
      <w:r w:rsidRPr="1D4A4E60">
        <w:rPr>
          <w:rFonts w:eastAsia="Times New Roman"/>
          <w:szCs w:val="24"/>
          <w:lang w:val="es-PE"/>
        </w:rPr>
        <w:t>types</w:t>
      </w:r>
      <w:proofErr w:type="spellEnd"/>
      <w:r w:rsidRPr="1D4A4E60">
        <w:rPr>
          <w:rFonts w:eastAsia="Times New Roman"/>
          <w:szCs w:val="24"/>
          <w:lang w:val="es-PE"/>
        </w:rPr>
        <w:t>, expresiones regulares, tablas, accesibilidad, usabilidad, SEO</w:t>
      </w:r>
      <w:r w:rsidR="045F6FE6" w:rsidRPr="017731A6">
        <w:rPr>
          <w:rFonts w:eastAsia="Times New Roman"/>
          <w:szCs w:val="24"/>
          <w:lang w:val="es-PE"/>
        </w:rPr>
        <w:t>,</w:t>
      </w:r>
      <w:r w:rsidR="045F6FE6" w:rsidRPr="28436990">
        <w:rPr>
          <w:rFonts w:eastAsia="Times New Roman"/>
          <w:szCs w:val="24"/>
          <w:lang w:val="es-PE"/>
        </w:rPr>
        <w:t xml:space="preserve"> </w:t>
      </w:r>
      <w:r w:rsidR="045F6FE6" w:rsidRPr="7FD4EC33">
        <w:rPr>
          <w:rFonts w:eastAsia="Times New Roman"/>
          <w:szCs w:val="24"/>
          <w:lang w:val="es-PE"/>
        </w:rPr>
        <w:t xml:space="preserve">Input, </w:t>
      </w:r>
      <w:r w:rsidR="045F6FE6" w:rsidRPr="68BF5CFE">
        <w:rPr>
          <w:rFonts w:eastAsia="Times New Roman"/>
          <w:szCs w:val="24"/>
          <w:lang w:val="es-PE"/>
        </w:rPr>
        <w:t xml:space="preserve">validaciones, </w:t>
      </w:r>
      <w:r w:rsidR="045F6FE6" w:rsidRPr="4A08784D">
        <w:rPr>
          <w:rFonts w:eastAsia="Times New Roman"/>
          <w:szCs w:val="24"/>
          <w:lang w:val="es-PE"/>
        </w:rPr>
        <w:t>patrones</w:t>
      </w:r>
      <w:r w:rsidR="045F6FE6" w:rsidRPr="463702AB">
        <w:rPr>
          <w:rFonts w:eastAsia="Times New Roman"/>
          <w:szCs w:val="24"/>
          <w:lang w:val="es-PE"/>
        </w:rPr>
        <w:t xml:space="preserve"> y atributos</w:t>
      </w:r>
      <w:r w:rsidR="045F6FE6" w:rsidRPr="11FD5A99">
        <w:rPr>
          <w:rFonts w:eastAsia="Times New Roman"/>
          <w:szCs w:val="24"/>
          <w:lang w:val="es-PE"/>
        </w:rPr>
        <w:t>.</w:t>
      </w:r>
    </w:p>
    <w:p w14:paraId="6500907B" w14:textId="77777777" w:rsidR="007F3179" w:rsidRPr="00A2011A" w:rsidRDefault="007F3179" w:rsidP="00936C53">
      <w:pPr>
        <w:jc w:val="left"/>
        <w:rPr>
          <w:rFonts w:ascii="Arial" w:hAnsi="Arial"/>
          <w:b/>
          <w:sz w:val="28"/>
          <w:lang w:val="es-PE"/>
        </w:rPr>
      </w:pPr>
    </w:p>
    <w:p w14:paraId="61B3B897" w14:textId="77777777" w:rsidR="00936C53" w:rsidRPr="00A2011A" w:rsidRDefault="00936C53" w:rsidP="007F3179">
      <w:pPr>
        <w:rPr>
          <w:sz w:val="22"/>
          <w:lang w:val="es-PE"/>
        </w:rPr>
        <w:sectPr w:rsidR="00936C53" w:rsidRPr="00A2011A" w:rsidSect="001A6F08">
          <w:pgSz w:w="12240" w:h="15840" w:code="1"/>
          <w:pgMar w:top="1440" w:right="1800" w:bottom="1440" w:left="1800" w:header="720" w:footer="720" w:gutter="0"/>
          <w:pgNumType w:fmt="lowerRoman"/>
          <w:cols w:space="720"/>
        </w:sectPr>
      </w:pPr>
    </w:p>
    <w:p w14:paraId="46BD6700" w14:textId="77777777" w:rsidR="005102A3" w:rsidRPr="00A2011A" w:rsidRDefault="00613E59" w:rsidP="00613E59">
      <w:pPr>
        <w:pStyle w:val="Encabezado"/>
        <w:pBdr>
          <w:bottom w:val="single" w:sz="4" w:space="1" w:color="auto"/>
        </w:pBdr>
        <w:jc w:val="left"/>
        <w:rPr>
          <w:rFonts w:ascii="Arial" w:hAnsi="Arial" w:cs="Arial"/>
          <w:b/>
          <w:sz w:val="32"/>
          <w:lang w:val="es-PE"/>
        </w:rPr>
      </w:pPr>
      <w:r w:rsidRPr="00A2011A">
        <w:rPr>
          <w:rFonts w:ascii="Arial" w:hAnsi="Arial" w:cs="Arial"/>
          <w:b/>
          <w:sz w:val="28"/>
          <w:lang w:val="es-PE"/>
        </w:rPr>
        <w:lastRenderedPageBreak/>
        <w:t>ÍNDICE</w:t>
      </w:r>
    </w:p>
    <w:p w14:paraId="6B254549" w14:textId="77777777" w:rsidR="005102A3" w:rsidRPr="00A2011A" w:rsidRDefault="005102A3" w:rsidP="005102A3">
      <w:pPr>
        <w:rPr>
          <w:rFonts w:ascii="Arial" w:hAnsi="Arial" w:cs="Arial"/>
          <w:sz w:val="22"/>
          <w:lang w:val="es-PE"/>
        </w:rPr>
      </w:pPr>
    </w:p>
    <w:sdt>
      <w:sdtPr>
        <w:rPr>
          <w:rFonts w:ascii="Times New Roman" w:eastAsiaTheme="minorEastAsia" w:hAnsi="Times New Roman" w:cs="Times New Roman"/>
          <w:noProof w:val="0"/>
          <w:sz w:val="24"/>
          <w:szCs w:val="24"/>
          <w:lang w:val="es-PE"/>
        </w:rPr>
        <w:id w:val="1494677281"/>
        <w:docPartObj>
          <w:docPartGallery w:val="Table of Contents"/>
          <w:docPartUnique/>
        </w:docPartObj>
      </w:sdtPr>
      <w:sdtEndPr>
        <w:rPr>
          <w:rFonts w:ascii="Arial" w:hAnsi="Arial" w:cs="Arial"/>
          <w:noProof/>
          <w:sz w:val="22"/>
          <w:szCs w:val="22"/>
        </w:rPr>
      </w:sdtEndPr>
      <w:sdtContent>
        <w:p w14:paraId="41B5F56D" w14:textId="1EB5C0A1" w:rsidR="00CB0A82" w:rsidRDefault="00D20B99">
          <w:pPr>
            <w:pStyle w:val="TDC1"/>
            <w:rPr>
              <w:rFonts w:asciiTheme="minorHAnsi" w:eastAsiaTheme="minorEastAsia" w:hAnsiTheme="minorHAnsi" w:cstheme="minorBidi"/>
              <w:kern w:val="2"/>
              <w:sz w:val="24"/>
              <w:szCs w:val="24"/>
              <w:lang w:val="es-ES" w:eastAsia="ja-JP"/>
              <w14:ligatures w14:val="standardContextual"/>
            </w:rPr>
          </w:pPr>
          <w:r w:rsidRPr="00A2011A">
            <w:rPr>
              <w:lang w:val="es-PE"/>
            </w:rPr>
            <w:fldChar w:fldCharType="begin"/>
          </w:r>
          <w:r w:rsidRPr="00A2011A">
            <w:rPr>
              <w:lang w:val="es-PE"/>
            </w:rPr>
            <w:instrText xml:space="preserve"> TOC \o "1-2" \h \z \t "Heading 3,3,Heading A3,3" </w:instrText>
          </w:r>
          <w:r w:rsidRPr="00A2011A">
            <w:rPr>
              <w:lang w:val="es-PE"/>
            </w:rPr>
            <w:fldChar w:fldCharType="separate"/>
          </w:r>
          <w:hyperlink w:anchor="_Toc206873014" w:history="1">
            <w:r w:rsidR="00CB0A82" w:rsidRPr="006C2385">
              <w:rPr>
                <w:rStyle w:val="Hipervnculo"/>
                <w:rFonts w:ascii="Times New Roman" w:hAnsi="Times New Roman" w:cs="Times New Roman"/>
                <w:lang w:val="es-PE"/>
              </w:rPr>
              <w:t>1.</w:t>
            </w:r>
            <w:r w:rsidR="00CB0A82">
              <w:rPr>
                <w:rFonts w:asciiTheme="minorHAnsi" w:eastAsiaTheme="minorEastAsia" w:hAnsiTheme="minorHAnsi" w:cstheme="minorBidi"/>
                <w:kern w:val="2"/>
                <w:sz w:val="24"/>
                <w:szCs w:val="24"/>
                <w:lang w:val="es-ES" w:eastAsia="ja-JP"/>
                <w14:ligatures w14:val="standardContextual"/>
              </w:rPr>
              <w:tab/>
            </w:r>
            <w:r w:rsidR="00CB0A82" w:rsidRPr="006C2385">
              <w:rPr>
                <w:rStyle w:val="Hipervnculo"/>
                <w:rFonts w:ascii="Times New Roman" w:hAnsi="Times New Roman" w:cs="Times New Roman"/>
                <w:lang w:val="es-PE"/>
              </w:rPr>
              <w:t>RESÚMEN</w:t>
            </w:r>
            <w:r w:rsidR="00CB0A82">
              <w:rPr>
                <w:webHidden/>
              </w:rPr>
              <w:tab/>
            </w:r>
            <w:r w:rsidR="00CB0A82">
              <w:rPr>
                <w:webHidden/>
              </w:rPr>
              <w:fldChar w:fldCharType="begin"/>
            </w:r>
            <w:r w:rsidR="00CB0A82">
              <w:rPr>
                <w:webHidden/>
              </w:rPr>
              <w:instrText xml:space="preserve"> PAGEREF _Toc206873014 \h </w:instrText>
            </w:r>
            <w:r w:rsidR="00CB0A82">
              <w:rPr>
                <w:webHidden/>
              </w:rPr>
            </w:r>
            <w:r w:rsidR="00CB0A82">
              <w:rPr>
                <w:webHidden/>
              </w:rPr>
              <w:fldChar w:fldCharType="separate"/>
            </w:r>
            <w:r w:rsidR="002C62BC">
              <w:rPr>
                <w:webHidden/>
              </w:rPr>
              <w:t>1</w:t>
            </w:r>
            <w:r w:rsidR="00CB0A82">
              <w:rPr>
                <w:webHidden/>
              </w:rPr>
              <w:fldChar w:fldCharType="end"/>
            </w:r>
          </w:hyperlink>
        </w:p>
        <w:p w14:paraId="7C9527D1" w14:textId="5085DFDA" w:rsidR="00CB0A82" w:rsidRDefault="00CB0A82">
          <w:pPr>
            <w:pStyle w:val="TDC1"/>
            <w:rPr>
              <w:rFonts w:asciiTheme="minorHAnsi" w:eastAsiaTheme="minorEastAsia" w:hAnsiTheme="minorHAnsi" w:cstheme="minorBidi"/>
              <w:kern w:val="2"/>
              <w:sz w:val="24"/>
              <w:szCs w:val="24"/>
              <w:lang w:val="es-ES" w:eastAsia="ja-JP"/>
              <w14:ligatures w14:val="standardContextual"/>
            </w:rPr>
          </w:pPr>
          <w:hyperlink w:anchor="_Toc206873015" w:history="1">
            <w:r w:rsidRPr="006C2385">
              <w:rPr>
                <w:rStyle w:val="Hipervnculo"/>
                <w:rFonts w:ascii="Times New Roman" w:hAnsi="Times New Roman" w:cs="Times New Roman"/>
                <w:lang w:val="es-PE"/>
              </w:rPr>
              <w:t>2.</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cs="Times New Roman"/>
                <w:lang w:val="es-PE"/>
              </w:rPr>
              <w:t>INTRODUCCIÓN</w:t>
            </w:r>
            <w:r>
              <w:rPr>
                <w:webHidden/>
              </w:rPr>
              <w:tab/>
            </w:r>
            <w:r>
              <w:rPr>
                <w:webHidden/>
              </w:rPr>
              <w:fldChar w:fldCharType="begin"/>
            </w:r>
            <w:r>
              <w:rPr>
                <w:webHidden/>
              </w:rPr>
              <w:instrText xml:space="preserve"> PAGEREF _Toc206873015 \h </w:instrText>
            </w:r>
            <w:r>
              <w:rPr>
                <w:webHidden/>
              </w:rPr>
            </w:r>
            <w:r>
              <w:rPr>
                <w:webHidden/>
              </w:rPr>
              <w:fldChar w:fldCharType="separate"/>
            </w:r>
            <w:r w:rsidR="002C62BC">
              <w:rPr>
                <w:webHidden/>
              </w:rPr>
              <w:t>1</w:t>
            </w:r>
            <w:r>
              <w:rPr>
                <w:webHidden/>
              </w:rPr>
              <w:fldChar w:fldCharType="end"/>
            </w:r>
          </w:hyperlink>
        </w:p>
        <w:p w14:paraId="0125793C" w14:textId="2B9058E4" w:rsidR="00CB0A82" w:rsidRDefault="00CB0A82">
          <w:pPr>
            <w:pStyle w:val="TDC1"/>
            <w:rPr>
              <w:rFonts w:asciiTheme="minorHAnsi" w:eastAsiaTheme="minorEastAsia" w:hAnsiTheme="minorHAnsi" w:cstheme="minorBidi"/>
              <w:kern w:val="2"/>
              <w:sz w:val="24"/>
              <w:szCs w:val="24"/>
              <w:lang w:val="es-ES" w:eastAsia="ja-JP"/>
              <w14:ligatures w14:val="standardContextual"/>
            </w:rPr>
          </w:pPr>
          <w:hyperlink w:anchor="_Toc206873016" w:history="1">
            <w:r w:rsidRPr="006C2385">
              <w:rPr>
                <w:rStyle w:val="Hipervnculo"/>
                <w:rFonts w:ascii="Times New Roman" w:hAnsi="Times New Roman" w:cs="Times New Roman"/>
                <w:lang w:val="es-PE"/>
              </w:rPr>
              <w:t>3.</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cs="Times New Roman"/>
                <w:lang w:val="es-PE"/>
              </w:rPr>
              <w:t>MARCO TEÓRICO</w:t>
            </w:r>
            <w:r>
              <w:rPr>
                <w:webHidden/>
              </w:rPr>
              <w:tab/>
            </w:r>
            <w:r>
              <w:rPr>
                <w:webHidden/>
              </w:rPr>
              <w:fldChar w:fldCharType="begin"/>
            </w:r>
            <w:r>
              <w:rPr>
                <w:webHidden/>
              </w:rPr>
              <w:instrText xml:space="preserve"> PAGEREF _Toc206873016 \h </w:instrText>
            </w:r>
            <w:r>
              <w:rPr>
                <w:webHidden/>
              </w:rPr>
            </w:r>
            <w:r>
              <w:rPr>
                <w:webHidden/>
              </w:rPr>
              <w:fldChar w:fldCharType="separate"/>
            </w:r>
            <w:r w:rsidR="002C62BC">
              <w:rPr>
                <w:webHidden/>
              </w:rPr>
              <w:t>1</w:t>
            </w:r>
            <w:r>
              <w:rPr>
                <w:webHidden/>
              </w:rPr>
              <w:fldChar w:fldCharType="end"/>
            </w:r>
          </w:hyperlink>
        </w:p>
        <w:p w14:paraId="15A8B377" w14:textId="62B88272"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17" w:history="1">
            <w:r w:rsidRPr="006C2385">
              <w:rPr>
                <w:rStyle w:val="Hipervnculo"/>
                <w:rFonts w:ascii="Times New Roman" w:hAnsi="Times New Roman"/>
                <w:lang w:val="es-PE"/>
              </w:rPr>
              <w:t>3.1</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¿Qué es HTML 5?</w:t>
            </w:r>
            <w:r>
              <w:rPr>
                <w:webHidden/>
              </w:rPr>
              <w:tab/>
            </w:r>
            <w:r>
              <w:rPr>
                <w:webHidden/>
              </w:rPr>
              <w:fldChar w:fldCharType="begin"/>
            </w:r>
            <w:r>
              <w:rPr>
                <w:webHidden/>
              </w:rPr>
              <w:instrText xml:space="preserve"> PAGEREF _Toc206873017 \h </w:instrText>
            </w:r>
            <w:r>
              <w:rPr>
                <w:webHidden/>
              </w:rPr>
            </w:r>
            <w:r>
              <w:rPr>
                <w:webHidden/>
              </w:rPr>
              <w:fldChar w:fldCharType="separate"/>
            </w:r>
            <w:r w:rsidR="002C62BC">
              <w:rPr>
                <w:webHidden/>
              </w:rPr>
              <w:t>1</w:t>
            </w:r>
            <w:r>
              <w:rPr>
                <w:webHidden/>
              </w:rPr>
              <w:fldChar w:fldCharType="end"/>
            </w:r>
          </w:hyperlink>
        </w:p>
        <w:p w14:paraId="03F98658" w14:textId="24337BA4"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18" w:history="1">
            <w:r w:rsidRPr="006C2385">
              <w:rPr>
                <w:rStyle w:val="Hipervnculo"/>
                <w:rFonts w:ascii="Times New Roman" w:hAnsi="Times New Roman"/>
                <w:lang w:val="es-PE"/>
              </w:rPr>
              <w:t>3.2</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Estructura básica HTML</w:t>
            </w:r>
            <w:r>
              <w:rPr>
                <w:webHidden/>
              </w:rPr>
              <w:tab/>
            </w:r>
            <w:r>
              <w:rPr>
                <w:webHidden/>
              </w:rPr>
              <w:fldChar w:fldCharType="begin"/>
            </w:r>
            <w:r>
              <w:rPr>
                <w:webHidden/>
              </w:rPr>
              <w:instrText xml:space="preserve"> PAGEREF _Toc206873018 \h </w:instrText>
            </w:r>
            <w:r>
              <w:rPr>
                <w:webHidden/>
              </w:rPr>
            </w:r>
            <w:r>
              <w:rPr>
                <w:webHidden/>
              </w:rPr>
              <w:fldChar w:fldCharType="separate"/>
            </w:r>
            <w:r w:rsidR="002C62BC">
              <w:rPr>
                <w:webHidden/>
              </w:rPr>
              <w:t>1</w:t>
            </w:r>
            <w:r>
              <w:rPr>
                <w:webHidden/>
              </w:rPr>
              <w:fldChar w:fldCharType="end"/>
            </w:r>
          </w:hyperlink>
        </w:p>
        <w:p w14:paraId="16A3A019" w14:textId="38C20AAF"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19" w:history="1">
            <w:r w:rsidRPr="006C2385">
              <w:rPr>
                <w:rStyle w:val="Hipervnculo"/>
                <w:rFonts w:ascii="Times New Roman" w:hAnsi="Times New Roman"/>
                <w:lang w:val="es-PE"/>
              </w:rPr>
              <w:t>3.3</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Etiquetas semánticas y no semánticas</w:t>
            </w:r>
            <w:r>
              <w:rPr>
                <w:webHidden/>
              </w:rPr>
              <w:tab/>
            </w:r>
            <w:r>
              <w:rPr>
                <w:webHidden/>
              </w:rPr>
              <w:fldChar w:fldCharType="begin"/>
            </w:r>
            <w:r>
              <w:rPr>
                <w:webHidden/>
              </w:rPr>
              <w:instrText xml:space="preserve"> PAGEREF _Toc206873019 \h </w:instrText>
            </w:r>
            <w:r>
              <w:rPr>
                <w:webHidden/>
              </w:rPr>
            </w:r>
            <w:r>
              <w:rPr>
                <w:webHidden/>
              </w:rPr>
              <w:fldChar w:fldCharType="separate"/>
            </w:r>
            <w:r w:rsidR="002C62BC">
              <w:rPr>
                <w:webHidden/>
              </w:rPr>
              <w:t>1</w:t>
            </w:r>
            <w:r>
              <w:rPr>
                <w:webHidden/>
              </w:rPr>
              <w:fldChar w:fldCharType="end"/>
            </w:r>
          </w:hyperlink>
        </w:p>
        <w:p w14:paraId="1E418ACE" w14:textId="098F5B35"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0" w:history="1">
            <w:r w:rsidRPr="006C2385">
              <w:rPr>
                <w:rStyle w:val="Hipervnculo"/>
                <w:rFonts w:ascii="Times New Roman" w:hAnsi="Times New Roman"/>
                <w:lang w:val="es-PE"/>
              </w:rPr>
              <w:t>3.4</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Categorización de etiquetas</w:t>
            </w:r>
            <w:r>
              <w:rPr>
                <w:webHidden/>
              </w:rPr>
              <w:tab/>
            </w:r>
            <w:r>
              <w:rPr>
                <w:webHidden/>
              </w:rPr>
              <w:fldChar w:fldCharType="begin"/>
            </w:r>
            <w:r>
              <w:rPr>
                <w:webHidden/>
              </w:rPr>
              <w:instrText xml:space="preserve"> PAGEREF _Toc206873020 \h </w:instrText>
            </w:r>
            <w:r>
              <w:rPr>
                <w:webHidden/>
              </w:rPr>
            </w:r>
            <w:r>
              <w:rPr>
                <w:webHidden/>
              </w:rPr>
              <w:fldChar w:fldCharType="separate"/>
            </w:r>
            <w:r w:rsidR="002C62BC">
              <w:rPr>
                <w:webHidden/>
              </w:rPr>
              <w:t>1</w:t>
            </w:r>
            <w:r>
              <w:rPr>
                <w:webHidden/>
              </w:rPr>
              <w:fldChar w:fldCharType="end"/>
            </w:r>
          </w:hyperlink>
        </w:p>
        <w:p w14:paraId="5376C701" w14:textId="3C457B0F"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1" w:history="1">
            <w:r w:rsidRPr="006C2385">
              <w:rPr>
                <w:rStyle w:val="Hipervnculo"/>
                <w:rFonts w:ascii="Times New Roman" w:hAnsi="Times New Roman"/>
                <w:lang w:val="es-PE"/>
              </w:rPr>
              <w:t>3.5</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GITHUB pages</w:t>
            </w:r>
            <w:r>
              <w:rPr>
                <w:webHidden/>
              </w:rPr>
              <w:tab/>
            </w:r>
            <w:r>
              <w:rPr>
                <w:webHidden/>
              </w:rPr>
              <w:fldChar w:fldCharType="begin"/>
            </w:r>
            <w:r>
              <w:rPr>
                <w:webHidden/>
              </w:rPr>
              <w:instrText xml:space="preserve"> PAGEREF _Toc206873021 \h </w:instrText>
            </w:r>
            <w:r>
              <w:rPr>
                <w:webHidden/>
              </w:rPr>
            </w:r>
            <w:r>
              <w:rPr>
                <w:webHidden/>
              </w:rPr>
              <w:fldChar w:fldCharType="separate"/>
            </w:r>
            <w:r w:rsidR="002C62BC">
              <w:rPr>
                <w:webHidden/>
              </w:rPr>
              <w:t>1</w:t>
            </w:r>
            <w:r>
              <w:rPr>
                <w:webHidden/>
              </w:rPr>
              <w:fldChar w:fldCharType="end"/>
            </w:r>
          </w:hyperlink>
        </w:p>
        <w:p w14:paraId="0EBD6279" w14:textId="0E78E9A6"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2" w:history="1">
            <w:r w:rsidRPr="006C2385">
              <w:rPr>
                <w:rStyle w:val="Hipervnculo"/>
                <w:rFonts w:ascii="Times New Roman" w:hAnsi="Times New Roman"/>
                <w:lang w:val="es-PE"/>
              </w:rPr>
              <w:t>3.6</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Etiquetas de fromulario y validación</w:t>
            </w:r>
            <w:r>
              <w:rPr>
                <w:webHidden/>
              </w:rPr>
              <w:tab/>
            </w:r>
            <w:r>
              <w:rPr>
                <w:webHidden/>
              </w:rPr>
              <w:fldChar w:fldCharType="begin"/>
            </w:r>
            <w:r>
              <w:rPr>
                <w:webHidden/>
              </w:rPr>
              <w:instrText xml:space="preserve"> PAGEREF _Toc206873022 \h </w:instrText>
            </w:r>
            <w:r>
              <w:rPr>
                <w:webHidden/>
              </w:rPr>
            </w:r>
            <w:r>
              <w:rPr>
                <w:webHidden/>
              </w:rPr>
              <w:fldChar w:fldCharType="separate"/>
            </w:r>
            <w:r w:rsidR="002C62BC">
              <w:rPr>
                <w:webHidden/>
              </w:rPr>
              <w:t>2</w:t>
            </w:r>
            <w:r>
              <w:rPr>
                <w:webHidden/>
              </w:rPr>
              <w:fldChar w:fldCharType="end"/>
            </w:r>
          </w:hyperlink>
        </w:p>
        <w:p w14:paraId="1277635F" w14:textId="029A2DB6"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3" w:history="1">
            <w:r w:rsidRPr="006C2385">
              <w:rPr>
                <w:rStyle w:val="Hipervnculo"/>
                <w:rFonts w:ascii="Times New Roman" w:hAnsi="Times New Roman"/>
                <w:lang w:val="es-PE"/>
              </w:rPr>
              <w:t>3.7</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Inclusión de caracteres especiales en HTML</w:t>
            </w:r>
            <w:r>
              <w:rPr>
                <w:webHidden/>
              </w:rPr>
              <w:tab/>
            </w:r>
            <w:r>
              <w:rPr>
                <w:webHidden/>
              </w:rPr>
              <w:fldChar w:fldCharType="begin"/>
            </w:r>
            <w:r>
              <w:rPr>
                <w:webHidden/>
              </w:rPr>
              <w:instrText xml:space="preserve"> PAGEREF _Toc206873023 \h </w:instrText>
            </w:r>
            <w:r>
              <w:rPr>
                <w:webHidden/>
              </w:rPr>
            </w:r>
            <w:r>
              <w:rPr>
                <w:webHidden/>
              </w:rPr>
              <w:fldChar w:fldCharType="separate"/>
            </w:r>
            <w:r w:rsidR="002C62BC">
              <w:rPr>
                <w:webHidden/>
              </w:rPr>
              <w:t>2</w:t>
            </w:r>
            <w:r>
              <w:rPr>
                <w:webHidden/>
              </w:rPr>
              <w:fldChar w:fldCharType="end"/>
            </w:r>
          </w:hyperlink>
        </w:p>
        <w:p w14:paraId="092BFBD2" w14:textId="5B6F05AA"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4" w:history="1">
            <w:r w:rsidRPr="006C2385">
              <w:rPr>
                <w:rStyle w:val="Hipervnculo"/>
                <w:rFonts w:ascii="Times New Roman" w:hAnsi="Times New Roman"/>
                <w:lang w:val="es-PE"/>
              </w:rPr>
              <w:t>3.8</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Patrones regulares REGEX</w:t>
            </w:r>
            <w:r>
              <w:rPr>
                <w:webHidden/>
              </w:rPr>
              <w:tab/>
            </w:r>
            <w:r>
              <w:rPr>
                <w:webHidden/>
              </w:rPr>
              <w:fldChar w:fldCharType="begin"/>
            </w:r>
            <w:r>
              <w:rPr>
                <w:webHidden/>
              </w:rPr>
              <w:instrText xml:space="preserve"> PAGEREF _Toc206873024 \h </w:instrText>
            </w:r>
            <w:r>
              <w:rPr>
                <w:webHidden/>
              </w:rPr>
            </w:r>
            <w:r>
              <w:rPr>
                <w:webHidden/>
              </w:rPr>
              <w:fldChar w:fldCharType="separate"/>
            </w:r>
            <w:r w:rsidR="002C62BC">
              <w:rPr>
                <w:webHidden/>
              </w:rPr>
              <w:t>2</w:t>
            </w:r>
            <w:r>
              <w:rPr>
                <w:webHidden/>
              </w:rPr>
              <w:fldChar w:fldCharType="end"/>
            </w:r>
          </w:hyperlink>
        </w:p>
        <w:p w14:paraId="776865A0" w14:textId="2609BE90"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5" w:history="1">
            <w:r w:rsidRPr="006C2385">
              <w:rPr>
                <w:rStyle w:val="Hipervnculo"/>
                <w:rFonts w:ascii="Times New Roman" w:hAnsi="Times New Roman"/>
                <w:lang w:val="es-PE"/>
              </w:rPr>
              <w:t>3.9</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Atributos</w:t>
            </w:r>
            <w:r>
              <w:rPr>
                <w:webHidden/>
              </w:rPr>
              <w:tab/>
            </w:r>
            <w:r>
              <w:rPr>
                <w:webHidden/>
              </w:rPr>
              <w:fldChar w:fldCharType="begin"/>
            </w:r>
            <w:r>
              <w:rPr>
                <w:webHidden/>
              </w:rPr>
              <w:instrText xml:space="preserve"> PAGEREF _Toc206873025 \h </w:instrText>
            </w:r>
            <w:r>
              <w:rPr>
                <w:webHidden/>
              </w:rPr>
            </w:r>
            <w:r>
              <w:rPr>
                <w:webHidden/>
              </w:rPr>
              <w:fldChar w:fldCharType="separate"/>
            </w:r>
            <w:r w:rsidR="002C62BC">
              <w:rPr>
                <w:webHidden/>
              </w:rPr>
              <w:t>2</w:t>
            </w:r>
            <w:r>
              <w:rPr>
                <w:webHidden/>
              </w:rPr>
              <w:fldChar w:fldCharType="end"/>
            </w:r>
          </w:hyperlink>
        </w:p>
        <w:p w14:paraId="7B0FB01F" w14:textId="62AF9B07"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6" w:history="1">
            <w:r w:rsidRPr="006C2385">
              <w:rPr>
                <w:rStyle w:val="Hipervnculo"/>
                <w:rFonts w:ascii="Times New Roman" w:hAnsi="Times New Roman"/>
                <w:lang w:val="es-PE"/>
              </w:rPr>
              <w:t>3.10</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¿Qué es SEO?</w:t>
            </w:r>
            <w:r>
              <w:rPr>
                <w:webHidden/>
              </w:rPr>
              <w:tab/>
            </w:r>
            <w:r>
              <w:rPr>
                <w:webHidden/>
              </w:rPr>
              <w:fldChar w:fldCharType="begin"/>
            </w:r>
            <w:r>
              <w:rPr>
                <w:webHidden/>
              </w:rPr>
              <w:instrText xml:space="preserve"> PAGEREF _Toc206873026 \h </w:instrText>
            </w:r>
            <w:r>
              <w:rPr>
                <w:webHidden/>
              </w:rPr>
            </w:r>
            <w:r>
              <w:rPr>
                <w:webHidden/>
              </w:rPr>
              <w:fldChar w:fldCharType="separate"/>
            </w:r>
            <w:r w:rsidR="002C62BC">
              <w:rPr>
                <w:webHidden/>
              </w:rPr>
              <w:t>2</w:t>
            </w:r>
            <w:r>
              <w:rPr>
                <w:webHidden/>
              </w:rPr>
              <w:fldChar w:fldCharType="end"/>
            </w:r>
          </w:hyperlink>
        </w:p>
        <w:p w14:paraId="23E47EFD" w14:textId="4B0B03AE"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7" w:history="1">
            <w:r w:rsidRPr="006C2385">
              <w:rPr>
                <w:rStyle w:val="Hipervnculo"/>
                <w:rFonts w:ascii="Times New Roman" w:hAnsi="Times New Roman"/>
                <w:lang w:val="es-PE"/>
              </w:rPr>
              <w:t>3.11</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Metadata</w:t>
            </w:r>
            <w:r>
              <w:rPr>
                <w:webHidden/>
              </w:rPr>
              <w:tab/>
            </w:r>
            <w:r>
              <w:rPr>
                <w:webHidden/>
              </w:rPr>
              <w:fldChar w:fldCharType="begin"/>
            </w:r>
            <w:r>
              <w:rPr>
                <w:webHidden/>
              </w:rPr>
              <w:instrText xml:space="preserve"> PAGEREF _Toc206873027 \h </w:instrText>
            </w:r>
            <w:r>
              <w:rPr>
                <w:webHidden/>
              </w:rPr>
            </w:r>
            <w:r>
              <w:rPr>
                <w:webHidden/>
              </w:rPr>
              <w:fldChar w:fldCharType="separate"/>
            </w:r>
            <w:r w:rsidR="002C62BC">
              <w:rPr>
                <w:webHidden/>
              </w:rPr>
              <w:t>3</w:t>
            </w:r>
            <w:r>
              <w:rPr>
                <w:webHidden/>
              </w:rPr>
              <w:fldChar w:fldCharType="end"/>
            </w:r>
          </w:hyperlink>
        </w:p>
        <w:p w14:paraId="0FE86EC7" w14:textId="093778A8"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8" w:history="1">
            <w:r w:rsidRPr="006C2385">
              <w:rPr>
                <w:rStyle w:val="Hipervnculo"/>
                <w:rFonts w:ascii="Times New Roman" w:hAnsi="Times New Roman"/>
                <w:lang w:val="es-PE"/>
              </w:rPr>
              <w:t>3.12</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Open Graph</w:t>
            </w:r>
            <w:r>
              <w:rPr>
                <w:webHidden/>
              </w:rPr>
              <w:tab/>
            </w:r>
            <w:r>
              <w:rPr>
                <w:webHidden/>
              </w:rPr>
              <w:fldChar w:fldCharType="begin"/>
            </w:r>
            <w:r>
              <w:rPr>
                <w:webHidden/>
              </w:rPr>
              <w:instrText xml:space="preserve"> PAGEREF _Toc206873028 \h </w:instrText>
            </w:r>
            <w:r>
              <w:rPr>
                <w:webHidden/>
              </w:rPr>
            </w:r>
            <w:r>
              <w:rPr>
                <w:webHidden/>
              </w:rPr>
              <w:fldChar w:fldCharType="separate"/>
            </w:r>
            <w:r w:rsidR="002C62BC">
              <w:rPr>
                <w:webHidden/>
              </w:rPr>
              <w:t>3</w:t>
            </w:r>
            <w:r>
              <w:rPr>
                <w:webHidden/>
              </w:rPr>
              <w:fldChar w:fldCharType="end"/>
            </w:r>
          </w:hyperlink>
        </w:p>
        <w:p w14:paraId="62EE8AFA" w14:textId="5072E2F3"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29" w:history="1">
            <w:r w:rsidRPr="006C2385">
              <w:rPr>
                <w:rStyle w:val="Hipervnculo"/>
                <w:rFonts w:ascii="Times New Roman" w:hAnsi="Times New Roman"/>
                <w:lang w:val="es-PE"/>
              </w:rPr>
              <w:t>3.13</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Twitter Card</w:t>
            </w:r>
            <w:r>
              <w:rPr>
                <w:webHidden/>
              </w:rPr>
              <w:tab/>
            </w:r>
            <w:r>
              <w:rPr>
                <w:webHidden/>
              </w:rPr>
              <w:fldChar w:fldCharType="begin"/>
            </w:r>
            <w:r>
              <w:rPr>
                <w:webHidden/>
              </w:rPr>
              <w:instrText xml:space="preserve"> PAGEREF _Toc206873029 \h </w:instrText>
            </w:r>
            <w:r>
              <w:rPr>
                <w:webHidden/>
              </w:rPr>
            </w:r>
            <w:r>
              <w:rPr>
                <w:webHidden/>
              </w:rPr>
              <w:fldChar w:fldCharType="separate"/>
            </w:r>
            <w:r w:rsidR="002C62BC">
              <w:rPr>
                <w:webHidden/>
              </w:rPr>
              <w:t>3</w:t>
            </w:r>
            <w:r>
              <w:rPr>
                <w:webHidden/>
              </w:rPr>
              <w:fldChar w:fldCharType="end"/>
            </w:r>
          </w:hyperlink>
        </w:p>
        <w:p w14:paraId="74568BFB" w14:textId="6640397B" w:rsidR="00CB0A82" w:rsidRDefault="00CB0A82">
          <w:pPr>
            <w:pStyle w:val="TDC1"/>
            <w:rPr>
              <w:rFonts w:asciiTheme="minorHAnsi" w:eastAsiaTheme="minorEastAsia" w:hAnsiTheme="minorHAnsi" w:cstheme="minorBidi"/>
              <w:kern w:val="2"/>
              <w:sz w:val="24"/>
              <w:szCs w:val="24"/>
              <w:lang w:val="es-ES" w:eastAsia="ja-JP"/>
              <w14:ligatures w14:val="standardContextual"/>
            </w:rPr>
          </w:pPr>
          <w:hyperlink w:anchor="_Toc206873030" w:history="1">
            <w:r w:rsidRPr="006C2385">
              <w:rPr>
                <w:rStyle w:val="Hipervnculo"/>
                <w:rFonts w:ascii="Times New Roman" w:hAnsi="Times New Roman" w:cs="Times New Roman"/>
                <w:caps/>
                <w:lang w:val="es-PE"/>
              </w:rPr>
              <w:t>4.</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cs="Times New Roman"/>
                <w:caps/>
                <w:lang w:val="es-PE"/>
              </w:rPr>
              <w:t>EXPERIENCIAS DE PRÁCTICA</w:t>
            </w:r>
            <w:r>
              <w:rPr>
                <w:webHidden/>
              </w:rPr>
              <w:tab/>
            </w:r>
            <w:r>
              <w:rPr>
                <w:webHidden/>
              </w:rPr>
              <w:fldChar w:fldCharType="begin"/>
            </w:r>
            <w:r>
              <w:rPr>
                <w:webHidden/>
              </w:rPr>
              <w:instrText xml:space="preserve"> PAGEREF _Toc206873030 \h </w:instrText>
            </w:r>
            <w:r>
              <w:rPr>
                <w:webHidden/>
              </w:rPr>
            </w:r>
            <w:r>
              <w:rPr>
                <w:webHidden/>
              </w:rPr>
              <w:fldChar w:fldCharType="separate"/>
            </w:r>
            <w:r w:rsidR="002C62BC">
              <w:rPr>
                <w:webHidden/>
              </w:rPr>
              <w:t>4</w:t>
            </w:r>
            <w:r>
              <w:rPr>
                <w:webHidden/>
              </w:rPr>
              <w:fldChar w:fldCharType="end"/>
            </w:r>
          </w:hyperlink>
        </w:p>
        <w:p w14:paraId="3745235B" w14:textId="54B283B6"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31" w:history="1">
            <w:r w:rsidRPr="006C2385">
              <w:rPr>
                <w:rStyle w:val="Hipervnculo"/>
                <w:rFonts w:ascii="Times New Roman" w:hAnsi="Times New Roman"/>
                <w:lang w:val="es-PE"/>
              </w:rPr>
              <w:t>4.1</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Experiencia de Práctica N° 01:</w:t>
            </w:r>
            <w:r>
              <w:rPr>
                <w:webHidden/>
              </w:rPr>
              <w:tab/>
            </w:r>
            <w:r>
              <w:rPr>
                <w:webHidden/>
              </w:rPr>
              <w:fldChar w:fldCharType="begin"/>
            </w:r>
            <w:r>
              <w:rPr>
                <w:webHidden/>
              </w:rPr>
              <w:instrText xml:space="preserve"> PAGEREF _Toc206873031 \h </w:instrText>
            </w:r>
            <w:r>
              <w:rPr>
                <w:webHidden/>
              </w:rPr>
            </w:r>
            <w:r>
              <w:rPr>
                <w:webHidden/>
              </w:rPr>
              <w:fldChar w:fldCharType="separate"/>
            </w:r>
            <w:r w:rsidR="002C62BC">
              <w:rPr>
                <w:webHidden/>
              </w:rPr>
              <w:t>4</w:t>
            </w:r>
            <w:r>
              <w:rPr>
                <w:webHidden/>
              </w:rPr>
              <w:fldChar w:fldCharType="end"/>
            </w:r>
          </w:hyperlink>
        </w:p>
        <w:p w14:paraId="726A279B" w14:textId="77161177"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32" w:history="1">
            <w:r w:rsidRPr="006C2385">
              <w:rPr>
                <w:rStyle w:val="Hipervnculo"/>
                <w:rFonts w:ascii="Times New Roman" w:hAnsi="Times New Roman"/>
                <w:lang w:val="es-PE"/>
              </w:rPr>
              <w:t>4.2</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Experiencia de Práctica N° 02: Formulario Web</w:t>
            </w:r>
            <w:r>
              <w:rPr>
                <w:webHidden/>
              </w:rPr>
              <w:tab/>
            </w:r>
            <w:r>
              <w:rPr>
                <w:webHidden/>
              </w:rPr>
              <w:fldChar w:fldCharType="begin"/>
            </w:r>
            <w:r>
              <w:rPr>
                <w:webHidden/>
              </w:rPr>
              <w:instrText xml:space="preserve"> PAGEREF _Toc206873032 \h </w:instrText>
            </w:r>
            <w:r>
              <w:rPr>
                <w:webHidden/>
              </w:rPr>
            </w:r>
            <w:r>
              <w:rPr>
                <w:webHidden/>
              </w:rPr>
              <w:fldChar w:fldCharType="separate"/>
            </w:r>
            <w:r w:rsidR="002C62BC">
              <w:rPr>
                <w:webHidden/>
              </w:rPr>
              <w:t>4</w:t>
            </w:r>
            <w:r>
              <w:rPr>
                <w:webHidden/>
              </w:rPr>
              <w:fldChar w:fldCharType="end"/>
            </w:r>
          </w:hyperlink>
        </w:p>
        <w:p w14:paraId="6D7E656F" w14:textId="7F3197B6"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33" w:history="1">
            <w:r w:rsidRPr="006C2385">
              <w:rPr>
                <w:rStyle w:val="Hipervnculo"/>
                <w:rFonts w:ascii="Times New Roman" w:hAnsi="Times New Roman"/>
                <w:lang w:val="es-PE"/>
              </w:rPr>
              <w:t>4.3</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Expericia de Práctica N° 03: Tablas</w:t>
            </w:r>
            <w:r>
              <w:rPr>
                <w:webHidden/>
              </w:rPr>
              <w:tab/>
            </w:r>
            <w:r>
              <w:rPr>
                <w:webHidden/>
              </w:rPr>
              <w:fldChar w:fldCharType="begin"/>
            </w:r>
            <w:r>
              <w:rPr>
                <w:webHidden/>
              </w:rPr>
              <w:instrText xml:space="preserve"> PAGEREF _Toc206873033 \h </w:instrText>
            </w:r>
            <w:r>
              <w:rPr>
                <w:webHidden/>
              </w:rPr>
            </w:r>
            <w:r>
              <w:rPr>
                <w:webHidden/>
              </w:rPr>
              <w:fldChar w:fldCharType="separate"/>
            </w:r>
            <w:r w:rsidR="002C62BC">
              <w:rPr>
                <w:webHidden/>
              </w:rPr>
              <w:t>6</w:t>
            </w:r>
            <w:r>
              <w:rPr>
                <w:webHidden/>
              </w:rPr>
              <w:fldChar w:fldCharType="end"/>
            </w:r>
          </w:hyperlink>
        </w:p>
        <w:p w14:paraId="2506448B" w14:textId="1527885F" w:rsidR="00CB0A82" w:rsidRDefault="00CB0A82">
          <w:pPr>
            <w:pStyle w:val="TDC2"/>
            <w:rPr>
              <w:rFonts w:asciiTheme="minorHAnsi" w:eastAsiaTheme="minorEastAsia" w:hAnsiTheme="minorHAnsi" w:cstheme="minorBidi"/>
              <w:kern w:val="2"/>
              <w:sz w:val="24"/>
              <w:szCs w:val="24"/>
              <w:lang w:val="es-ES" w:eastAsia="ja-JP"/>
              <w14:ligatures w14:val="standardContextual"/>
            </w:rPr>
          </w:pPr>
          <w:hyperlink w:anchor="_Toc206873034" w:history="1">
            <w:r w:rsidRPr="006C2385">
              <w:rPr>
                <w:rStyle w:val="Hipervnculo"/>
                <w:rFonts w:ascii="Times New Roman" w:hAnsi="Times New Roman"/>
                <w:lang w:val="es-PE"/>
              </w:rPr>
              <w:t>4.4</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lang w:val="es-PE"/>
              </w:rPr>
              <w:t>Expericia de Práctica N° 04: Metadatos</w:t>
            </w:r>
            <w:r>
              <w:rPr>
                <w:webHidden/>
              </w:rPr>
              <w:tab/>
            </w:r>
            <w:r>
              <w:rPr>
                <w:webHidden/>
              </w:rPr>
              <w:fldChar w:fldCharType="begin"/>
            </w:r>
            <w:r>
              <w:rPr>
                <w:webHidden/>
              </w:rPr>
              <w:instrText xml:space="preserve"> PAGEREF _Toc206873034 \h </w:instrText>
            </w:r>
            <w:r>
              <w:rPr>
                <w:webHidden/>
              </w:rPr>
            </w:r>
            <w:r>
              <w:rPr>
                <w:webHidden/>
              </w:rPr>
              <w:fldChar w:fldCharType="separate"/>
            </w:r>
            <w:r w:rsidR="002C62BC">
              <w:rPr>
                <w:webHidden/>
              </w:rPr>
              <w:t>7</w:t>
            </w:r>
            <w:r>
              <w:rPr>
                <w:webHidden/>
              </w:rPr>
              <w:fldChar w:fldCharType="end"/>
            </w:r>
          </w:hyperlink>
        </w:p>
        <w:p w14:paraId="7C804DA7" w14:textId="380F6943" w:rsidR="00CB0A82" w:rsidRDefault="00CB0A82">
          <w:pPr>
            <w:pStyle w:val="TDC1"/>
            <w:rPr>
              <w:rFonts w:asciiTheme="minorHAnsi" w:eastAsiaTheme="minorEastAsia" w:hAnsiTheme="minorHAnsi" w:cstheme="minorBidi"/>
              <w:kern w:val="2"/>
              <w:sz w:val="24"/>
              <w:szCs w:val="24"/>
              <w:lang w:val="es-ES" w:eastAsia="ja-JP"/>
              <w14:ligatures w14:val="standardContextual"/>
            </w:rPr>
          </w:pPr>
          <w:hyperlink w:anchor="_Toc206873035" w:history="1">
            <w:r w:rsidRPr="006C2385">
              <w:rPr>
                <w:rStyle w:val="Hipervnculo"/>
                <w:rFonts w:ascii="Times New Roman" w:hAnsi="Times New Roman" w:cs="Times New Roman"/>
                <w:lang w:val="es-PE"/>
              </w:rPr>
              <w:t>5.</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cs="Times New Roman"/>
                <w:lang w:val="es-PE"/>
              </w:rPr>
              <w:t>EJERCICIOS PROPUESTOS</w:t>
            </w:r>
            <w:r>
              <w:rPr>
                <w:webHidden/>
              </w:rPr>
              <w:tab/>
            </w:r>
            <w:r>
              <w:rPr>
                <w:webHidden/>
              </w:rPr>
              <w:fldChar w:fldCharType="begin"/>
            </w:r>
            <w:r>
              <w:rPr>
                <w:webHidden/>
              </w:rPr>
              <w:instrText xml:space="preserve"> PAGEREF _Toc206873035 \h </w:instrText>
            </w:r>
            <w:r>
              <w:rPr>
                <w:webHidden/>
              </w:rPr>
            </w:r>
            <w:r>
              <w:rPr>
                <w:webHidden/>
              </w:rPr>
              <w:fldChar w:fldCharType="separate"/>
            </w:r>
            <w:r w:rsidR="002C62BC">
              <w:rPr>
                <w:webHidden/>
              </w:rPr>
              <w:t>9</w:t>
            </w:r>
            <w:r>
              <w:rPr>
                <w:webHidden/>
              </w:rPr>
              <w:fldChar w:fldCharType="end"/>
            </w:r>
          </w:hyperlink>
        </w:p>
        <w:p w14:paraId="612FF29B" w14:textId="136AE06E" w:rsidR="00CB0A82" w:rsidRDefault="00CB0A82">
          <w:pPr>
            <w:pStyle w:val="TDC1"/>
            <w:rPr>
              <w:rFonts w:asciiTheme="minorHAnsi" w:eastAsiaTheme="minorEastAsia" w:hAnsiTheme="minorHAnsi" w:cstheme="minorBidi"/>
              <w:kern w:val="2"/>
              <w:sz w:val="24"/>
              <w:szCs w:val="24"/>
              <w:lang w:val="es-ES" w:eastAsia="ja-JP"/>
              <w14:ligatures w14:val="standardContextual"/>
            </w:rPr>
          </w:pPr>
          <w:hyperlink w:anchor="_Toc206873036" w:history="1">
            <w:r w:rsidRPr="006C2385">
              <w:rPr>
                <w:rStyle w:val="Hipervnculo"/>
                <w:rFonts w:ascii="Times New Roman" w:hAnsi="Times New Roman" w:cs="Times New Roman"/>
                <w:lang w:val="es-PE"/>
              </w:rPr>
              <w:t>6.</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cs="Times New Roman"/>
                <w:lang w:val="es-PE"/>
              </w:rPr>
              <w:t>CONCLUSIONES DE LA PRÁCTICA:</w:t>
            </w:r>
            <w:r>
              <w:rPr>
                <w:webHidden/>
              </w:rPr>
              <w:tab/>
            </w:r>
            <w:r>
              <w:rPr>
                <w:webHidden/>
              </w:rPr>
              <w:fldChar w:fldCharType="begin"/>
            </w:r>
            <w:r>
              <w:rPr>
                <w:webHidden/>
              </w:rPr>
              <w:instrText xml:space="preserve"> PAGEREF _Toc206873036 \h </w:instrText>
            </w:r>
            <w:r>
              <w:rPr>
                <w:webHidden/>
              </w:rPr>
            </w:r>
            <w:r>
              <w:rPr>
                <w:webHidden/>
              </w:rPr>
              <w:fldChar w:fldCharType="separate"/>
            </w:r>
            <w:r w:rsidR="002C62BC">
              <w:rPr>
                <w:webHidden/>
              </w:rPr>
              <w:t>16</w:t>
            </w:r>
            <w:r>
              <w:rPr>
                <w:webHidden/>
              </w:rPr>
              <w:fldChar w:fldCharType="end"/>
            </w:r>
          </w:hyperlink>
        </w:p>
        <w:p w14:paraId="077B16BA" w14:textId="11012198" w:rsidR="00CB0A82" w:rsidRDefault="00CB0A82">
          <w:pPr>
            <w:pStyle w:val="TDC1"/>
            <w:rPr>
              <w:rFonts w:asciiTheme="minorHAnsi" w:eastAsiaTheme="minorEastAsia" w:hAnsiTheme="minorHAnsi" w:cstheme="minorBidi"/>
              <w:kern w:val="2"/>
              <w:sz w:val="24"/>
              <w:szCs w:val="24"/>
              <w:lang w:val="es-ES" w:eastAsia="ja-JP"/>
              <w14:ligatures w14:val="standardContextual"/>
            </w:rPr>
          </w:pPr>
          <w:hyperlink w:anchor="_Toc206873037" w:history="1">
            <w:r w:rsidRPr="006C2385">
              <w:rPr>
                <w:rStyle w:val="Hipervnculo"/>
                <w:rFonts w:ascii="Times New Roman" w:hAnsi="Times New Roman" w:cs="Times New Roman"/>
                <w:lang w:val="es-PE"/>
              </w:rPr>
              <w:t>7.</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cs="Times New Roman"/>
                <w:lang w:val="es-PE"/>
              </w:rPr>
              <w:t>CUESTIONARIO</w:t>
            </w:r>
            <w:r>
              <w:rPr>
                <w:webHidden/>
              </w:rPr>
              <w:tab/>
            </w:r>
            <w:r>
              <w:rPr>
                <w:webHidden/>
              </w:rPr>
              <w:fldChar w:fldCharType="begin"/>
            </w:r>
            <w:r>
              <w:rPr>
                <w:webHidden/>
              </w:rPr>
              <w:instrText xml:space="preserve"> PAGEREF _Toc206873037 \h </w:instrText>
            </w:r>
            <w:r>
              <w:rPr>
                <w:webHidden/>
              </w:rPr>
            </w:r>
            <w:r>
              <w:rPr>
                <w:webHidden/>
              </w:rPr>
              <w:fldChar w:fldCharType="separate"/>
            </w:r>
            <w:r w:rsidR="002C62BC">
              <w:rPr>
                <w:webHidden/>
              </w:rPr>
              <w:t>16</w:t>
            </w:r>
            <w:r>
              <w:rPr>
                <w:webHidden/>
              </w:rPr>
              <w:fldChar w:fldCharType="end"/>
            </w:r>
          </w:hyperlink>
        </w:p>
        <w:p w14:paraId="18239F0F" w14:textId="0AA00B3E" w:rsidR="00CB0A82" w:rsidRDefault="00CB0A82">
          <w:pPr>
            <w:pStyle w:val="TDC1"/>
            <w:rPr>
              <w:rFonts w:asciiTheme="minorHAnsi" w:eastAsiaTheme="minorEastAsia" w:hAnsiTheme="minorHAnsi" w:cstheme="minorBidi"/>
              <w:kern w:val="2"/>
              <w:sz w:val="24"/>
              <w:szCs w:val="24"/>
              <w:lang w:val="es-ES" w:eastAsia="ja-JP"/>
              <w14:ligatures w14:val="standardContextual"/>
            </w:rPr>
          </w:pPr>
          <w:hyperlink w:anchor="_Toc206873038" w:history="1">
            <w:r w:rsidRPr="006C2385">
              <w:rPr>
                <w:rStyle w:val="Hipervnculo"/>
                <w:rFonts w:ascii="Times New Roman" w:hAnsi="Times New Roman" w:cs="Times New Roman"/>
                <w:lang w:val="es-PE"/>
              </w:rPr>
              <w:t>8.</w:t>
            </w:r>
            <w:r>
              <w:rPr>
                <w:rFonts w:asciiTheme="minorHAnsi" w:eastAsiaTheme="minorEastAsia" w:hAnsiTheme="minorHAnsi" w:cstheme="minorBidi"/>
                <w:kern w:val="2"/>
                <w:sz w:val="24"/>
                <w:szCs w:val="24"/>
                <w:lang w:val="es-ES" w:eastAsia="ja-JP"/>
                <w14:ligatures w14:val="standardContextual"/>
              </w:rPr>
              <w:tab/>
            </w:r>
            <w:r w:rsidRPr="006C2385">
              <w:rPr>
                <w:rStyle w:val="Hipervnculo"/>
                <w:rFonts w:ascii="Times New Roman" w:hAnsi="Times New Roman" w:cs="Times New Roman"/>
                <w:lang w:val="es-PE"/>
              </w:rPr>
              <w:t>BIBLIOGRAFÍA</w:t>
            </w:r>
            <w:r>
              <w:rPr>
                <w:webHidden/>
              </w:rPr>
              <w:tab/>
            </w:r>
            <w:r>
              <w:rPr>
                <w:webHidden/>
              </w:rPr>
              <w:fldChar w:fldCharType="begin"/>
            </w:r>
            <w:r>
              <w:rPr>
                <w:webHidden/>
              </w:rPr>
              <w:instrText xml:space="preserve"> PAGEREF _Toc206873038 \h </w:instrText>
            </w:r>
            <w:r>
              <w:rPr>
                <w:webHidden/>
              </w:rPr>
            </w:r>
            <w:r>
              <w:rPr>
                <w:webHidden/>
              </w:rPr>
              <w:fldChar w:fldCharType="separate"/>
            </w:r>
            <w:r w:rsidR="002C62BC">
              <w:rPr>
                <w:webHidden/>
              </w:rPr>
              <w:t>25</w:t>
            </w:r>
            <w:r>
              <w:rPr>
                <w:webHidden/>
              </w:rPr>
              <w:fldChar w:fldCharType="end"/>
            </w:r>
          </w:hyperlink>
        </w:p>
        <w:p w14:paraId="235334A6" w14:textId="2999D2D9" w:rsidR="000E3CC6" w:rsidRPr="00A2011A" w:rsidRDefault="00D20B99" w:rsidP="00D20B99">
          <w:pPr>
            <w:pStyle w:val="TDC1"/>
            <w:rPr>
              <w:lang w:val="es-PE"/>
            </w:rPr>
          </w:pPr>
          <w:r w:rsidRPr="00A2011A">
            <w:rPr>
              <w:lang w:val="es-PE"/>
            </w:rPr>
            <w:fldChar w:fldCharType="end"/>
          </w:r>
        </w:p>
      </w:sdtContent>
    </w:sdt>
    <w:p w14:paraId="4091B5C4" w14:textId="77777777" w:rsidR="001172D8" w:rsidRPr="00A2011A" w:rsidRDefault="001172D8" w:rsidP="4691D42D">
      <w:pPr>
        <w:jc w:val="center"/>
        <w:rPr>
          <w:rFonts w:cs="Arial"/>
          <w:lang w:val="es-PE"/>
        </w:rPr>
      </w:pPr>
      <w:r w:rsidRPr="00A2011A">
        <w:rPr>
          <w:rFonts w:cs="Arial"/>
          <w:lang w:val="es-PE"/>
        </w:rPr>
        <w:br w:type="page"/>
      </w:r>
    </w:p>
    <w:p w14:paraId="30F7098E" w14:textId="77777777" w:rsidR="00AE13E5" w:rsidRPr="00A2011A" w:rsidRDefault="00AE13E5" w:rsidP="0083146F">
      <w:pPr>
        <w:spacing w:after="0"/>
        <w:rPr>
          <w:rFonts w:cs="Arial"/>
          <w:lang w:val="es-PE"/>
        </w:rPr>
        <w:sectPr w:rsidR="00AE13E5" w:rsidRPr="00A2011A" w:rsidSect="001A6F08">
          <w:pgSz w:w="12240" w:h="15840" w:code="1"/>
          <w:pgMar w:top="1440" w:right="1800" w:bottom="1440" w:left="1800" w:header="720" w:footer="720" w:gutter="0"/>
          <w:pgNumType w:fmt="lowerRoman"/>
          <w:cols w:space="720"/>
        </w:sectPr>
      </w:pPr>
    </w:p>
    <w:p w14:paraId="10364EE7" w14:textId="77777777" w:rsidR="00B022E5" w:rsidRPr="00A2011A" w:rsidRDefault="00B022E5" w:rsidP="0007669C">
      <w:pPr>
        <w:pStyle w:val="Ttulo1"/>
        <w:rPr>
          <w:rFonts w:ascii="Times New Roman" w:hAnsi="Times New Roman" w:cs="Times New Roman"/>
          <w:lang w:val="es-PE"/>
        </w:rPr>
      </w:pPr>
      <w:bookmarkStart w:id="0" w:name="_Toc345363939"/>
      <w:bookmarkStart w:id="1" w:name="_Toc206873014"/>
      <w:r w:rsidRPr="218C3EAA">
        <w:rPr>
          <w:rFonts w:ascii="Times New Roman" w:hAnsi="Times New Roman" w:cs="Times New Roman"/>
          <w:lang w:val="es-PE"/>
        </w:rPr>
        <w:lastRenderedPageBreak/>
        <w:t>RESÚMEN</w:t>
      </w:r>
      <w:bookmarkEnd w:id="1"/>
    </w:p>
    <w:p w14:paraId="5ACB9ED2" w14:textId="185EC4E3" w:rsidR="00370D57" w:rsidRPr="006119FC" w:rsidRDefault="207D04D0" w:rsidP="006119FC">
      <w:pPr>
        <w:rPr>
          <w:lang w:val="es-PE"/>
        </w:rPr>
      </w:pPr>
      <w:r w:rsidRPr="1D4A4E60">
        <w:rPr>
          <w:lang w:val="es-PE"/>
        </w:rPr>
        <w:t xml:space="preserve">En esta práctica aprendimos los conceptos básicos de </w:t>
      </w:r>
      <w:r w:rsidRPr="1D4A4E60">
        <w:rPr>
          <w:b/>
          <w:bCs/>
          <w:lang w:val="es-PE"/>
        </w:rPr>
        <w:t>HTML5</w:t>
      </w:r>
      <w:r w:rsidRPr="1D4A4E60">
        <w:rPr>
          <w:lang w:val="es-PE"/>
        </w:rPr>
        <w:t xml:space="preserve">, que es el lenguaje principal para crear páginas web. Vimos cómo se organiza la estructura de un documento con etiquetas y atributos, y la diferencia entre etiquetas </w:t>
      </w:r>
      <w:r w:rsidRPr="1D4A4E60">
        <w:rPr>
          <w:b/>
          <w:bCs/>
          <w:lang w:val="es-PE"/>
        </w:rPr>
        <w:t>semánticas</w:t>
      </w:r>
      <w:r w:rsidRPr="1D4A4E60">
        <w:rPr>
          <w:lang w:val="es-PE"/>
        </w:rPr>
        <w:t xml:space="preserve"> (que dan sentido al contenido) y las que no lo son. También revisamos cómo hacer </w:t>
      </w:r>
      <w:r w:rsidRPr="1D4A4E60">
        <w:rPr>
          <w:b/>
          <w:bCs/>
          <w:lang w:val="es-PE"/>
        </w:rPr>
        <w:t>formularios</w:t>
      </w:r>
      <w:r w:rsidRPr="1D4A4E60">
        <w:rPr>
          <w:lang w:val="es-PE"/>
        </w:rPr>
        <w:t xml:space="preserve">, los distintos tipos de </w:t>
      </w:r>
      <w:r w:rsidRPr="1D4A4E60">
        <w:rPr>
          <w:b/>
          <w:bCs/>
          <w:lang w:val="es-PE"/>
        </w:rPr>
        <w:t>input</w:t>
      </w:r>
      <w:r w:rsidRPr="1D4A4E60">
        <w:rPr>
          <w:lang w:val="es-PE"/>
        </w:rPr>
        <w:t xml:space="preserve"> y cómo aplicar </w:t>
      </w:r>
      <w:r w:rsidRPr="1D4A4E60">
        <w:rPr>
          <w:b/>
          <w:bCs/>
          <w:lang w:val="es-PE"/>
        </w:rPr>
        <w:t>validaciones</w:t>
      </w:r>
      <w:r w:rsidRPr="1D4A4E60">
        <w:rPr>
          <w:lang w:val="es-PE"/>
        </w:rPr>
        <w:t xml:space="preserve"> usando expresiones regulares para que los datos se ingresen correctamente. Además, trabajamos con </w:t>
      </w:r>
      <w:r w:rsidRPr="1D4A4E60">
        <w:rPr>
          <w:b/>
          <w:bCs/>
          <w:lang w:val="es-PE"/>
        </w:rPr>
        <w:t>tablas</w:t>
      </w:r>
      <w:r w:rsidRPr="1D4A4E60">
        <w:rPr>
          <w:lang w:val="es-PE"/>
        </w:rPr>
        <w:t xml:space="preserve"> para organizar información en filas y columnas. Finalmente, vimos un poco de </w:t>
      </w:r>
      <w:r w:rsidRPr="1D4A4E60">
        <w:rPr>
          <w:b/>
          <w:bCs/>
          <w:lang w:val="es-PE"/>
        </w:rPr>
        <w:t>SEO</w:t>
      </w:r>
      <w:r w:rsidRPr="1D4A4E60">
        <w:rPr>
          <w:lang w:val="es-PE"/>
        </w:rPr>
        <w:t xml:space="preserve">, donde se usan metadatos, Open </w:t>
      </w:r>
      <w:proofErr w:type="spellStart"/>
      <w:r w:rsidRPr="1D4A4E60">
        <w:rPr>
          <w:lang w:val="es-PE"/>
        </w:rPr>
        <w:t>Graph</w:t>
      </w:r>
      <w:proofErr w:type="spellEnd"/>
      <w:r w:rsidRPr="1D4A4E60">
        <w:rPr>
          <w:lang w:val="es-PE"/>
        </w:rPr>
        <w:t xml:space="preserve"> y Twitter </w:t>
      </w:r>
      <w:proofErr w:type="spellStart"/>
      <w:r w:rsidRPr="1D4A4E60">
        <w:rPr>
          <w:lang w:val="es-PE"/>
        </w:rPr>
        <w:t>Cards</w:t>
      </w:r>
      <w:proofErr w:type="spellEnd"/>
      <w:r w:rsidRPr="1D4A4E60">
        <w:rPr>
          <w:lang w:val="es-PE"/>
        </w:rPr>
        <w:t xml:space="preserve"> para que las páginas tengan mejor visibilidad en buscadores y redes sociales. </w:t>
      </w:r>
    </w:p>
    <w:p w14:paraId="4D9D9AEA" w14:textId="59AC6B02" w:rsidR="00370D57" w:rsidRPr="006119FC" w:rsidRDefault="00427DAB" w:rsidP="1D4A4E60">
      <w:pPr>
        <w:pStyle w:val="Ttulo1"/>
        <w:rPr>
          <w:rFonts w:ascii="Times New Roman" w:hAnsi="Times New Roman" w:cs="Times New Roman"/>
          <w:lang w:val="es-PE"/>
        </w:rPr>
      </w:pPr>
      <w:bookmarkStart w:id="2" w:name="_Toc206873015"/>
      <w:r w:rsidRPr="218C3EAA">
        <w:rPr>
          <w:rFonts w:ascii="Times New Roman" w:hAnsi="Times New Roman" w:cs="Times New Roman"/>
          <w:lang w:val="es-PE"/>
        </w:rPr>
        <w:t>INTRODUC</w:t>
      </w:r>
      <w:r w:rsidR="00B022E5" w:rsidRPr="218C3EAA">
        <w:rPr>
          <w:rFonts w:ascii="Times New Roman" w:hAnsi="Times New Roman" w:cs="Times New Roman"/>
          <w:lang w:val="es-PE"/>
        </w:rPr>
        <w:t>CIÓN</w:t>
      </w:r>
      <w:bookmarkEnd w:id="0"/>
      <w:bookmarkEnd w:id="2"/>
    </w:p>
    <w:p w14:paraId="5BB05E05" w14:textId="77777777" w:rsidR="00001238" w:rsidRDefault="00001238" w:rsidP="00001238">
      <w:pPr>
        <w:pStyle w:val="whitespace-normal"/>
      </w:pPr>
      <w:r>
        <w:t xml:space="preserve">Hoy en día, casi todo lo que hacemos está conectado a internet. Cada vez que navegamos por una página web, completamos un formulario en línea o leemos contenido digital, estamos interactuando con </w:t>
      </w:r>
      <w:r>
        <w:rPr>
          <w:rStyle w:val="Textoennegrita"/>
        </w:rPr>
        <w:t>HTML5</w:t>
      </w:r>
      <w:r>
        <w:t>, el lenguaje que da forma y estructura a todo lo que vemos en nuestros navegadores.</w:t>
      </w:r>
    </w:p>
    <w:p w14:paraId="1813D337" w14:textId="77777777" w:rsidR="00001238" w:rsidRDefault="00001238" w:rsidP="00001238">
      <w:pPr>
        <w:pStyle w:val="whitespace-normal"/>
      </w:pPr>
      <w:r>
        <w:t>HTML5 es mucho más que una herramienta para colocar texto e imágenes en una página. Es un sistema completo que nos permite crear sitios web funcionales e interactivos: podemos hacer formularios que validen automáticamente la información, organizar datos en tablas claras, y estructurar el contenido de manera que sea fácil de encontrar en Google.</w:t>
      </w:r>
    </w:p>
    <w:p w14:paraId="4B9A9FF3" w14:textId="77777777" w:rsidR="00001238" w:rsidRDefault="00001238" w:rsidP="00001238">
      <w:pPr>
        <w:pStyle w:val="whitespace-normal"/>
      </w:pPr>
      <w:r>
        <w:t>En este informe exploramos los elementos fundamentales de HTML5, desde las etiquetas que dan significado al contenido (como encabezados y párrafos) hasta aquellas que cumplen funciones más específicas. Nos enfocamos especialmente en cómo crear formularios que realmente funcionen, cómo usar las secciones para organizar mejor nuestras páginas, y cómo implementar elementos que hagan que un sitio web sea más fácil de usar para todos.</w:t>
      </w:r>
    </w:p>
    <w:p w14:paraId="05F7053F" w14:textId="1DCACA8A" w:rsidR="00001238" w:rsidRDefault="00001238" w:rsidP="00001238">
      <w:pPr>
        <w:pStyle w:val="whitespace-normal"/>
      </w:pPr>
      <w:r>
        <w:t xml:space="preserve">A lo largo del documento, presentamos tanto la teoría como la práctica. Se incluyen ejercicios y actividades que ilustran cómo aplicar cada concepto explicado, los cuales desarrollamos paso a paso para demostrar su funcionamiento. Todo el trabajo se realiza usando únicamente HTML5, </w:t>
      </w:r>
      <w:r>
        <w:t>aplicando estilos sin CSS</w:t>
      </w:r>
      <w:r>
        <w:t>, para que se pueda entender claramente qué hace cada elemento por sí solo.</w:t>
      </w:r>
    </w:p>
    <w:p w14:paraId="7090FECD" w14:textId="77777777" w:rsidR="00001238" w:rsidRDefault="00001238" w:rsidP="00001238">
      <w:pPr>
        <w:pStyle w:val="whitespace-normal"/>
      </w:pPr>
      <w:r>
        <w:t>Aprender estos conceptos básicos es el primer paso indispensable para después poder combinar HTML5 con CSS y JavaScript, y así crear páginas web más atractivas y dinámicas. Este informe establece las bases sólidas que todo desarrollador web necesita conocer.</w:t>
      </w:r>
    </w:p>
    <w:p w14:paraId="2BE7EFDB" w14:textId="77777777" w:rsidR="00CC2FFF" w:rsidRPr="00A2011A" w:rsidRDefault="00CC2FFF" w:rsidP="00370D57">
      <w:pPr>
        <w:pStyle w:val="NormalWeb"/>
        <w:jc w:val="both"/>
        <w:rPr>
          <w:color w:val="000000"/>
        </w:rPr>
      </w:pPr>
    </w:p>
    <w:p w14:paraId="6482BDCD" w14:textId="703ED4FB" w:rsidR="00DA6476" w:rsidRPr="00A2011A" w:rsidRDefault="00DA6476" w:rsidP="00370D57">
      <w:pPr>
        <w:pStyle w:val="NormalWeb"/>
        <w:jc w:val="both"/>
        <w:rPr>
          <w:color w:val="000000"/>
        </w:rPr>
        <w:sectPr w:rsidR="00DA6476" w:rsidRPr="00A2011A" w:rsidSect="00806C11">
          <w:footerReference w:type="default" r:id="rId16"/>
          <w:pgSz w:w="12240" w:h="15840" w:code="1"/>
          <w:pgMar w:top="1182" w:right="1467" w:bottom="851" w:left="1276" w:header="720" w:footer="720" w:gutter="0"/>
          <w:pgNumType w:start="1"/>
          <w:cols w:space="720"/>
        </w:sectPr>
      </w:pPr>
    </w:p>
    <w:p w14:paraId="29FD290E" w14:textId="77777777" w:rsidR="002F7C55" w:rsidRPr="00A2011A" w:rsidRDefault="00B022E5" w:rsidP="002F7C55">
      <w:pPr>
        <w:pStyle w:val="Ttulo1"/>
        <w:rPr>
          <w:rFonts w:ascii="Times New Roman" w:hAnsi="Times New Roman" w:cs="Times New Roman"/>
          <w:lang w:val="es-PE"/>
        </w:rPr>
      </w:pPr>
      <w:bookmarkStart w:id="3" w:name="_Toc206873016"/>
      <w:r w:rsidRPr="4691D42D">
        <w:rPr>
          <w:rFonts w:ascii="Times New Roman" w:hAnsi="Times New Roman" w:cs="Times New Roman"/>
          <w:lang w:val="es-PE"/>
        </w:rPr>
        <w:lastRenderedPageBreak/>
        <w:t>MARCO TEÓRIC</w:t>
      </w:r>
      <w:r w:rsidR="002F7C55" w:rsidRPr="4691D42D">
        <w:rPr>
          <w:rFonts w:ascii="Times New Roman" w:hAnsi="Times New Roman" w:cs="Times New Roman"/>
          <w:lang w:val="es-PE"/>
        </w:rPr>
        <w:t>O</w:t>
      </w:r>
      <w:bookmarkEnd w:id="3"/>
    </w:p>
    <w:p w14:paraId="4836CB6F" w14:textId="204F563D" w:rsidR="00E35886" w:rsidRDefault="05475347" w:rsidP="00CC2FFF">
      <w:pPr>
        <w:pStyle w:val="Ttulo2"/>
        <w:rPr>
          <w:rFonts w:ascii="Times New Roman" w:eastAsia="Times New Roman" w:hAnsi="Times New Roman" w:cs="Times New Roman"/>
          <w:lang w:val="es-PE"/>
        </w:rPr>
      </w:pPr>
      <w:bookmarkStart w:id="4" w:name="_Toc206873017"/>
      <w:r w:rsidRPr="4691D42D">
        <w:rPr>
          <w:rFonts w:ascii="Times New Roman" w:eastAsia="Times New Roman" w:hAnsi="Times New Roman" w:cs="Times New Roman"/>
          <w:lang w:val="es-PE"/>
        </w:rPr>
        <w:t>¿Qué es HTML 5?</w:t>
      </w:r>
      <w:bookmarkEnd w:id="4"/>
    </w:p>
    <w:p w14:paraId="64067F3E" w14:textId="54F332B0" w:rsidR="507CC999" w:rsidRDefault="0A40968A" w:rsidP="4691D42D">
      <w:pPr>
        <w:spacing w:before="240" w:after="240"/>
        <w:rPr>
          <w:rFonts w:eastAsia="Times New Roman"/>
          <w:lang w:val="es-PE"/>
        </w:rPr>
      </w:pPr>
      <w:r w:rsidRPr="6B294907">
        <w:rPr>
          <w:rFonts w:eastAsia="Times New Roman"/>
          <w:szCs w:val="24"/>
          <w:lang w:val="es-PE"/>
        </w:rPr>
        <w:t>El HTML es un lenguaje de marcado utilizado para organizar y estructurar la información en documentos web. Funciona mediante etiquetas que, aunque no son visibles en la presentación, permiten dar características organizativas al contenido. Estos documentos se visualizan principalmente en navegadores web y se transmiten a través del protocolo HTTP, que gestiona la comunicación entre el servidor y el cliente</w:t>
      </w:r>
      <w:r w:rsidR="0BDB4C72" w:rsidRPr="4691D42D">
        <w:rPr>
          <w:rFonts w:eastAsia="Times New Roman"/>
          <w:lang w:val="es-PE"/>
        </w:rPr>
        <w:t xml:space="preserve"> (Montesinos, et al. 2025)</w:t>
      </w:r>
      <w:r w:rsidRPr="4691D42D">
        <w:rPr>
          <w:rFonts w:eastAsia="Times New Roman"/>
          <w:lang w:val="es-PE"/>
        </w:rPr>
        <w:t xml:space="preserve">. </w:t>
      </w:r>
    </w:p>
    <w:p w14:paraId="77E5808B" w14:textId="2CCB47E8" w:rsidR="00E35886" w:rsidRPr="00A2011A" w:rsidRDefault="05475347" w:rsidP="00E35886">
      <w:pPr>
        <w:pStyle w:val="Ttulo2"/>
        <w:rPr>
          <w:rFonts w:ascii="Times New Roman" w:eastAsia="Times New Roman" w:hAnsi="Times New Roman" w:cs="Times New Roman"/>
          <w:lang w:val="es-PE"/>
        </w:rPr>
      </w:pPr>
      <w:bookmarkStart w:id="5" w:name="_Toc206873018"/>
      <w:r w:rsidRPr="4691D42D">
        <w:rPr>
          <w:rFonts w:ascii="Times New Roman" w:eastAsia="Times New Roman" w:hAnsi="Times New Roman" w:cs="Times New Roman"/>
          <w:lang w:val="es-PE"/>
        </w:rPr>
        <w:t>Estructura básica HTML</w:t>
      </w:r>
      <w:bookmarkEnd w:id="5"/>
    </w:p>
    <w:p w14:paraId="6CF87FFE" w14:textId="59FED9DE" w:rsidR="05475347" w:rsidRDefault="109FBF82" w:rsidP="4691D42D">
      <w:pPr>
        <w:rPr>
          <w:lang w:val="es-PE"/>
        </w:rPr>
      </w:pPr>
      <w:r w:rsidRPr="217E65BF">
        <w:rPr>
          <w:lang w:val="es-PE"/>
        </w:rPr>
        <w:t>De forma estructural, un documento web está conformado por dos partes principales: la cabecera (head), que contiene información esencial como el título, las descripciones y los enlaces a otros archivos necesarios para la presentación del documento en distintos contextos; y el cuerpo (</w:t>
      </w:r>
      <w:proofErr w:type="spellStart"/>
      <w:r w:rsidRPr="217E65BF">
        <w:rPr>
          <w:lang w:val="es-PE"/>
        </w:rPr>
        <w:t>body</w:t>
      </w:r>
      <w:proofErr w:type="spellEnd"/>
      <w:r w:rsidRPr="217E65BF">
        <w:rPr>
          <w:lang w:val="es-PE"/>
        </w:rPr>
        <w:t>), donde se encuentran los elementos visibles que el navegador mostrará al usuario al acceder a la página web</w:t>
      </w:r>
      <w:r w:rsidR="7C4AF4C2" w:rsidRPr="217E65BF">
        <w:rPr>
          <w:lang w:val="es-PE"/>
        </w:rPr>
        <w:t xml:space="preserve"> (Montesinos, et al. 2025)</w:t>
      </w:r>
      <w:r w:rsidRPr="217E65BF">
        <w:rPr>
          <w:lang w:val="es-PE"/>
        </w:rPr>
        <w:t>.</w:t>
      </w:r>
    </w:p>
    <w:p w14:paraId="19453087" w14:textId="410FC035" w:rsidR="05475347" w:rsidRDefault="05475347" w:rsidP="4691D42D">
      <w:pPr>
        <w:pStyle w:val="Ttulo2"/>
        <w:rPr>
          <w:rFonts w:ascii="Times New Roman" w:eastAsia="Times New Roman" w:hAnsi="Times New Roman" w:cs="Times New Roman"/>
          <w:lang w:val="es-PE"/>
        </w:rPr>
      </w:pPr>
      <w:bookmarkStart w:id="6" w:name="_Toc206873019"/>
      <w:r w:rsidRPr="4691D42D">
        <w:rPr>
          <w:rFonts w:ascii="Times New Roman" w:eastAsia="Times New Roman" w:hAnsi="Times New Roman" w:cs="Times New Roman"/>
          <w:lang w:val="es-PE"/>
        </w:rPr>
        <w:t>Etiquetas semánticas y no semánticas</w:t>
      </w:r>
      <w:bookmarkEnd w:id="6"/>
    </w:p>
    <w:p w14:paraId="26A20D7A" w14:textId="5C475A52" w:rsidR="003E5287" w:rsidRPr="00A2011A" w:rsidRDefault="070D12B7" w:rsidP="4691D42D">
      <w:pPr>
        <w:rPr>
          <w:lang w:val="es-PE"/>
        </w:rPr>
      </w:pPr>
      <w:r w:rsidRPr="217E65BF">
        <w:rPr>
          <w:lang w:val="es-PE"/>
        </w:rPr>
        <w:t xml:space="preserve">Las etiquetas semánticas en HTML otorgan significado al contenido del documento, indicando qué representa cada parte en lugar de </w:t>
      </w:r>
      <w:proofErr w:type="spellStart"/>
      <w:r w:rsidRPr="217E65BF">
        <w:rPr>
          <w:lang w:val="es-PE"/>
        </w:rPr>
        <w:t>cómo</w:t>
      </w:r>
      <w:proofErr w:type="spellEnd"/>
      <w:r w:rsidRPr="217E65BF">
        <w:rPr>
          <w:lang w:val="es-PE"/>
        </w:rPr>
        <w:t xml:space="preserve"> debe mostrarse. Esto resulta clave para que motores de búsqueda como Google indexen de forma más precisa los sitios web (</w:t>
      </w:r>
      <w:proofErr w:type="spellStart"/>
      <w:r w:rsidRPr="217E65BF">
        <w:rPr>
          <w:lang w:val="es-PE"/>
        </w:rPr>
        <w:t>Mardan</w:t>
      </w:r>
      <w:proofErr w:type="spellEnd"/>
      <w:r w:rsidRPr="217E65BF">
        <w:rPr>
          <w:lang w:val="es-PE"/>
        </w:rPr>
        <w:t xml:space="preserve">, 2018). Entre las principales se encuentran: </w:t>
      </w:r>
      <w:proofErr w:type="spellStart"/>
      <w:r w:rsidRPr="217E65BF">
        <w:rPr>
          <w:lang w:val="es-PE"/>
        </w:rPr>
        <w:t>header</w:t>
      </w:r>
      <w:proofErr w:type="spellEnd"/>
      <w:r w:rsidRPr="217E65BF">
        <w:rPr>
          <w:lang w:val="es-PE"/>
        </w:rPr>
        <w:t xml:space="preserve"> (cabecera de la página), </w:t>
      </w:r>
      <w:proofErr w:type="spellStart"/>
      <w:r w:rsidRPr="217E65BF">
        <w:rPr>
          <w:lang w:val="es-PE"/>
        </w:rPr>
        <w:t>nav</w:t>
      </w:r>
      <w:proofErr w:type="spellEnd"/>
      <w:r w:rsidRPr="217E65BF">
        <w:rPr>
          <w:lang w:val="es-PE"/>
        </w:rPr>
        <w:t xml:space="preserve"> (menú o enlaces de navegación), </w:t>
      </w:r>
      <w:proofErr w:type="spellStart"/>
      <w:r w:rsidRPr="217E65BF">
        <w:rPr>
          <w:lang w:val="es-PE"/>
        </w:rPr>
        <w:t>main</w:t>
      </w:r>
      <w:proofErr w:type="spellEnd"/>
      <w:r w:rsidRPr="217E65BF">
        <w:rPr>
          <w:lang w:val="es-PE"/>
        </w:rPr>
        <w:t xml:space="preserve"> (contenido principal), </w:t>
      </w:r>
      <w:proofErr w:type="spellStart"/>
      <w:r w:rsidRPr="217E65BF">
        <w:rPr>
          <w:lang w:val="es-PE"/>
        </w:rPr>
        <w:t>section</w:t>
      </w:r>
      <w:proofErr w:type="spellEnd"/>
      <w:r w:rsidRPr="217E65BF">
        <w:rPr>
          <w:lang w:val="es-PE"/>
        </w:rPr>
        <w:t xml:space="preserve"> (sección del documento), </w:t>
      </w:r>
      <w:proofErr w:type="spellStart"/>
      <w:r w:rsidRPr="217E65BF">
        <w:rPr>
          <w:lang w:val="es-PE"/>
        </w:rPr>
        <w:t>article</w:t>
      </w:r>
      <w:proofErr w:type="spellEnd"/>
      <w:r w:rsidRPr="217E65BF">
        <w:rPr>
          <w:lang w:val="es-PE"/>
        </w:rPr>
        <w:t xml:space="preserve"> (artículo o bloque de contenido independiente), aside (contenido lateral) y </w:t>
      </w:r>
      <w:proofErr w:type="spellStart"/>
      <w:r w:rsidRPr="217E65BF">
        <w:rPr>
          <w:lang w:val="es-PE"/>
        </w:rPr>
        <w:t>footer</w:t>
      </w:r>
      <w:proofErr w:type="spellEnd"/>
      <w:r w:rsidRPr="217E65BF">
        <w:rPr>
          <w:lang w:val="es-PE"/>
        </w:rPr>
        <w:t xml:space="preserve"> (pie de página). Aunque estas etiquetas no poseen estilos predeterminados en los navegadores, su función es estructurar y dar claridad al documento, mientras que la apariencia visual debe definirse mediante CSS (Montesinos, et al. 2025).</w:t>
      </w:r>
    </w:p>
    <w:p w14:paraId="72732152" w14:textId="6CFF34A3" w:rsidR="003E5287" w:rsidRPr="00A2011A" w:rsidRDefault="070D12B7" w:rsidP="4691D42D">
      <w:pPr>
        <w:pStyle w:val="Ttulo2"/>
        <w:spacing w:line="259" w:lineRule="auto"/>
        <w:rPr>
          <w:rFonts w:ascii="Times New Roman" w:eastAsia="Times New Roman" w:hAnsi="Times New Roman" w:cs="Times New Roman"/>
          <w:lang w:val="es-PE"/>
        </w:rPr>
      </w:pPr>
      <w:bookmarkStart w:id="7" w:name="_Toc206873020"/>
      <w:r w:rsidRPr="4691D42D">
        <w:rPr>
          <w:rFonts w:ascii="Times New Roman" w:eastAsia="Times New Roman" w:hAnsi="Times New Roman" w:cs="Times New Roman"/>
          <w:lang w:val="es-PE"/>
        </w:rPr>
        <w:t>Categorización de etiquetas</w:t>
      </w:r>
      <w:bookmarkEnd w:id="7"/>
    </w:p>
    <w:p w14:paraId="29D22A4B" w14:textId="5430AE47" w:rsidR="003E5287" w:rsidRPr="00A2011A" w:rsidRDefault="070D12B7" w:rsidP="4691D42D">
      <w:pPr>
        <w:spacing w:before="240" w:after="240"/>
        <w:rPr>
          <w:lang w:val="es-PE"/>
        </w:rPr>
      </w:pPr>
      <w:r w:rsidRPr="4691D42D">
        <w:rPr>
          <w:rFonts w:eastAsia="Times New Roman"/>
          <w:szCs w:val="24"/>
          <w:lang w:val="es-PE"/>
        </w:rPr>
        <w:t xml:space="preserve">Cada elemento en HTML puede pertenecer a una o más categorías de contenido, las cuales agrupan elementos con características comunes para definir su comportamiento y las reglas que los rigen, aunque no establecen una relación directa entre ellos (Rubiales Gómez, 2018). Existen tres tipos principales: la categoría de contenido principal, que reúne reglas comunes aplicables a muchos elementos; las categorías relacionadas con formularios, enfocadas en los elementos que intervienen en la creación y gestión de formularios; y las categorías de contenido específico, que abarcan casos poco frecuentes y aplicables solo en contextos concretos </w:t>
      </w:r>
      <w:r w:rsidRPr="217E65BF">
        <w:rPr>
          <w:lang w:val="es-PE"/>
        </w:rPr>
        <w:t>(Montesinos, et al. 2025).</w:t>
      </w:r>
    </w:p>
    <w:p w14:paraId="3DFDA1B4" w14:textId="5EE869CE" w:rsidR="070D12B7" w:rsidRDefault="070D12B7" w:rsidP="4691D42D">
      <w:pPr>
        <w:pStyle w:val="Ttulo2"/>
        <w:spacing w:line="259" w:lineRule="auto"/>
        <w:rPr>
          <w:rFonts w:ascii="Times New Roman" w:eastAsia="Times New Roman" w:hAnsi="Times New Roman" w:cs="Times New Roman"/>
          <w:lang w:val="es-PE"/>
        </w:rPr>
      </w:pPr>
      <w:bookmarkStart w:id="8" w:name="_Toc206873021"/>
      <w:r w:rsidRPr="4691D42D">
        <w:rPr>
          <w:rFonts w:ascii="Times New Roman" w:eastAsia="Times New Roman" w:hAnsi="Times New Roman" w:cs="Times New Roman"/>
          <w:lang w:val="es-PE"/>
        </w:rPr>
        <w:t xml:space="preserve">GITHUB </w:t>
      </w:r>
      <w:proofErr w:type="spellStart"/>
      <w:r w:rsidRPr="4691D42D">
        <w:rPr>
          <w:rFonts w:ascii="Times New Roman" w:eastAsia="Times New Roman" w:hAnsi="Times New Roman" w:cs="Times New Roman"/>
          <w:lang w:val="es-PE"/>
        </w:rPr>
        <w:t>pages</w:t>
      </w:r>
      <w:bookmarkEnd w:id="8"/>
      <w:proofErr w:type="spellEnd"/>
    </w:p>
    <w:p w14:paraId="2B472FCB" w14:textId="51AE4B45" w:rsidR="070D12B7" w:rsidRDefault="070D12B7" w:rsidP="4691D42D">
      <w:pPr>
        <w:spacing w:before="240" w:after="240"/>
        <w:rPr>
          <w:rFonts w:eastAsia="Times New Roman"/>
          <w:lang w:val="es-PE"/>
        </w:rPr>
      </w:pPr>
      <w:r w:rsidRPr="4691D42D">
        <w:rPr>
          <w:rFonts w:eastAsia="Times New Roman"/>
          <w:szCs w:val="24"/>
          <w:lang w:val="es-PE"/>
        </w:rPr>
        <w:t xml:space="preserve">GitHub Pages es un servicio gratuito de hosting que permite publicar en la web el contenido de un repositorio de GitHub en tiempo real. Para hacerlo, se necesita un repositorio alojado y seguir una serie de pasos: clonar el repositorio mediante la llave SSH en el equipo local, ingresar a la carpeta creada, generar un archivo llamado index.html, guardar los cambios y sincronizarlos con </w:t>
      </w:r>
      <w:proofErr w:type="spellStart"/>
      <w:r w:rsidRPr="4691D42D">
        <w:rPr>
          <w:rFonts w:eastAsia="Times New Roman"/>
          <w:szCs w:val="24"/>
          <w:lang w:val="es-PE"/>
        </w:rPr>
        <w:t>git</w:t>
      </w:r>
      <w:proofErr w:type="spellEnd"/>
      <w:r w:rsidRPr="4691D42D">
        <w:rPr>
          <w:rFonts w:eastAsia="Times New Roman"/>
          <w:szCs w:val="24"/>
          <w:lang w:val="es-PE"/>
        </w:rPr>
        <w:t xml:space="preserve"> </w:t>
      </w:r>
      <w:proofErr w:type="spellStart"/>
      <w:r w:rsidRPr="4691D42D">
        <w:rPr>
          <w:rFonts w:eastAsia="Times New Roman"/>
          <w:szCs w:val="24"/>
          <w:lang w:val="es-PE"/>
        </w:rPr>
        <w:t>pull</w:t>
      </w:r>
      <w:proofErr w:type="spellEnd"/>
      <w:r w:rsidRPr="4691D42D">
        <w:rPr>
          <w:rFonts w:eastAsia="Times New Roman"/>
          <w:szCs w:val="24"/>
          <w:lang w:val="es-PE"/>
        </w:rPr>
        <w:t xml:space="preserve"> y </w:t>
      </w:r>
      <w:proofErr w:type="spellStart"/>
      <w:r w:rsidRPr="4691D42D">
        <w:rPr>
          <w:rFonts w:eastAsia="Times New Roman"/>
          <w:szCs w:val="24"/>
          <w:lang w:val="es-PE"/>
        </w:rPr>
        <w:t>git</w:t>
      </w:r>
      <w:proofErr w:type="spellEnd"/>
      <w:r w:rsidRPr="4691D42D">
        <w:rPr>
          <w:rFonts w:eastAsia="Times New Roman"/>
          <w:szCs w:val="24"/>
          <w:lang w:val="es-PE"/>
        </w:rPr>
        <w:t xml:space="preserve"> </w:t>
      </w:r>
      <w:proofErr w:type="spellStart"/>
      <w:r w:rsidRPr="4691D42D">
        <w:rPr>
          <w:rFonts w:eastAsia="Times New Roman"/>
          <w:szCs w:val="24"/>
          <w:lang w:val="es-PE"/>
        </w:rPr>
        <w:t>push</w:t>
      </w:r>
      <w:proofErr w:type="spellEnd"/>
      <w:r w:rsidRPr="4691D42D">
        <w:rPr>
          <w:rFonts w:eastAsia="Times New Roman"/>
          <w:szCs w:val="24"/>
          <w:lang w:val="es-PE"/>
        </w:rPr>
        <w:t xml:space="preserve"> hacia la rama </w:t>
      </w:r>
      <w:proofErr w:type="gramStart"/>
      <w:r w:rsidRPr="4691D42D">
        <w:rPr>
          <w:rFonts w:eastAsia="Times New Roman"/>
          <w:szCs w:val="24"/>
          <w:lang w:val="es-PE"/>
        </w:rPr>
        <w:t>master</w:t>
      </w:r>
      <w:proofErr w:type="gramEnd"/>
      <w:r w:rsidRPr="4691D42D">
        <w:rPr>
          <w:rFonts w:eastAsia="Times New Roman"/>
          <w:szCs w:val="24"/>
          <w:lang w:val="es-PE"/>
        </w:rPr>
        <w:t xml:space="preserve">. Finalmente, desde la sección </w:t>
      </w:r>
      <w:proofErr w:type="spellStart"/>
      <w:r w:rsidRPr="4691D42D">
        <w:rPr>
          <w:rFonts w:eastAsia="Times New Roman"/>
          <w:szCs w:val="24"/>
          <w:lang w:val="es-PE"/>
        </w:rPr>
        <w:t>Settings</w:t>
      </w:r>
      <w:proofErr w:type="spellEnd"/>
      <w:r w:rsidRPr="4691D42D">
        <w:rPr>
          <w:rFonts w:eastAsia="Times New Roman"/>
          <w:szCs w:val="24"/>
          <w:lang w:val="es-PE"/>
        </w:rPr>
        <w:t xml:space="preserve"> del repositorio, se activa GitHub Pages configurando la rama como fuente y guardando los cambios para que el sitio quede disponible en línea </w:t>
      </w:r>
      <w:r w:rsidRPr="4691D42D">
        <w:rPr>
          <w:rFonts w:eastAsia="Times New Roman"/>
          <w:lang w:val="es-PE"/>
        </w:rPr>
        <w:t>(Montesinos, et al. 2025).</w:t>
      </w:r>
    </w:p>
    <w:p w14:paraId="574F1BE1" w14:textId="34BD9ED4" w:rsidR="08EA35BE" w:rsidRDefault="08EA35BE" w:rsidP="4691D42D">
      <w:pPr>
        <w:pStyle w:val="Ttulo2"/>
        <w:spacing w:line="259" w:lineRule="auto"/>
        <w:rPr>
          <w:rFonts w:ascii="Times New Roman" w:eastAsia="Times New Roman" w:hAnsi="Times New Roman" w:cs="Times New Roman"/>
          <w:lang w:val="es-PE"/>
        </w:rPr>
      </w:pPr>
      <w:bookmarkStart w:id="9" w:name="_Toc206873022"/>
      <w:r w:rsidRPr="4691D42D">
        <w:rPr>
          <w:rFonts w:ascii="Times New Roman" w:eastAsia="Times New Roman" w:hAnsi="Times New Roman" w:cs="Times New Roman"/>
          <w:lang w:val="es-PE"/>
        </w:rPr>
        <w:lastRenderedPageBreak/>
        <w:t xml:space="preserve">Etiquetas de </w:t>
      </w:r>
      <w:proofErr w:type="spellStart"/>
      <w:r w:rsidRPr="4691D42D">
        <w:rPr>
          <w:rFonts w:ascii="Times New Roman" w:eastAsia="Times New Roman" w:hAnsi="Times New Roman" w:cs="Times New Roman"/>
          <w:lang w:val="es-PE"/>
        </w:rPr>
        <w:t>fromulario</w:t>
      </w:r>
      <w:proofErr w:type="spellEnd"/>
      <w:r w:rsidRPr="4691D42D">
        <w:rPr>
          <w:rFonts w:ascii="Times New Roman" w:eastAsia="Times New Roman" w:hAnsi="Times New Roman" w:cs="Times New Roman"/>
          <w:lang w:val="es-PE"/>
        </w:rPr>
        <w:t xml:space="preserve"> y validación</w:t>
      </w:r>
      <w:bookmarkEnd w:id="9"/>
    </w:p>
    <w:p w14:paraId="3F5577B0" w14:textId="02DF7E2D" w:rsidR="08EA35BE" w:rsidRDefault="08EA35BE" w:rsidP="4691D42D">
      <w:pPr>
        <w:spacing w:before="240" w:after="240"/>
        <w:rPr>
          <w:rFonts w:eastAsia="Times New Roman"/>
          <w:szCs w:val="24"/>
          <w:lang w:val="es-PE"/>
        </w:rPr>
      </w:pPr>
      <w:r w:rsidRPr="4691D42D">
        <w:rPr>
          <w:rFonts w:eastAsia="Times New Roman"/>
          <w:szCs w:val="24"/>
          <w:lang w:val="es-PE"/>
        </w:rPr>
        <w:t>Los formularios web son un medio fundamental de interacción entre los usuarios y un sitio o aplicación, ya que permiten la introducción de datos que pueden enviarse a un servidor para su procesamiento y almacenamiento, o utilizarse en el cliente para actualizar la interfaz de manera inmediata. Están compuestos por controles de formulario y otros elementos que estructuran su diseño, siendo los más comunes los campos de texto, listas desplegables, botones, casillas de verificación y botones de opción, creados principalmente con la etiqueta &lt;input&gt;. Además, los formularios pueden incluir validaciones para asegurar formatos o valores específicos y se acompañan de etiquetas que describen su función, facilitando su uso tanto para usuarios comunes como para aquellos con discapacidad visual (Montesinos, et al. 2025).</w:t>
      </w:r>
    </w:p>
    <w:p w14:paraId="2CDED94E" w14:textId="49C88807" w:rsidR="08EA35BE" w:rsidRDefault="08EA35BE" w:rsidP="4691D42D">
      <w:pPr>
        <w:pStyle w:val="Ttulo2"/>
        <w:spacing w:line="259" w:lineRule="auto"/>
        <w:rPr>
          <w:rFonts w:ascii="Times New Roman" w:eastAsia="Times New Roman" w:hAnsi="Times New Roman" w:cs="Times New Roman"/>
          <w:lang w:val="es-PE"/>
        </w:rPr>
      </w:pPr>
      <w:bookmarkStart w:id="10" w:name="_Toc206873023"/>
      <w:r w:rsidRPr="4691D42D">
        <w:rPr>
          <w:rFonts w:ascii="Times New Roman" w:eastAsia="Times New Roman" w:hAnsi="Times New Roman" w:cs="Times New Roman"/>
          <w:lang w:val="es-PE"/>
        </w:rPr>
        <w:t>Inclusión de caracteres especiales en HTML</w:t>
      </w:r>
      <w:bookmarkEnd w:id="10"/>
    </w:p>
    <w:p w14:paraId="24C8153F" w14:textId="4116F58D" w:rsidR="08EA35BE" w:rsidRDefault="08EA35BE" w:rsidP="4691D42D">
      <w:pPr>
        <w:rPr>
          <w:rFonts w:eastAsia="Times New Roman"/>
          <w:szCs w:val="24"/>
          <w:lang w:val="es-PE"/>
        </w:rPr>
      </w:pPr>
      <w:r w:rsidRPr="4691D42D">
        <w:rPr>
          <w:rFonts w:eastAsia="Times New Roman"/>
          <w:szCs w:val="24"/>
          <w:lang w:val="es-PE"/>
        </w:rPr>
        <w:t xml:space="preserve">En HTML, algunos símbolos como &lt;, &gt;, ", ' y &amp; son considerados caracteres especiales porque forman parte de la sintaxis del lenguaje. Para mostrarlos en el contenido sin que el navegador los interprete como código, se utilizan referencias de caracteres, que son códigos especiales que inician con &amp; y terminan con “; </w:t>
      </w:r>
      <w:proofErr w:type="gramStart"/>
      <w:r w:rsidRPr="4691D42D">
        <w:rPr>
          <w:rFonts w:eastAsia="Times New Roman"/>
          <w:szCs w:val="24"/>
          <w:lang w:val="es-PE"/>
        </w:rPr>
        <w:t>“ (</w:t>
      </w:r>
      <w:proofErr w:type="gramEnd"/>
      <w:r w:rsidRPr="4691D42D">
        <w:rPr>
          <w:rFonts w:eastAsia="Times New Roman"/>
          <w:szCs w:val="24"/>
          <w:lang w:val="es-PE"/>
        </w:rPr>
        <w:t>Montesinos, et al. 2025).</w:t>
      </w:r>
    </w:p>
    <w:p w14:paraId="012F5B66" w14:textId="28D6A6B3" w:rsidR="08EA35BE" w:rsidRDefault="08EA35BE" w:rsidP="4691D42D">
      <w:pPr>
        <w:pStyle w:val="Ttulo2"/>
        <w:spacing w:line="259" w:lineRule="auto"/>
        <w:rPr>
          <w:rFonts w:ascii="Times New Roman" w:eastAsia="Times New Roman" w:hAnsi="Times New Roman" w:cs="Times New Roman"/>
          <w:lang w:val="es-PE"/>
        </w:rPr>
      </w:pPr>
      <w:bookmarkStart w:id="11" w:name="_Toc206873024"/>
      <w:r w:rsidRPr="4691D42D">
        <w:rPr>
          <w:rFonts w:ascii="Times New Roman" w:eastAsia="Times New Roman" w:hAnsi="Times New Roman" w:cs="Times New Roman"/>
          <w:lang w:val="es-PE"/>
        </w:rPr>
        <w:t>Patrones regulares REGEX</w:t>
      </w:r>
      <w:bookmarkEnd w:id="11"/>
    </w:p>
    <w:p w14:paraId="5E0A962A" w14:textId="7D55E94B" w:rsidR="08EA35BE" w:rsidRDefault="08EA35BE" w:rsidP="4691D42D">
      <w:pPr>
        <w:spacing w:before="240" w:after="240"/>
        <w:rPr>
          <w:rFonts w:eastAsia="Times New Roman"/>
          <w:szCs w:val="24"/>
          <w:lang w:val="es-PE"/>
        </w:rPr>
      </w:pPr>
      <w:r w:rsidRPr="4691D42D">
        <w:rPr>
          <w:rFonts w:eastAsia="Times New Roman"/>
          <w:szCs w:val="24"/>
          <w:lang w:val="es-PE"/>
        </w:rPr>
        <w:t xml:space="preserve">El atributo </w:t>
      </w:r>
      <w:proofErr w:type="spellStart"/>
      <w:r w:rsidRPr="4691D42D">
        <w:rPr>
          <w:rFonts w:eastAsia="Times New Roman"/>
          <w:szCs w:val="24"/>
          <w:lang w:val="es-PE"/>
        </w:rPr>
        <w:t>pattern</w:t>
      </w:r>
      <w:proofErr w:type="spellEnd"/>
      <w:r w:rsidRPr="4691D42D">
        <w:rPr>
          <w:rFonts w:eastAsia="Times New Roman"/>
          <w:szCs w:val="24"/>
          <w:lang w:val="es-PE"/>
        </w:rPr>
        <w:t xml:space="preserve"> en HTML permite validar datos mediante expresiones regulares (</w:t>
      </w:r>
      <w:proofErr w:type="spellStart"/>
      <w:r w:rsidRPr="4691D42D">
        <w:rPr>
          <w:rFonts w:eastAsia="Times New Roman"/>
          <w:szCs w:val="24"/>
          <w:lang w:val="es-PE"/>
        </w:rPr>
        <w:t>regex</w:t>
      </w:r>
      <w:proofErr w:type="spellEnd"/>
      <w:r w:rsidRPr="4691D42D">
        <w:rPr>
          <w:rFonts w:eastAsia="Times New Roman"/>
          <w:szCs w:val="24"/>
          <w:lang w:val="es-PE"/>
        </w:rPr>
        <w:t xml:space="preserve">), las cuales definen patrones de coincidencia en cadenas de texto. Esto resulta muy útil para la validación de formularios y también tiene múltiples aplicaciones en JavaScript. Algunas reglas básicas de </w:t>
      </w:r>
      <w:proofErr w:type="spellStart"/>
      <w:r w:rsidRPr="4691D42D">
        <w:rPr>
          <w:rFonts w:eastAsia="Times New Roman"/>
          <w:szCs w:val="24"/>
          <w:lang w:val="es-PE"/>
        </w:rPr>
        <w:t>regex</w:t>
      </w:r>
      <w:proofErr w:type="spellEnd"/>
      <w:r w:rsidRPr="4691D42D">
        <w:rPr>
          <w:rFonts w:eastAsia="Times New Roman"/>
          <w:szCs w:val="24"/>
          <w:lang w:val="es-PE"/>
        </w:rPr>
        <w:t xml:space="preserve"> son:</w:t>
      </w:r>
    </w:p>
    <w:p w14:paraId="49DCE5AE" w14:textId="39F4AACC" w:rsidR="08EA35BE" w:rsidRDefault="08EA35BE" w:rsidP="4691D42D">
      <w:pPr>
        <w:pStyle w:val="Prrafodelista"/>
        <w:numPr>
          <w:ilvl w:val="0"/>
          <w:numId w:val="32"/>
        </w:numPr>
        <w:spacing w:before="240" w:after="240"/>
        <w:rPr>
          <w:sz w:val="24"/>
          <w:szCs w:val="24"/>
          <w:lang w:val="es-PE"/>
        </w:rPr>
      </w:pPr>
      <w:r w:rsidRPr="4691D42D">
        <w:rPr>
          <w:sz w:val="24"/>
          <w:szCs w:val="24"/>
          <w:lang w:val="es-PE"/>
        </w:rPr>
        <w:t>a coincide con el carácter a.</w:t>
      </w:r>
    </w:p>
    <w:p w14:paraId="145FF744" w14:textId="6BBDC6C6" w:rsidR="08EA35BE" w:rsidRDefault="08EA35BE" w:rsidP="4691D42D">
      <w:pPr>
        <w:pStyle w:val="Prrafodelista"/>
        <w:numPr>
          <w:ilvl w:val="0"/>
          <w:numId w:val="32"/>
        </w:numPr>
        <w:spacing w:before="240" w:after="240"/>
        <w:rPr>
          <w:sz w:val="24"/>
          <w:szCs w:val="24"/>
          <w:lang w:val="es-PE"/>
        </w:rPr>
      </w:pPr>
      <w:proofErr w:type="spellStart"/>
      <w:r w:rsidRPr="4691D42D">
        <w:rPr>
          <w:sz w:val="24"/>
          <w:szCs w:val="24"/>
          <w:lang w:val="es-PE"/>
        </w:rPr>
        <w:t>abc</w:t>
      </w:r>
      <w:proofErr w:type="spellEnd"/>
      <w:r w:rsidRPr="4691D42D">
        <w:rPr>
          <w:sz w:val="24"/>
          <w:szCs w:val="24"/>
          <w:lang w:val="es-PE"/>
        </w:rPr>
        <w:t xml:space="preserve"> coincide con la secuencia </w:t>
      </w:r>
      <w:proofErr w:type="spellStart"/>
      <w:r w:rsidRPr="4691D42D">
        <w:rPr>
          <w:sz w:val="24"/>
          <w:szCs w:val="24"/>
          <w:lang w:val="es-PE"/>
        </w:rPr>
        <w:t>abc</w:t>
      </w:r>
      <w:proofErr w:type="spellEnd"/>
      <w:r w:rsidRPr="4691D42D">
        <w:rPr>
          <w:sz w:val="24"/>
          <w:szCs w:val="24"/>
          <w:lang w:val="es-PE"/>
        </w:rPr>
        <w:t>.</w:t>
      </w:r>
    </w:p>
    <w:p w14:paraId="5C6295B9" w14:textId="3B4E2B7B" w:rsidR="08EA35BE" w:rsidRDefault="08EA35BE" w:rsidP="4691D42D">
      <w:pPr>
        <w:pStyle w:val="Prrafodelista"/>
        <w:numPr>
          <w:ilvl w:val="0"/>
          <w:numId w:val="32"/>
        </w:numPr>
        <w:spacing w:before="240" w:after="240"/>
        <w:rPr>
          <w:sz w:val="24"/>
          <w:szCs w:val="24"/>
          <w:lang w:val="es-PE"/>
        </w:rPr>
      </w:pPr>
      <w:proofErr w:type="spellStart"/>
      <w:proofErr w:type="gramStart"/>
      <w:r w:rsidRPr="4691D42D">
        <w:rPr>
          <w:sz w:val="24"/>
          <w:szCs w:val="24"/>
          <w:lang w:val="es-PE"/>
        </w:rPr>
        <w:t>ab?c</w:t>
      </w:r>
      <w:proofErr w:type="spellEnd"/>
      <w:proofErr w:type="gramEnd"/>
      <w:r w:rsidRPr="4691D42D">
        <w:rPr>
          <w:sz w:val="24"/>
          <w:szCs w:val="24"/>
          <w:lang w:val="es-PE"/>
        </w:rPr>
        <w:t xml:space="preserve"> coincide con ac o </w:t>
      </w:r>
      <w:proofErr w:type="spellStart"/>
      <w:r w:rsidRPr="4691D42D">
        <w:rPr>
          <w:sz w:val="24"/>
          <w:szCs w:val="24"/>
          <w:lang w:val="es-PE"/>
        </w:rPr>
        <w:t>abc</w:t>
      </w:r>
      <w:proofErr w:type="spellEnd"/>
      <w:r w:rsidRPr="4691D42D">
        <w:rPr>
          <w:sz w:val="24"/>
          <w:szCs w:val="24"/>
          <w:lang w:val="es-PE"/>
        </w:rPr>
        <w:t xml:space="preserve"> (la b es opcional).</w:t>
      </w:r>
    </w:p>
    <w:p w14:paraId="54371909" w14:textId="42FAD678" w:rsidR="08EA35BE" w:rsidRDefault="08EA35BE" w:rsidP="4691D42D">
      <w:pPr>
        <w:pStyle w:val="Prrafodelista"/>
        <w:numPr>
          <w:ilvl w:val="0"/>
          <w:numId w:val="32"/>
        </w:numPr>
        <w:spacing w:before="240" w:after="240"/>
        <w:rPr>
          <w:sz w:val="24"/>
          <w:szCs w:val="24"/>
          <w:lang w:val="es-PE"/>
        </w:rPr>
      </w:pPr>
      <w:r w:rsidRPr="4691D42D">
        <w:rPr>
          <w:sz w:val="24"/>
          <w:szCs w:val="24"/>
          <w:lang w:val="es-PE"/>
        </w:rPr>
        <w:t xml:space="preserve">ab*c coincide con ac, </w:t>
      </w:r>
      <w:proofErr w:type="spellStart"/>
      <w:r w:rsidRPr="4691D42D">
        <w:rPr>
          <w:sz w:val="24"/>
          <w:szCs w:val="24"/>
          <w:lang w:val="es-PE"/>
        </w:rPr>
        <w:t>abc</w:t>
      </w:r>
      <w:proofErr w:type="spellEnd"/>
      <w:r w:rsidRPr="4691D42D">
        <w:rPr>
          <w:sz w:val="24"/>
          <w:szCs w:val="24"/>
          <w:lang w:val="es-PE"/>
        </w:rPr>
        <w:t xml:space="preserve">, </w:t>
      </w:r>
      <w:proofErr w:type="spellStart"/>
      <w:r w:rsidRPr="4691D42D">
        <w:rPr>
          <w:sz w:val="24"/>
          <w:szCs w:val="24"/>
          <w:lang w:val="es-PE"/>
        </w:rPr>
        <w:t>abbbbbc</w:t>
      </w:r>
      <w:proofErr w:type="spellEnd"/>
      <w:r w:rsidRPr="4691D42D">
        <w:rPr>
          <w:sz w:val="24"/>
          <w:szCs w:val="24"/>
          <w:lang w:val="es-PE"/>
        </w:rPr>
        <w:t>, etc. (cualquier número de b).</w:t>
      </w:r>
    </w:p>
    <w:p w14:paraId="03E1916E" w14:textId="4DD89C85" w:rsidR="08EA35BE" w:rsidRDefault="08EA35BE" w:rsidP="4691D42D">
      <w:pPr>
        <w:pStyle w:val="Prrafodelista"/>
        <w:numPr>
          <w:ilvl w:val="0"/>
          <w:numId w:val="32"/>
        </w:numPr>
        <w:spacing w:before="240" w:after="240"/>
        <w:rPr>
          <w:sz w:val="24"/>
          <w:szCs w:val="24"/>
          <w:lang w:val="es-PE"/>
        </w:rPr>
      </w:pPr>
      <w:proofErr w:type="spellStart"/>
      <w:r w:rsidRPr="4691D42D">
        <w:rPr>
          <w:sz w:val="24"/>
          <w:szCs w:val="24"/>
          <w:lang w:val="es-PE"/>
        </w:rPr>
        <w:t>a|b</w:t>
      </w:r>
      <w:proofErr w:type="spellEnd"/>
      <w:r w:rsidRPr="4691D42D">
        <w:rPr>
          <w:sz w:val="24"/>
          <w:szCs w:val="24"/>
          <w:lang w:val="es-PE"/>
        </w:rPr>
        <w:t xml:space="preserve"> coincide con a o b.</w:t>
      </w:r>
    </w:p>
    <w:p w14:paraId="0F9463C7" w14:textId="4AACF5F7" w:rsidR="08EA35BE" w:rsidRDefault="08EA35BE" w:rsidP="4691D42D">
      <w:pPr>
        <w:pStyle w:val="Prrafodelista"/>
        <w:numPr>
          <w:ilvl w:val="0"/>
          <w:numId w:val="32"/>
        </w:numPr>
        <w:spacing w:before="240" w:after="240"/>
        <w:rPr>
          <w:sz w:val="24"/>
          <w:szCs w:val="24"/>
          <w:lang w:val="es-PE"/>
        </w:rPr>
      </w:pPr>
      <w:proofErr w:type="spellStart"/>
      <w:r w:rsidRPr="4691D42D">
        <w:rPr>
          <w:sz w:val="24"/>
          <w:szCs w:val="24"/>
          <w:lang w:val="es-PE"/>
        </w:rPr>
        <w:t>abc|xyz</w:t>
      </w:r>
      <w:proofErr w:type="spellEnd"/>
      <w:r w:rsidRPr="4691D42D">
        <w:rPr>
          <w:sz w:val="24"/>
          <w:szCs w:val="24"/>
          <w:lang w:val="es-PE"/>
        </w:rPr>
        <w:t xml:space="preserve"> coincide exactamente con </w:t>
      </w:r>
      <w:proofErr w:type="spellStart"/>
      <w:r w:rsidRPr="4691D42D">
        <w:rPr>
          <w:sz w:val="24"/>
          <w:szCs w:val="24"/>
          <w:lang w:val="es-PE"/>
        </w:rPr>
        <w:t>abc</w:t>
      </w:r>
      <w:proofErr w:type="spellEnd"/>
      <w:r w:rsidRPr="4691D42D">
        <w:rPr>
          <w:sz w:val="24"/>
          <w:szCs w:val="24"/>
          <w:lang w:val="es-PE"/>
        </w:rPr>
        <w:t xml:space="preserve"> o </w:t>
      </w:r>
      <w:proofErr w:type="spellStart"/>
      <w:r w:rsidRPr="4691D42D">
        <w:rPr>
          <w:sz w:val="24"/>
          <w:szCs w:val="24"/>
          <w:lang w:val="es-PE"/>
        </w:rPr>
        <w:t>xyz</w:t>
      </w:r>
      <w:proofErr w:type="spellEnd"/>
      <w:r w:rsidRPr="4691D42D">
        <w:rPr>
          <w:sz w:val="24"/>
          <w:szCs w:val="24"/>
          <w:lang w:val="es-PE"/>
        </w:rPr>
        <w:t>.</w:t>
      </w:r>
    </w:p>
    <w:p w14:paraId="3ACC8E12" w14:textId="71539CE3" w:rsidR="08EA35BE" w:rsidRDefault="08EA35BE" w:rsidP="4691D42D">
      <w:pPr>
        <w:spacing w:before="240" w:after="240"/>
        <w:rPr>
          <w:rFonts w:eastAsia="Times New Roman"/>
          <w:szCs w:val="24"/>
          <w:lang w:val="es-PE"/>
        </w:rPr>
      </w:pPr>
      <w:r w:rsidRPr="4691D42D">
        <w:rPr>
          <w:rFonts w:eastAsia="Times New Roman"/>
          <w:szCs w:val="24"/>
          <w:lang w:val="es-PE"/>
        </w:rPr>
        <w:t>Las expresiones regulares pueden llegar a ser muy complejas, pero permiten un control detallado sobre la validación de los datos en los formularios (Montesinos, et al. 2025).</w:t>
      </w:r>
    </w:p>
    <w:p w14:paraId="215D3106" w14:textId="16A52AB7" w:rsidR="08EA35BE" w:rsidRDefault="08EA35BE" w:rsidP="4691D42D">
      <w:pPr>
        <w:pStyle w:val="Ttulo2"/>
        <w:spacing w:line="259" w:lineRule="auto"/>
        <w:rPr>
          <w:rFonts w:ascii="Times New Roman" w:eastAsia="Times New Roman" w:hAnsi="Times New Roman" w:cs="Times New Roman"/>
          <w:lang w:val="es-PE"/>
        </w:rPr>
      </w:pPr>
      <w:bookmarkStart w:id="12" w:name="_Toc206873025"/>
      <w:r w:rsidRPr="4691D42D">
        <w:rPr>
          <w:rFonts w:ascii="Times New Roman" w:eastAsia="Times New Roman" w:hAnsi="Times New Roman" w:cs="Times New Roman"/>
          <w:lang w:val="es-PE"/>
        </w:rPr>
        <w:t>Atributos</w:t>
      </w:r>
      <w:bookmarkEnd w:id="12"/>
    </w:p>
    <w:p w14:paraId="7827B2F0" w14:textId="562B84B1" w:rsidR="08EA35BE" w:rsidRDefault="08EA35BE" w:rsidP="4691D42D">
      <w:pPr>
        <w:spacing w:before="240" w:after="240"/>
        <w:rPr>
          <w:rFonts w:eastAsia="Times New Roman"/>
          <w:lang w:val="es-PE"/>
        </w:rPr>
      </w:pPr>
      <w:r w:rsidRPr="4691D42D">
        <w:rPr>
          <w:rFonts w:eastAsia="Times New Roman"/>
          <w:szCs w:val="24"/>
          <w:lang w:val="es-PE"/>
        </w:rPr>
        <w:t xml:space="preserve">Los elementos en HTML pueden incluir atributos, los cuales aportan información adicional que no se muestra directamente en el contenido. Por ejemplo, el atributo </w:t>
      </w:r>
      <w:proofErr w:type="spellStart"/>
      <w:r w:rsidRPr="4691D42D">
        <w:rPr>
          <w:rFonts w:eastAsia="Times New Roman"/>
          <w:szCs w:val="24"/>
          <w:lang w:val="es-PE"/>
        </w:rPr>
        <w:t>class</w:t>
      </w:r>
      <w:proofErr w:type="spellEnd"/>
      <w:r w:rsidRPr="4691D42D">
        <w:rPr>
          <w:rFonts w:eastAsia="Times New Roman"/>
          <w:szCs w:val="24"/>
          <w:lang w:val="es-PE"/>
        </w:rPr>
        <w:t xml:space="preserve"> permite asignar un identificador al elemento para aplicarle estilos. La estructura de un atributo debe cumplir ciertas reglas: debe colocarse con un espacio respecto al nombre del elemento (y separarse por espacios si hay más de uno), incluir el nombre del atributo seguido de un signo igual, y finalmente, un valor encerrado entre comillas (Montesinos, et al. 2025).</w:t>
      </w:r>
    </w:p>
    <w:p w14:paraId="58897524" w14:textId="68A0A279" w:rsidR="08EA35BE" w:rsidRDefault="08EA35BE" w:rsidP="4691D42D">
      <w:pPr>
        <w:pStyle w:val="Ttulo2"/>
        <w:spacing w:line="259" w:lineRule="auto"/>
        <w:rPr>
          <w:rFonts w:ascii="Times New Roman" w:eastAsia="Times New Roman" w:hAnsi="Times New Roman" w:cs="Times New Roman"/>
          <w:lang w:val="es-PE"/>
        </w:rPr>
      </w:pPr>
      <w:bookmarkStart w:id="13" w:name="_Toc206873026"/>
      <w:r w:rsidRPr="4691D42D">
        <w:rPr>
          <w:rFonts w:ascii="Times New Roman" w:eastAsia="Times New Roman" w:hAnsi="Times New Roman" w:cs="Times New Roman"/>
          <w:lang w:val="es-PE"/>
        </w:rPr>
        <w:t>¿Qué es SEO?</w:t>
      </w:r>
      <w:bookmarkEnd w:id="13"/>
    </w:p>
    <w:p w14:paraId="385AD03B" w14:textId="6474DA60" w:rsidR="08EA35BE" w:rsidRDefault="08EA35BE" w:rsidP="4691D42D">
      <w:pPr>
        <w:spacing w:before="240" w:after="240"/>
        <w:rPr>
          <w:rFonts w:eastAsia="Times New Roman"/>
          <w:szCs w:val="24"/>
          <w:lang w:val="es-PE"/>
        </w:rPr>
      </w:pPr>
      <w:r w:rsidRPr="4691D42D">
        <w:rPr>
          <w:rFonts w:eastAsia="Times New Roman"/>
          <w:szCs w:val="24"/>
          <w:lang w:val="es-PE"/>
        </w:rPr>
        <w:t>El SEO (</w:t>
      </w:r>
      <w:proofErr w:type="spellStart"/>
      <w:r w:rsidRPr="4691D42D">
        <w:rPr>
          <w:rFonts w:eastAsia="Times New Roman"/>
          <w:szCs w:val="24"/>
          <w:lang w:val="es-PE"/>
        </w:rPr>
        <w:t>Search</w:t>
      </w:r>
      <w:proofErr w:type="spellEnd"/>
      <w:r w:rsidRPr="4691D42D">
        <w:rPr>
          <w:rFonts w:eastAsia="Times New Roman"/>
          <w:szCs w:val="24"/>
          <w:lang w:val="es-PE"/>
        </w:rPr>
        <w:t xml:space="preserve"> </w:t>
      </w:r>
      <w:proofErr w:type="spellStart"/>
      <w:r w:rsidRPr="4691D42D">
        <w:rPr>
          <w:rFonts w:eastAsia="Times New Roman"/>
          <w:szCs w:val="24"/>
          <w:lang w:val="es-PE"/>
        </w:rPr>
        <w:t>Engine</w:t>
      </w:r>
      <w:proofErr w:type="spellEnd"/>
      <w:r w:rsidRPr="4691D42D">
        <w:rPr>
          <w:rFonts w:eastAsia="Times New Roman"/>
          <w:szCs w:val="24"/>
          <w:lang w:val="es-PE"/>
        </w:rPr>
        <w:t xml:space="preserve"> </w:t>
      </w:r>
      <w:proofErr w:type="spellStart"/>
      <w:r w:rsidRPr="4691D42D">
        <w:rPr>
          <w:rFonts w:eastAsia="Times New Roman"/>
          <w:szCs w:val="24"/>
          <w:lang w:val="es-PE"/>
        </w:rPr>
        <w:t>Optimization</w:t>
      </w:r>
      <w:proofErr w:type="spellEnd"/>
      <w:r w:rsidRPr="4691D42D">
        <w:rPr>
          <w:rFonts w:eastAsia="Times New Roman"/>
          <w:szCs w:val="24"/>
          <w:lang w:val="es-PE"/>
        </w:rPr>
        <w:t xml:space="preserve">) es un conjunto de técnicas y estrategias destinadas a mejorar el posicionamiento orgánico de un sitio web en buscadores como Google, Bing, Yahoo! o YouTube. Tener una página web es fundamental para la presencia digital de una marca o empresa, pero resulta </w:t>
      </w:r>
      <w:r w:rsidRPr="4691D42D">
        <w:rPr>
          <w:rFonts w:eastAsia="Times New Roman"/>
          <w:szCs w:val="24"/>
          <w:lang w:val="es-PE"/>
        </w:rPr>
        <w:lastRenderedPageBreak/>
        <w:t>inútil si no es visible para la audiencia; por ello, es esencial optimizarla para que los motores de búsqueda la muestren de manera efectiva (Montesinos, et al. 2025).</w:t>
      </w:r>
    </w:p>
    <w:p w14:paraId="52F46A4D" w14:textId="140BE57D" w:rsidR="08EA35BE" w:rsidRDefault="08EA35BE" w:rsidP="4691D42D">
      <w:pPr>
        <w:pStyle w:val="Ttulo2"/>
        <w:spacing w:line="259" w:lineRule="auto"/>
        <w:rPr>
          <w:rFonts w:ascii="Times New Roman" w:eastAsia="Times New Roman" w:hAnsi="Times New Roman" w:cs="Times New Roman"/>
          <w:lang w:val="es-PE"/>
        </w:rPr>
      </w:pPr>
      <w:bookmarkStart w:id="14" w:name="_Toc206873027"/>
      <w:proofErr w:type="spellStart"/>
      <w:r w:rsidRPr="4691D42D">
        <w:rPr>
          <w:rFonts w:ascii="Times New Roman" w:eastAsia="Times New Roman" w:hAnsi="Times New Roman" w:cs="Times New Roman"/>
          <w:lang w:val="es-PE"/>
        </w:rPr>
        <w:t>Metadata</w:t>
      </w:r>
      <w:bookmarkEnd w:id="14"/>
      <w:proofErr w:type="spellEnd"/>
    </w:p>
    <w:p w14:paraId="5454FDC3" w14:textId="662124F4" w:rsidR="08EA35BE" w:rsidRDefault="08EA35BE" w:rsidP="4691D42D">
      <w:pPr>
        <w:spacing w:before="240" w:after="240"/>
        <w:rPr>
          <w:rFonts w:eastAsia="Times New Roman"/>
          <w:szCs w:val="24"/>
          <w:lang w:val="es-PE"/>
        </w:rPr>
      </w:pPr>
      <w:r w:rsidRPr="4691D42D">
        <w:rPr>
          <w:rFonts w:eastAsia="Times New Roman"/>
          <w:szCs w:val="24"/>
          <w:lang w:val="es-PE"/>
        </w:rPr>
        <w:t>La etiqueta &lt;meta&gt; se utiliza en HTML para definir metadatos, es decir, información sobre los datos de una página web. Siempre se coloca dentro del elemento &lt;head&gt; y suele especificar aspectos como el conjunto de caracteres, la descripción, las palabras clave, el autor o la configuración de la ventana gráfica. Aunque los metadatos no son visibles para el usuario, sí son interpretados por navegadores, motores de búsqueda y otros servicios web, facilitando tanto la correcta visualización del contenido como la optimización en buscadores y el control de la presentación en distintos dispositivos (Montesinos, et al. 2025).</w:t>
      </w:r>
    </w:p>
    <w:p w14:paraId="60CF5814" w14:textId="4DDB3F86" w:rsidR="08EA35BE" w:rsidRDefault="08EA35BE" w:rsidP="4691D42D">
      <w:pPr>
        <w:pStyle w:val="Ttulo2"/>
        <w:spacing w:line="259" w:lineRule="auto"/>
        <w:rPr>
          <w:rFonts w:ascii="Times New Roman" w:eastAsia="Times New Roman" w:hAnsi="Times New Roman" w:cs="Times New Roman"/>
          <w:lang w:val="es-PE"/>
        </w:rPr>
      </w:pPr>
      <w:bookmarkStart w:id="15" w:name="_Toc206873028"/>
      <w:r w:rsidRPr="4691D42D">
        <w:rPr>
          <w:rFonts w:ascii="Times New Roman" w:eastAsia="Times New Roman" w:hAnsi="Times New Roman" w:cs="Times New Roman"/>
          <w:lang w:val="es-PE"/>
        </w:rPr>
        <w:t xml:space="preserve">Open </w:t>
      </w:r>
      <w:proofErr w:type="spellStart"/>
      <w:r w:rsidRPr="4691D42D">
        <w:rPr>
          <w:rFonts w:ascii="Times New Roman" w:eastAsia="Times New Roman" w:hAnsi="Times New Roman" w:cs="Times New Roman"/>
          <w:lang w:val="es-PE"/>
        </w:rPr>
        <w:t>Graph</w:t>
      </w:r>
      <w:bookmarkEnd w:id="15"/>
      <w:proofErr w:type="spellEnd"/>
    </w:p>
    <w:p w14:paraId="7C5DDAE0" w14:textId="12C3B4AD" w:rsidR="08EA35BE" w:rsidRDefault="08EA35BE" w:rsidP="4691D42D">
      <w:pPr>
        <w:spacing w:before="240" w:after="240"/>
        <w:rPr>
          <w:rFonts w:eastAsia="Times New Roman"/>
          <w:szCs w:val="24"/>
          <w:lang w:val="es-PE"/>
        </w:rPr>
      </w:pPr>
      <w:r w:rsidRPr="4691D42D">
        <w:rPr>
          <w:rFonts w:eastAsia="Times New Roman"/>
          <w:szCs w:val="24"/>
          <w:lang w:val="es-PE"/>
        </w:rPr>
        <w:t xml:space="preserve">Open </w:t>
      </w:r>
      <w:proofErr w:type="spellStart"/>
      <w:r w:rsidRPr="4691D42D">
        <w:rPr>
          <w:rFonts w:eastAsia="Times New Roman"/>
          <w:szCs w:val="24"/>
          <w:lang w:val="es-PE"/>
        </w:rPr>
        <w:t>Graph</w:t>
      </w:r>
      <w:proofErr w:type="spellEnd"/>
      <w:r w:rsidRPr="4691D42D">
        <w:rPr>
          <w:rFonts w:eastAsia="Times New Roman"/>
          <w:szCs w:val="24"/>
          <w:lang w:val="es-PE"/>
        </w:rPr>
        <w:t xml:space="preserve"> (OG) es un protocolo de Internet desarrollado por Facebook para estandarizar el uso de metadatos en páginas web, facilitando la representación del contenido en redes sociales y otros servicios. Permite describir desde información básica, como el título de la página, hasta detalles específicos, como la duración de un video. Algunas de sus etiquetas principales incluyen: </w:t>
      </w:r>
      <w:proofErr w:type="spellStart"/>
      <w:proofErr w:type="gramStart"/>
      <w:r w:rsidRPr="4691D42D">
        <w:rPr>
          <w:rFonts w:eastAsia="Times New Roman"/>
          <w:szCs w:val="24"/>
          <w:lang w:val="es-PE"/>
        </w:rPr>
        <w:t>og:title</w:t>
      </w:r>
      <w:proofErr w:type="spellEnd"/>
      <w:proofErr w:type="gramEnd"/>
      <w:r w:rsidRPr="4691D42D">
        <w:rPr>
          <w:rFonts w:eastAsia="Times New Roman"/>
          <w:szCs w:val="24"/>
          <w:lang w:val="es-PE"/>
        </w:rPr>
        <w:t xml:space="preserve">, que indica el título de la página; </w:t>
      </w:r>
      <w:proofErr w:type="spellStart"/>
      <w:proofErr w:type="gramStart"/>
      <w:r w:rsidRPr="4691D42D">
        <w:rPr>
          <w:rFonts w:eastAsia="Times New Roman"/>
          <w:szCs w:val="24"/>
          <w:lang w:val="es-PE"/>
        </w:rPr>
        <w:t>og:type</w:t>
      </w:r>
      <w:proofErr w:type="spellEnd"/>
      <w:proofErr w:type="gramEnd"/>
      <w:r w:rsidRPr="4691D42D">
        <w:rPr>
          <w:rFonts w:eastAsia="Times New Roman"/>
          <w:szCs w:val="24"/>
          <w:lang w:val="es-PE"/>
        </w:rPr>
        <w:t xml:space="preserve">, que define el tipo de sitio web; </w:t>
      </w:r>
      <w:proofErr w:type="spellStart"/>
      <w:proofErr w:type="gramStart"/>
      <w:r w:rsidRPr="4691D42D">
        <w:rPr>
          <w:rFonts w:eastAsia="Times New Roman"/>
          <w:szCs w:val="24"/>
          <w:lang w:val="es-PE"/>
        </w:rPr>
        <w:t>og:image</w:t>
      </w:r>
      <w:proofErr w:type="spellEnd"/>
      <w:proofErr w:type="gramEnd"/>
      <w:r w:rsidRPr="4691D42D">
        <w:rPr>
          <w:rFonts w:eastAsia="Times New Roman"/>
          <w:szCs w:val="24"/>
          <w:lang w:val="es-PE"/>
        </w:rPr>
        <w:t xml:space="preserve">, que proporciona un enlace a una imagen representativa del contenido; y </w:t>
      </w:r>
      <w:proofErr w:type="spellStart"/>
      <w:r w:rsidRPr="4691D42D">
        <w:rPr>
          <w:rFonts w:eastAsia="Times New Roman"/>
          <w:szCs w:val="24"/>
          <w:lang w:val="es-PE"/>
        </w:rPr>
        <w:t>og:url</w:t>
      </w:r>
      <w:proofErr w:type="spellEnd"/>
      <w:r w:rsidRPr="4691D42D">
        <w:rPr>
          <w:rFonts w:eastAsia="Times New Roman"/>
          <w:szCs w:val="24"/>
          <w:lang w:val="es-PE"/>
        </w:rPr>
        <w:t>, que señala la URL de la página actual (Montesinos, et al. 2025).</w:t>
      </w:r>
    </w:p>
    <w:p w14:paraId="4A8359CA" w14:textId="24DF9164" w:rsidR="08EA35BE" w:rsidRDefault="08EA35BE" w:rsidP="4691D42D">
      <w:pPr>
        <w:pStyle w:val="Ttulo2"/>
        <w:spacing w:line="259" w:lineRule="auto"/>
        <w:rPr>
          <w:rFonts w:ascii="Times New Roman" w:eastAsia="Times New Roman" w:hAnsi="Times New Roman" w:cs="Times New Roman"/>
          <w:lang w:val="es-PE"/>
        </w:rPr>
      </w:pPr>
      <w:bookmarkStart w:id="16" w:name="_Toc206873029"/>
      <w:r w:rsidRPr="4691D42D">
        <w:rPr>
          <w:rFonts w:ascii="Times New Roman" w:eastAsia="Times New Roman" w:hAnsi="Times New Roman" w:cs="Times New Roman"/>
          <w:lang w:val="es-PE"/>
        </w:rPr>
        <w:t xml:space="preserve">Twitter </w:t>
      </w:r>
      <w:proofErr w:type="spellStart"/>
      <w:r w:rsidRPr="4691D42D">
        <w:rPr>
          <w:rFonts w:ascii="Times New Roman" w:eastAsia="Times New Roman" w:hAnsi="Times New Roman" w:cs="Times New Roman"/>
          <w:lang w:val="es-PE"/>
        </w:rPr>
        <w:t>Card</w:t>
      </w:r>
      <w:bookmarkEnd w:id="16"/>
      <w:proofErr w:type="spellEnd"/>
    </w:p>
    <w:p w14:paraId="1DD292CB" w14:textId="60C758A0" w:rsidR="08EA35BE" w:rsidRDefault="08EA35BE" w:rsidP="4691D42D">
      <w:pPr>
        <w:spacing w:before="240" w:after="240"/>
        <w:rPr>
          <w:rFonts w:eastAsia="Times New Roman"/>
          <w:szCs w:val="24"/>
          <w:lang w:val="es-PE"/>
        </w:rPr>
      </w:pPr>
      <w:r w:rsidRPr="4691D42D">
        <w:rPr>
          <w:rFonts w:eastAsia="Times New Roman"/>
          <w:szCs w:val="24"/>
          <w:lang w:val="es-PE"/>
        </w:rPr>
        <w:t xml:space="preserve">Las Twitter </w:t>
      </w:r>
      <w:proofErr w:type="spellStart"/>
      <w:r w:rsidRPr="4691D42D">
        <w:rPr>
          <w:rFonts w:eastAsia="Times New Roman"/>
          <w:szCs w:val="24"/>
          <w:lang w:val="es-PE"/>
        </w:rPr>
        <w:t>Cards</w:t>
      </w:r>
      <w:proofErr w:type="spellEnd"/>
      <w:r w:rsidRPr="4691D42D">
        <w:rPr>
          <w:rFonts w:eastAsia="Times New Roman"/>
          <w:szCs w:val="24"/>
          <w:lang w:val="es-PE"/>
        </w:rPr>
        <w:t xml:space="preserve"> son un formato de metadatos que permite que el contenido de un sitio web destaque al compartirse en Twitter. Entre sus etiquetas principales se encuentran </w:t>
      </w:r>
      <w:proofErr w:type="spellStart"/>
      <w:proofErr w:type="gramStart"/>
      <w:r w:rsidRPr="4691D42D">
        <w:rPr>
          <w:rFonts w:eastAsia="Times New Roman"/>
          <w:szCs w:val="24"/>
          <w:lang w:val="es-PE"/>
        </w:rPr>
        <w:t>twitter:card</w:t>
      </w:r>
      <w:proofErr w:type="spellEnd"/>
      <w:proofErr w:type="gramEnd"/>
      <w:r w:rsidRPr="4691D42D">
        <w:rPr>
          <w:rFonts w:eastAsia="Times New Roman"/>
          <w:szCs w:val="24"/>
          <w:lang w:val="es-PE"/>
        </w:rPr>
        <w:t xml:space="preserve">, que define el tipo de tarjeta a mostrar (por ejemplo, </w:t>
      </w:r>
      <w:proofErr w:type="spellStart"/>
      <w:r w:rsidRPr="4691D42D">
        <w:rPr>
          <w:rFonts w:eastAsia="Times New Roman"/>
          <w:szCs w:val="24"/>
          <w:lang w:val="es-PE"/>
        </w:rPr>
        <w:t>summary_large_image</w:t>
      </w:r>
      <w:proofErr w:type="spellEnd"/>
      <w:r w:rsidRPr="4691D42D">
        <w:rPr>
          <w:rFonts w:eastAsia="Times New Roman"/>
          <w:szCs w:val="24"/>
          <w:lang w:val="es-PE"/>
        </w:rPr>
        <w:t xml:space="preserve"> para un resumen con imagen grande), y </w:t>
      </w:r>
      <w:proofErr w:type="spellStart"/>
      <w:proofErr w:type="gramStart"/>
      <w:r w:rsidRPr="4691D42D">
        <w:rPr>
          <w:rFonts w:eastAsia="Times New Roman"/>
          <w:szCs w:val="24"/>
          <w:lang w:val="es-PE"/>
        </w:rPr>
        <w:t>twitter:sitio</w:t>
      </w:r>
      <w:proofErr w:type="spellEnd"/>
      <w:proofErr w:type="gramEnd"/>
      <w:r w:rsidRPr="4691D42D">
        <w:rPr>
          <w:rFonts w:eastAsia="Times New Roman"/>
          <w:szCs w:val="24"/>
          <w:lang w:val="es-PE"/>
        </w:rPr>
        <w:t xml:space="preserve">, que indica el nombre de usuario de Twitter del sitio o empresa. Para agregar una Twitter </w:t>
      </w:r>
      <w:proofErr w:type="spellStart"/>
      <w:r w:rsidRPr="4691D42D">
        <w:rPr>
          <w:rFonts w:eastAsia="Times New Roman"/>
          <w:szCs w:val="24"/>
          <w:lang w:val="es-PE"/>
        </w:rPr>
        <w:t>Card</w:t>
      </w:r>
      <w:proofErr w:type="spellEnd"/>
      <w:r w:rsidRPr="4691D42D">
        <w:rPr>
          <w:rFonts w:eastAsia="Times New Roman"/>
          <w:szCs w:val="24"/>
          <w:lang w:val="es-PE"/>
        </w:rPr>
        <w:t xml:space="preserve"> a una página web, se debe elegir el tipo de tarjeta, incluir las etiquetas meta correspondientes, validar la URL con la herramienta de Twitter y, finalmente, al compartirla en un tuit, la tarjeta aparecerá debajo del mismo mostrando el contenido enriquecido (Montesinos, et al. 2025</w:t>
      </w:r>
      <w:proofErr w:type="gramStart"/>
      <w:r w:rsidRPr="4691D42D">
        <w:rPr>
          <w:rFonts w:eastAsia="Times New Roman"/>
          <w:szCs w:val="24"/>
          <w:lang w:val="es-PE"/>
        </w:rPr>
        <w:t>)..</w:t>
      </w:r>
      <w:proofErr w:type="gramEnd"/>
    </w:p>
    <w:p w14:paraId="442C9EDB" w14:textId="52114BAC" w:rsidR="4691D42D" w:rsidRDefault="4691D42D" w:rsidP="4691D42D">
      <w:pPr>
        <w:rPr>
          <w:lang w:val="es-PE"/>
        </w:rPr>
      </w:pPr>
    </w:p>
    <w:p w14:paraId="7A2570CD" w14:textId="1BFCFEBA" w:rsidR="4691D42D" w:rsidRDefault="4691D42D" w:rsidP="4691D42D">
      <w:pPr>
        <w:spacing w:before="240" w:after="240"/>
        <w:rPr>
          <w:rFonts w:eastAsia="Times New Roman"/>
          <w:szCs w:val="24"/>
          <w:lang w:val="es-PE"/>
        </w:rPr>
      </w:pPr>
    </w:p>
    <w:p w14:paraId="76CC2B12" w14:textId="2E6D51ED" w:rsidR="4691D42D" w:rsidRDefault="4691D42D" w:rsidP="4691D42D">
      <w:pPr>
        <w:rPr>
          <w:lang w:val="es-PE"/>
        </w:rPr>
      </w:pPr>
    </w:p>
    <w:p w14:paraId="53B6D240" w14:textId="3371E035" w:rsidR="4691D42D" w:rsidRDefault="4691D42D" w:rsidP="4691D42D">
      <w:pPr>
        <w:rPr>
          <w:lang w:val="es-PE"/>
        </w:rPr>
      </w:pPr>
    </w:p>
    <w:p w14:paraId="04F87AA0" w14:textId="6E228304" w:rsidR="4691D42D" w:rsidRDefault="4691D42D" w:rsidP="4691D42D">
      <w:pPr>
        <w:rPr>
          <w:lang w:val="es-PE"/>
        </w:rPr>
      </w:pPr>
    </w:p>
    <w:p w14:paraId="7EBC3EBA" w14:textId="6CFEE253" w:rsidR="00D22138" w:rsidRPr="00A2011A" w:rsidRDefault="00D22138" w:rsidP="00471A17">
      <w:pPr>
        <w:rPr>
          <w:lang w:val="es-PE"/>
        </w:rPr>
      </w:pPr>
    </w:p>
    <w:p w14:paraId="6EF0CFA8" w14:textId="44E30D45" w:rsidR="4691D42D" w:rsidRDefault="4691D42D" w:rsidP="4691D42D">
      <w:pPr>
        <w:rPr>
          <w:rFonts w:eastAsia="Times New Roman"/>
          <w:lang w:val="es-PE"/>
        </w:rPr>
      </w:pPr>
    </w:p>
    <w:p w14:paraId="32B73462" w14:textId="4D4DBECC" w:rsidR="4691D42D" w:rsidRDefault="4691D42D" w:rsidP="4691D42D">
      <w:pPr>
        <w:rPr>
          <w:rFonts w:eastAsia="Times New Roman"/>
          <w:lang w:val="es-PE"/>
        </w:rPr>
      </w:pPr>
    </w:p>
    <w:p w14:paraId="11126CB1" w14:textId="6B40D6B2" w:rsidR="4691D42D" w:rsidRDefault="4691D42D" w:rsidP="4691D42D">
      <w:pPr>
        <w:rPr>
          <w:rFonts w:eastAsia="Times New Roman"/>
          <w:lang w:val="es-PE"/>
        </w:rPr>
      </w:pPr>
    </w:p>
    <w:p w14:paraId="06AD32DC" w14:textId="33C47A13" w:rsidR="00427DAB" w:rsidRPr="00A2011A" w:rsidRDefault="001D6E53" w:rsidP="0007669C">
      <w:pPr>
        <w:pStyle w:val="Ttulo1"/>
        <w:rPr>
          <w:rFonts w:ascii="Times New Roman" w:eastAsia="MS Mincho" w:hAnsi="Times New Roman" w:cs="Times New Roman"/>
          <w:caps/>
          <w:lang w:val="es-PE"/>
        </w:rPr>
      </w:pPr>
      <w:bookmarkStart w:id="17" w:name="_Toc206873030"/>
      <w:r w:rsidRPr="4691D42D">
        <w:rPr>
          <w:rFonts w:ascii="Times New Roman" w:eastAsia="MS Mincho" w:hAnsi="Times New Roman" w:cs="Times New Roman"/>
          <w:caps/>
          <w:lang w:val="es-PE"/>
        </w:rPr>
        <w:lastRenderedPageBreak/>
        <w:t>EXPERIENCIAS DE PRÁCTICA</w:t>
      </w:r>
      <w:bookmarkEnd w:id="17"/>
    </w:p>
    <w:p w14:paraId="07EF2597" w14:textId="6CB0279D" w:rsidR="00E43DC6" w:rsidRPr="00A2011A" w:rsidRDefault="00AE6A58" w:rsidP="00E43DC6">
      <w:pPr>
        <w:pStyle w:val="Ttulo2"/>
        <w:rPr>
          <w:rFonts w:ascii="Times New Roman" w:eastAsia="Times New Roman" w:hAnsi="Times New Roman" w:cs="Times New Roman"/>
          <w:lang w:val="es-PE"/>
        </w:rPr>
      </w:pPr>
      <w:bookmarkStart w:id="18" w:name="_Toc68794451"/>
      <w:bookmarkStart w:id="19" w:name="_Toc206873031"/>
      <w:r w:rsidRPr="4691D42D">
        <w:rPr>
          <w:rFonts w:ascii="Times New Roman" w:eastAsia="Times New Roman" w:hAnsi="Times New Roman" w:cs="Times New Roman"/>
          <w:lang w:val="es-PE"/>
        </w:rPr>
        <w:t>Experi</w:t>
      </w:r>
      <w:r w:rsidR="228A3EE0" w:rsidRPr="4691D42D">
        <w:rPr>
          <w:rFonts w:ascii="Times New Roman" w:eastAsia="Times New Roman" w:hAnsi="Times New Roman" w:cs="Times New Roman"/>
          <w:lang w:val="es-PE"/>
        </w:rPr>
        <w:t>encia</w:t>
      </w:r>
      <w:r w:rsidRPr="4691D42D">
        <w:rPr>
          <w:rFonts w:ascii="Times New Roman" w:eastAsia="Times New Roman" w:hAnsi="Times New Roman" w:cs="Times New Roman"/>
          <w:lang w:val="es-PE"/>
        </w:rPr>
        <w:t xml:space="preserve"> de Práctica </w:t>
      </w:r>
      <w:proofErr w:type="spellStart"/>
      <w:r w:rsidRPr="4691D42D">
        <w:rPr>
          <w:rFonts w:ascii="Times New Roman" w:eastAsia="Times New Roman" w:hAnsi="Times New Roman" w:cs="Times New Roman"/>
          <w:lang w:val="es-PE"/>
        </w:rPr>
        <w:t>N°</w:t>
      </w:r>
      <w:proofErr w:type="spellEnd"/>
      <w:r w:rsidRPr="4691D42D">
        <w:rPr>
          <w:rFonts w:ascii="Times New Roman" w:eastAsia="Times New Roman" w:hAnsi="Times New Roman" w:cs="Times New Roman"/>
          <w:lang w:val="es-PE"/>
        </w:rPr>
        <w:t xml:space="preserve"> 01:</w:t>
      </w:r>
      <w:bookmarkEnd w:id="19"/>
      <w:r w:rsidRPr="4691D42D">
        <w:rPr>
          <w:rFonts w:ascii="Times New Roman" w:eastAsia="Times New Roman" w:hAnsi="Times New Roman" w:cs="Times New Roman"/>
          <w:lang w:val="es-PE"/>
        </w:rPr>
        <w:t xml:space="preserve"> </w:t>
      </w:r>
      <w:bookmarkEnd w:id="18"/>
    </w:p>
    <w:p w14:paraId="3060F354" w14:textId="77777777" w:rsidR="00DD4377" w:rsidRDefault="00DD4377" w:rsidP="4691D42D">
      <w:pPr>
        <w:rPr>
          <w:rFonts w:eastAsia="Times New Roman"/>
        </w:rPr>
      </w:pPr>
      <w:r w:rsidRPr="4691D42D">
        <w:rPr>
          <w:rFonts w:eastAsia="Times New Roman"/>
        </w:rPr>
        <w:t xml:space="preserve">Durante </w:t>
      </w:r>
      <w:proofErr w:type="spellStart"/>
      <w:r w:rsidRPr="4691D42D">
        <w:rPr>
          <w:rFonts w:eastAsia="Times New Roman"/>
        </w:rPr>
        <w:t>el</w:t>
      </w:r>
      <w:proofErr w:type="spellEnd"/>
      <w:r w:rsidRPr="4691D42D">
        <w:rPr>
          <w:rFonts w:eastAsia="Times New Roman"/>
        </w:rPr>
        <w:t xml:space="preserve"> </w:t>
      </w:r>
      <w:proofErr w:type="spellStart"/>
      <w:r w:rsidRPr="4691D42D">
        <w:rPr>
          <w:rFonts w:eastAsia="Times New Roman"/>
        </w:rPr>
        <w:t>desarrollo</w:t>
      </w:r>
      <w:proofErr w:type="spellEnd"/>
      <w:r w:rsidRPr="4691D42D">
        <w:rPr>
          <w:rFonts w:eastAsia="Times New Roman"/>
        </w:rPr>
        <w:t xml:space="preserve"> de </w:t>
      </w:r>
      <w:proofErr w:type="spellStart"/>
      <w:r w:rsidRPr="4691D42D">
        <w:rPr>
          <w:rFonts w:eastAsia="Times New Roman"/>
        </w:rPr>
        <w:t>esta</w:t>
      </w:r>
      <w:proofErr w:type="spellEnd"/>
      <w:r w:rsidRPr="4691D42D">
        <w:rPr>
          <w:rFonts w:eastAsia="Times New Roman"/>
        </w:rPr>
        <w:t xml:space="preserve"> </w:t>
      </w:r>
      <w:proofErr w:type="spellStart"/>
      <w:r w:rsidRPr="4691D42D">
        <w:rPr>
          <w:rFonts w:eastAsia="Times New Roman"/>
        </w:rPr>
        <w:t>experiencia</w:t>
      </w:r>
      <w:proofErr w:type="spellEnd"/>
      <w:r w:rsidRPr="4691D42D">
        <w:rPr>
          <w:rFonts w:eastAsia="Times New Roman"/>
        </w:rPr>
        <w:t xml:space="preserve"> se </w:t>
      </w:r>
      <w:proofErr w:type="spellStart"/>
      <w:r w:rsidRPr="4691D42D">
        <w:rPr>
          <w:rFonts w:eastAsia="Times New Roman"/>
        </w:rPr>
        <w:t>buscaba</w:t>
      </w:r>
      <w:proofErr w:type="spellEnd"/>
      <w:r w:rsidRPr="4691D42D">
        <w:rPr>
          <w:rFonts w:eastAsia="Times New Roman"/>
        </w:rPr>
        <w:t xml:space="preserve"> </w:t>
      </w:r>
      <w:proofErr w:type="spellStart"/>
      <w:r w:rsidRPr="4691D42D">
        <w:rPr>
          <w:rFonts w:eastAsia="Times New Roman"/>
        </w:rPr>
        <w:t>resaltar</w:t>
      </w:r>
      <w:proofErr w:type="spellEnd"/>
      <w:r w:rsidRPr="4691D42D">
        <w:rPr>
          <w:rFonts w:eastAsia="Times New Roman"/>
        </w:rPr>
        <w:t xml:space="preserve"> </w:t>
      </w:r>
      <w:proofErr w:type="spellStart"/>
      <w:r w:rsidRPr="4691D42D">
        <w:rPr>
          <w:rFonts w:eastAsia="Times New Roman"/>
        </w:rPr>
        <w:t>algunos</w:t>
      </w:r>
      <w:proofErr w:type="spellEnd"/>
      <w:r w:rsidRPr="4691D42D">
        <w:rPr>
          <w:rFonts w:eastAsia="Times New Roman"/>
        </w:rPr>
        <w:t xml:space="preserve"> </w:t>
      </w:r>
      <w:proofErr w:type="spellStart"/>
      <w:r w:rsidRPr="4691D42D">
        <w:rPr>
          <w:rFonts w:eastAsia="Times New Roman"/>
        </w:rPr>
        <w:t>conceptos</w:t>
      </w:r>
      <w:proofErr w:type="spellEnd"/>
      <w:r w:rsidRPr="4691D42D">
        <w:rPr>
          <w:rFonts w:eastAsia="Times New Roman"/>
        </w:rPr>
        <w:t xml:space="preserve"> </w:t>
      </w:r>
      <w:proofErr w:type="spellStart"/>
      <w:r w:rsidRPr="4691D42D">
        <w:rPr>
          <w:rFonts w:eastAsia="Times New Roman"/>
        </w:rPr>
        <w:t>básicos</w:t>
      </w:r>
      <w:proofErr w:type="spellEnd"/>
      <w:r w:rsidRPr="4691D42D">
        <w:rPr>
          <w:rFonts w:eastAsia="Times New Roman"/>
        </w:rPr>
        <w:t xml:space="preserve"> </w:t>
      </w:r>
      <w:proofErr w:type="spellStart"/>
      <w:r w:rsidRPr="4691D42D">
        <w:rPr>
          <w:rFonts w:eastAsia="Times New Roman"/>
        </w:rPr>
        <w:t>sobre</w:t>
      </w:r>
      <w:proofErr w:type="spellEnd"/>
      <w:r w:rsidRPr="4691D42D">
        <w:rPr>
          <w:rFonts w:eastAsia="Times New Roman"/>
        </w:rPr>
        <w:t xml:space="preserve"> html, entre </w:t>
      </w:r>
      <w:proofErr w:type="spellStart"/>
      <w:r w:rsidRPr="4691D42D">
        <w:rPr>
          <w:rFonts w:eastAsia="Times New Roman"/>
        </w:rPr>
        <w:t>ello</w:t>
      </w:r>
      <w:proofErr w:type="spellEnd"/>
      <w:r w:rsidRPr="4691D42D">
        <w:rPr>
          <w:rFonts w:eastAsia="Times New Roman"/>
        </w:rPr>
        <w:t xml:space="preserve"> </w:t>
      </w:r>
      <w:proofErr w:type="spellStart"/>
      <w:r w:rsidRPr="4691D42D">
        <w:rPr>
          <w:rFonts w:eastAsia="Times New Roman"/>
        </w:rPr>
        <w:t>el</w:t>
      </w:r>
      <w:proofErr w:type="spellEnd"/>
      <w:r w:rsidRPr="4691D42D">
        <w:rPr>
          <w:rFonts w:eastAsia="Times New Roman"/>
        </w:rPr>
        <w:t xml:space="preserve"> </w:t>
      </w:r>
      <w:proofErr w:type="spellStart"/>
      <w:r w:rsidRPr="4691D42D">
        <w:rPr>
          <w:rFonts w:eastAsia="Times New Roman"/>
        </w:rPr>
        <w:t>uso</w:t>
      </w:r>
      <w:proofErr w:type="spellEnd"/>
      <w:r w:rsidRPr="4691D42D">
        <w:rPr>
          <w:rFonts w:eastAsia="Times New Roman"/>
        </w:rPr>
        <w:t xml:space="preserve"> de las </w:t>
      </w:r>
      <w:proofErr w:type="spellStart"/>
      <w:r w:rsidRPr="4691D42D">
        <w:rPr>
          <w:rFonts w:eastAsia="Times New Roman"/>
        </w:rPr>
        <w:t>etiquetas</w:t>
      </w:r>
      <w:proofErr w:type="spellEnd"/>
      <w:r w:rsidRPr="4691D42D">
        <w:rPr>
          <w:rFonts w:eastAsia="Times New Roman"/>
        </w:rPr>
        <w:t xml:space="preserve"> &lt;</w:t>
      </w:r>
      <w:proofErr w:type="spellStart"/>
      <w:r w:rsidRPr="4691D42D">
        <w:rPr>
          <w:rFonts w:eastAsia="Times New Roman"/>
        </w:rPr>
        <w:t>em</w:t>
      </w:r>
      <w:proofErr w:type="spellEnd"/>
      <w:r w:rsidRPr="4691D42D">
        <w:rPr>
          <w:rFonts w:eastAsia="Times New Roman"/>
        </w:rPr>
        <w:t xml:space="preserve">&gt;, que </w:t>
      </w:r>
      <w:proofErr w:type="spellStart"/>
      <w:r w:rsidRPr="4691D42D">
        <w:rPr>
          <w:rFonts w:eastAsia="Times New Roman"/>
        </w:rPr>
        <w:t>sirve</w:t>
      </w:r>
      <w:proofErr w:type="spellEnd"/>
      <w:r w:rsidRPr="4691D42D">
        <w:rPr>
          <w:rFonts w:eastAsia="Times New Roman"/>
        </w:rPr>
        <w:t xml:space="preserve"> para </w:t>
      </w:r>
      <w:proofErr w:type="spellStart"/>
      <w:r w:rsidRPr="4691D42D">
        <w:rPr>
          <w:rFonts w:eastAsia="Times New Roman"/>
        </w:rPr>
        <w:t>resaltar</w:t>
      </w:r>
      <w:proofErr w:type="spellEnd"/>
      <w:r w:rsidRPr="4691D42D">
        <w:rPr>
          <w:rFonts w:eastAsia="Times New Roman"/>
        </w:rPr>
        <w:t xml:space="preserve"> la </w:t>
      </w:r>
      <w:proofErr w:type="spellStart"/>
      <w:r w:rsidRPr="4691D42D">
        <w:rPr>
          <w:rFonts w:eastAsia="Times New Roman"/>
        </w:rPr>
        <w:t>parte</w:t>
      </w:r>
      <w:proofErr w:type="spellEnd"/>
      <w:r w:rsidRPr="4691D42D">
        <w:rPr>
          <w:rFonts w:eastAsia="Times New Roman"/>
        </w:rPr>
        <w:t xml:space="preserve"> que </w:t>
      </w:r>
      <w:proofErr w:type="spellStart"/>
      <w:r w:rsidRPr="4691D42D">
        <w:rPr>
          <w:rFonts w:eastAsia="Times New Roman"/>
        </w:rPr>
        <w:t>esta</w:t>
      </w:r>
      <w:proofErr w:type="spellEnd"/>
      <w:r w:rsidRPr="4691D42D">
        <w:rPr>
          <w:rFonts w:eastAsia="Times New Roman"/>
        </w:rPr>
        <w:t xml:space="preserve"> </w:t>
      </w:r>
      <w:proofErr w:type="spellStart"/>
      <w:r w:rsidRPr="4691D42D">
        <w:rPr>
          <w:rFonts w:eastAsia="Times New Roman"/>
        </w:rPr>
        <w:t>encerrada</w:t>
      </w:r>
      <w:proofErr w:type="spellEnd"/>
      <w:r w:rsidRPr="4691D42D">
        <w:rPr>
          <w:rFonts w:eastAsia="Times New Roman"/>
        </w:rPr>
        <w:t xml:space="preserve"> bajo </w:t>
      </w:r>
      <w:proofErr w:type="spellStart"/>
      <w:r w:rsidRPr="4691D42D">
        <w:rPr>
          <w:rFonts w:eastAsia="Times New Roman"/>
        </w:rPr>
        <w:t>esta</w:t>
      </w:r>
      <w:proofErr w:type="spellEnd"/>
      <w:r w:rsidRPr="4691D42D">
        <w:rPr>
          <w:rFonts w:eastAsia="Times New Roman"/>
        </w:rPr>
        <w:t xml:space="preserve"> </w:t>
      </w:r>
      <w:proofErr w:type="spellStart"/>
      <w:r w:rsidRPr="4691D42D">
        <w:rPr>
          <w:rFonts w:eastAsia="Times New Roman"/>
        </w:rPr>
        <w:t>etiqueta</w:t>
      </w:r>
      <w:proofErr w:type="spellEnd"/>
      <w:r w:rsidRPr="4691D42D">
        <w:rPr>
          <w:rFonts w:eastAsia="Times New Roman"/>
        </w:rPr>
        <w:t xml:space="preserve"> </w:t>
      </w:r>
      <w:proofErr w:type="spellStart"/>
      <w:r w:rsidRPr="4691D42D">
        <w:rPr>
          <w:rFonts w:eastAsia="Times New Roman"/>
        </w:rPr>
        <w:t>en</w:t>
      </w:r>
      <w:proofErr w:type="spellEnd"/>
      <w:r w:rsidRPr="4691D42D">
        <w:rPr>
          <w:rFonts w:eastAsia="Times New Roman"/>
        </w:rPr>
        <w:t xml:space="preserve"> </w:t>
      </w:r>
      <w:proofErr w:type="spellStart"/>
      <w:r w:rsidRPr="4691D42D">
        <w:rPr>
          <w:rFonts w:eastAsia="Times New Roman"/>
        </w:rPr>
        <w:t>una</w:t>
      </w:r>
      <w:proofErr w:type="spellEnd"/>
      <w:r w:rsidRPr="4691D42D">
        <w:rPr>
          <w:rFonts w:eastAsia="Times New Roman"/>
        </w:rPr>
        <w:t xml:space="preserve"> </w:t>
      </w:r>
      <w:proofErr w:type="spellStart"/>
      <w:r w:rsidRPr="4691D42D">
        <w:rPr>
          <w:rFonts w:eastAsia="Times New Roman"/>
        </w:rPr>
        <w:t>parte</w:t>
      </w:r>
      <w:proofErr w:type="spellEnd"/>
      <w:r w:rsidRPr="4691D42D">
        <w:rPr>
          <w:rFonts w:eastAsia="Times New Roman"/>
        </w:rPr>
        <w:t xml:space="preserve"> de </w:t>
      </w:r>
      <w:proofErr w:type="spellStart"/>
      <w:r w:rsidRPr="4691D42D">
        <w:rPr>
          <w:rFonts w:eastAsia="Times New Roman"/>
        </w:rPr>
        <w:t>nuestro</w:t>
      </w:r>
      <w:proofErr w:type="spellEnd"/>
      <w:r w:rsidRPr="4691D42D">
        <w:rPr>
          <w:rFonts w:eastAsia="Times New Roman"/>
        </w:rPr>
        <w:t xml:space="preserve"> </w:t>
      </w:r>
      <w:proofErr w:type="spellStart"/>
      <w:r w:rsidRPr="4691D42D">
        <w:rPr>
          <w:rFonts w:eastAsia="Times New Roman"/>
        </w:rPr>
        <w:t>documento</w:t>
      </w:r>
      <w:proofErr w:type="spellEnd"/>
      <w:r w:rsidRPr="4691D42D">
        <w:rPr>
          <w:rFonts w:eastAsia="Times New Roman"/>
        </w:rPr>
        <w:t xml:space="preserve"> html. </w:t>
      </w:r>
      <w:proofErr w:type="spellStart"/>
      <w:r w:rsidRPr="4691D42D">
        <w:rPr>
          <w:rFonts w:eastAsia="Times New Roman"/>
        </w:rPr>
        <w:t>Además</w:t>
      </w:r>
      <w:proofErr w:type="spellEnd"/>
      <w:r w:rsidRPr="4691D42D">
        <w:rPr>
          <w:rFonts w:eastAsia="Times New Roman"/>
        </w:rPr>
        <w:t xml:space="preserve">, se </w:t>
      </w:r>
      <w:proofErr w:type="spellStart"/>
      <w:r w:rsidRPr="4691D42D">
        <w:rPr>
          <w:rFonts w:eastAsia="Times New Roman"/>
        </w:rPr>
        <w:t>buscó</w:t>
      </w:r>
      <w:proofErr w:type="spellEnd"/>
      <w:r w:rsidRPr="4691D42D">
        <w:rPr>
          <w:rFonts w:eastAsia="Times New Roman"/>
        </w:rPr>
        <w:t xml:space="preserve"> </w:t>
      </w:r>
      <w:proofErr w:type="spellStart"/>
      <w:r w:rsidRPr="4691D42D">
        <w:rPr>
          <w:rFonts w:eastAsia="Times New Roman"/>
        </w:rPr>
        <w:t>conocer</w:t>
      </w:r>
      <w:proofErr w:type="spellEnd"/>
      <w:r w:rsidRPr="4691D42D">
        <w:rPr>
          <w:rFonts w:eastAsia="Times New Roman"/>
        </w:rPr>
        <w:t xml:space="preserve"> </w:t>
      </w:r>
      <w:proofErr w:type="spellStart"/>
      <w:r w:rsidRPr="4691D42D">
        <w:rPr>
          <w:rFonts w:eastAsia="Times New Roman"/>
        </w:rPr>
        <w:t>los</w:t>
      </w:r>
      <w:proofErr w:type="spellEnd"/>
      <w:r w:rsidRPr="4691D42D">
        <w:rPr>
          <w:rFonts w:eastAsia="Times New Roman"/>
        </w:rPr>
        <w:t xml:space="preserve"> </w:t>
      </w:r>
      <w:proofErr w:type="spellStart"/>
      <w:r w:rsidRPr="4691D42D">
        <w:rPr>
          <w:rFonts w:eastAsia="Times New Roman"/>
        </w:rPr>
        <w:t>atributos</w:t>
      </w:r>
      <w:proofErr w:type="spellEnd"/>
      <w:r w:rsidRPr="4691D42D">
        <w:rPr>
          <w:rFonts w:eastAsia="Times New Roman"/>
        </w:rPr>
        <w:t xml:space="preserve"> </w:t>
      </w:r>
      <w:proofErr w:type="spellStart"/>
      <w:r w:rsidRPr="4691D42D">
        <w:rPr>
          <w:rFonts w:eastAsia="Times New Roman"/>
        </w:rPr>
        <w:t>href</w:t>
      </w:r>
      <w:proofErr w:type="spellEnd"/>
      <w:r w:rsidRPr="4691D42D">
        <w:rPr>
          <w:rFonts w:eastAsia="Times New Roman"/>
        </w:rPr>
        <w:t xml:space="preserve">, que </w:t>
      </w:r>
      <w:proofErr w:type="spellStart"/>
      <w:r w:rsidRPr="4691D42D">
        <w:rPr>
          <w:rFonts w:eastAsia="Times New Roman"/>
        </w:rPr>
        <w:t>sirve</w:t>
      </w:r>
      <w:proofErr w:type="spellEnd"/>
      <w:r w:rsidRPr="4691D42D">
        <w:rPr>
          <w:rFonts w:eastAsia="Times New Roman"/>
        </w:rPr>
        <w:t xml:space="preserve"> para </w:t>
      </w:r>
      <w:proofErr w:type="spellStart"/>
      <w:r w:rsidRPr="4691D42D">
        <w:rPr>
          <w:rFonts w:eastAsia="Times New Roman"/>
        </w:rPr>
        <w:t>establecer</w:t>
      </w:r>
      <w:proofErr w:type="spellEnd"/>
      <w:r w:rsidRPr="4691D42D">
        <w:rPr>
          <w:rFonts w:eastAsia="Times New Roman"/>
        </w:rPr>
        <w:t xml:space="preserve"> enlaces; title, que </w:t>
      </w:r>
      <w:proofErr w:type="spellStart"/>
      <w:r w:rsidRPr="4691D42D">
        <w:rPr>
          <w:rFonts w:eastAsia="Times New Roman"/>
        </w:rPr>
        <w:t>permite</w:t>
      </w:r>
      <w:proofErr w:type="spellEnd"/>
      <w:r w:rsidRPr="4691D42D">
        <w:rPr>
          <w:rFonts w:eastAsia="Times New Roman"/>
        </w:rPr>
        <w:t xml:space="preserve"> </w:t>
      </w:r>
      <w:proofErr w:type="spellStart"/>
      <w:r w:rsidRPr="4691D42D">
        <w:rPr>
          <w:rFonts w:eastAsia="Times New Roman"/>
        </w:rPr>
        <w:t>establecer</w:t>
      </w:r>
      <w:proofErr w:type="spellEnd"/>
      <w:r w:rsidRPr="4691D42D">
        <w:rPr>
          <w:rFonts w:eastAsia="Times New Roman"/>
        </w:rPr>
        <w:t xml:space="preserve"> un </w:t>
      </w:r>
      <w:proofErr w:type="spellStart"/>
      <w:r w:rsidRPr="4691D42D">
        <w:rPr>
          <w:rFonts w:eastAsia="Times New Roman"/>
        </w:rPr>
        <w:t>titulo</w:t>
      </w:r>
      <w:proofErr w:type="spellEnd"/>
      <w:r w:rsidRPr="4691D42D">
        <w:rPr>
          <w:rFonts w:eastAsia="Times New Roman"/>
        </w:rPr>
        <w:t xml:space="preserve"> visible </w:t>
      </w:r>
      <w:proofErr w:type="spellStart"/>
      <w:r w:rsidRPr="4691D42D">
        <w:rPr>
          <w:rFonts w:eastAsia="Times New Roman"/>
        </w:rPr>
        <w:t>cuando</w:t>
      </w:r>
      <w:proofErr w:type="spellEnd"/>
      <w:r w:rsidRPr="4691D42D">
        <w:rPr>
          <w:rFonts w:eastAsia="Times New Roman"/>
        </w:rPr>
        <w:t xml:space="preserve"> </w:t>
      </w:r>
      <w:proofErr w:type="spellStart"/>
      <w:r w:rsidRPr="4691D42D">
        <w:rPr>
          <w:rFonts w:eastAsia="Times New Roman"/>
        </w:rPr>
        <w:t>pasamos</w:t>
      </w:r>
      <w:proofErr w:type="spellEnd"/>
      <w:r w:rsidRPr="4691D42D">
        <w:rPr>
          <w:rFonts w:eastAsia="Times New Roman"/>
        </w:rPr>
        <w:t xml:space="preserve"> </w:t>
      </w:r>
      <w:proofErr w:type="spellStart"/>
      <w:r w:rsidRPr="4691D42D">
        <w:rPr>
          <w:rFonts w:eastAsia="Times New Roman"/>
        </w:rPr>
        <w:t>el</w:t>
      </w:r>
      <w:proofErr w:type="spellEnd"/>
      <w:r w:rsidRPr="4691D42D">
        <w:rPr>
          <w:rFonts w:eastAsia="Times New Roman"/>
        </w:rPr>
        <w:t xml:space="preserve"> cursor </w:t>
      </w:r>
      <w:proofErr w:type="spellStart"/>
      <w:r w:rsidRPr="4691D42D">
        <w:rPr>
          <w:rFonts w:eastAsia="Times New Roman"/>
        </w:rPr>
        <w:t>sobre</w:t>
      </w:r>
      <w:proofErr w:type="spellEnd"/>
      <w:r w:rsidRPr="4691D42D">
        <w:rPr>
          <w:rFonts w:eastAsia="Times New Roman"/>
        </w:rPr>
        <w:t xml:space="preserve"> </w:t>
      </w:r>
      <w:proofErr w:type="spellStart"/>
      <w:r w:rsidRPr="4691D42D">
        <w:rPr>
          <w:rFonts w:eastAsia="Times New Roman"/>
        </w:rPr>
        <w:t>el</w:t>
      </w:r>
      <w:proofErr w:type="spellEnd"/>
      <w:r w:rsidRPr="4691D42D">
        <w:rPr>
          <w:rFonts w:eastAsia="Times New Roman"/>
        </w:rPr>
        <w:t xml:space="preserve"> </w:t>
      </w:r>
      <w:proofErr w:type="spellStart"/>
      <w:r w:rsidRPr="4691D42D">
        <w:rPr>
          <w:rFonts w:eastAsia="Times New Roman"/>
        </w:rPr>
        <w:t>texto</w:t>
      </w:r>
      <w:proofErr w:type="spellEnd"/>
      <w:r w:rsidRPr="4691D42D">
        <w:rPr>
          <w:rFonts w:eastAsia="Times New Roman"/>
        </w:rPr>
        <w:t xml:space="preserve"> de la </w:t>
      </w:r>
      <w:proofErr w:type="spellStart"/>
      <w:r w:rsidRPr="4691D42D">
        <w:rPr>
          <w:rFonts w:eastAsia="Times New Roman"/>
        </w:rPr>
        <w:t>etiqueta</w:t>
      </w:r>
      <w:proofErr w:type="spellEnd"/>
      <w:r w:rsidRPr="4691D42D">
        <w:rPr>
          <w:rFonts w:eastAsia="Times New Roman"/>
        </w:rPr>
        <w:t xml:space="preserve">; y </w:t>
      </w:r>
      <w:proofErr w:type="spellStart"/>
      <w:r w:rsidRPr="4691D42D">
        <w:rPr>
          <w:rFonts w:eastAsia="Times New Roman"/>
        </w:rPr>
        <w:t>por</w:t>
      </w:r>
      <w:proofErr w:type="spellEnd"/>
      <w:r w:rsidRPr="4691D42D">
        <w:rPr>
          <w:rFonts w:eastAsia="Times New Roman"/>
        </w:rPr>
        <w:t xml:space="preserve"> ultimo target, que </w:t>
      </w:r>
      <w:proofErr w:type="spellStart"/>
      <w:r w:rsidRPr="4691D42D">
        <w:rPr>
          <w:rFonts w:eastAsia="Times New Roman"/>
        </w:rPr>
        <w:t>nos</w:t>
      </w:r>
      <w:proofErr w:type="spellEnd"/>
      <w:r w:rsidRPr="4691D42D">
        <w:rPr>
          <w:rFonts w:eastAsia="Times New Roman"/>
        </w:rPr>
        <w:t xml:space="preserve"> </w:t>
      </w:r>
      <w:proofErr w:type="spellStart"/>
      <w:r w:rsidRPr="4691D42D">
        <w:rPr>
          <w:rFonts w:eastAsia="Times New Roman"/>
        </w:rPr>
        <w:t>permite</w:t>
      </w:r>
      <w:proofErr w:type="spellEnd"/>
      <w:r w:rsidRPr="4691D42D">
        <w:rPr>
          <w:rFonts w:eastAsia="Times New Roman"/>
        </w:rPr>
        <w:t xml:space="preserve"> </w:t>
      </w:r>
      <w:proofErr w:type="spellStart"/>
      <w:r w:rsidRPr="4691D42D">
        <w:rPr>
          <w:rFonts w:eastAsia="Times New Roman"/>
        </w:rPr>
        <w:t>definir</w:t>
      </w:r>
      <w:proofErr w:type="spellEnd"/>
      <w:r w:rsidRPr="4691D42D">
        <w:rPr>
          <w:rFonts w:eastAsia="Times New Roman"/>
        </w:rPr>
        <w:t xml:space="preserve"> </w:t>
      </w:r>
      <w:proofErr w:type="spellStart"/>
      <w:r w:rsidRPr="4691D42D">
        <w:rPr>
          <w:rFonts w:eastAsia="Times New Roman"/>
        </w:rPr>
        <w:t>como</w:t>
      </w:r>
      <w:proofErr w:type="spellEnd"/>
      <w:r w:rsidRPr="4691D42D">
        <w:rPr>
          <w:rFonts w:eastAsia="Times New Roman"/>
        </w:rPr>
        <w:t xml:space="preserve"> se </w:t>
      </w:r>
      <w:proofErr w:type="spellStart"/>
      <w:r w:rsidRPr="4691D42D">
        <w:rPr>
          <w:rFonts w:eastAsia="Times New Roman"/>
        </w:rPr>
        <w:t>dirigirá</w:t>
      </w:r>
      <w:proofErr w:type="spellEnd"/>
      <w:r w:rsidRPr="4691D42D">
        <w:rPr>
          <w:rFonts w:eastAsia="Times New Roman"/>
        </w:rPr>
        <w:t xml:space="preserve"> </w:t>
      </w:r>
      <w:proofErr w:type="spellStart"/>
      <w:r w:rsidRPr="4691D42D">
        <w:rPr>
          <w:rFonts w:eastAsia="Times New Roman"/>
        </w:rPr>
        <w:t>cuando</w:t>
      </w:r>
      <w:proofErr w:type="spellEnd"/>
      <w:r w:rsidRPr="4691D42D">
        <w:rPr>
          <w:rFonts w:eastAsia="Times New Roman"/>
        </w:rPr>
        <w:t xml:space="preserve"> se </w:t>
      </w:r>
      <w:proofErr w:type="spellStart"/>
      <w:r w:rsidRPr="4691D42D">
        <w:rPr>
          <w:rFonts w:eastAsia="Times New Roman"/>
        </w:rPr>
        <w:t>haga</w:t>
      </w:r>
      <w:proofErr w:type="spellEnd"/>
      <w:r w:rsidRPr="4691D42D">
        <w:rPr>
          <w:rFonts w:eastAsia="Times New Roman"/>
        </w:rPr>
        <w:t xml:space="preserve"> click.</w:t>
      </w:r>
    </w:p>
    <w:p w14:paraId="4C4995F1" w14:textId="42968F2C" w:rsidR="4691D42D" w:rsidRDefault="4691D42D" w:rsidP="4691D42D">
      <w:pPr>
        <w:rPr>
          <w:rFonts w:eastAsia="Times New Roman"/>
        </w:rPr>
      </w:pPr>
    </w:p>
    <w:tbl>
      <w:tblPr>
        <w:tblStyle w:val="Tablaconcuadrcula"/>
        <w:tblW w:w="0" w:type="auto"/>
        <w:tblLook w:val="04A0" w:firstRow="1" w:lastRow="0" w:firstColumn="1" w:lastColumn="0" w:noHBand="0" w:noVBand="1"/>
      </w:tblPr>
      <w:tblGrid>
        <w:gridCol w:w="8494"/>
      </w:tblGrid>
      <w:tr w:rsidR="00DD4377" w14:paraId="41A233F5" w14:textId="77777777" w:rsidTr="4691D42D">
        <w:tc>
          <w:tcPr>
            <w:tcW w:w="8494" w:type="dxa"/>
          </w:tcPr>
          <w:p w14:paraId="1263A1EE" w14:textId="77777777" w:rsidR="00DD4377" w:rsidRDefault="00DD4377" w:rsidP="4691D42D">
            <w:r w:rsidRPr="4691D42D">
              <w:t xml:space="preserve">&lt;p&gt;Hola </w:t>
            </w:r>
            <w:proofErr w:type="spellStart"/>
            <w:r w:rsidRPr="4691D42D">
              <w:t>buenas</w:t>
            </w:r>
            <w:proofErr w:type="spellEnd"/>
            <w:r w:rsidRPr="4691D42D">
              <w:t xml:space="preserve"> </w:t>
            </w:r>
            <w:proofErr w:type="spellStart"/>
            <w:r w:rsidRPr="4691D42D">
              <w:t>tardes</w:t>
            </w:r>
            <w:proofErr w:type="spellEnd"/>
            <w:r w:rsidRPr="4691D42D">
              <w:t xml:space="preserve"> mi </w:t>
            </w:r>
            <w:proofErr w:type="spellStart"/>
            <w:r w:rsidRPr="4691D42D">
              <w:t>nombre</w:t>
            </w:r>
            <w:proofErr w:type="spellEnd"/>
            <w:r w:rsidRPr="4691D42D">
              <w:t xml:space="preserve"> es &lt;b&gt;&lt;</w:t>
            </w:r>
            <w:proofErr w:type="spellStart"/>
            <w:r w:rsidRPr="4691D42D">
              <w:t>em</w:t>
            </w:r>
            <w:proofErr w:type="spellEnd"/>
            <w:r w:rsidRPr="4691D42D">
              <w:t>&gt;Russell&lt;/</w:t>
            </w:r>
            <w:proofErr w:type="spellStart"/>
            <w:r w:rsidRPr="4691D42D">
              <w:t>em</w:t>
            </w:r>
            <w:proofErr w:type="spellEnd"/>
            <w:r w:rsidRPr="4691D42D">
              <w:t xml:space="preserve">&gt;&lt;/b&gt; y soy un </w:t>
            </w:r>
            <w:proofErr w:type="spellStart"/>
            <w:r w:rsidRPr="4691D42D">
              <w:t>guía</w:t>
            </w:r>
            <w:proofErr w:type="spellEnd"/>
            <w:r w:rsidRPr="4691D42D">
              <w:t xml:space="preserve"> </w:t>
            </w:r>
            <w:proofErr w:type="spellStart"/>
            <w:r w:rsidRPr="4691D42D">
              <w:t>explorador</w:t>
            </w:r>
            <w:proofErr w:type="spellEnd"/>
            <w:r w:rsidRPr="4691D42D">
              <w:t xml:space="preserve"> de la &lt;b&gt;&lt;</w:t>
            </w:r>
            <w:proofErr w:type="spellStart"/>
            <w:r w:rsidRPr="4691D42D">
              <w:t>em</w:t>
            </w:r>
            <w:proofErr w:type="spellEnd"/>
            <w:r w:rsidRPr="4691D42D">
              <w:t>&gt;</w:t>
            </w:r>
            <w:proofErr w:type="spellStart"/>
            <w:r w:rsidRPr="4691D42D">
              <w:t>tribu</w:t>
            </w:r>
            <w:proofErr w:type="spellEnd"/>
            <w:r w:rsidRPr="4691D42D">
              <w:t xml:space="preserve"> 54 </w:t>
            </w:r>
            <w:proofErr w:type="spellStart"/>
            <w:r w:rsidRPr="4691D42D">
              <w:t>guarida</w:t>
            </w:r>
            <w:proofErr w:type="spellEnd"/>
            <w:r w:rsidRPr="4691D42D">
              <w:t xml:space="preserve"> 12&lt;/</w:t>
            </w:r>
            <w:proofErr w:type="spellStart"/>
            <w:r w:rsidRPr="4691D42D">
              <w:t>em</w:t>
            </w:r>
            <w:proofErr w:type="spellEnd"/>
            <w:r w:rsidRPr="4691D42D">
              <w:t>&gt;&lt;/b&gt;&lt;/p&gt;</w:t>
            </w:r>
          </w:p>
          <w:p w14:paraId="1347D4B8" w14:textId="77777777" w:rsidR="00DD4377" w:rsidRDefault="00DD4377" w:rsidP="4691D42D"/>
          <w:p w14:paraId="45B86598" w14:textId="77777777" w:rsidR="00DD4377" w:rsidRDefault="00DD4377" w:rsidP="4691D42D">
            <w:r w:rsidRPr="4691D42D">
              <w:t>&lt;</w:t>
            </w:r>
            <w:proofErr w:type="spellStart"/>
            <w:r w:rsidRPr="4691D42D">
              <w:t>ul</w:t>
            </w:r>
            <w:proofErr w:type="spellEnd"/>
            <w:r w:rsidRPr="4691D42D">
              <w:t>&gt;</w:t>
            </w:r>
          </w:p>
          <w:p w14:paraId="4E1E4E63" w14:textId="77777777" w:rsidR="00DD4377" w:rsidRDefault="00DD4377" w:rsidP="4691D42D">
            <w:r w:rsidRPr="4691D42D">
              <w:t xml:space="preserve">    &lt;li&gt;&lt;a href="https://www.smule.com/song/up-una-aventura-de-altura-hola-buenas-tardes-mi-nombre-es-russell-karaoke-lyrics/7255168_7255168/arrangement" title="Guion Russell UP" target="_blank"&gt;Russell &lt;b&gt;UP&lt;/b&gt;&lt;/a&gt;&lt;/li&gt;</w:t>
            </w:r>
          </w:p>
          <w:p w14:paraId="7BB20174" w14:textId="77777777" w:rsidR="00DD4377" w:rsidRDefault="00DD4377" w:rsidP="4691D42D">
            <w:r w:rsidRPr="4691D42D">
              <w:t xml:space="preserve">    </w:t>
            </w:r>
          </w:p>
          <w:p w14:paraId="76EEC901" w14:textId="77777777" w:rsidR="00DD4377" w:rsidRDefault="00DD4377" w:rsidP="4691D42D">
            <w:r w:rsidRPr="4691D42D">
              <w:t>&lt;/</w:t>
            </w:r>
            <w:proofErr w:type="spellStart"/>
            <w:r w:rsidRPr="4691D42D">
              <w:t>ul</w:t>
            </w:r>
            <w:proofErr w:type="spellEnd"/>
            <w:r w:rsidRPr="4691D42D">
              <w:t>&gt;</w:t>
            </w:r>
          </w:p>
        </w:tc>
      </w:tr>
    </w:tbl>
    <w:p w14:paraId="3B090C93" w14:textId="23B8724E" w:rsidR="00AE6A58" w:rsidRPr="00DD4377" w:rsidRDefault="00AE6A58" w:rsidP="4691D42D">
      <w:pPr>
        <w:rPr>
          <w:rFonts w:cs="Courier New"/>
        </w:rPr>
      </w:pPr>
    </w:p>
    <w:p w14:paraId="71ABE9FF" w14:textId="1984967E" w:rsidR="00AE6A58" w:rsidRPr="00A2011A" w:rsidRDefault="00F111E6" w:rsidP="00AE6A58">
      <w:pPr>
        <w:pStyle w:val="Ttulo2"/>
        <w:rPr>
          <w:rFonts w:ascii="Times New Roman" w:eastAsia="Times New Roman" w:hAnsi="Times New Roman" w:cs="Times New Roman"/>
          <w:lang w:val="es-PE"/>
        </w:rPr>
      </w:pPr>
      <w:bookmarkStart w:id="20" w:name="_Toc206873032"/>
      <w:r w:rsidRPr="4691D42D">
        <w:rPr>
          <w:rFonts w:ascii="Times New Roman" w:eastAsia="Times New Roman" w:hAnsi="Times New Roman" w:cs="Times New Roman"/>
          <w:lang w:val="es-PE"/>
        </w:rPr>
        <w:t>E</w:t>
      </w:r>
      <w:r w:rsidR="00AE6A58" w:rsidRPr="4691D42D">
        <w:rPr>
          <w:rFonts w:ascii="Times New Roman" w:eastAsia="Times New Roman" w:hAnsi="Times New Roman" w:cs="Times New Roman"/>
          <w:lang w:val="es-PE"/>
        </w:rPr>
        <w:t>xperi</w:t>
      </w:r>
      <w:r w:rsidR="3EEEE708" w:rsidRPr="4691D42D">
        <w:rPr>
          <w:rFonts w:ascii="Times New Roman" w:eastAsia="Times New Roman" w:hAnsi="Times New Roman" w:cs="Times New Roman"/>
          <w:lang w:val="es-PE"/>
        </w:rPr>
        <w:t>encia</w:t>
      </w:r>
      <w:r w:rsidR="00AE6A58" w:rsidRPr="4691D42D">
        <w:rPr>
          <w:rFonts w:ascii="Times New Roman" w:eastAsia="Times New Roman" w:hAnsi="Times New Roman" w:cs="Times New Roman"/>
          <w:lang w:val="es-PE"/>
        </w:rPr>
        <w:t xml:space="preserve"> de Práctica </w:t>
      </w:r>
      <w:proofErr w:type="spellStart"/>
      <w:r w:rsidR="00AE6A58" w:rsidRPr="4691D42D">
        <w:rPr>
          <w:rFonts w:ascii="Times New Roman" w:eastAsia="Times New Roman" w:hAnsi="Times New Roman" w:cs="Times New Roman"/>
          <w:lang w:val="es-PE"/>
        </w:rPr>
        <w:t>N°</w:t>
      </w:r>
      <w:proofErr w:type="spellEnd"/>
      <w:r w:rsidR="00AE6A58" w:rsidRPr="4691D42D">
        <w:rPr>
          <w:rFonts w:ascii="Times New Roman" w:eastAsia="Times New Roman" w:hAnsi="Times New Roman" w:cs="Times New Roman"/>
          <w:lang w:val="es-PE"/>
        </w:rPr>
        <w:t xml:space="preserve"> 0</w:t>
      </w:r>
      <w:r w:rsidR="0060013E" w:rsidRPr="4691D42D">
        <w:rPr>
          <w:rFonts w:ascii="Times New Roman" w:eastAsia="Times New Roman" w:hAnsi="Times New Roman" w:cs="Times New Roman"/>
          <w:lang w:val="es-PE"/>
        </w:rPr>
        <w:t>2</w:t>
      </w:r>
      <w:r w:rsidR="00AE6A58" w:rsidRPr="4691D42D">
        <w:rPr>
          <w:rFonts w:ascii="Times New Roman" w:eastAsia="Times New Roman" w:hAnsi="Times New Roman" w:cs="Times New Roman"/>
          <w:lang w:val="es-PE"/>
        </w:rPr>
        <w:t xml:space="preserve">: </w:t>
      </w:r>
      <w:r w:rsidR="00A67EA4" w:rsidRPr="4691D42D">
        <w:rPr>
          <w:rFonts w:ascii="Times New Roman" w:eastAsia="Times New Roman" w:hAnsi="Times New Roman" w:cs="Times New Roman"/>
          <w:lang w:val="es-PE"/>
        </w:rPr>
        <w:t>Formulario Web</w:t>
      </w:r>
      <w:bookmarkEnd w:id="20"/>
    </w:p>
    <w:p w14:paraId="01117269" w14:textId="77777777" w:rsidR="008E196F" w:rsidRDefault="008E196F" w:rsidP="4691D42D">
      <w:r w:rsidRPr="4691D42D">
        <w:rPr>
          <w:rFonts w:eastAsia="Times New Roman"/>
        </w:rPr>
        <w:t xml:space="preserve">En </w:t>
      </w:r>
      <w:proofErr w:type="spellStart"/>
      <w:r w:rsidRPr="4691D42D">
        <w:rPr>
          <w:rFonts w:eastAsia="Times New Roman"/>
        </w:rPr>
        <w:t>esta</w:t>
      </w:r>
      <w:proofErr w:type="spellEnd"/>
      <w:r w:rsidRPr="4691D42D">
        <w:rPr>
          <w:rFonts w:eastAsia="Times New Roman"/>
        </w:rPr>
        <w:t xml:space="preserve"> </w:t>
      </w:r>
      <w:proofErr w:type="spellStart"/>
      <w:r w:rsidRPr="4691D42D">
        <w:rPr>
          <w:rFonts w:eastAsia="Times New Roman"/>
        </w:rPr>
        <w:t>sección</w:t>
      </w:r>
      <w:proofErr w:type="spellEnd"/>
      <w:r w:rsidRPr="4691D42D">
        <w:rPr>
          <w:rFonts w:eastAsia="Times New Roman"/>
        </w:rPr>
        <w:t xml:space="preserve"> de las </w:t>
      </w:r>
      <w:proofErr w:type="spellStart"/>
      <w:r w:rsidRPr="4691D42D">
        <w:rPr>
          <w:rFonts w:eastAsia="Times New Roman"/>
        </w:rPr>
        <w:t>actividades</w:t>
      </w:r>
      <w:proofErr w:type="spellEnd"/>
      <w:r w:rsidRPr="4691D42D">
        <w:rPr>
          <w:rFonts w:eastAsia="Times New Roman"/>
        </w:rPr>
        <w:t xml:space="preserve">, se </w:t>
      </w:r>
      <w:proofErr w:type="spellStart"/>
      <w:r w:rsidRPr="4691D42D">
        <w:rPr>
          <w:rFonts w:eastAsia="Times New Roman"/>
        </w:rPr>
        <w:t>observa</w:t>
      </w:r>
      <w:proofErr w:type="spellEnd"/>
      <w:r w:rsidRPr="4691D42D">
        <w:rPr>
          <w:rFonts w:eastAsia="Times New Roman"/>
        </w:rPr>
        <w:t xml:space="preserve"> </w:t>
      </w:r>
      <w:proofErr w:type="spellStart"/>
      <w:r w:rsidRPr="4691D42D">
        <w:rPr>
          <w:rFonts w:eastAsia="Times New Roman"/>
        </w:rPr>
        <w:t>el</w:t>
      </w:r>
      <w:proofErr w:type="spellEnd"/>
      <w:r w:rsidRPr="4691D42D">
        <w:rPr>
          <w:rFonts w:eastAsia="Times New Roman"/>
        </w:rPr>
        <w:t xml:space="preserve"> </w:t>
      </w:r>
      <w:proofErr w:type="spellStart"/>
      <w:r w:rsidRPr="4691D42D">
        <w:rPr>
          <w:rFonts w:eastAsia="Times New Roman"/>
        </w:rPr>
        <w:t>desarrollo</w:t>
      </w:r>
      <w:proofErr w:type="spellEnd"/>
      <w:r w:rsidRPr="4691D42D">
        <w:rPr>
          <w:rFonts w:eastAsia="Times New Roman"/>
        </w:rPr>
        <w:t xml:space="preserve"> de un </w:t>
      </w:r>
      <w:proofErr w:type="spellStart"/>
      <w:r w:rsidRPr="4691D42D">
        <w:rPr>
          <w:rFonts w:eastAsia="Times New Roman"/>
        </w:rPr>
        <w:t>formulario</w:t>
      </w:r>
      <w:proofErr w:type="spellEnd"/>
      <w:r w:rsidRPr="4691D42D">
        <w:rPr>
          <w:rFonts w:eastAsia="Times New Roman"/>
        </w:rPr>
        <w:t xml:space="preserve"> bajo las </w:t>
      </w:r>
      <w:proofErr w:type="spellStart"/>
      <w:r w:rsidRPr="4691D42D">
        <w:rPr>
          <w:rFonts w:eastAsia="Times New Roman"/>
        </w:rPr>
        <w:t>etiquetas</w:t>
      </w:r>
      <w:proofErr w:type="spellEnd"/>
      <w:r w:rsidRPr="4691D42D">
        <w:rPr>
          <w:rFonts w:eastAsia="Times New Roman"/>
        </w:rPr>
        <w:t xml:space="preserve"> &lt;label&gt;, &lt;input&gt; y &lt;</w:t>
      </w:r>
      <w:proofErr w:type="spellStart"/>
      <w:r w:rsidRPr="4691D42D">
        <w:rPr>
          <w:rFonts w:eastAsia="Times New Roman"/>
        </w:rPr>
        <w:t>textarea</w:t>
      </w:r>
      <w:proofErr w:type="spellEnd"/>
      <w:r w:rsidRPr="4691D42D">
        <w:rPr>
          <w:rFonts w:eastAsia="Times New Roman"/>
        </w:rPr>
        <w:t xml:space="preserve">&gt;, </w:t>
      </w:r>
      <w:proofErr w:type="spellStart"/>
      <w:r w:rsidRPr="4691D42D">
        <w:rPr>
          <w:rFonts w:eastAsia="Times New Roman"/>
        </w:rPr>
        <w:t>Además</w:t>
      </w:r>
      <w:proofErr w:type="spellEnd"/>
      <w:r w:rsidRPr="4691D42D">
        <w:rPr>
          <w:rFonts w:eastAsia="Times New Roman"/>
        </w:rPr>
        <w:t xml:space="preserve">, </w:t>
      </w:r>
      <w:proofErr w:type="spellStart"/>
      <w:r w:rsidRPr="4691D42D">
        <w:rPr>
          <w:rFonts w:eastAsia="Times New Roman"/>
        </w:rPr>
        <w:t>el</w:t>
      </w:r>
      <w:proofErr w:type="spellEnd"/>
      <w:r w:rsidRPr="4691D42D">
        <w:rPr>
          <w:rFonts w:eastAsia="Times New Roman"/>
        </w:rPr>
        <w:t xml:space="preserve"> </w:t>
      </w:r>
      <w:proofErr w:type="spellStart"/>
      <w:r w:rsidRPr="4691D42D">
        <w:rPr>
          <w:rFonts w:eastAsia="Times New Roman"/>
        </w:rPr>
        <w:t>uso</w:t>
      </w:r>
      <w:proofErr w:type="spellEnd"/>
      <w:r w:rsidRPr="4691D42D">
        <w:rPr>
          <w:rFonts w:eastAsia="Times New Roman"/>
        </w:rPr>
        <w:t xml:space="preserve"> de la </w:t>
      </w:r>
      <w:proofErr w:type="spellStart"/>
      <w:r w:rsidRPr="4691D42D">
        <w:rPr>
          <w:rFonts w:eastAsia="Times New Roman"/>
        </w:rPr>
        <w:t>etiqueta</w:t>
      </w:r>
      <w:proofErr w:type="spellEnd"/>
      <w:r w:rsidRPr="4691D42D">
        <w:rPr>
          <w:rFonts w:eastAsia="Times New Roman"/>
        </w:rPr>
        <w:t xml:space="preserve"> &lt;button&gt;. A </w:t>
      </w:r>
      <w:proofErr w:type="spellStart"/>
      <w:r w:rsidRPr="4691D42D">
        <w:rPr>
          <w:rFonts w:eastAsia="Times New Roman"/>
        </w:rPr>
        <w:t>continuación</w:t>
      </w:r>
      <w:proofErr w:type="spellEnd"/>
      <w:r w:rsidRPr="4691D42D">
        <w:rPr>
          <w:rFonts w:eastAsia="Times New Roman"/>
        </w:rPr>
        <w:t xml:space="preserve"> se </w:t>
      </w:r>
      <w:proofErr w:type="spellStart"/>
      <w:r w:rsidRPr="4691D42D">
        <w:rPr>
          <w:rFonts w:eastAsia="Times New Roman"/>
        </w:rPr>
        <w:t>muestra</w:t>
      </w:r>
      <w:proofErr w:type="spellEnd"/>
      <w:r w:rsidRPr="4691D42D">
        <w:rPr>
          <w:rFonts w:eastAsia="Times New Roman"/>
        </w:rPr>
        <w:t xml:space="preserve"> </w:t>
      </w:r>
      <w:proofErr w:type="spellStart"/>
      <w:r w:rsidRPr="4691D42D">
        <w:rPr>
          <w:rFonts w:eastAsia="Times New Roman"/>
        </w:rPr>
        <w:t>el</w:t>
      </w:r>
      <w:proofErr w:type="spellEnd"/>
      <w:r w:rsidRPr="4691D42D">
        <w:rPr>
          <w:rFonts w:eastAsia="Times New Roman"/>
        </w:rPr>
        <w:t xml:space="preserve"> </w:t>
      </w:r>
      <w:proofErr w:type="spellStart"/>
      <w:r w:rsidRPr="4691D42D">
        <w:rPr>
          <w:rFonts w:eastAsia="Times New Roman"/>
        </w:rPr>
        <w:t>formulario</w:t>
      </w:r>
      <w:proofErr w:type="spellEnd"/>
      <w:r w:rsidRPr="4691D42D">
        <w:rPr>
          <w:rFonts w:eastAsia="Times New Roman"/>
        </w:rPr>
        <w:t xml:space="preserve"> </w:t>
      </w:r>
      <w:proofErr w:type="spellStart"/>
      <w:r w:rsidRPr="4691D42D">
        <w:rPr>
          <w:rFonts w:eastAsia="Times New Roman"/>
        </w:rPr>
        <w:t>propuesto</w:t>
      </w:r>
      <w:proofErr w:type="spellEnd"/>
      <w:r w:rsidRPr="4691D42D">
        <w:rPr>
          <w:rFonts w:eastAsia="Times New Roman"/>
        </w:rPr>
        <w:t xml:space="preserve"> </w:t>
      </w:r>
      <w:proofErr w:type="spellStart"/>
      <w:r w:rsidRPr="4691D42D">
        <w:rPr>
          <w:rFonts w:eastAsia="Times New Roman"/>
        </w:rPr>
        <w:t>donde</w:t>
      </w:r>
      <w:proofErr w:type="spellEnd"/>
      <w:r w:rsidRPr="4691D42D">
        <w:rPr>
          <w:rFonts w:eastAsia="Times New Roman"/>
        </w:rPr>
        <w:t xml:space="preserve"> se </w:t>
      </w:r>
      <w:proofErr w:type="spellStart"/>
      <w:r w:rsidRPr="4691D42D">
        <w:rPr>
          <w:rFonts w:eastAsia="Times New Roman"/>
        </w:rPr>
        <w:t>resalta</w:t>
      </w:r>
      <w:proofErr w:type="spellEnd"/>
      <w:r w:rsidRPr="4691D42D">
        <w:rPr>
          <w:rFonts w:eastAsia="Times New Roman"/>
        </w:rPr>
        <w:t xml:space="preserve"> </w:t>
      </w:r>
      <w:proofErr w:type="spellStart"/>
      <w:r w:rsidRPr="4691D42D">
        <w:rPr>
          <w:rFonts w:eastAsia="Times New Roman"/>
        </w:rPr>
        <w:t>además</w:t>
      </w:r>
      <w:proofErr w:type="spellEnd"/>
      <w:r w:rsidRPr="4691D42D">
        <w:rPr>
          <w:rFonts w:eastAsia="Times New Roman"/>
        </w:rPr>
        <w:t xml:space="preserve"> </w:t>
      </w:r>
      <w:proofErr w:type="spellStart"/>
      <w:r w:rsidRPr="4691D42D">
        <w:rPr>
          <w:rFonts w:eastAsia="Times New Roman"/>
        </w:rPr>
        <w:t>el</w:t>
      </w:r>
      <w:proofErr w:type="spellEnd"/>
      <w:r w:rsidRPr="4691D42D">
        <w:rPr>
          <w:rFonts w:eastAsia="Times New Roman"/>
        </w:rPr>
        <w:t xml:space="preserve"> </w:t>
      </w:r>
      <w:proofErr w:type="spellStart"/>
      <w:r w:rsidRPr="4691D42D">
        <w:rPr>
          <w:rFonts w:eastAsia="Times New Roman"/>
        </w:rPr>
        <w:t>uso</w:t>
      </w:r>
      <w:proofErr w:type="spellEnd"/>
      <w:r w:rsidRPr="4691D42D">
        <w:rPr>
          <w:rFonts w:eastAsia="Times New Roman"/>
        </w:rPr>
        <w:t xml:space="preserve"> de &lt;style&gt; para </w:t>
      </w:r>
      <w:proofErr w:type="spellStart"/>
      <w:r w:rsidRPr="4691D42D">
        <w:rPr>
          <w:rFonts w:eastAsia="Times New Roman"/>
        </w:rPr>
        <w:t>darle</w:t>
      </w:r>
      <w:proofErr w:type="spellEnd"/>
      <w:r w:rsidRPr="4691D42D">
        <w:rPr>
          <w:rFonts w:eastAsia="Times New Roman"/>
        </w:rPr>
        <w:t xml:space="preserve"> un </w:t>
      </w:r>
      <w:proofErr w:type="spellStart"/>
      <w:r w:rsidRPr="4691D42D">
        <w:rPr>
          <w:rFonts w:eastAsia="Times New Roman"/>
        </w:rPr>
        <w:t>mejor</w:t>
      </w:r>
      <w:proofErr w:type="spellEnd"/>
      <w:r w:rsidRPr="4691D42D">
        <w:rPr>
          <w:rFonts w:eastAsia="Times New Roman"/>
        </w:rPr>
        <w:t xml:space="preserve"> </w:t>
      </w:r>
      <w:proofErr w:type="spellStart"/>
      <w:r w:rsidRPr="4691D42D">
        <w:rPr>
          <w:rFonts w:eastAsia="Times New Roman"/>
        </w:rPr>
        <w:t>aspecto</w:t>
      </w:r>
      <w:proofErr w:type="spellEnd"/>
      <w:r w:rsidRPr="4691D42D">
        <w:rPr>
          <w:rFonts w:eastAsia="Times New Roman"/>
        </w:rPr>
        <w:t xml:space="preserve"> </w:t>
      </w:r>
      <w:proofErr w:type="spellStart"/>
      <w:r w:rsidRPr="4691D42D">
        <w:rPr>
          <w:rFonts w:eastAsia="Times New Roman"/>
        </w:rPr>
        <w:t>como</w:t>
      </w:r>
      <w:proofErr w:type="spellEnd"/>
      <w:r w:rsidRPr="4691D42D">
        <w:rPr>
          <w:rFonts w:eastAsia="Times New Roman"/>
        </w:rPr>
        <w:t xml:space="preserve"> indica la </w:t>
      </w:r>
      <w:proofErr w:type="spellStart"/>
      <w:r w:rsidRPr="4691D42D">
        <w:rPr>
          <w:rFonts w:eastAsia="Times New Roman"/>
        </w:rPr>
        <w:t>experiencia</w:t>
      </w:r>
      <w:proofErr w:type="spellEnd"/>
      <w:r w:rsidRPr="4691D42D">
        <w:rPr>
          <w:rFonts w:eastAsia="Times New Roman"/>
        </w:rPr>
        <w:t xml:space="preserve"> </w:t>
      </w:r>
      <w:proofErr w:type="spellStart"/>
      <w:r w:rsidRPr="4691D42D">
        <w:rPr>
          <w:rFonts w:eastAsia="Times New Roman"/>
        </w:rPr>
        <w:t>práctica</w:t>
      </w:r>
      <w:proofErr w:type="spellEnd"/>
      <w:r w:rsidRPr="4691D42D">
        <w:rPr>
          <w:rFonts w:eastAsia="Times New Roman"/>
        </w:rPr>
        <w:t>.</w:t>
      </w:r>
      <w:r>
        <w:t xml:space="preserve"> </w:t>
      </w:r>
    </w:p>
    <w:p w14:paraId="061162DD" w14:textId="60FA0DCE" w:rsidR="4691D42D" w:rsidRDefault="4691D42D" w:rsidP="4691D42D">
      <w:pPr>
        <w:rPr>
          <w:rFonts w:eastAsia="Times New Roman"/>
        </w:rPr>
      </w:pPr>
    </w:p>
    <w:tbl>
      <w:tblPr>
        <w:tblStyle w:val="Tablaconcuadrcula"/>
        <w:tblW w:w="0" w:type="auto"/>
        <w:tblLook w:val="04A0" w:firstRow="1" w:lastRow="0" w:firstColumn="1" w:lastColumn="0" w:noHBand="0" w:noVBand="1"/>
      </w:tblPr>
      <w:tblGrid>
        <w:gridCol w:w="8494"/>
      </w:tblGrid>
      <w:tr w:rsidR="008E196F" w14:paraId="6CC5AEB9" w14:textId="77777777" w:rsidTr="4691D42D">
        <w:tc>
          <w:tcPr>
            <w:tcW w:w="8494" w:type="dxa"/>
          </w:tcPr>
          <w:p w14:paraId="155ED7AD" w14:textId="77777777" w:rsidR="008E196F" w:rsidRDefault="008E196F" w:rsidP="4691D42D">
            <w:r w:rsidRPr="4691D42D">
              <w:t>&lt;form action="/my-handling-form-page" method="post"&gt;</w:t>
            </w:r>
          </w:p>
          <w:p w14:paraId="7284BDCB" w14:textId="77777777" w:rsidR="008E196F" w:rsidRDefault="008E196F" w:rsidP="4691D42D">
            <w:r w:rsidRPr="4691D42D">
              <w:t>&lt;</w:t>
            </w:r>
            <w:proofErr w:type="spellStart"/>
            <w:r w:rsidRPr="4691D42D">
              <w:t>ul</w:t>
            </w:r>
            <w:proofErr w:type="spellEnd"/>
            <w:r w:rsidRPr="4691D42D">
              <w:t>&gt;</w:t>
            </w:r>
          </w:p>
          <w:p w14:paraId="6972180E" w14:textId="77777777" w:rsidR="008E196F" w:rsidRDefault="008E196F" w:rsidP="4691D42D">
            <w:r w:rsidRPr="4691D42D">
              <w:t xml:space="preserve"> &lt;li&gt;</w:t>
            </w:r>
          </w:p>
          <w:p w14:paraId="5911CAB1" w14:textId="77777777" w:rsidR="008E196F" w:rsidRDefault="008E196F" w:rsidP="4691D42D">
            <w:r w:rsidRPr="4691D42D">
              <w:t xml:space="preserve"> &lt;label for="name"&gt;Nombre:&lt;/label&gt;</w:t>
            </w:r>
          </w:p>
          <w:p w14:paraId="1A99E0F0" w14:textId="77777777" w:rsidR="008E196F" w:rsidRDefault="008E196F" w:rsidP="4691D42D">
            <w:r w:rsidRPr="4691D42D">
              <w:t xml:space="preserve"> &lt;input type="text" id="name" name="</w:t>
            </w:r>
            <w:proofErr w:type="spellStart"/>
            <w:r w:rsidRPr="4691D42D">
              <w:t>user_name</w:t>
            </w:r>
            <w:proofErr w:type="spellEnd"/>
            <w:r w:rsidRPr="4691D42D">
              <w:t>"&gt;</w:t>
            </w:r>
          </w:p>
          <w:p w14:paraId="1C571B99" w14:textId="77777777" w:rsidR="008E196F" w:rsidRDefault="008E196F" w:rsidP="4691D42D">
            <w:r w:rsidRPr="4691D42D">
              <w:t xml:space="preserve"> &lt;/li&gt;</w:t>
            </w:r>
          </w:p>
          <w:p w14:paraId="54CA9033" w14:textId="77777777" w:rsidR="008E196F" w:rsidRDefault="008E196F" w:rsidP="4691D42D">
            <w:r w:rsidRPr="4691D42D">
              <w:t xml:space="preserve"> &lt;li&gt;</w:t>
            </w:r>
          </w:p>
          <w:p w14:paraId="7A0AE9A3" w14:textId="77777777" w:rsidR="008E196F" w:rsidRDefault="008E196F" w:rsidP="4691D42D">
            <w:r w:rsidRPr="4691D42D">
              <w:t xml:space="preserve"> &lt;label for="mail"&gt;Correo </w:t>
            </w:r>
            <w:proofErr w:type="spellStart"/>
            <w:r w:rsidRPr="4691D42D">
              <w:t>electrónico</w:t>
            </w:r>
            <w:proofErr w:type="spellEnd"/>
            <w:r w:rsidRPr="4691D42D">
              <w:t>:&lt;/label&gt;</w:t>
            </w:r>
          </w:p>
          <w:p w14:paraId="0FB20EC0" w14:textId="77777777" w:rsidR="008E196F" w:rsidRDefault="008E196F" w:rsidP="4691D42D">
            <w:r w:rsidRPr="4691D42D">
              <w:t xml:space="preserve"> &lt;input type="email" id="mail" name="</w:t>
            </w:r>
            <w:proofErr w:type="spellStart"/>
            <w:r w:rsidRPr="4691D42D">
              <w:t>user_mail</w:t>
            </w:r>
            <w:proofErr w:type="spellEnd"/>
            <w:r w:rsidRPr="4691D42D">
              <w:t>"&gt;</w:t>
            </w:r>
          </w:p>
          <w:p w14:paraId="3CEC8B08" w14:textId="77777777" w:rsidR="008E196F" w:rsidRDefault="008E196F" w:rsidP="4691D42D">
            <w:r w:rsidRPr="4691D42D">
              <w:t xml:space="preserve"> &lt;/li&gt;</w:t>
            </w:r>
          </w:p>
          <w:p w14:paraId="599E7CFC" w14:textId="77777777" w:rsidR="008E196F" w:rsidRDefault="008E196F" w:rsidP="4691D42D">
            <w:r w:rsidRPr="4691D42D">
              <w:t xml:space="preserve"> &lt;li&gt;</w:t>
            </w:r>
          </w:p>
          <w:p w14:paraId="302DA989" w14:textId="77777777" w:rsidR="008E196F" w:rsidRDefault="008E196F" w:rsidP="4691D42D">
            <w:r w:rsidRPr="4691D42D">
              <w:t xml:space="preserve"> &lt;label for="msg"&gt;</w:t>
            </w:r>
            <w:proofErr w:type="spellStart"/>
            <w:r w:rsidRPr="4691D42D">
              <w:t>Mensaje</w:t>
            </w:r>
            <w:proofErr w:type="spellEnd"/>
            <w:r w:rsidRPr="4691D42D">
              <w:t>:&lt;/label&gt;</w:t>
            </w:r>
          </w:p>
          <w:p w14:paraId="62CDCC60" w14:textId="77777777" w:rsidR="008E196F" w:rsidRDefault="008E196F" w:rsidP="4691D42D">
            <w:r w:rsidRPr="4691D42D">
              <w:t xml:space="preserve"> &lt;</w:t>
            </w:r>
            <w:proofErr w:type="spellStart"/>
            <w:r w:rsidRPr="4691D42D">
              <w:t>textarea</w:t>
            </w:r>
            <w:proofErr w:type="spellEnd"/>
            <w:r w:rsidRPr="4691D42D">
              <w:t xml:space="preserve"> id="msg" name="</w:t>
            </w:r>
            <w:proofErr w:type="spellStart"/>
            <w:r w:rsidRPr="4691D42D">
              <w:t>user_message</w:t>
            </w:r>
            <w:proofErr w:type="spellEnd"/>
            <w:r w:rsidRPr="4691D42D">
              <w:t>"&gt;&lt;/</w:t>
            </w:r>
            <w:proofErr w:type="spellStart"/>
            <w:r w:rsidRPr="4691D42D">
              <w:t>textarea</w:t>
            </w:r>
            <w:proofErr w:type="spellEnd"/>
            <w:r w:rsidRPr="4691D42D">
              <w:t>&gt;</w:t>
            </w:r>
          </w:p>
          <w:p w14:paraId="0C267664" w14:textId="77777777" w:rsidR="008E196F" w:rsidRDefault="008E196F" w:rsidP="4691D42D">
            <w:r w:rsidRPr="4691D42D">
              <w:t xml:space="preserve"> &lt;/li&gt;</w:t>
            </w:r>
          </w:p>
          <w:p w14:paraId="3A9882F1" w14:textId="77777777" w:rsidR="008E196F" w:rsidRDefault="008E196F" w:rsidP="4691D42D">
            <w:r w:rsidRPr="4691D42D">
              <w:t xml:space="preserve"> &lt;li&gt;</w:t>
            </w:r>
          </w:p>
          <w:p w14:paraId="07E41C44" w14:textId="77777777" w:rsidR="008E196F" w:rsidRDefault="008E196F" w:rsidP="4691D42D">
            <w:r w:rsidRPr="4691D42D">
              <w:t>&lt;input type="text" value="</w:t>
            </w:r>
            <w:proofErr w:type="spellStart"/>
            <w:r w:rsidRPr="4691D42D">
              <w:t>por</w:t>
            </w:r>
            <w:proofErr w:type="spellEnd"/>
            <w:r w:rsidRPr="4691D42D">
              <w:t xml:space="preserve"> </w:t>
            </w:r>
            <w:proofErr w:type="spellStart"/>
            <w:r w:rsidRPr="4691D42D">
              <w:t>defecto</w:t>
            </w:r>
            <w:proofErr w:type="spellEnd"/>
            <w:r w:rsidRPr="4691D42D">
              <w:t xml:space="preserve"> </w:t>
            </w:r>
            <w:proofErr w:type="spellStart"/>
            <w:r w:rsidRPr="4691D42D">
              <w:t>este</w:t>
            </w:r>
            <w:proofErr w:type="spellEnd"/>
            <w:r w:rsidRPr="4691D42D">
              <w:t xml:space="preserve"> </w:t>
            </w:r>
            <w:proofErr w:type="spellStart"/>
            <w:r w:rsidRPr="4691D42D">
              <w:t>elemento</w:t>
            </w:r>
            <w:proofErr w:type="spellEnd"/>
            <w:r w:rsidRPr="4691D42D">
              <w:t xml:space="preserve"> se </w:t>
            </w:r>
            <w:proofErr w:type="spellStart"/>
            <w:r w:rsidRPr="4691D42D">
              <w:t>llena</w:t>
            </w:r>
            <w:proofErr w:type="spellEnd"/>
            <w:r w:rsidRPr="4691D42D">
              <w:t xml:space="preserve"> con </w:t>
            </w:r>
            <w:proofErr w:type="spellStart"/>
            <w:r w:rsidRPr="4691D42D">
              <w:t>este</w:t>
            </w:r>
            <w:proofErr w:type="spellEnd"/>
            <w:r w:rsidRPr="4691D42D">
              <w:t xml:space="preserve"> </w:t>
            </w:r>
            <w:proofErr w:type="spellStart"/>
            <w:r w:rsidRPr="4691D42D">
              <w:t>texto</w:t>
            </w:r>
            <w:proofErr w:type="spellEnd"/>
            <w:r w:rsidRPr="4691D42D">
              <w:t>"&gt;</w:t>
            </w:r>
          </w:p>
          <w:p w14:paraId="551CFF78" w14:textId="77777777" w:rsidR="008E196F" w:rsidRDefault="008E196F" w:rsidP="4691D42D">
            <w:r w:rsidRPr="4691D42D">
              <w:t xml:space="preserve"> &lt;/li&gt;</w:t>
            </w:r>
          </w:p>
          <w:p w14:paraId="54818339" w14:textId="77777777" w:rsidR="008E196F" w:rsidRDefault="008E196F" w:rsidP="4691D42D">
            <w:r w:rsidRPr="4691D42D">
              <w:t xml:space="preserve"> &lt;li&gt;</w:t>
            </w:r>
          </w:p>
          <w:p w14:paraId="0793F960" w14:textId="77777777" w:rsidR="008E196F" w:rsidRDefault="008E196F" w:rsidP="4691D42D">
            <w:r w:rsidRPr="4691D42D">
              <w:t xml:space="preserve">    &lt;</w:t>
            </w:r>
            <w:proofErr w:type="spellStart"/>
            <w:r w:rsidRPr="4691D42D">
              <w:t>textarea</w:t>
            </w:r>
            <w:proofErr w:type="spellEnd"/>
            <w:r w:rsidRPr="4691D42D">
              <w:t>&gt;</w:t>
            </w:r>
          </w:p>
          <w:p w14:paraId="52D29F48" w14:textId="77777777" w:rsidR="008E196F" w:rsidRDefault="008E196F" w:rsidP="4691D42D">
            <w:r w:rsidRPr="4691D42D">
              <w:t xml:space="preserve">Por </w:t>
            </w:r>
            <w:proofErr w:type="spellStart"/>
            <w:r w:rsidRPr="4691D42D">
              <w:t>defecto</w:t>
            </w:r>
            <w:proofErr w:type="spellEnd"/>
            <w:r w:rsidRPr="4691D42D">
              <w:t xml:space="preserve">, </w:t>
            </w:r>
            <w:proofErr w:type="spellStart"/>
            <w:r w:rsidRPr="4691D42D">
              <w:t>este</w:t>
            </w:r>
            <w:proofErr w:type="spellEnd"/>
            <w:r w:rsidRPr="4691D42D">
              <w:t xml:space="preserve"> </w:t>
            </w:r>
            <w:proofErr w:type="spellStart"/>
            <w:r w:rsidRPr="4691D42D">
              <w:t>elemento</w:t>
            </w:r>
            <w:proofErr w:type="spellEnd"/>
            <w:r w:rsidRPr="4691D42D">
              <w:t xml:space="preserve"> </w:t>
            </w:r>
            <w:proofErr w:type="spellStart"/>
            <w:r w:rsidRPr="4691D42D">
              <w:t>contiene</w:t>
            </w:r>
            <w:proofErr w:type="spellEnd"/>
            <w:r w:rsidRPr="4691D42D">
              <w:t xml:space="preserve"> </w:t>
            </w:r>
            <w:proofErr w:type="spellStart"/>
            <w:r w:rsidRPr="4691D42D">
              <w:t>este</w:t>
            </w:r>
            <w:proofErr w:type="spellEnd"/>
            <w:r w:rsidRPr="4691D42D">
              <w:t xml:space="preserve"> </w:t>
            </w:r>
            <w:proofErr w:type="spellStart"/>
            <w:r w:rsidRPr="4691D42D">
              <w:t>texto</w:t>
            </w:r>
            <w:proofErr w:type="spellEnd"/>
          </w:p>
          <w:p w14:paraId="75356AF7" w14:textId="77777777" w:rsidR="008E196F" w:rsidRDefault="008E196F" w:rsidP="4691D42D">
            <w:r w:rsidRPr="4691D42D">
              <w:t>&lt;/</w:t>
            </w:r>
            <w:proofErr w:type="spellStart"/>
            <w:r w:rsidRPr="4691D42D">
              <w:t>textarea</w:t>
            </w:r>
            <w:proofErr w:type="spellEnd"/>
            <w:r w:rsidRPr="4691D42D">
              <w:t>&gt;</w:t>
            </w:r>
          </w:p>
          <w:p w14:paraId="1D556F75" w14:textId="77777777" w:rsidR="008E196F" w:rsidRDefault="008E196F" w:rsidP="4691D42D">
            <w:r w:rsidRPr="4691D42D">
              <w:t xml:space="preserve"> &lt;/li&gt;</w:t>
            </w:r>
          </w:p>
          <w:p w14:paraId="71A19A5E" w14:textId="77777777" w:rsidR="008E196F" w:rsidRDefault="008E196F" w:rsidP="4691D42D">
            <w:r w:rsidRPr="4691D42D">
              <w:t xml:space="preserve"> &lt;li class="button"&gt;</w:t>
            </w:r>
          </w:p>
          <w:p w14:paraId="5FABF132" w14:textId="77777777" w:rsidR="008E196F" w:rsidRDefault="008E196F" w:rsidP="4691D42D">
            <w:r w:rsidRPr="4691D42D">
              <w:lastRenderedPageBreak/>
              <w:t xml:space="preserve"> &lt;button type="submit"&gt;</w:t>
            </w:r>
            <w:proofErr w:type="spellStart"/>
            <w:r w:rsidRPr="4691D42D">
              <w:t>Envíe</w:t>
            </w:r>
            <w:proofErr w:type="spellEnd"/>
            <w:r w:rsidRPr="4691D42D">
              <w:t xml:space="preserve"> </w:t>
            </w:r>
            <w:proofErr w:type="spellStart"/>
            <w:r w:rsidRPr="4691D42D">
              <w:t>su</w:t>
            </w:r>
            <w:proofErr w:type="spellEnd"/>
            <w:r w:rsidRPr="4691D42D">
              <w:t xml:space="preserve"> </w:t>
            </w:r>
            <w:proofErr w:type="spellStart"/>
            <w:r w:rsidRPr="4691D42D">
              <w:t>mensaje</w:t>
            </w:r>
            <w:proofErr w:type="spellEnd"/>
            <w:r w:rsidRPr="4691D42D">
              <w:t>&lt;/button&gt;</w:t>
            </w:r>
          </w:p>
          <w:p w14:paraId="6250FE7A" w14:textId="77777777" w:rsidR="008E196F" w:rsidRDefault="008E196F" w:rsidP="4691D42D">
            <w:r w:rsidRPr="4691D42D">
              <w:t>&lt;/li&gt;</w:t>
            </w:r>
          </w:p>
          <w:p w14:paraId="583F7D10" w14:textId="77777777" w:rsidR="008E196F" w:rsidRDefault="008E196F" w:rsidP="4691D42D"/>
          <w:p w14:paraId="16ADBA7D" w14:textId="77777777" w:rsidR="008E196F" w:rsidRDefault="008E196F" w:rsidP="4691D42D">
            <w:r w:rsidRPr="4691D42D">
              <w:t>&lt;/</w:t>
            </w:r>
            <w:proofErr w:type="spellStart"/>
            <w:r w:rsidRPr="4691D42D">
              <w:t>ul</w:t>
            </w:r>
            <w:proofErr w:type="spellEnd"/>
            <w:r w:rsidRPr="4691D42D">
              <w:t>&gt;</w:t>
            </w:r>
          </w:p>
          <w:p w14:paraId="21D80190" w14:textId="77777777" w:rsidR="008E196F" w:rsidRDefault="008E196F" w:rsidP="4691D42D">
            <w:r w:rsidRPr="4691D42D">
              <w:t>&lt;/form&gt;</w:t>
            </w:r>
          </w:p>
          <w:p w14:paraId="76C0B4F8" w14:textId="77777777" w:rsidR="008E196F" w:rsidRDefault="008E196F" w:rsidP="4691D42D">
            <w:r w:rsidRPr="4691D42D">
              <w:t>&lt;style&gt;</w:t>
            </w:r>
          </w:p>
          <w:p w14:paraId="59EB8F1E" w14:textId="77777777" w:rsidR="008E196F" w:rsidRDefault="008E196F" w:rsidP="4691D42D">
            <w:r w:rsidRPr="4691D42D">
              <w:t xml:space="preserve">    form {</w:t>
            </w:r>
          </w:p>
          <w:p w14:paraId="3CDE6A02" w14:textId="77777777" w:rsidR="008E196F" w:rsidRDefault="008E196F" w:rsidP="4691D42D">
            <w:r w:rsidRPr="4691D42D">
              <w:t xml:space="preserve"> /* </w:t>
            </w:r>
            <w:proofErr w:type="spellStart"/>
            <w:r w:rsidRPr="4691D42D">
              <w:t>Centrar</w:t>
            </w:r>
            <w:proofErr w:type="spellEnd"/>
            <w:r w:rsidRPr="4691D42D">
              <w:t xml:space="preserve"> </w:t>
            </w:r>
            <w:proofErr w:type="spellStart"/>
            <w:r w:rsidRPr="4691D42D">
              <w:t>el</w:t>
            </w:r>
            <w:proofErr w:type="spellEnd"/>
            <w:r w:rsidRPr="4691D42D">
              <w:t xml:space="preserve"> </w:t>
            </w:r>
            <w:proofErr w:type="spellStart"/>
            <w:r w:rsidRPr="4691D42D">
              <w:t>formulario</w:t>
            </w:r>
            <w:proofErr w:type="spellEnd"/>
            <w:r w:rsidRPr="4691D42D">
              <w:t xml:space="preserve"> </w:t>
            </w:r>
            <w:proofErr w:type="spellStart"/>
            <w:r w:rsidRPr="4691D42D">
              <w:t>en</w:t>
            </w:r>
            <w:proofErr w:type="spellEnd"/>
            <w:r w:rsidRPr="4691D42D">
              <w:t xml:space="preserve"> la </w:t>
            </w:r>
            <w:proofErr w:type="spellStart"/>
            <w:r w:rsidRPr="4691D42D">
              <w:t>página</w:t>
            </w:r>
            <w:proofErr w:type="spellEnd"/>
            <w:r w:rsidRPr="4691D42D">
              <w:t xml:space="preserve"> */</w:t>
            </w:r>
          </w:p>
          <w:p w14:paraId="3B95AF16" w14:textId="77777777" w:rsidR="008E196F" w:rsidRDefault="008E196F" w:rsidP="4691D42D">
            <w:r w:rsidRPr="4691D42D">
              <w:t xml:space="preserve"> margin: 0 </w:t>
            </w:r>
            <w:proofErr w:type="gramStart"/>
            <w:r w:rsidRPr="4691D42D">
              <w:t>auto;</w:t>
            </w:r>
            <w:proofErr w:type="gramEnd"/>
          </w:p>
          <w:p w14:paraId="786AA918" w14:textId="77777777" w:rsidR="008E196F" w:rsidRDefault="008E196F" w:rsidP="4691D42D">
            <w:r w:rsidRPr="4691D42D">
              <w:t xml:space="preserve"> width: </w:t>
            </w:r>
            <w:proofErr w:type="gramStart"/>
            <w:r w:rsidRPr="4691D42D">
              <w:t>400px;</w:t>
            </w:r>
            <w:proofErr w:type="gramEnd"/>
          </w:p>
          <w:p w14:paraId="2EE5F036" w14:textId="77777777" w:rsidR="008E196F" w:rsidRDefault="008E196F" w:rsidP="4691D42D">
            <w:r w:rsidRPr="4691D42D">
              <w:t xml:space="preserve"> /* </w:t>
            </w:r>
            <w:proofErr w:type="spellStart"/>
            <w:r w:rsidRPr="4691D42D">
              <w:t>Esquema</w:t>
            </w:r>
            <w:proofErr w:type="spellEnd"/>
            <w:r w:rsidRPr="4691D42D">
              <w:t xml:space="preserve"> del </w:t>
            </w:r>
            <w:proofErr w:type="spellStart"/>
            <w:r w:rsidRPr="4691D42D">
              <w:t>formulario</w:t>
            </w:r>
            <w:proofErr w:type="spellEnd"/>
            <w:r w:rsidRPr="4691D42D">
              <w:t xml:space="preserve"> */</w:t>
            </w:r>
          </w:p>
          <w:p w14:paraId="463D1013" w14:textId="77777777" w:rsidR="008E196F" w:rsidRDefault="008E196F" w:rsidP="4691D42D">
            <w:r w:rsidRPr="4691D42D">
              <w:t xml:space="preserve"> padding: </w:t>
            </w:r>
            <w:proofErr w:type="gramStart"/>
            <w:r w:rsidRPr="4691D42D">
              <w:t>1em;</w:t>
            </w:r>
            <w:proofErr w:type="gramEnd"/>
          </w:p>
          <w:p w14:paraId="2F9E752E" w14:textId="77777777" w:rsidR="008E196F" w:rsidRDefault="008E196F" w:rsidP="4691D42D">
            <w:r w:rsidRPr="4691D42D">
              <w:t xml:space="preserve"> border: 1px solid #</w:t>
            </w:r>
            <w:proofErr w:type="gramStart"/>
            <w:r w:rsidRPr="4691D42D">
              <w:t>CCC;</w:t>
            </w:r>
            <w:proofErr w:type="gramEnd"/>
          </w:p>
          <w:p w14:paraId="6D023C1A" w14:textId="77777777" w:rsidR="008E196F" w:rsidRDefault="008E196F" w:rsidP="4691D42D">
            <w:r w:rsidRPr="4691D42D">
              <w:t xml:space="preserve"> border-radius: </w:t>
            </w:r>
            <w:proofErr w:type="gramStart"/>
            <w:r w:rsidRPr="4691D42D">
              <w:t>1em;</w:t>
            </w:r>
            <w:proofErr w:type="gramEnd"/>
          </w:p>
          <w:p w14:paraId="09C89BD9" w14:textId="77777777" w:rsidR="008E196F" w:rsidRDefault="008E196F" w:rsidP="4691D42D">
            <w:r w:rsidRPr="4691D42D">
              <w:t>}</w:t>
            </w:r>
          </w:p>
          <w:p w14:paraId="700F849C" w14:textId="77777777" w:rsidR="008E196F" w:rsidRDefault="008E196F" w:rsidP="4691D42D">
            <w:proofErr w:type="spellStart"/>
            <w:r w:rsidRPr="4691D42D">
              <w:t>ul</w:t>
            </w:r>
            <w:proofErr w:type="spellEnd"/>
            <w:r w:rsidRPr="4691D42D">
              <w:t xml:space="preserve"> {</w:t>
            </w:r>
          </w:p>
          <w:p w14:paraId="1E5F3807" w14:textId="77777777" w:rsidR="008E196F" w:rsidRDefault="008E196F" w:rsidP="4691D42D">
            <w:r w:rsidRPr="4691D42D">
              <w:t xml:space="preserve"> list-style: </w:t>
            </w:r>
            <w:proofErr w:type="gramStart"/>
            <w:r w:rsidRPr="4691D42D">
              <w:t>none;</w:t>
            </w:r>
            <w:proofErr w:type="gramEnd"/>
          </w:p>
          <w:p w14:paraId="45F538FD" w14:textId="77777777" w:rsidR="008E196F" w:rsidRDefault="008E196F" w:rsidP="4691D42D">
            <w:r w:rsidRPr="4691D42D">
              <w:t xml:space="preserve"> padding: </w:t>
            </w:r>
            <w:proofErr w:type="gramStart"/>
            <w:r w:rsidRPr="4691D42D">
              <w:t>0;</w:t>
            </w:r>
            <w:proofErr w:type="gramEnd"/>
          </w:p>
          <w:p w14:paraId="6B981095" w14:textId="77777777" w:rsidR="008E196F" w:rsidRDefault="008E196F" w:rsidP="4691D42D">
            <w:r w:rsidRPr="4691D42D">
              <w:t xml:space="preserve"> margin: </w:t>
            </w:r>
            <w:proofErr w:type="gramStart"/>
            <w:r w:rsidRPr="4691D42D">
              <w:t>0;</w:t>
            </w:r>
            <w:proofErr w:type="gramEnd"/>
          </w:p>
          <w:p w14:paraId="43C119B1" w14:textId="77777777" w:rsidR="008E196F" w:rsidRDefault="008E196F" w:rsidP="4691D42D">
            <w:r w:rsidRPr="4691D42D">
              <w:t>}</w:t>
            </w:r>
          </w:p>
          <w:p w14:paraId="620374FD" w14:textId="77777777" w:rsidR="008E196F" w:rsidRDefault="008E196F" w:rsidP="4691D42D">
            <w:r w:rsidRPr="4691D42D">
              <w:t xml:space="preserve">form li + li {margin-top: </w:t>
            </w:r>
            <w:proofErr w:type="gramStart"/>
            <w:r w:rsidRPr="4691D42D">
              <w:t>1em;</w:t>
            </w:r>
            <w:proofErr w:type="gramEnd"/>
          </w:p>
          <w:p w14:paraId="39ABF802" w14:textId="77777777" w:rsidR="008E196F" w:rsidRDefault="008E196F" w:rsidP="4691D42D">
            <w:r w:rsidRPr="4691D42D">
              <w:t>}</w:t>
            </w:r>
          </w:p>
          <w:p w14:paraId="1556465C" w14:textId="77777777" w:rsidR="008E196F" w:rsidRDefault="008E196F" w:rsidP="4691D42D">
            <w:r w:rsidRPr="4691D42D">
              <w:t>label {</w:t>
            </w:r>
          </w:p>
          <w:p w14:paraId="29D604E6" w14:textId="77777777" w:rsidR="008E196F" w:rsidRDefault="008E196F" w:rsidP="4691D42D">
            <w:r w:rsidRPr="4691D42D">
              <w:t xml:space="preserve"> /* </w:t>
            </w:r>
            <w:proofErr w:type="spellStart"/>
            <w:r w:rsidRPr="4691D42D">
              <w:t>Tamaño</w:t>
            </w:r>
            <w:proofErr w:type="spellEnd"/>
            <w:r w:rsidRPr="4691D42D">
              <w:t xml:space="preserve"> y </w:t>
            </w:r>
            <w:proofErr w:type="spellStart"/>
            <w:r w:rsidRPr="4691D42D">
              <w:t>alineación</w:t>
            </w:r>
            <w:proofErr w:type="spellEnd"/>
            <w:r w:rsidRPr="4691D42D">
              <w:t xml:space="preserve"> </w:t>
            </w:r>
            <w:proofErr w:type="spellStart"/>
            <w:r w:rsidRPr="4691D42D">
              <w:t>uniforme</w:t>
            </w:r>
            <w:proofErr w:type="spellEnd"/>
            <w:r w:rsidRPr="4691D42D">
              <w:t xml:space="preserve"> */</w:t>
            </w:r>
          </w:p>
          <w:p w14:paraId="1286BE5B" w14:textId="77777777" w:rsidR="008E196F" w:rsidRDefault="008E196F" w:rsidP="4691D42D">
            <w:r w:rsidRPr="4691D42D">
              <w:t xml:space="preserve"> display: inline-</w:t>
            </w:r>
            <w:proofErr w:type="gramStart"/>
            <w:r w:rsidRPr="4691D42D">
              <w:t>block;</w:t>
            </w:r>
            <w:proofErr w:type="gramEnd"/>
          </w:p>
          <w:p w14:paraId="56415185" w14:textId="77777777" w:rsidR="008E196F" w:rsidRDefault="008E196F" w:rsidP="4691D42D">
            <w:r w:rsidRPr="4691D42D">
              <w:t xml:space="preserve"> width: </w:t>
            </w:r>
            <w:proofErr w:type="gramStart"/>
            <w:r w:rsidRPr="4691D42D">
              <w:t>90px;</w:t>
            </w:r>
            <w:proofErr w:type="gramEnd"/>
          </w:p>
          <w:p w14:paraId="22E13874" w14:textId="77777777" w:rsidR="008E196F" w:rsidRDefault="008E196F" w:rsidP="4691D42D">
            <w:r w:rsidRPr="4691D42D">
              <w:t xml:space="preserve"> text-align: </w:t>
            </w:r>
            <w:proofErr w:type="gramStart"/>
            <w:r w:rsidRPr="4691D42D">
              <w:t>right;</w:t>
            </w:r>
            <w:proofErr w:type="gramEnd"/>
          </w:p>
          <w:p w14:paraId="353F8B84" w14:textId="77777777" w:rsidR="008E196F" w:rsidRDefault="008E196F" w:rsidP="4691D42D">
            <w:r w:rsidRPr="4691D42D">
              <w:t>}</w:t>
            </w:r>
          </w:p>
          <w:p w14:paraId="61D80478" w14:textId="77777777" w:rsidR="008E196F" w:rsidRDefault="008E196F" w:rsidP="4691D42D">
            <w:r w:rsidRPr="4691D42D">
              <w:t>input,</w:t>
            </w:r>
          </w:p>
          <w:p w14:paraId="37304E4E" w14:textId="77777777" w:rsidR="008E196F" w:rsidRDefault="008E196F" w:rsidP="4691D42D">
            <w:proofErr w:type="spellStart"/>
            <w:r w:rsidRPr="4691D42D">
              <w:t>textarea</w:t>
            </w:r>
            <w:proofErr w:type="spellEnd"/>
            <w:r w:rsidRPr="4691D42D">
              <w:t xml:space="preserve"> {</w:t>
            </w:r>
          </w:p>
          <w:p w14:paraId="5338D097" w14:textId="77777777" w:rsidR="008E196F" w:rsidRDefault="008E196F" w:rsidP="4691D42D">
            <w:r w:rsidRPr="4691D42D">
              <w:t xml:space="preserve"> /* Para </w:t>
            </w:r>
            <w:proofErr w:type="spellStart"/>
            <w:r w:rsidRPr="4691D42D">
              <w:t>asegurarse</w:t>
            </w:r>
            <w:proofErr w:type="spellEnd"/>
            <w:r w:rsidRPr="4691D42D">
              <w:t xml:space="preserve"> de que </w:t>
            </w:r>
            <w:proofErr w:type="spellStart"/>
            <w:r w:rsidRPr="4691D42D">
              <w:t>todos</w:t>
            </w:r>
            <w:proofErr w:type="spellEnd"/>
            <w:r w:rsidRPr="4691D42D">
              <w:t xml:space="preserve"> </w:t>
            </w:r>
            <w:proofErr w:type="spellStart"/>
            <w:r w:rsidRPr="4691D42D">
              <w:t>los</w:t>
            </w:r>
            <w:proofErr w:type="spellEnd"/>
            <w:r w:rsidRPr="4691D42D">
              <w:t xml:space="preserve"> campos de </w:t>
            </w:r>
            <w:proofErr w:type="spellStart"/>
            <w:r w:rsidRPr="4691D42D">
              <w:t>texto</w:t>
            </w:r>
            <w:proofErr w:type="spellEnd"/>
            <w:r w:rsidRPr="4691D42D">
              <w:t xml:space="preserve"> </w:t>
            </w:r>
            <w:proofErr w:type="spellStart"/>
            <w:r w:rsidRPr="4691D42D">
              <w:t>tienen</w:t>
            </w:r>
            <w:proofErr w:type="spellEnd"/>
            <w:r w:rsidRPr="4691D42D">
              <w:t xml:space="preserve"> la </w:t>
            </w:r>
            <w:proofErr w:type="spellStart"/>
            <w:r w:rsidRPr="4691D42D">
              <w:t>misma</w:t>
            </w:r>
            <w:proofErr w:type="spellEnd"/>
            <w:r w:rsidRPr="4691D42D">
              <w:t xml:space="preserve"> </w:t>
            </w:r>
            <w:proofErr w:type="spellStart"/>
            <w:r w:rsidRPr="4691D42D">
              <w:t>configuración</w:t>
            </w:r>
            <w:proofErr w:type="spellEnd"/>
          </w:p>
          <w:p w14:paraId="45A70AEB" w14:textId="77777777" w:rsidR="008E196F" w:rsidRDefault="008E196F" w:rsidP="4691D42D">
            <w:r w:rsidRPr="4691D42D">
              <w:t xml:space="preserve">de </w:t>
            </w:r>
            <w:proofErr w:type="spellStart"/>
            <w:r w:rsidRPr="4691D42D">
              <w:t>letra</w:t>
            </w:r>
            <w:proofErr w:type="spellEnd"/>
          </w:p>
          <w:p w14:paraId="345ABFF3" w14:textId="77777777" w:rsidR="008E196F" w:rsidRDefault="008E196F" w:rsidP="4691D42D">
            <w:r w:rsidRPr="4691D42D">
              <w:t xml:space="preserve"> Por </w:t>
            </w:r>
            <w:proofErr w:type="spellStart"/>
            <w:r w:rsidRPr="4691D42D">
              <w:t>defecto</w:t>
            </w:r>
            <w:proofErr w:type="spellEnd"/>
            <w:r w:rsidRPr="4691D42D">
              <w:t xml:space="preserve">, las </w:t>
            </w:r>
            <w:proofErr w:type="spellStart"/>
            <w:r w:rsidRPr="4691D42D">
              <w:t>áreas</w:t>
            </w:r>
            <w:proofErr w:type="spellEnd"/>
            <w:r w:rsidRPr="4691D42D">
              <w:t xml:space="preserve"> de </w:t>
            </w:r>
            <w:proofErr w:type="spellStart"/>
            <w:r w:rsidRPr="4691D42D">
              <w:t>texto</w:t>
            </w:r>
            <w:proofErr w:type="spellEnd"/>
            <w:r w:rsidRPr="4691D42D">
              <w:t xml:space="preserve"> </w:t>
            </w:r>
            <w:proofErr w:type="spellStart"/>
            <w:r w:rsidRPr="4691D42D">
              <w:t>tienen</w:t>
            </w:r>
            <w:proofErr w:type="spellEnd"/>
            <w:r w:rsidRPr="4691D42D">
              <w:t xml:space="preserve"> un </w:t>
            </w:r>
            <w:proofErr w:type="spellStart"/>
            <w:r w:rsidRPr="4691D42D">
              <w:t>tipo</w:t>
            </w:r>
            <w:proofErr w:type="spellEnd"/>
            <w:r w:rsidRPr="4691D42D">
              <w:t xml:space="preserve"> de </w:t>
            </w:r>
            <w:proofErr w:type="spellStart"/>
            <w:r w:rsidRPr="4691D42D">
              <w:t>letra</w:t>
            </w:r>
            <w:proofErr w:type="spellEnd"/>
            <w:r w:rsidRPr="4691D42D">
              <w:t xml:space="preserve"> </w:t>
            </w:r>
            <w:proofErr w:type="spellStart"/>
            <w:r w:rsidRPr="4691D42D">
              <w:t>monoespaciada</w:t>
            </w:r>
            <w:proofErr w:type="spellEnd"/>
            <w:r w:rsidRPr="4691D42D">
              <w:t xml:space="preserve"> */</w:t>
            </w:r>
          </w:p>
          <w:p w14:paraId="18829A4E" w14:textId="77777777" w:rsidR="008E196F" w:rsidRDefault="008E196F" w:rsidP="4691D42D">
            <w:r w:rsidRPr="4691D42D">
              <w:t xml:space="preserve"> font: 1em sans-</w:t>
            </w:r>
            <w:proofErr w:type="gramStart"/>
            <w:r w:rsidRPr="4691D42D">
              <w:t>serif;</w:t>
            </w:r>
            <w:proofErr w:type="gramEnd"/>
          </w:p>
          <w:p w14:paraId="656671AF" w14:textId="77777777" w:rsidR="008E196F" w:rsidRDefault="008E196F" w:rsidP="4691D42D">
            <w:r w:rsidRPr="4691D42D">
              <w:t xml:space="preserve"> /* </w:t>
            </w:r>
            <w:proofErr w:type="spellStart"/>
            <w:r w:rsidRPr="4691D42D">
              <w:t>Tamaño</w:t>
            </w:r>
            <w:proofErr w:type="spellEnd"/>
            <w:r w:rsidRPr="4691D42D">
              <w:t xml:space="preserve"> </w:t>
            </w:r>
            <w:proofErr w:type="spellStart"/>
            <w:r w:rsidRPr="4691D42D">
              <w:t>uniforme</w:t>
            </w:r>
            <w:proofErr w:type="spellEnd"/>
            <w:r w:rsidRPr="4691D42D">
              <w:t xml:space="preserve"> del campo de </w:t>
            </w:r>
            <w:proofErr w:type="spellStart"/>
            <w:r w:rsidRPr="4691D42D">
              <w:t>texto</w:t>
            </w:r>
            <w:proofErr w:type="spellEnd"/>
            <w:r w:rsidRPr="4691D42D">
              <w:t xml:space="preserve"> */</w:t>
            </w:r>
          </w:p>
          <w:p w14:paraId="26242E21" w14:textId="77777777" w:rsidR="008E196F" w:rsidRDefault="008E196F" w:rsidP="4691D42D">
            <w:r w:rsidRPr="4691D42D">
              <w:t xml:space="preserve"> width: </w:t>
            </w:r>
            <w:proofErr w:type="gramStart"/>
            <w:r w:rsidRPr="4691D42D">
              <w:t>300px;</w:t>
            </w:r>
            <w:proofErr w:type="gramEnd"/>
          </w:p>
          <w:p w14:paraId="550A5C83" w14:textId="5932AB4E" w:rsidR="008E196F" w:rsidRDefault="008E196F" w:rsidP="4691D42D">
            <w:r w:rsidRPr="4691D42D">
              <w:t>box-sizing: border-</w:t>
            </w:r>
            <w:proofErr w:type="gramStart"/>
            <w:r w:rsidRPr="4691D42D">
              <w:t>box;</w:t>
            </w:r>
            <w:proofErr w:type="gramEnd"/>
          </w:p>
          <w:p w14:paraId="098BF418" w14:textId="77777777" w:rsidR="008E196F" w:rsidRDefault="008E196F" w:rsidP="4691D42D">
            <w:r w:rsidRPr="4691D42D">
              <w:t xml:space="preserve"> /* Hacer </w:t>
            </w:r>
            <w:proofErr w:type="spellStart"/>
            <w:r w:rsidRPr="4691D42D">
              <w:t>coincidir</w:t>
            </w:r>
            <w:proofErr w:type="spellEnd"/>
            <w:r w:rsidRPr="4691D42D">
              <w:t xml:space="preserve"> </w:t>
            </w:r>
            <w:proofErr w:type="spellStart"/>
            <w:r w:rsidRPr="4691D42D">
              <w:t>los</w:t>
            </w:r>
            <w:proofErr w:type="spellEnd"/>
            <w:r w:rsidRPr="4691D42D">
              <w:t xml:space="preserve"> </w:t>
            </w:r>
            <w:proofErr w:type="spellStart"/>
            <w:r w:rsidRPr="4691D42D">
              <w:t>bordes</w:t>
            </w:r>
            <w:proofErr w:type="spellEnd"/>
            <w:r w:rsidRPr="4691D42D">
              <w:t xml:space="preserve"> del campo del </w:t>
            </w:r>
            <w:proofErr w:type="spellStart"/>
            <w:r w:rsidRPr="4691D42D">
              <w:t>formulario</w:t>
            </w:r>
            <w:proofErr w:type="spellEnd"/>
            <w:r w:rsidRPr="4691D42D">
              <w:t xml:space="preserve"> */</w:t>
            </w:r>
          </w:p>
          <w:p w14:paraId="592002C7" w14:textId="77777777" w:rsidR="008E196F" w:rsidRDefault="008E196F" w:rsidP="4691D42D">
            <w:r w:rsidRPr="4691D42D">
              <w:t xml:space="preserve"> border: 1px solid </w:t>
            </w:r>
            <w:proofErr w:type="gramStart"/>
            <w:r w:rsidRPr="4691D42D">
              <w:t>#999;</w:t>
            </w:r>
            <w:proofErr w:type="gramEnd"/>
          </w:p>
          <w:p w14:paraId="3C175FC3" w14:textId="77777777" w:rsidR="008E196F" w:rsidRDefault="008E196F" w:rsidP="4691D42D">
            <w:r w:rsidRPr="4691D42D">
              <w:t>}</w:t>
            </w:r>
          </w:p>
          <w:p w14:paraId="67C1A304" w14:textId="77777777" w:rsidR="008E196F" w:rsidRDefault="008E196F" w:rsidP="4691D42D">
            <w:proofErr w:type="spellStart"/>
            <w:proofErr w:type="gramStart"/>
            <w:r w:rsidRPr="4691D42D">
              <w:t>input:focus</w:t>
            </w:r>
            <w:proofErr w:type="spellEnd"/>
            <w:proofErr w:type="gramEnd"/>
            <w:r w:rsidRPr="4691D42D">
              <w:t>,</w:t>
            </w:r>
          </w:p>
          <w:p w14:paraId="0A97AEDE" w14:textId="77777777" w:rsidR="008E196F" w:rsidRDefault="008E196F" w:rsidP="4691D42D">
            <w:proofErr w:type="spellStart"/>
            <w:proofErr w:type="gramStart"/>
            <w:r w:rsidRPr="4691D42D">
              <w:t>textarea:focus</w:t>
            </w:r>
            <w:proofErr w:type="spellEnd"/>
            <w:proofErr w:type="gramEnd"/>
            <w:r w:rsidRPr="4691D42D">
              <w:t xml:space="preserve"> {</w:t>
            </w:r>
          </w:p>
          <w:p w14:paraId="781C2907" w14:textId="77777777" w:rsidR="008E196F" w:rsidRDefault="008E196F" w:rsidP="4691D42D">
            <w:r w:rsidRPr="4691D42D">
              <w:t xml:space="preserve"> /* </w:t>
            </w:r>
            <w:proofErr w:type="spellStart"/>
            <w:r w:rsidRPr="4691D42D">
              <w:t>Destacado</w:t>
            </w:r>
            <w:proofErr w:type="spellEnd"/>
            <w:r w:rsidRPr="4691D42D">
              <w:t xml:space="preserve"> </w:t>
            </w:r>
            <w:proofErr w:type="spellStart"/>
            <w:r w:rsidRPr="4691D42D">
              <w:t>adicional</w:t>
            </w:r>
            <w:proofErr w:type="spellEnd"/>
            <w:r w:rsidRPr="4691D42D">
              <w:t xml:space="preserve"> para </w:t>
            </w:r>
            <w:proofErr w:type="spellStart"/>
            <w:r w:rsidRPr="4691D42D">
              <w:t>elementos</w:t>
            </w:r>
            <w:proofErr w:type="spellEnd"/>
            <w:r w:rsidRPr="4691D42D">
              <w:t xml:space="preserve"> que </w:t>
            </w:r>
            <w:proofErr w:type="spellStart"/>
            <w:r w:rsidRPr="4691D42D">
              <w:t>tienen</w:t>
            </w:r>
            <w:proofErr w:type="spellEnd"/>
            <w:r w:rsidRPr="4691D42D">
              <w:t xml:space="preserve"> </w:t>
            </w:r>
            <w:proofErr w:type="spellStart"/>
            <w:r w:rsidRPr="4691D42D">
              <w:t>el</w:t>
            </w:r>
            <w:proofErr w:type="spellEnd"/>
            <w:r w:rsidRPr="4691D42D">
              <w:t xml:space="preserve"> cursor */</w:t>
            </w:r>
          </w:p>
          <w:p w14:paraId="6B5EDC17" w14:textId="77777777" w:rsidR="008E196F" w:rsidRDefault="008E196F" w:rsidP="4691D42D">
            <w:r w:rsidRPr="4691D42D">
              <w:t xml:space="preserve"> border-color: </w:t>
            </w:r>
            <w:proofErr w:type="gramStart"/>
            <w:r w:rsidRPr="4691D42D">
              <w:t>#000;</w:t>
            </w:r>
            <w:proofErr w:type="gramEnd"/>
          </w:p>
          <w:p w14:paraId="312E4396" w14:textId="77777777" w:rsidR="008E196F" w:rsidRDefault="008E196F" w:rsidP="4691D42D">
            <w:r w:rsidRPr="4691D42D">
              <w:t>}</w:t>
            </w:r>
          </w:p>
          <w:p w14:paraId="56E39441" w14:textId="77777777" w:rsidR="008E196F" w:rsidRDefault="008E196F" w:rsidP="4691D42D">
            <w:proofErr w:type="spellStart"/>
            <w:r w:rsidRPr="4691D42D">
              <w:t>textarea</w:t>
            </w:r>
            <w:proofErr w:type="spellEnd"/>
            <w:r w:rsidRPr="4691D42D">
              <w:t xml:space="preserve"> {</w:t>
            </w:r>
          </w:p>
          <w:p w14:paraId="73BB5561" w14:textId="77777777" w:rsidR="008E196F" w:rsidRDefault="008E196F" w:rsidP="4691D42D">
            <w:r w:rsidRPr="4691D42D">
              <w:t xml:space="preserve"> /* </w:t>
            </w:r>
            <w:proofErr w:type="spellStart"/>
            <w:r w:rsidRPr="4691D42D">
              <w:t>Alinear</w:t>
            </w:r>
            <w:proofErr w:type="spellEnd"/>
            <w:r w:rsidRPr="4691D42D">
              <w:t xml:space="preserve"> </w:t>
            </w:r>
            <w:proofErr w:type="spellStart"/>
            <w:r w:rsidRPr="4691D42D">
              <w:t>los</w:t>
            </w:r>
            <w:proofErr w:type="spellEnd"/>
            <w:r w:rsidRPr="4691D42D">
              <w:t xml:space="preserve"> campos de </w:t>
            </w:r>
            <w:proofErr w:type="spellStart"/>
            <w:r w:rsidRPr="4691D42D">
              <w:t>texto</w:t>
            </w:r>
            <w:proofErr w:type="spellEnd"/>
            <w:r w:rsidRPr="4691D42D">
              <w:t xml:space="preserve"> </w:t>
            </w:r>
            <w:proofErr w:type="spellStart"/>
            <w:r w:rsidRPr="4691D42D">
              <w:t>multilínea</w:t>
            </w:r>
            <w:proofErr w:type="spellEnd"/>
            <w:r w:rsidRPr="4691D42D">
              <w:t xml:space="preserve"> con sus </w:t>
            </w:r>
            <w:proofErr w:type="spellStart"/>
            <w:r w:rsidRPr="4691D42D">
              <w:t>etiquetas</w:t>
            </w:r>
            <w:proofErr w:type="spellEnd"/>
            <w:r w:rsidRPr="4691D42D">
              <w:t xml:space="preserve"> */</w:t>
            </w:r>
          </w:p>
          <w:p w14:paraId="74C76D49" w14:textId="77777777" w:rsidR="008E196F" w:rsidRDefault="008E196F" w:rsidP="4691D42D">
            <w:r w:rsidRPr="4691D42D">
              <w:t xml:space="preserve"> vertical-align: </w:t>
            </w:r>
            <w:proofErr w:type="gramStart"/>
            <w:r w:rsidRPr="4691D42D">
              <w:t>top;</w:t>
            </w:r>
            <w:proofErr w:type="gramEnd"/>
          </w:p>
          <w:p w14:paraId="21B87DE3" w14:textId="77777777" w:rsidR="008E196F" w:rsidRDefault="008E196F" w:rsidP="4691D42D">
            <w:r w:rsidRPr="4691D42D">
              <w:t xml:space="preserve"> /* </w:t>
            </w:r>
            <w:proofErr w:type="spellStart"/>
            <w:r w:rsidRPr="4691D42D">
              <w:t>Proporcionar</w:t>
            </w:r>
            <w:proofErr w:type="spellEnd"/>
            <w:r w:rsidRPr="4691D42D">
              <w:t xml:space="preserve"> </w:t>
            </w:r>
            <w:proofErr w:type="spellStart"/>
            <w:r w:rsidRPr="4691D42D">
              <w:t>espacio</w:t>
            </w:r>
            <w:proofErr w:type="spellEnd"/>
            <w:r w:rsidRPr="4691D42D">
              <w:t xml:space="preserve"> para </w:t>
            </w:r>
            <w:proofErr w:type="spellStart"/>
            <w:r w:rsidRPr="4691D42D">
              <w:t>escribir</w:t>
            </w:r>
            <w:proofErr w:type="spellEnd"/>
            <w:r w:rsidRPr="4691D42D">
              <w:t xml:space="preserve"> </w:t>
            </w:r>
            <w:proofErr w:type="spellStart"/>
            <w:r w:rsidRPr="4691D42D">
              <w:t>texto</w:t>
            </w:r>
            <w:proofErr w:type="spellEnd"/>
            <w:r w:rsidRPr="4691D42D">
              <w:t xml:space="preserve"> */</w:t>
            </w:r>
          </w:p>
          <w:p w14:paraId="3DC22463" w14:textId="77777777" w:rsidR="008E196F" w:rsidRDefault="008E196F" w:rsidP="4691D42D">
            <w:r w:rsidRPr="4691D42D">
              <w:t xml:space="preserve"> height: </w:t>
            </w:r>
            <w:proofErr w:type="gramStart"/>
            <w:r w:rsidRPr="4691D42D">
              <w:t>5em;</w:t>
            </w:r>
            <w:proofErr w:type="gramEnd"/>
          </w:p>
          <w:p w14:paraId="5BFAC946" w14:textId="77777777" w:rsidR="008E196F" w:rsidRDefault="008E196F" w:rsidP="4691D42D">
            <w:r w:rsidRPr="4691D42D">
              <w:t>}</w:t>
            </w:r>
          </w:p>
          <w:p w14:paraId="3F085E11" w14:textId="77777777" w:rsidR="008E196F" w:rsidRDefault="008E196F" w:rsidP="4691D42D">
            <w:proofErr w:type="gramStart"/>
            <w:r w:rsidRPr="4691D42D">
              <w:t>.button</w:t>
            </w:r>
            <w:proofErr w:type="gramEnd"/>
            <w:r w:rsidRPr="4691D42D">
              <w:t xml:space="preserve"> {</w:t>
            </w:r>
          </w:p>
          <w:p w14:paraId="3F0D91A3" w14:textId="77777777" w:rsidR="008E196F" w:rsidRDefault="008E196F" w:rsidP="4691D42D">
            <w:r w:rsidRPr="4691D42D">
              <w:t xml:space="preserve"> /* </w:t>
            </w:r>
            <w:proofErr w:type="spellStart"/>
            <w:r w:rsidRPr="4691D42D">
              <w:t>Alinear</w:t>
            </w:r>
            <w:proofErr w:type="spellEnd"/>
            <w:r w:rsidRPr="4691D42D">
              <w:t xml:space="preserve"> </w:t>
            </w:r>
            <w:proofErr w:type="spellStart"/>
            <w:r w:rsidRPr="4691D42D">
              <w:t>los</w:t>
            </w:r>
            <w:proofErr w:type="spellEnd"/>
            <w:r w:rsidRPr="4691D42D">
              <w:t xml:space="preserve"> </w:t>
            </w:r>
            <w:proofErr w:type="spellStart"/>
            <w:r w:rsidRPr="4691D42D">
              <w:t>botones</w:t>
            </w:r>
            <w:proofErr w:type="spellEnd"/>
            <w:r w:rsidRPr="4691D42D">
              <w:t xml:space="preserve"> con </w:t>
            </w:r>
            <w:proofErr w:type="spellStart"/>
            <w:r w:rsidRPr="4691D42D">
              <w:t>los</w:t>
            </w:r>
            <w:proofErr w:type="spellEnd"/>
            <w:r w:rsidRPr="4691D42D">
              <w:t xml:space="preserve"> campos de </w:t>
            </w:r>
            <w:proofErr w:type="spellStart"/>
            <w:r w:rsidRPr="4691D42D">
              <w:t>texto</w:t>
            </w:r>
            <w:proofErr w:type="spellEnd"/>
            <w:r w:rsidRPr="4691D42D">
              <w:t xml:space="preserve"> */</w:t>
            </w:r>
          </w:p>
          <w:p w14:paraId="0698DD6E" w14:textId="77777777" w:rsidR="008E196F" w:rsidRDefault="008E196F" w:rsidP="4691D42D">
            <w:r w:rsidRPr="4691D42D">
              <w:t xml:space="preserve"> padding-left: 90px; /* </w:t>
            </w:r>
            <w:proofErr w:type="spellStart"/>
            <w:r w:rsidRPr="4691D42D">
              <w:t>mismo</w:t>
            </w:r>
            <w:proofErr w:type="spellEnd"/>
            <w:r w:rsidRPr="4691D42D">
              <w:t xml:space="preserve"> </w:t>
            </w:r>
            <w:proofErr w:type="spellStart"/>
            <w:r w:rsidRPr="4691D42D">
              <w:t>tamaño</w:t>
            </w:r>
            <w:proofErr w:type="spellEnd"/>
            <w:r w:rsidRPr="4691D42D">
              <w:t xml:space="preserve"> que </w:t>
            </w:r>
            <w:proofErr w:type="spellStart"/>
            <w:r w:rsidRPr="4691D42D">
              <w:t>los</w:t>
            </w:r>
            <w:proofErr w:type="spellEnd"/>
            <w:r w:rsidRPr="4691D42D">
              <w:t xml:space="preserve"> </w:t>
            </w:r>
            <w:proofErr w:type="spellStart"/>
            <w:r w:rsidRPr="4691D42D">
              <w:t>elementos</w:t>
            </w:r>
            <w:proofErr w:type="spellEnd"/>
            <w:r w:rsidRPr="4691D42D">
              <w:t xml:space="preserve"> de la </w:t>
            </w:r>
            <w:proofErr w:type="spellStart"/>
            <w:r w:rsidRPr="4691D42D">
              <w:t>etiqueta</w:t>
            </w:r>
            <w:proofErr w:type="spellEnd"/>
            <w:r w:rsidRPr="4691D42D">
              <w:t xml:space="preserve"> */</w:t>
            </w:r>
          </w:p>
          <w:p w14:paraId="317375D1" w14:textId="77777777" w:rsidR="008E196F" w:rsidRDefault="008E196F" w:rsidP="4691D42D">
            <w:r w:rsidRPr="4691D42D">
              <w:t>}</w:t>
            </w:r>
          </w:p>
          <w:p w14:paraId="357B96E3" w14:textId="77777777" w:rsidR="008E196F" w:rsidRDefault="008E196F" w:rsidP="4691D42D">
            <w:r w:rsidRPr="4691D42D">
              <w:t>button {</w:t>
            </w:r>
          </w:p>
          <w:p w14:paraId="615852A3" w14:textId="77777777" w:rsidR="008E196F" w:rsidRDefault="008E196F" w:rsidP="4691D42D">
            <w:r w:rsidRPr="4691D42D">
              <w:t xml:space="preserve"> /* Este </w:t>
            </w:r>
            <w:proofErr w:type="spellStart"/>
            <w:r w:rsidRPr="4691D42D">
              <w:t>margen</w:t>
            </w:r>
            <w:proofErr w:type="spellEnd"/>
            <w:r w:rsidRPr="4691D42D">
              <w:t xml:space="preserve"> </w:t>
            </w:r>
            <w:proofErr w:type="spellStart"/>
            <w:r w:rsidRPr="4691D42D">
              <w:t>adicional</w:t>
            </w:r>
            <w:proofErr w:type="spellEnd"/>
            <w:r w:rsidRPr="4691D42D">
              <w:t xml:space="preserve"> </w:t>
            </w:r>
            <w:proofErr w:type="spellStart"/>
            <w:r w:rsidRPr="4691D42D">
              <w:t>representa</w:t>
            </w:r>
            <w:proofErr w:type="spellEnd"/>
            <w:r w:rsidRPr="4691D42D">
              <w:t xml:space="preserve"> </w:t>
            </w:r>
            <w:proofErr w:type="spellStart"/>
            <w:r w:rsidRPr="4691D42D">
              <w:t>aproximadamente</w:t>
            </w:r>
            <w:proofErr w:type="spellEnd"/>
            <w:r w:rsidRPr="4691D42D">
              <w:t xml:space="preserve"> </w:t>
            </w:r>
            <w:proofErr w:type="spellStart"/>
            <w:r w:rsidRPr="4691D42D">
              <w:t>el</w:t>
            </w:r>
            <w:proofErr w:type="spellEnd"/>
            <w:r w:rsidRPr="4691D42D">
              <w:t xml:space="preserve"> </w:t>
            </w:r>
            <w:proofErr w:type="spellStart"/>
            <w:r w:rsidRPr="4691D42D">
              <w:t>mismo</w:t>
            </w:r>
            <w:proofErr w:type="spellEnd"/>
            <w:r w:rsidRPr="4691D42D">
              <w:t xml:space="preserve"> </w:t>
            </w:r>
            <w:proofErr w:type="spellStart"/>
            <w:r w:rsidRPr="4691D42D">
              <w:t>espacio</w:t>
            </w:r>
            <w:proofErr w:type="spellEnd"/>
            <w:r w:rsidRPr="4691D42D">
              <w:t xml:space="preserve"> que </w:t>
            </w:r>
            <w:proofErr w:type="spellStart"/>
            <w:r w:rsidRPr="4691D42D">
              <w:t>el</w:t>
            </w:r>
            <w:proofErr w:type="spellEnd"/>
          </w:p>
          <w:p w14:paraId="14671EB2" w14:textId="77777777" w:rsidR="008E196F" w:rsidRDefault="008E196F" w:rsidP="4691D42D">
            <w:proofErr w:type="spellStart"/>
            <w:r w:rsidRPr="4691D42D">
              <w:t>espacio</w:t>
            </w:r>
            <w:proofErr w:type="spellEnd"/>
          </w:p>
          <w:p w14:paraId="53114038" w14:textId="77777777" w:rsidR="008E196F" w:rsidRDefault="008E196F" w:rsidP="4691D42D">
            <w:r w:rsidRPr="4691D42D">
              <w:t xml:space="preserve"> entre las </w:t>
            </w:r>
            <w:proofErr w:type="spellStart"/>
            <w:r w:rsidRPr="4691D42D">
              <w:t>etiquetas</w:t>
            </w:r>
            <w:proofErr w:type="spellEnd"/>
            <w:r w:rsidRPr="4691D42D">
              <w:t xml:space="preserve"> y sus campos de </w:t>
            </w:r>
            <w:proofErr w:type="spellStart"/>
            <w:r w:rsidRPr="4691D42D">
              <w:t>texto</w:t>
            </w:r>
            <w:proofErr w:type="spellEnd"/>
            <w:r w:rsidRPr="4691D42D">
              <w:t xml:space="preserve"> */</w:t>
            </w:r>
          </w:p>
          <w:p w14:paraId="57D98EF7" w14:textId="77777777" w:rsidR="008E196F" w:rsidRDefault="008E196F" w:rsidP="4691D42D">
            <w:r w:rsidRPr="4691D42D">
              <w:lastRenderedPageBreak/>
              <w:t xml:space="preserve"> margin-left: .</w:t>
            </w:r>
            <w:proofErr w:type="gramStart"/>
            <w:r w:rsidRPr="4691D42D">
              <w:t>5em;</w:t>
            </w:r>
            <w:proofErr w:type="gramEnd"/>
          </w:p>
          <w:p w14:paraId="504E85C7" w14:textId="77777777" w:rsidR="008E196F" w:rsidRDefault="008E196F" w:rsidP="4691D42D">
            <w:r w:rsidRPr="4691D42D">
              <w:t>}</w:t>
            </w:r>
          </w:p>
          <w:p w14:paraId="6F6EFA48" w14:textId="77777777" w:rsidR="008E196F" w:rsidRDefault="008E196F" w:rsidP="4691D42D"/>
          <w:p w14:paraId="0F8497F1" w14:textId="77777777" w:rsidR="008E196F" w:rsidRDefault="008E196F" w:rsidP="4691D42D">
            <w:r w:rsidRPr="4691D42D">
              <w:t>&lt;/style&gt;</w:t>
            </w:r>
          </w:p>
        </w:tc>
      </w:tr>
    </w:tbl>
    <w:p w14:paraId="72608FD3" w14:textId="77777777" w:rsidR="00F111E6" w:rsidRPr="00A2011A" w:rsidRDefault="00F111E6" w:rsidP="4691D42D">
      <w:pPr>
        <w:rPr>
          <w:lang w:val="es-PE"/>
        </w:rPr>
      </w:pPr>
    </w:p>
    <w:p w14:paraId="2A930F4C" w14:textId="3FB07C78" w:rsidR="0060013E" w:rsidRPr="00A2011A" w:rsidRDefault="0060013E" w:rsidP="0060013E">
      <w:pPr>
        <w:pStyle w:val="Ttulo2"/>
        <w:rPr>
          <w:rFonts w:ascii="Times New Roman" w:eastAsia="Times New Roman" w:hAnsi="Times New Roman" w:cs="Times New Roman"/>
          <w:lang w:val="es-PE"/>
        </w:rPr>
      </w:pPr>
      <w:bookmarkStart w:id="21" w:name="_Toc68794453"/>
      <w:bookmarkStart w:id="22" w:name="_Toc206873033"/>
      <w:proofErr w:type="spellStart"/>
      <w:r w:rsidRPr="4691D42D">
        <w:rPr>
          <w:rFonts w:ascii="Times New Roman" w:eastAsia="Times New Roman" w:hAnsi="Times New Roman" w:cs="Times New Roman"/>
          <w:lang w:val="es-PE"/>
        </w:rPr>
        <w:t>Expericia</w:t>
      </w:r>
      <w:proofErr w:type="spellEnd"/>
      <w:r w:rsidRPr="4691D42D">
        <w:rPr>
          <w:rFonts w:ascii="Times New Roman" w:eastAsia="Times New Roman" w:hAnsi="Times New Roman" w:cs="Times New Roman"/>
          <w:lang w:val="es-PE"/>
        </w:rPr>
        <w:t xml:space="preserve"> de Práctica </w:t>
      </w:r>
      <w:proofErr w:type="spellStart"/>
      <w:r w:rsidRPr="4691D42D">
        <w:rPr>
          <w:rFonts w:ascii="Times New Roman" w:eastAsia="Times New Roman" w:hAnsi="Times New Roman" w:cs="Times New Roman"/>
          <w:lang w:val="es-PE"/>
        </w:rPr>
        <w:t>N°</w:t>
      </w:r>
      <w:proofErr w:type="spellEnd"/>
      <w:r w:rsidRPr="4691D42D">
        <w:rPr>
          <w:rFonts w:ascii="Times New Roman" w:eastAsia="Times New Roman" w:hAnsi="Times New Roman" w:cs="Times New Roman"/>
          <w:lang w:val="es-PE"/>
        </w:rPr>
        <w:t xml:space="preserve"> 03: </w:t>
      </w:r>
      <w:r w:rsidR="00D218A6" w:rsidRPr="4691D42D">
        <w:rPr>
          <w:rFonts w:ascii="Times New Roman" w:eastAsia="Times New Roman" w:hAnsi="Times New Roman" w:cs="Times New Roman"/>
          <w:lang w:val="es-PE"/>
        </w:rPr>
        <w:t>Tablas</w:t>
      </w:r>
      <w:bookmarkEnd w:id="22"/>
    </w:p>
    <w:bookmarkEnd w:id="21"/>
    <w:p w14:paraId="7475DD7F" w14:textId="77777777" w:rsidR="00D218A6" w:rsidRDefault="00D218A6" w:rsidP="4691D42D">
      <w:r>
        <w:t xml:space="preserve">El </w:t>
      </w:r>
      <w:proofErr w:type="spellStart"/>
      <w:r>
        <w:t>diseño</w:t>
      </w:r>
      <w:proofErr w:type="spellEnd"/>
      <w:r>
        <w:t xml:space="preserve"> de </w:t>
      </w:r>
      <w:proofErr w:type="spellStart"/>
      <w:r>
        <w:t>tabla</w:t>
      </w:r>
      <w:proofErr w:type="spellEnd"/>
      <w:r>
        <w:t xml:space="preserve"> </w:t>
      </w:r>
      <w:proofErr w:type="spellStart"/>
      <w:r>
        <w:t>en</w:t>
      </w:r>
      <w:proofErr w:type="spellEnd"/>
      <w:r>
        <w:t xml:space="preserve"> </w:t>
      </w:r>
      <w:proofErr w:type="spellStart"/>
      <w:r>
        <w:t>hmtl</w:t>
      </w:r>
      <w:proofErr w:type="spellEnd"/>
      <w:r>
        <w:t xml:space="preserve"> </w:t>
      </w:r>
      <w:proofErr w:type="spellStart"/>
      <w:r>
        <w:t>consta</w:t>
      </w:r>
      <w:proofErr w:type="spellEnd"/>
      <w:r>
        <w:t xml:space="preserve"> de </w:t>
      </w:r>
      <w:proofErr w:type="spellStart"/>
      <w:r>
        <w:t>definir</w:t>
      </w:r>
      <w:proofErr w:type="spellEnd"/>
      <w:r>
        <w:t xml:space="preserve"> las partes que la </w:t>
      </w:r>
      <w:proofErr w:type="spellStart"/>
      <w:r>
        <w:t>constituyen</w:t>
      </w:r>
      <w:proofErr w:type="spellEnd"/>
      <w:r>
        <w:t xml:space="preserve"> bajo las </w:t>
      </w:r>
      <w:proofErr w:type="spellStart"/>
      <w:r>
        <w:t>etiqutas</w:t>
      </w:r>
      <w:proofErr w:type="spellEnd"/>
      <w:r>
        <w:t xml:space="preserve"> de &lt;table&gt;, &lt;col</w:t>
      </w:r>
      <w:proofErr w:type="gramStart"/>
      <w:r>
        <w:t>&gt; ,</w:t>
      </w:r>
      <w:proofErr w:type="gramEnd"/>
      <w:r>
        <w:t xml:space="preserve"> &lt;tr&gt;, etc. Esto </w:t>
      </w:r>
      <w:proofErr w:type="spellStart"/>
      <w:r>
        <w:t>permite</w:t>
      </w:r>
      <w:proofErr w:type="spellEnd"/>
      <w:r>
        <w:t xml:space="preserve"> </w:t>
      </w:r>
      <w:proofErr w:type="spellStart"/>
      <w:r>
        <w:t>formar</w:t>
      </w:r>
      <w:proofErr w:type="spellEnd"/>
      <w:r>
        <w:t xml:space="preserve"> </w:t>
      </w:r>
      <w:proofErr w:type="spellStart"/>
      <w:r>
        <w:t>tablas</w:t>
      </w:r>
      <w:proofErr w:type="spellEnd"/>
      <w:r>
        <w:t xml:space="preserve"> </w:t>
      </w:r>
      <w:proofErr w:type="spellStart"/>
      <w:r>
        <w:t>en</w:t>
      </w:r>
      <w:proofErr w:type="spellEnd"/>
      <w:r>
        <w:t xml:space="preserve"> </w:t>
      </w:r>
      <w:proofErr w:type="spellStart"/>
      <w:r>
        <w:t>primera</w:t>
      </w:r>
      <w:proofErr w:type="spellEnd"/>
      <w:r>
        <w:t xml:space="preserve"> </w:t>
      </w:r>
      <w:proofErr w:type="spellStart"/>
      <w:r>
        <w:t>instancia</w:t>
      </w:r>
      <w:proofErr w:type="spellEnd"/>
      <w:r>
        <w:t xml:space="preserve"> </w:t>
      </w:r>
      <w:proofErr w:type="spellStart"/>
      <w:r>
        <w:t>pero</w:t>
      </w:r>
      <w:proofErr w:type="spellEnd"/>
      <w:r>
        <w:t xml:space="preserve"> se </w:t>
      </w:r>
      <w:proofErr w:type="spellStart"/>
      <w:r>
        <w:t>puede</w:t>
      </w:r>
      <w:proofErr w:type="spellEnd"/>
      <w:r>
        <w:t xml:space="preserve"> </w:t>
      </w:r>
      <w:proofErr w:type="spellStart"/>
      <w:r>
        <w:t>jugar</w:t>
      </w:r>
      <w:proofErr w:type="spellEnd"/>
      <w:r>
        <w:t xml:space="preserve"> </w:t>
      </w:r>
      <w:proofErr w:type="spellStart"/>
      <w:r>
        <w:t>mucho</w:t>
      </w:r>
      <w:proofErr w:type="spellEnd"/>
      <w:r>
        <w:t xml:space="preserve"> con las </w:t>
      </w:r>
      <w:proofErr w:type="spellStart"/>
      <w:r>
        <w:t>mismas</w:t>
      </w:r>
      <w:proofErr w:type="spellEnd"/>
      <w:r>
        <w:t xml:space="preserve">, </w:t>
      </w:r>
      <w:proofErr w:type="spellStart"/>
      <w:r>
        <w:t>en</w:t>
      </w:r>
      <w:proofErr w:type="spellEnd"/>
      <w:r>
        <w:t xml:space="preserve"> la </w:t>
      </w:r>
      <w:proofErr w:type="spellStart"/>
      <w:r>
        <w:t>experiencia</w:t>
      </w:r>
      <w:proofErr w:type="spellEnd"/>
      <w:r>
        <w:t xml:space="preserve"> </w:t>
      </w:r>
      <w:proofErr w:type="spellStart"/>
      <w:r>
        <w:t>practica</w:t>
      </w:r>
      <w:proofErr w:type="spellEnd"/>
      <w:r>
        <w:t xml:space="preserve"> se </w:t>
      </w:r>
      <w:proofErr w:type="spellStart"/>
      <w:r>
        <w:t>solicitó</w:t>
      </w:r>
      <w:proofErr w:type="spellEnd"/>
      <w:r>
        <w:t xml:space="preserve"> </w:t>
      </w:r>
      <w:proofErr w:type="spellStart"/>
      <w:r>
        <w:t>realizar</w:t>
      </w:r>
      <w:proofErr w:type="spellEnd"/>
      <w:r>
        <w:t xml:space="preserve"> </w:t>
      </w:r>
      <w:proofErr w:type="spellStart"/>
      <w:r>
        <w:t>una</w:t>
      </w:r>
      <w:proofErr w:type="spellEnd"/>
      <w:r>
        <w:t xml:space="preserve"> </w:t>
      </w:r>
      <w:proofErr w:type="spellStart"/>
      <w:r>
        <w:t>tabla</w:t>
      </w:r>
      <w:proofErr w:type="spellEnd"/>
      <w:r>
        <w:t xml:space="preserve"> bajo </w:t>
      </w:r>
      <w:proofErr w:type="spellStart"/>
      <w:r>
        <w:t>algunos</w:t>
      </w:r>
      <w:proofErr w:type="spellEnd"/>
      <w:r>
        <w:t xml:space="preserve"> </w:t>
      </w:r>
      <w:proofErr w:type="spellStart"/>
      <w:r>
        <w:t>parámetros</w:t>
      </w:r>
      <w:proofErr w:type="spellEnd"/>
      <w:r>
        <w:t xml:space="preserve"> </w:t>
      </w:r>
      <w:proofErr w:type="spellStart"/>
      <w:r>
        <w:t>solicitados</w:t>
      </w:r>
      <w:proofErr w:type="spellEnd"/>
      <w:r>
        <w:t xml:space="preserve">, la </w:t>
      </w:r>
      <w:proofErr w:type="spellStart"/>
      <w:r>
        <w:t>cual</w:t>
      </w:r>
      <w:proofErr w:type="spellEnd"/>
      <w:r>
        <w:t xml:space="preserve"> </w:t>
      </w:r>
      <w:proofErr w:type="spellStart"/>
      <w:r>
        <w:t>fue</w:t>
      </w:r>
      <w:proofErr w:type="spellEnd"/>
      <w:r>
        <w:t xml:space="preserve"> </w:t>
      </w:r>
      <w:proofErr w:type="spellStart"/>
      <w:r>
        <w:t>hecha</w:t>
      </w:r>
      <w:proofErr w:type="spellEnd"/>
      <w:r>
        <w:t xml:space="preserve"> de la </w:t>
      </w:r>
      <w:proofErr w:type="spellStart"/>
      <w:r>
        <w:t>siguiente</w:t>
      </w:r>
      <w:proofErr w:type="spellEnd"/>
      <w:r>
        <w:t xml:space="preserve"> </w:t>
      </w:r>
      <w:proofErr w:type="spellStart"/>
      <w:r>
        <w:t>manera</w:t>
      </w:r>
      <w:proofErr w:type="spellEnd"/>
      <w:r>
        <w:t>:</w:t>
      </w:r>
    </w:p>
    <w:p w14:paraId="68BF55AF" w14:textId="77777777" w:rsidR="00D218A6" w:rsidRDefault="00D218A6" w:rsidP="4691D42D"/>
    <w:tbl>
      <w:tblPr>
        <w:tblStyle w:val="Tablaconcuadrcula"/>
        <w:tblW w:w="0" w:type="auto"/>
        <w:tblLook w:val="04A0" w:firstRow="1" w:lastRow="0" w:firstColumn="1" w:lastColumn="0" w:noHBand="0" w:noVBand="1"/>
      </w:tblPr>
      <w:tblGrid>
        <w:gridCol w:w="8494"/>
      </w:tblGrid>
      <w:tr w:rsidR="00D218A6" w14:paraId="5EA1DA8C" w14:textId="77777777" w:rsidTr="4691D42D">
        <w:tc>
          <w:tcPr>
            <w:tcW w:w="8494" w:type="dxa"/>
          </w:tcPr>
          <w:p w14:paraId="0F4700DB" w14:textId="77777777" w:rsidR="00D218A6" w:rsidRDefault="00D218A6" w:rsidP="4691D42D">
            <w:r w:rsidRPr="4691D42D">
              <w:t>&lt;!DOCTYPE html&gt;</w:t>
            </w:r>
          </w:p>
          <w:p w14:paraId="31F882B6" w14:textId="77777777" w:rsidR="00D218A6" w:rsidRDefault="00D218A6" w:rsidP="4691D42D">
            <w:r w:rsidRPr="4691D42D">
              <w:t>&lt;html lang="</w:t>
            </w:r>
            <w:proofErr w:type="spellStart"/>
            <w:r w:rsidRPr="4691D42D">
              <w:t>en</w:t>
            </w:r>
            <w:proofErr w:type="spellEnd"/>
            <w:r w:rsidRPr="4691D42D">
              <w:t>"&gt;</w:t>
            </w:r>
          </w:p>
          <w:p w14:paraId="25BB5FF4" w14:textId="77777777" w:rsidR="00D218A6" w:rsidRDefault="00D218A6" w:rsidP="4691D42D">
            <w:r w:rsidRPr="4691D42D">
              <w:t>&lt;head&gt;</w:t>
            </w:r>
          </w:p>
          <w:p w14:paraId="205CD355" w14:textId="77777777" w:rsidR="00D218A6" w:rsidRDefault="00D218A6" w:rsidP="4691D42D">
            <w:r w:rsidRPr="4691D42D">
              <w:t xml:space="preserve">  &lt;meta charset="UTF-8"&gt;</w:t>
            </w:r>
          </w:p>
          <w:p w14:paraId="2424267E" w14:textId="77777777" w:rsidR="00D218A6" w:rsidRDefault="00D218A6" w:rsidP="4691D42D">
            <w:r w:rsidRPr="4691D42D">
              <w:t xml:space="preserve">  &lt;title&gt;School timetable&lt;/title&gt;</w:t>
            </w:r>
          </w:p>
          <w:p w14:paraId="19E5759C" w14:textId="77777777" w:rsidR="00D218A6" w:rsidRDefault="00D218A6" w:rsidP="4691D42D">
            <w:r w:rsidRPr="4691D42D">
              <w:t xml:space="preserve">  &lt;style&gt;</w:t>
            </w:r>
          </w:p>
          <w:p w14:paraId="12DDA03D" w14:textId="77777777" w:rsidR="00D218A6" w:rsidRDefault="00D218A6" w:rsidP="4691D42D">
            <w:r w:rsidRPr="4691D42D">
              <w:t xml:space="preserve">    table {</w:t>
            </w:r>
          </w:p>
          <w:p w14:paraId="5B591156" w14:textId="77777777" w:rsidR="00D218A6" w:rsidRDefault="00D218A6" w:rsidP="4691D42D">
            <w:r w:rsidRPr="4691D42D">
              <w:t xml:space="preserve">      border-collapse: </w:t>
            </w:r>
            <w:proofErr w:type="gramStart"/>
            <w:r w:rsidRPr="4691D42D">
              <w:t>collapse;</w:t>
            </w:r>
            <w:proofErr w:type="gramEnd"/>
          </w:p>
          <w:p w14:paraId="02FAED88" w14:textId="77777777" w:rsidR="00D218A6" w:rsidRDefault="00D218A6" w:rsidP="4691D42D">
            <w:r w:rsidRPr="4691D42D">
              <w:t xml:space="preserve">      text-align: </w:t>
            </w:r>
            <w:proofErr w:type="gramStart"/>
            <w:r w:rsidRPr="4691D42D">
              <w:t>center;</w:t>
            </w:r>
            <w:proofErr w:type="gramEnd"/>
          </w:p>
          <w:p w14:paraId="6F773359" w14:textId="77777777" w:rsidR="00D218A6" w:rsidRDefault="00D218A6" w:rsidP="4691D42D">
            <w:r w:rsidRPr="4691D42D">
              <w:t xml:space="preserve">      width: </w:t>
            </w:r>
            <w:proofErr w:type="gramStart"/>
            <w:r w:rsidRPr="4691D42D">
              <w:t>70%;</w:t>
            </w:r>
            <w:proofErr w:type="gramEnd"/>
          </w:p>
          <w:p w14:paraId="4AF9DF56" w14:textId="77777777" w:rsidR="00D218A6" w:rsidRDefault="00D218A6" w:rsidP="4691D42D">
            <w:r w:rsidRPr="4691D42D">
              <w:t xml:space="preserve">    }</w:t>
            </w:r>
          </w:p>
          <w:p w14:paraId="6EF9B657" w14:textId="77777777" w:rsidR="00D218A6" w:rsidRDefault="00D218A6" w:rsidP="4691D42D">
            <w:r w:rsidRPr="4691D42D">
              <w:t xml:space="preserve">    </w:t>
            </w:r>
            <w:proofErr w:type="spellStart"/>
            <w:r w:rsidRPr="4691D42D">
              <w:t>th</w:t>
            </w:r>
            <w:proofErr w:type="spellEnd"/>
            <w:r w:rsidRPr="4691D42D">
              <w:t>, td {</w:t>
            </w:r>
          </w:p>
          <w:p w14:paraId="7CD5081C" w14:textId="77777777" w:rsidR="00D218A6" w:rsidRDefault="00D218A6" w:rsidP="4691D42D">
            <w:r w:rsidRPr="4691D42D">
              <w:t xml:space="preserve">      border: 1px solid </w:t>
            </w:r>
            <w:proofErr w:type="gramStart"/>
            <w:r w:rsidRPr="4691D42D">
              <w:t>#999;</w:t>
            </w:r>
            <w:proofErr w:type="gramEnd"/>
          </w:p>
          <w:p w14:paraId="13A51894" w14:textId="77777777" w:rsidR="00D218A6" w:rsidRDefault="00D218A6" w:rsidP="4691D42D">
            <w:r w:rsidRPr="4691D42D">
              <w:t xml:space="preserve">      padding: </w:t>
            </w:r>
            <w:proofErr w:type="gramStart"/>
            <w:r w:rsidRPr="4691D42D">
              <w:t>10px;</w:t>
            </w:r>
            <w:proofErr w:type="gramEnd"/>
          </w:p>
          <w:p w14:paraId="3FACA9BA" w14:textId="77777777" w:rsidR="00D218A6" w:rsidRDefault="00D218A6" w:rsidP="4691D42D">
            <w:r w:rsidRPr="4691D42D">
              <w:t xml:space="preserve">    }</w:t>
            </w:r>
          </w:p>
          <w:p w14:paraId="5DF814BE" w14:textId="77777777" w:rsidR="00D218A6" w:rsidRDefault="00D218A6" w:rsidP="4691D42D">
            <w:r w:rsidRPr="4691D42D">
              <w:t xml:space="preserve">    </w:t>
            </w:r>
            <w:proofErr w:type="spellStart"/>
            <w:r w:rsidRPr="4691D42D">
              <w:t>th</w:t>
            </w:r>
            <w:proofErr w:type="spellEnd"/>
            <w:r w:rsidRPr="4691D42D">
              <w:t xml:space="preserve"> {</w:t>
            </w:r>
          </w:p>
          <w:p w14:paraId="1140A481" w14:textId="77777777" w:rsidR="00D218A6" w:rsidRDefault="00D218A6" w:rsidP="4691D42D">
            <w:r w:rsidRPr="4691D42D">
              <w:t xml:space="preserve">      background: #</w:t>
            </w:r>
            <w:proofErr w:type="gramStart"/>
            <w:r w:rsidRPr="4691D42D">
              <w:t>fff;</w:t>
            </w:r>
            <w:proofErr w:type="gramEnd"/>
          </w:p>
          <w:p w14:paraId="77F3966B" w14:textId="77777777" w:rsidR="00D218A6" w:rsidRDefault="00D218A6" w:rsidP="4691D42D">
            <w:r w:rsidRPr="4691D42D">
              <w:t xml:space="preserve">    }</w:t>
            </w:r>
          </w:p>
          <w:p w14:paraId="56DE717E" w14:textId="77777777" w:rsidR="00D218A6" w:rsidRDefault="00D218A6" w:rsidP="4691D42D">
            <w:r w:rsidRPr="4691D42D">
              <w:t xml:space="preserve">    </w:t>
            </w:r>
            <w:proofErr w:type="gramStart"/>
            <w:r w:rsidRPr="4691D42D">
              <w:t>.</w:t>
            </w:r>
            <w:proofErr w:type="spellStart"/>
            <w:r w:rsidRPr="4691D42D">
              <w:t>tuesday</w:t>
            </w:r>
            <w:proofErr w:type="spellEnd"/>
            <w:proofErr w:type="gramEnd"/>
            <w:r w:rsidRPr="4691D42D">
              <w:t xml:space="preserve"> {</w:t>
            </w:r>
          </w:p>
          <w:p w14:paraId="2EB4DAE5" w14:textId="77777777" w:rsidR="00D218A6" w:rsidRDefault="00D218A6" w:rsidP="4691D42D">
            <w:r w:rsidRPr="4691D42D">
              <w:t xml:space="preserve">      background-color: #</w:t>
            </w:r>
            <w:proofErr w:type="gramStart"/>
            <w:r w:rsidRPr="4691D42D">
              <w:t>97DB9A;</w:t>
            </w:r>
            <w:proofErr w:type="gramEnd"/>
            <w:r w:rsidRPr="4691D42D">
              <w:t xml:space="preserve"> </w:t>
            </w:r>
          </w:p>
          <w:p w14:paraId="6B3E6126" w14:textId="77777777" w:rsidR="00D218A6" w:rsidRDefault="00D218A6" w:rsidP="4691D42D">
            <w:r w:rsidRPr="4691D42D">
              <w:t xml:space="preserve">    }</w:t>
            </w:r>
          </w:p>
          <w:p w14:paraId="5321E677" w14:textId="77777777" w:rsidR="00D218A6" w:rsidRDefault="00D218A6" w:rsidP="4691D42D">
            <w:r w:rsidRPr="4691D42D">
              <w:t xml:space="preserve">    </w:t>
            </w:r>
            <w:proofErr w:type="gramStart"/>
            <w:r w:rsidRPr="4691D42D">
              <w:t>.</w:t>
            </w:r>
            <w:proofErr w:type="spellStart"/>
            <w:r w:rsidRPr="4691D42D">
              <w:t>thursday</w:t>
            </w:r>
            <w:proofErr w:type="spellEnd"/>
            <w:proofErr w:type="gramEnd"/>
            <w:r w:rsidRPr="4691D42D">
              <w:t xml:space="preserve"> {</w:t>
            </w:r>
          </w:p>
          <w:p w14:paraId="56934037" w14:textId="77777777" w:rsidR="00D218A6" w:rsidRDefault="00D218A6" w:rsidP="4691D42D">
            <w:r w:rsidRPr="4691D42D">
              <w:t xml:space="preserve">      background-color: #</w:t>
            </w:r>
            <w:proofErr w:type="gramStart"/>
            <w:r w:rsidRPr="4691D42D">
              <w:t>97DB9A;</w:t>
            </w:r>
            <w:proofErr w:type="gramEnd"/>
          </w:p>
          <w:p w14:paraId="6A1367C7" w14:textId="77777777" w:rsidR="00D218A6" w:rsidRDefault="00D218A6" w:rsidP="4691D42D">
            <w:r w:rsidRPr="4691D42D">
              <w:t xml:space="preserve">    }</w:t>
            </w:r>
          </w:p>
          <w:p w14:paraId="0581296B" w14:textId="77777777" w:rsidR="00D218A6" w:rsidRDefault="00D218A6" w:rsidP="4691D42D">
            <w:r w:rsidRPr="4691D42D">
              <w:t xml:space="preserve">    </w:t>
            </w:r>
            <w:proofErr w:type="gramStart"/>
            <w:r w:rsidRPr="4691D42D">
              <w:t>.</w:t>
            </w:r>
            <w:proofErr w:type="spellStart"/>
            <w:r w:rsidRPr="4691D42D">
              <w:t>friday</w:t>
            </w:r>
            <w:proofErr w:type="spellEnd"/>
            <w:proofErr w:type="gramEnd"/>
            <w:r w:rsidRPr="4691D42D">
              <w:t xml:space="preserve"> {</w:t>
            </w:r>
          </w:p>
          <w:p w14:paraId="471EA578" w14:textId="77777777" w:rsidR="00D218A6" w:rsidRDefault="00D218A6" w:rsidP="4691D42D">
            <w:r w:rsidRPr="4691D42D">
              <w:t xml:space="preserve">      background-color: #</w:t>
            </w:r>
            <w:proofErr w:type="gramStart"/>
            <w:r w:rsidRPr="4691D42D">
              <w:t>DCC48E;</w:t>
            </w:r>
            <w:proofErr w:type="gramEnd"/>
            <w:r w:rsidRPr="4691D42D">
              <w:t xml:space="preserve"> </w:t>
            </w:r>
          </w:p>
          <w:p w14:paraId="7DBEBDE3" w14:textId="77777777" w:rsidR="00D218A6" w:rsidRDefault="00D218A6" w:rsidP="4691D42D">
            <w:r w:rsidRPr="4691D42D">
              <w:t xml:space="preserve">      border: 3px solid #</w:t>
            </w:r>
            <w:proofErr w:type="gramStart"/>
            <w:r w:rsidRPr="4691D42D">
              <w:t>C1437A;</w:t>
            </w:r>
            <w:proofErr w:type="gramEnd"/>
            <w:r w:rsidRPr="4691D42D">
              <w:t xml:space="preserve"> </w:t>
            </w:r>
          </w:p>
          <w:p w14:paraId="1987B0BE" w14:textId="77777777" w:rsidR="00D218A6" w:rsidRDefault="00D218A6" w:rsidP="4691D42D">
            <w:r w:rsidRPr="4691D42D">
              <w:t xml:space="preserve">    }</w:t>
            </w:r>
          </w:p>
          <w:p w14:paraId="0594257F" w14:textId="77777777" w:rsidR="00D218A6" w:rsidRDefault="00D218A6" w:rsidP="4691D42D">
            <w:r w:rsidRPr="4691D42D">
              <w:t xml:space="preserve">  &lt;/style&gt;</w:t>
            </w:r>
          </w:p>
          <w:p w14:paraId="1F6F1CA8" w14:textId="77777777" w:rsidR="00D218A6" w:rsidRDefault="00D218A6" w:rsidP="4691D42D">
            <w:r w:rsidRPr="4691D42D">
              <w:t>&lt;/head&gt;</w:t>
            </w:r>
          </w:p>
          <w:p w14:paraId="04AB1042" w14:textId="77777777" w:rsidR="00D218A6" w:rsidRDefault="00D218A6" w:rsidP="4691D42D">
            <w:r w:rsidRPr="4691D42D">
              <w:t>&lt;body&gt;</w:t>
            </w:r>
          </w:p>
          <w:p w14:paraId="319B626F" w14:textId="77777777" w:rsidR="00D218A6" w:rsidRDefault="00D218A6" w:rsidP="4691D42D">
            <w:r w:rsidRPr="4691D42D">
              <w:t xml:space="preserve">  &lt;h2&gt;School timetable&lt;/h2&gt;</w:t>
            </w:r>
          </w:p>
          <w:p w14:paraId="311C077B" w14:textId="77777777" w:rsidR="00D218A6" w:rsidRDefault="00D218A6" w:rsidP="4691D42D">
            <w:r w:rsidRPr="4691D42D">
              <w:t xml:space="preserve">  &lt;table&gt;</w:t>
            </w:r>
          </w:p>
          <w:p w14:paraId="1B57B448" w14:textId="77777777" w:rsidR="00D218A6" w:rsidRDefault="00D218A6" w:rsidP="4691D42D">
            <w:r w:rsidRPr="4691D42D">
              <w:t xml:space="preserve">    &lt;tr&gt;</w:t>
            </w:r>
          </w:p>
          <w:p w14:paraId="0EABE349" w14:textId="77777777" w:rsidR="00D218A6" w:rsidRDefault="00D218A6" w:rsidP="4691D42D">
            <w:r w:rsidRPr="4691D42D">
              <w:t xml:space="preserve">      &lt;</w:t>
            </w:r>
            <w:proofErr w:type="spellStart"/>
            <w:r w:rsidRPr="4691D42D">
              <w:t>th</w:t>
            </w:r>
            <w:proofErr w:type="spellEnd"/>
            <w:r w:rsidRPr="4691D42D">
              <w:t>&gt;&lt;/</w:t>
            </w:r>
            <w:proofErr w:type="spellStart"/>
            <w:r w:rsidRPr="4691D42D">
              <w:t>th</w:t>
            </w:r>
            <w:proofErr w:type="spellEnd"/>
            <w:r w:rsidRPr="4691D42D">
              <w:t>&gt;</w:t>
            </w:r>
          </w:p>
          <w:p w14:paraId="733B12AD" w14:textId="77777777" w:rsidR="00D218A6" w:rsidRDefault="00D218A6" w:rsidP="4691D42D">
            <w:r w:rsidRPr="4691D42D">
              <w:t xml:space="preserve">      &lt;</w:t>
            </w:r>
            <w:proofErr w:type="spellStart"/>
            <w:r w:rsidRPr="4691D42D">
              <w:t>th</w:t>
            </w:r>
            <w:proofErr w:type="spellEnd"/>
            <w:r w:rsidRPr="4691D42D">
              <w:t>&gt;Mon&lt;/</w:t>
            </w:r>
            <w:proofErr w:type="spellStart"/>
            <w:r w:rsidRPr="4691D42D">
              <w:t>th</w:t>
            </w:r>
            <w:proofErr w:type="spellEnd"/>
            <w:r w:rsidRPr="4691D42D">
              <w:t>&gt;</w:t>
            </w:r>
          </w:p>
          <w:p w14:paraId="3C4868AA" w14:textId="77777777" w:rsidR="00D218A6" w:rsidRDefault="00D218A6" w:rsidP="4691D42D">
            <w:r w:rsidRPr="4691D42D">
              <w:t xml:space="preserve">      &lt;</w:t>
            </w:r>
            <w:proofErr w:type="spellStart"/>
            <w:r w:rsidRPr="4691D42D">
              <w:t>th</w:t>
            </w:r>
            <w:proofErr w:type="spellEnd"/>
            <w:r w:rsidRPr="4691D42D">
              <w:t xml:space="preserve"> class="</w:t>
            </w:r>
            <w:proofErr w:type="spellStart"/>
            <w:r w:rsidRPr="4691D42D">
              <w:t>tuesday</w:t>
            </w:r>
            <w:proofErr w:type="spellEnd"/>
            <w:r w:rsidRPr="4691D42D">
              <w:t>"&gt;Tues&lt;/</w:t>
            </w:r>
            <w:proofErr w:type="spellStart"/>
            <w:r w:rsidRPr="4691D42D">
              <w:t>th</w:t>
            </w:r>
            <w:proofErr w:type="spellEnd"/>
            <w:r w:rsidRPr="4691D42D">
              <w:t>&gt;</w:t>
            </w:r>
          </w:p>
          <w:p w14:paraId="40E4184D" w14:textId="77777777" w:rsidR="00D218A6" w:rsidRDefault="00D218A6" w:rsidP="4691D42D">
            <w:r w:rsidRPr="4691D42D">
              <w:t xml:space="preserve">      &lt;</w:t>
            </w:r>
            <w:proofErr w:type="spellStart"/>
            <w:r w:rsidRPr="4691D42D">
              <w:t>th</w:t>
            </w:r>
            <w:proofErr w:type="spellEnd"/>
            <w:r w:rsidRPr="4691D42D">
              <w:t>&gt;Wed&lt;/</w:t>
            </w:r>
            <w:proofErr w:type="spellStart"/>
            <w:r w:rsidRPr="4691D42D">
              <w:t>th</w:t>
            </w:r>
            <w:proofErr w:type="spellEnd"/>
            <w:r w:rsidRPr="4691D42D">
              <w:t>&gt;</w:t>
            </w:r>
          </w:p>
          <w:p w14:paraId="098513F3" w14:textId="77777777" w:rsidR="00D218A6" w:rsidRDefault="00D218A6" w:rsidP="4691D42D">
            <w:r w:rsidRPr="4691D42D">
              <w:t xml:space="preserve">      &lt;</w:t>
            </w:r>
            <w:proofErr w:type="spellStart"/>
            <w:r w:rsidRPr="4691D42D">
              <w:t>th</w:t>
            </w:r>
            <w:proofErr w:type="spellEnd"/>
            <w:r w:rsidRPr="4691D42D">
              <w:t xml:space="preserve"> class="</w:t>
            </w:r>
            <w:proofErr w:type="spellStart"/>
            <w:r w:rsidRPr="4691D42D">
              <w:t>thursday</w:t>
            </w:r>
            <w:proofErr w:type="spellEnd"/>
            <w:r w:rsidRPr="4691D42D">
              <w:t>"&gt;Thurs&lt;/</w:t>
            </w:r>
            <w:proofErr w:type="spellStart"/>
            <w:r w:rsidRPr="4691D42D">
              <w:t>th</w:t>
            </w:r>
            <w:proofErr w:type="spellEnd"/>
            <w:r w:rsidRPr="4691D42D">
              <w:t>&gt;</w:t>
            </w:r>
          </w:p>
          <w:p w14:paraId="515AF9D0" w14:textId="77777777" w:rsidR="00D218A6" w:rsidRDefault="00D218A6" w:rsidP="4691D42D">
            <w:r w:rsidRPr="4691D42D">
              <w:t xml:space="preserve">      &lt;</w:t>
            </w:r>
            <w:proofErr w:type="spellStart"/>
            <w:r w:rsidRPr="4691D42D">
              <w:t>th</w:t>
            </w:r>
            <w:proofErr w:type="spellEnd"/>
            <w:r w:rsidRPr="4691D42D">
              <w:t xml:space="preserve"> class="</w:t>
            </w:r>
            <w:proofErr w:type="spellStart"/>
            <w:r w:rsidRPr="4691D42D">
              <w:t>friday</w:t>
            </w:r>
            <w:proofErr w:type="spellEnd"/>
            <w:r w:rsidRPr="4691D42D">
              <w:t>"&gt;Fri&lt;/</w:t>
            </w:r>
            <w:proofErr w:type="spellStart"/>
            <w:r w:rsidRPr="4691D42D">
              <w:t>th</w:t>
            </w:r>
            <w:proofErr w:type="spellEnd"/>
            <w:r w:rsidRPr="4691D42D">
              <w:t>&gt;</w:t>
            </w:r>
          </w:p>
          <w:p w14:paraId="2A2E84AB" w14:textId="77777777" w:rsidR="00D218A6" w:rsidRDefault="00D218A6" w:rsidP="4691D42D">
            <w:r w:rsidRPr="4691D42D">
              <w:t xml:space="preserve">      &lt;</w:t>
            </w:r>
            <w:proofErr w:type="spellStart"/>
            <w:r w:rsidRPr="4691D42D">
              <w:t>th</w:t>
            </w:r>
            <w:proofErr w:type="spellEnd"/>
            <w:r w:rsidRPr="4691D42D">
              <w:t>&gt;Sat&lt;/</w:t>
            </w:r>
            <w:proofErr w:type="spellStart"/>
            <w:r w:rsidRPr="4691D42D">
              <w:t>th</w:t>
            </w:r>
            <w:proofErr w:type="spellEnd"/>
            <w:r w:rsidRPr="4691D42D">
              <w:t>&gt;</w:t>
            </w:r>
          </w:p>
          <w:p w14:paraId="55A4615F" w14:textId="77777777" w:rsidR="00D218A6" w:rsidRDefault="00D218A6" w:rsidP="4691D42D">
            <w:r w:rsidRPr="4691D42D">
              <w:t xml:space="preserve">      &lt;</w:t>
            </w:r>
            <w:proofErr w:type="spellStart"/>
            <w:r w:rsidRPr="4691D42D">
              <w:t>th</w:t>
            </w:r>
            <w:proofErr w:type="spellEnd"/>
            <w:r w:rsidRPr="4691D42D">
              <w:t>&gt;Sun&lt;/</w:t>
            </w:r>
            <w:proofErr w:type="spellStart"/>
            <w:r w:rsidRPr="4691D42D">
              <w:t>th</w:t>
            </w:r>
            <w:proofErr w:type="spellEnd"/>
            <w:r w:rsidRPr="4691D42D">
              <w:t>&gt;</w:t>
            </w:r>
          </w:p>
          <w:p w14:paraId="1E385DC5" w14:textId="77777777" w:rsidR="00D218A6" w:rsidRDefault="00D218A6" w:rsidP="4691D42D">
            <w:r w:rsidRPr="4691D42D">
              <w:t xml:space="preserve">    &lt;/tr&gt;</w:t>
            </w:r>
          </w:p>
          <w:p w14:paraId="73720363" w14:textId="77777777" w:rsidR="00D218A6" w:rsidRDefault="00D218A6" w:rsidP="4691D42D">
            <w:r w:rsidRPr="4691D42D">
              <w:lastRenderedPageBreak/>
              <w:t xml:space="preserve">    &lt;tr&gt;</w:t>
            </w:r>
          </w:p>
          <w:p w14:paraId="77F8EF56" w14:textId="77777777" w:rsidR="00D218A6" w:rsidRDefault="00D218A6" w:rsidP="4691D42D">
            <w:r w:rsidRPr="4691D42D">
              <w:t xml:space="preserve">      &lt;td&gt;1st period&lt;/td&gt;</w:t>
            </w:r>
          </w:p>
          <w:p w14:paraId="2402B88B" w14:textId="77777777" w:rsidR="00D218A6" w:rsidRDefault="00D218A6" w:rsidP="4691D42D">
            <w:r w:rsidRPr="4691D42D">
              <w:t xml:space="preserve">      &lt;td&gt;English&lt;/td&gt;</w:t>
            </w:r>
          </w:p>
          <w:p w14:paraId="176E818B" w14:textId="77777777" w:rsidR="00D218A6" w:rsidRDefault="00D218A6" w:rsidP="4691D42D">
            <w:r w:rsidRPr="4691D42D">
              <w:t xml:space="preserve">      &lt;td class="</w:t>
            </w:r>
            <w:proofErr w:type="spellStart"/>
            <w:r w:rsidRPr="4691D42D">
              <w:t>tuesday</w:t>
            </w:r>
            <w:proofErr w:type="spellEnd"/>
            <w:r w:rsidRPr="4691D42D">
              <w:t>"&gt;&lt;/td&gt;</w:t>
            </w:r>
          </w:p>
          <w:p w14:paraId="056C6B32" w14:textId="77777777" w:rsidR="00D218A6" w:rsidRDefault="00D218A6" w:rsidP="4691D42D">
            <w:r w:rsidRPr="4691D42D">
              <w:t xml:space="preserve">      &lt;td&gt;&lt;/td&gt;</w:t>
            </w:r>
          </w:p>
          <w:p w14:paraId="2B590B65" w14:textId="77777777" w:rsidR="00D218A6" w:rsidRDefault="00D218A6" w:rsidP="4691D42D">
            <w:r w:rsidRPr="4691D42D">
              <w:t xml:space="preserve">      &lt;td class="</w:t>
            </w:r>
            <w:proofErr w:type="spellStart"/>
            <w:r w:rsidRPr="4691D42D">
              <w:t>thursday</w:t>
            </w:r>
            <w:proofErr w:type="spellEnd"/>
            <w:r w:rsidRPr="4691D42D">
              <w:t>"&gt;German&lt;/td&gt;</w:t>
            </w:r>
          </w:p>
          <w:p w14:paraId="1216FE4E" w14:textId="77777777" w:rsidR="00D218A6" w:rsidRDefault="00D218A6" w:rsidP="4691D42D">
            <w:r w:rsidRPr="4691D42D">
              <w:t xml:space="preserve">      &lt;td class="</w:t>
            </w:r>
            <w:proofErr w:type="spellStart"/>
            <w:r w:rsidRPr="4691D42D">
              <w:t>friday</w:t>
            </w:r>
            <w:proofErr w:type="spellEnd"/>
            <w:r w:rsidRPr="4691D42D">
              <w:t>"&gt;Dutch&lt;/td&gt;</w:t>
            </w:r>
          </w:p>
          <w:p w14:paraId="1726BD4C" w14:textId="77777777" w:rsidR="00D218A6" w:rsidRDefault="00D218A6" w:rsidP="4691D42D">
            <w:r w:rsidRPr="4691D42D">
              <w:t xml:space="preserve">      &lt;td&gt;&lt;/td&gt;</w:t>
            </w:r>
          </w:p>
          <w:p w14:paraId="4438C09C" w14:textId="77777777" w:rsidR="00D218A6" w:rsidRDefault="00D218A6" w:rsidP="4691D42D">
            <w:r w:rsidRPr="4691D42D">
              <w:t xml:space="preserve">      &lt;td&gt;&lt;/td&gt;</w:t>
            </w:r>
          </w:p>
          <w:p w14:paraId="5041FCC2" w14:textId="77777777" w:rsidR="00D218A6" w:rsidRDefault="00D218A6" w:rsidP="4691D42D">
            <w:r w:rsidRPr="4691D42D">
              <w:t xml:space="preserve">    &lt;/tr&gt;</w:t>
            </w:r>
          </w:p>
          <w:p w14:paraId="0E8A8163" w14:textId="77777777" w:rsidR="00D218A6" w:rsidRDefault="00D218A6" w:rsidP="4691D42D">
            <w:r w:rsidRPr="4691D42D">
              <w:t xml:space="preserve">    &lt;tr&gt;</w:t>
            </w:r>
          </w:p>
          <w:p w14:paraId="72925D72" w14:textId="77777777" w:rsidR="00D218A6" w:rsidRDefault="00D218A6" w:rsidP="4691D42D">
            <w:r w:rsidRPr="4691D42D">
              <w:t xml:space="preserve">      &lt;td&gt;2nd period&lt;/td&gt;</w:t>
            </w:r>
          </w:p>
          <w:p w14:paraId="7417DE3D" w14:textId="77777777" w:rsidR="00D218A6" w:rsidRDefault="00D218A6" w:rsidP="4691D42D">
            <w:r w:rsidRPr="4691D42D">
              <w:t xml:space="preserve">      &lt;td&gt;English&lt;/td&gt;</w:t>
            </w:r>
          </w:p>
          <w:p w14:paraId="52B5C5DE" w14:textId="77777777" w:rsidR="00D218A6" w:rsidRDefault="00D218A6" w:rsidP="4691D42D">
            <w:r w:rsidRPr="4691D42D">
              <w:t xml:space="preserve">      &lt;td class="</w:t>
            </w:r>
            <w:proofErr w:type="spellStart"/>
            <w:r w:rsidRPr="4691D42D">
              <w:t>tuesday</w:t>
            </w:r>
            <w:proofErr w:type="spellEnd"/>
            <w:r w:rsidRPr="4691D42D">
              <w:t>"&gt;English&lt;/td&gt;</w:t>
            </w:r>
          </w:p>
          <w:p w14:paraId="2274AB4B" w14:textId="77777777" w:rsidR="00D218A6" w:rsidRDefault="00D218A6" w:rsidP="4691D42D">
            <w:r w:rsidRPr="4691D42D">
              <w:t xml:space="preserve">      &lt;td&gt;&lt;/td&gt;</w:t>
            </w:r>
          </w:p>
          <w:p w14:paraId="70DC2752" w14:textId="77777777" w:rsidR="00D218A6" w:rsidRDefault="00D218A6" w:rsidP="4691D42D">
            <w:r w:rsidRPr="4691D42D">
              <w:t xml:space="preserve">      &lt;td class="</w:t>
            </w:r>
            <w:proofErr w:type="spellStart"/>
            <w:r w:rsidRPr="4691D42D">
              <w:t>thursday</w:t>
            </w:r>
            <w:proofErr w:type="spellEnd"/>
            <w:r w:rsidRPr="4691D42D">
              <w:t>"&gt;German&lt;/td&gt;</w:t>
            </w:r>
          </w:p>
          <w:p w14:paraId="48DD7524" w14:textId="77777777" w:rsidR="00D218A6" w:rsidRDefault="00D218A6" w:rsidP="4691D42D">
            <w:r w:rsidRPr="4691D42D">
              <w:t xml:space="preserve">      &lt;td class="</w:t>
            </w:r>
            <w:proofErr w:type="spellStart"/>
            <w:r w:rsidRPr="4691D42D">
              <w:t>friday</w:t>
            </w:r>
            <w:proofErr w:type="spellEnd"/>
            <w:r w:rsidRPr="4691D42D">
              <w:t>"&gt;Dutch&lt;/td&gt;</w:t>
            </w:r>
          </w:p>
          <w:p w14:paraId="72E3C5C2" w14:textId="77777777" w:rsidR="00D218A6" w:rsidRDefault="00D218A6" w:rsidP="4691D42D">
            <w:r w:rsidRPr="4691D42D">
              <w:t xml:space="preserve">      &lt;td&gt;&lt;/td&gt;</w:t>
            </w:r>
          </w:p>
          <w:p w14:paraId="2726A1F5" w14:textId="77777777" w:rsidR="00D218A6" w:rsidRDefault="00D218A6" w:rsidP="4691D42D">
            <w:r w:rsidRPr="4691D42D">
              <w:t xml:space="preserve">      &lt;td&gt;&lt;/td&gt;</w:t>
            </w:r>
          </w:p>
          <w:p w14:paraId="101FFEDC" w14:textId="77777777" w:rsidR="00D218A6" w:rsidRDefault="00D218A6" w:rsidP="4691D42D">
            <w:r w:rsidRPr="4691D42D">
              <w:t xml:space="preserve">    &lt;/tr&gt;</w:t>
            </w:r>
          </w:p>
          <w:p w14:paraId="36810302" w14:textId="77777777" w:rsidR="00D218A6" w:rsidRDefault="00D218A6" w:rsidP="4691D42D">
            <w:r w:rsidRPr="4691D42D">
              <w:t xml:space="preserve">    &lt;tr&gt;</w:t>
            </w:r>
          </w:p>
          <w:p w14:paraId="0E5D2957" w14:textId="77777777" w:rsidR="00D218A6" w:rsidRDefault="00D218A6" w:rsidP="4691D42D">
            <w:r w:rsidRPr="4691D42D">
              <w:t xml:space="preserve">      &lt;td&gt;3rd period&lt;/td&gt;</w:t>
            </w:r>
          </w:p>
          <w:p w14:paraId="27079844" w14:textId="77777777" w:rsidR="00D218A6" w:rsidRDefault="00D218A6" w:rsidP="4691D42D">
            <w:r w:rsidRPr="4691D42D">
              <w:t xml:space="preserve">      &lt;td&gt;&lt;/td&gt;</w:t>
            </w:r>
          </w:p>
          <w:p w14:paraId="6969423D" w14:textId="77777777" w:rsidR="00D218A6" w:rsidRDefault="00D218A6" w:rsidP="4691D42D">
            <w:r w:rsidRPr="4691D42D">
              <w:t xml:space="preserve">      &lt;td class="</w:t>
            </w:r>
            <w:proofErr w:type="spellStart"/>
            <w:r w:rsidRPr="4691D42D">
              <w:t>tuesday</w:t>
            </w:r>
            <w:proofErr w:type="spellEnd"/>
            <w:r w:rsidRPr="4691D42D">
              <w:t>"&gt;German&lt;/td&gt;</w:t>
            </w:r>
          </w:p>
          <w:p w14:paraId="061F20B0" w14:textId="77777777" w:rsidR="00D218A6" w:rsidRDefault="00D218A6" w:rsidP="4691D42D">
            <w:r w:rsidRPr="4691D42D">
              <w:t xml:space="preserve">      &lt;td&gt;&lt;/td&gt;</w:t>
            </w:r>
          </w:p>
          <w:p w14:paraId="7335C372" w14:textId="77777777" w:rsidR="00D218A6" w:rsidRDefault="00D218A6" w:rsidP="4691D42D">
            <w:r w:rsidRPr="4691D42D">
              <w:t xml:space="preserve">      &lt;td class="</w:t>
            </w:r>
            <w:proofErr w:type="spellStart"/>
            <w:r w:rsidRPr="4691D42D">
              <w:t>thursday</w:t>
            </w:r>
            <w:proofErr w:type="spellEnd"/>
            <w:r w:rsidRPr="4691D42D">
              <w:t>"&gt;German&lt;/td&gt;</w:t>
            </w:r>
          </w:p>
          <w:p w14:paraId="7097DF80" w14:textId="77777777" w:rsidR="00D218A6" w:rsidRDefault="00D218A6" w:rsidP="4691D42D">
            <w:r w:rsidRPr="4691D42D">
              <w:t xml:space="preserve">      &lt;td class="</w:t>
            </w:r>
            <w:proofErr w:type="spellStart"/>
            <w:r w:rsidRPr="4691D42D">
              <w:t>friday</w:t>
            </w:r>
            <w:proofErr w:type="spellEnd"/>
            <w:r w:rsidRPr="4691D42D">
              <w:t>"&gt;Dutch&lt;/td&gt;</w:t>
            </w:r>
          </w:p>
          <w:p w14:paraId="0D6631B5" w14:textId="77777777" w:rsidR="00D218A6" w:rsidRDefault="00D218A6" w:rsidP="4691D42D">
            <w:r w:rsidRPr="4691D42D">
              <w:t xml:space="preserve">      &lt;td&gt;&lt;/td&gt;</w:t>
            </w:r>
          </w:p>
          <w:p w14:paraId="248D9824" w14:textId="77777777" w:rsidR="00D218A6" w:rsidRDefault="00D218A6" w:rsidP="4691D42D">
            <w:r w:rsidRPr="4691D42D">
              <w:t xml:space="preserve">      &lt;td&gt;&lt;/td&gt;</w:t>
            </w:r>
          </w:p>
          <w:p w14:paraId="67125712" w14:textId="77777777" w:rsidR="00D218A6" w:rsidRDefault="00D218A6" w:rsidP="4691D42D">
            <w:r w:rsidRPr="4691D42D">
              <w:t xml:space="preserve">    &lt;/tr&gt;</w:t>
            </w:r>
          </w:p>
          <w:p w14:paraId="45A33E02" w14:textId="77777777" w:rsidR="00D218A6" w:rsidRDefault="00D218A6" w:rsidP="4691D42D">
            <w:r w:rsidRPr="4691D42D">
              <w:t xml:space="preserve">    &lt;tr&gt;</w:t>
            </w:r>
          </w:p>
          <w:p w14:paraId="228E9EDB" w14:textId="77777777" w:rsidR="00D218A6" w:rsidRDefault="00D218A6" w:rsidP="4691D42D">
            <w:r w:rsidRPr="4691D42D">
              <w:t xml:space="preserve">      &lt;td&gt;4th period&lt;/td&gt;</w:t>
            </w:r>
          </w:p>
          <w:p w14:paraId="54710003" w14:textId="77777777" w:rsidR="00D218A6" w:rsidRDefault="00D218A6" w:rsidP="4691D42D">
            <w:r w:rsidRPr="4691D42D">
              <w:t xml:space="preserve">      &lt;td&gt;&lt;/td&gt;</w:t>
            </w:r>
          </w:p>
          <w:p w14:paraId="0E1A65BC" w14:textId="77777777" w:rsidR="00D218A6" w:rsidRDefault="00D218A6" w:rsidP="4691D42D">
            <w:r w:rsidRPr="4691D42D">
              <w:t xml:space="preserve">      &lt;td class="</w:t>
            </w:r>
            <w:proofErr w:type="spellStart"/>
            <w:r w:rsidRPr="4691D42D">
              <w:t>tuesday</w:t>
            </w:r>
            <w:proofErr w:type="spellEnd"/>
            <w:r w:rsidRPr="4691D42D">
              <w:t>"&gt;English&lt;/td&gt;</w:t>
            </w:r>
          </w:p>
          <w:p w14:paraId="25BD8D54" w14:textId="77777777" w:rsidR="00D218A6" w:rsidRDefault="00D218A6" w:rsidP="4691D42D">
            <w:r w:rsidRPr="4691D42D">
              <w:t xml:space="preserve">      &lt;td&gt;&lt;/td&gt;</w:t>
            </w:r>
          </w:p>
          <w:p w14:paraId="73E3938C" w14:textId="77777777" w:rsidR="00D218A6" w:rsidRDefault="00D218A6" w:rsidP="4691D42D">
            <w:r w:rsidRPr="4691D42D">
              <w:t xml:space="preserve">      &lt;td class="</w:t>
            </w:r>
            <w:proofErr w:type="spellStart"/>
            <w:r w:rsidRPr="4691D42D">
              <w:t>thursday</w:t>
            </w:r>
            <w:proofErr w:type="spellEnd"/>
            <w:r w:rsidRPr="4691D42D">
              <w:t>"&gt;English&lt;/td&gt;</w:t>
            </w:r>
          </w:p>
          <w:p w14:paraId="7CA05F5C" w14:textId="77777777" w:rsidR="00D218A6" w:rsidRDefault="00D218A6" w:rsidP="4691D42D">
            <w:r w:rsidRPr="4691D42D">
              <w:t xml:space="preserve">      &lt;td class="</w:t>
            </w:r>
            <w:proofErr w:type="spellStart"/>
            <w:r w:rsidRPr="4691D42D">
              <w:t>friday</w:t>
            </w:r>
            <w:proofErr w:type="spellEnd"/>
            <w:r w:rsidRPr="4691D42D">
              <w:t>"&gt;Dutch&lt;/td&gt;</w:t>
            </w:r>
          </w:p>
          <w:p w14:paraId="2F775637" w14:textId="77777777" w:rsidR="00D218A6" w:rsidRDefault="00D218A6" w:rsidP="4691D42D">
            <w:r w:rsidRPr="4691D42D">
              <w:t xml:space="preserve">      &lt;td&gt;&lt;/td&gt;</w:t>
            </w:r>
          </w:p>
          <w:p w14:paraId="10335752" w14:textId="77777777" w:rsidR="00D218A6" w:rsidRDefault="00D218A6" w:rsidP="4691D42D">
            <w:r w:rsidRPr="4691D42D">
              <w:t xml:space="preserve">      &lt;td&gt;&lt;/td&gt;</w:t>
            </w:r>
          </w:p>
          <w:p w14:paraId="1CA9A860" w14:textId="77777777" w:rsidR="00D218A6" w:rsidRDefault="00D218A6" w:rsidP="4691D42D">
            <w:r w:rsidRPr="4691D42D">
              <w:t xml:space="preserve">    &lt;/tr&gt;</w:t>
            </w:r>
          </w:p>
          <w:p w14:paraId="33AD3E92" w14:textId="77777777" w:rsidR="00D218A6" w:rsidRDefault="00D218A6" w:rsidP="4691D42D">
            <w:r w:rsidRPr="4691D42D">
              <w:t xml:space="preserve">  &lt;/table&gt;</w:t>
            </w:r>
          </w:p>
          <w:p w14:paraId="18463CC3" w14:textId="77777777" w:rsidR="00D218A6" w:rsidRDefault="00D218A6" w:rsidP="4691D42D">
            <w:r w:rsidRPr="4691D42D">
              <w:t>&lt;/body&gt;</w:t>
            </w:r>
          </w:p>
          <w:p w14:paraId="5995B086" w14:textId="77777777" w:rsidR="00D218A6" w:rsidRDefault="00D218A6" w:rsidP="4691D42D">
            <w:r w:rsidRPr="4691D42D">
              <w:t>&lt;/html&gt;</w:t>
            </w:r>
          </w:p>
        </w:tc>
      </w:tr>
    </w:tbl>
    <w:p w14:paraId="0F12205A" w14:textId="77777777" w:rsidR="0081229E" w:rsidRPr="00A2011A" w:rsidRDefault="0081229E" w:rsidP="4691D42D">
      <w:pPr>
        <w:rPr>
          <w:rFonts w:cs="Courier New"/>
        </w:rPr>
      </w:pPr>
    </w:p>
    <w:p w14:paraId="05730DC0" w14:textId="60DD8F8B" w:rsidR="0060013E" w:rsidRPr="00A2011A" w:rsidRDefault="0060013E" w:rsidP="0060013E">
      <w:pPr>
        <w:pStyle w:val="Ttulo2"/>
        <w:rPr>
          <w:rFonts w:ascii="Times New Roman" w:eastAsia="Times New Roman" w:hAnsi="Times New Roman" w:cs="Times New Roman"/>
          <w:lang w:val="es-PE"/>
        </w:rPr>
      </w:pPr>
      <w:bookmarkStart w:id="23" w:name="_Toc206873034"/>
      <w:proofErr w:type="spellStart"/>
      <w:r w:rsidRPr="4691D42D">
        <w:rPr>
          <w:rFonts w:ascii="Times New Roman" w:eastAsia="Times New Roman" w:hAnsi="Times New Roman" w:cs="Times New Roman"/>
          <w:lang w:val="es-PE"/>
        </w:rPr>
        <w:t>Expericia</w:t>
      </w:r>
      <w:proofErr w:type="spellEnd"/>
      <w:r w:rsidRPr="4691D42D">
        <w:rPr>
          <w:rFonts w:ascii="Times New Roman" w:eastAsia="Times New Roman" w:hAnsi="Times New Roman" w:cs="Times New Roman"/>
          <w:lang w:val="es-PE"/>
        </w:rPr>
        <w:t xml:space="preserve"> de Práctica </w:t>
      </w:r>
      <w:proofErr w:type="spellStart"/>
      <w:r w:rsidRPr="4691D42D">
        <w:rPr>
          <w:rFonts w:ascii="Times New Roman" w:eastAsia="Times New Roman" w:hAnsi="Times New Roman" w:cs="Times New Roman"/>
          <w:lang w:val="es-PE"/>
        </w:rPr>
        <w:t>N°</w:t>
      </w:r>
      <w:proofErr w:type="spellEnd"/>
      <w:r w:rsidRPr="4691D42D">
        <w:rPr>
          <w:rFonts w:ascii="Times New Roman" w:eastAsia="Times New Roman" w:hAnsi="Times New Roman" w:cs="Times New Roman"/>
          <w:lang w:val="es-PE"/>
        </w:rPr>
        <w:t xml:space="preserve"> 04: </w:t>
      </w:r>
      <w:r w:rsidR="003D0410" w:rsidRPr="4691D42D">
        <w:rPr>
          <w:rFonts w:ascii="Times New Roman" w:eastAsia="Times New Roman" w:hAnsi="Times New Roman" w:cs="Times New Roman"/>
          <w:lang w:val="es-PE"/>
        </w:rPr>
        <w:t>Metadatos</w:t>
      </w:r>
      <w:bookmarkEnd w:id="23"/>
    </w:p>
    <w:p w14:paraId="380E2EA6" w14:textId="77777777" w:rsidR="003D0410" w:rsidRDefault="003D0410" w:rsidP="4691D42D">
      <w:r>
        <w:t xml:space="preserve">Durante </w:t>
      </w:r>
      <w:proofErr w:type="spellStart"/>
      <w:r>
        <w:t>esta</w:t>
      </w:r>
      <w:proofErr w:type="spellEnd"/>
      <w:r>
        <w:t xml:space="preserve"> </w:t>
      </w:r>
      <w:proofErr w:type="spellStart"/>
      <w:r>
        <w:t>experiencia</w:t>
      </w:r>
      <w:proofErr w:type="spellEnd"/>
      <w:r>
        <w:t xml:space="preserve"> </w:t>
      </w:r>
      <w:proofErr w:type="spellStart"/>
      <w:r>
        <w:t>practica</w:t>
      </w:r>
      <w:proofErr w:type="spellEnd"/>
      <w:r>
        <w:t xml:space="preserve"> se </w:t>
      </w:r>
      <w:proofErr w:type="spellStart"/>
      <w:r>
        <w:t>exploraron</w:t>
      </w:r>
      <w:proofErr w:type="spellEnd"/>
      <w:r>
        <w:t xml:space="preserve"> </w:t>
      </w:r>
      <w:proofErr w:type="spellStart"/>
      <w:r>
        <w:t>temas</w:t>
      </w:r>
      <w:proofErr w:type="spellEnd"/>
      <w:r>
        <w:t xml:space="preserve"> </w:t>
      </w:r>
      <w:proofErr w:type="spellStart"/>
      <w:r>
        <w:t>relacionados</w:t>
      </w:r>
      <w:proofErr w:type="spellEnd"/>
      <w:r>
        <w:t xml:space="preserve"> con </w:t>
      </w:r>
      <w:proofErr w:type="spellStart"/>
      <w:r>
        <w:t>los</w:t>
      </w:r>
      <w:proofErr w:type="spellEnd"/>
      <w:r>
        <w:t xml:space="preserve"> </w:t>
      </w:r>
      <w:proofErr w:type="spellStart"/>
      <w:r>
        <w:t>metadatos</w:t>
      </w:r>
      <w:proofErr w:type="spellEnd"/>
      <w:r>
        <w:t xml:space="preserve"> y </w:t>
      </w:r>
      <w:proofErr w:type="spellStart"/>
      <w:r>
        <w:t>como</w:t>
      </w:r>
      <w:proofErr w:type="spellEnd"/>
      <w:r>
        <w:t xml:space="preserve"> se </w:t>
      </w:r>
      <w:proofErr w:type="spellStart"/>
      <w:r>
        <w:t>interactúa</w:t>
      </w:r>
      <w:proofErr w:type="spellEnd"/>
      <w:r>
        <w:t xml:space="preserve"> con </w:t>
      </w:r>
      <w:proofErr w:type="spellStart"/>
      <w:r>
        <w:t>estos</w:t>
      </w:r>
      <w:proofErr w:type="spellEnd"/>
      <w:r>
        <w:t xml:space="preserve"> </w:t>
      </w:r>
      <w:proofErr w:type="spellStart"/>
      <w:r>
        <w:t>en</w:t>
      </w:r>
      <w:proofErr w:type="spellEnd"/>
      <w:r>
        <w:t xml:space="preserve"> </w:t>
      </w:r>
      <w:proofErr w:type="spellStart"/>
      <w:r>
        <w:t>el</w:t>
      </w:r>
      <w:proofErr w:type="spellEnd"/>
      <w:r>
        <w:t xml:space="preserve"> </w:t>
      </w:r>
      <w:proofErr w:type="spellStart"/>
      <w:r>
        <w:t>entorno</w:t>
      </w:r>
      <w:proofErr w:type="spellEnd"/>
      <w:r>
        <w:t xml:space="preserve"> de html.</w:t>
      </w:r>
    </w:p>
    <w:tbl>
      <w:tblPr>
        <w:tblStyle w:val="Tablaconcuadrcula"/>
        <w:tblW w:w="0" w:type="auto"/>
        <w:tblLook w:val="04A0" w:firstRow="1" w:lastRow="0" w:firstColumn="1" w:lastColumn="0" w:noHBand="0" w:noVBand="1"/>
      </w:tblPr>
      <w:tblGrid>
        <w:gridCol w:w="8494"/>
      </w:tblGrid>
      <w:tr w:rsidR="003D0410" w14:paraId="08D9DFD5" w14:textId="77777777" w:rsidTr="4691D42D">
        <w:tc>
          <w:tcPr>
            <w:tcW w:w="8494" w:type="dxa"/>
          </w:tcPr>
          <w:p w14:paraId="13207A1D" w14:textId="77777777" w:rsidR="003D0410" w:rsidRDefault="003D0410" w:rsidP="4691D42D">
            <w:bookmarkStart w:id="24" w:name="_Hlk206870290"/>
            <w:r w:rsidRPr="4691D42D">
              <w:t>&lt;!DOCTYPE html&gt;</w:t>
            </w:r>
          </w:p>
          <w:p w14:paraId="5FF95BE9" w14:textId="77777777" w:rsidR="003D0410" w:rsidRDefault="003D0410" w:rsidP="4691D42D">
            <w:r w:rsidRPr="4691D42D">
              <w:t>&lt;html lang="</w:t>
            </w:r>
            <w:proofErr w:type="spellStart"/>
            <w:r w:rsidRPr="4691D42D">
              <w:t>en</w:t>
            </w:r>
            <w:proofErr w:type="spellEnd"/>
            <w:r w:rsidRPr="4691D42D">
              <w:t>-US"&gt;</w:t>
            </w:r>
          </w:p>
          <w:p w14:paraId="7C47EE61" w14:textId="77777777" w:rsidR="003D0410" w:rsidRDefault="003D0410" w:rsidP="4691D42D">
            <w:r w:rsidRPr="4691D42D">
              <w:t xml:space="preserve">  &lt;head&gt;</w:t>
            </w:r>
          </w:p>
          <w:p w14:paraId="6E90FF4A" w14:textId="77777777" w:rsidR="003D0410" w:rsidRDefault="003D0410" w:rsidP="4691D42D">
            <w:r w:rsidRPr="4691D42D">
              <w:t xml:space="preserve">    &lt;meta charset="utf-8"&gt;</w:t>
            </w:r>
          </w:p>
          <w:p w14:paraId="4B9EA40E" w14:textId="77777777" w:rsidR="003D0410" w:rsidRDefault="003D0410" w:rsidP="4691D42D">
            <w:r w:rsidRPr="4691D42D">
              <w:t xml:space="preserve">    &lt;meta name="viewport" content="width=device-width"&gt;</w:t>
            </w:r>
          </w:p>
          <w:p w14:paraId="200895C3" w14:textId="77777777" w:rsidR="003D0410" w:rsidRDefault="003D0410" w:rsidP="4691D42D">
            <w:r w:rsidRPr="4691D42D">
              <w:t xml:space="preserve">    &lt;title&gt;Quick hummus recipe&lt;/title&gt;</w:t>
            </w:r>
          </w:p>
          <w:p w14:paraId="04662A2B" w14:textId="77777777" w:rsidR="003D0410" w:rsidRDefault="003D0410" w:rsidP="4691D42D">
            <w:r w:rsidRPr="4691D42D">
              <w:t xml:space="preserve">  &lt;/head&gt;</w:t>
            </w:r>
          </w:p>
          <w:p w14:paraId="5E6C5C4E" w14:textId="77777777" w:rsidR="003D0410" w:rsidRDefault="003D0410" w:rsidP="4691D42D">
            <w:r w:rsidRPr="4691D42D">
              <w:t xml:space="preserve">  &lt;body&gt;</w:t>
            </w:r>
          </w:p>
          <w:p w14:paraId="7E1E0E60" w14:textId="77777777" w:rsidR="003D0410" w:rsidRDefault="003D0410" w:rsidP="4691D42D">
            <w:r w:rsidRPr="4691D42D">
              <w:lastRenderedPageBreak/>
              <w:t xml:space="preserve">    &lt;h1&gt;Quick hummus recipe&lt;/h1&gt;</w:t>
            </w:r>
          </w:p>
          <w:p w14:paraId="621A643F" w14:textId="77777777" w:rsidR="003D0410" w:rsidRDefault="003D0410" w:rsidP="4691D42D"/>
          <w:p w14:paraId="2984A9F7" w14:textId="77777777" w:rsidR="003D0410" w:rsidRDefault="003D0410" w:rsidP="4691D42D">
            <w:r w:rsidRPr="4691D42D">
              <w:t xml:space="preserve">    &lt;p&gt;This recipe makes quick, tasty hummus, with no messing. It has been adapted from </w:t>
            </w:r>
            <w:proofErr w:type="gramStart"/>
            <w:r w:rsidRPr="4691D42D">
              <w:t>a number of</w:t>
            </w:r>
            <w:proofErr w:type="gramEnd"/>
            <w:r w:rsidRPr="4691D42D">
              <w:t xml:space="preserve"> different recipes that I have read over the </w:t>
            </w:r>
            <w:proofErr w:type="gramStart"/>
            <w:r w:rsidRPr="4691D42D">
              <w:t>years.&lt;</w:t>
            </w:r>
            <w:proofErr w:type="gramEnd"/>
            <w:r w:rsidRPr="4691D42D">
              <w:t>/p&gt;</w:t>
            </w:r>
          </w:p>
          <w:p w14:paraId="617943D7" w14:textId="77777777" w:rsidR="003D0410" w:rsidRDefault="003D0410" w:rsidP="4691D42D"/>
          <w:p w14:paraId="042C8A84" w14:textId="77777777" w:rsidR="003D0410" w:rsidRDefault="003D0410" w:rsidP="4691D42D">
            <w:r w:rsidRPr="4691D42D">
              <w:t xml:space="preserve">   &lt;p&gt;hummus is a delicious thick paste used heavily in Greek and Middle Eastern dishes. It is very tasty with salad, grilled meats and pitta </w:t>
            </w:r>
            <w:proofErr w:type="gramStart"/>
            <w:r w:rsidRPr="4691D42D">
              <w:t>breads.&lt;</w:t>
            </w:r>
            <w:proofErr w:type="gramEnd"/>
            <w:r w:rsidRPr="4691D42D">
              <w:t>/p&gt;</w:t>
            </w:r>
          </w:p>
          <w:p w14:paraId="3BCAA3A6" w14:textId="77777777" w:rsidR="003D0410" w:rsidRDefault="003D0410" w:rsidP="4691D42D"/>
          <w:p w14:paraId="67F4EBE6" w14:textId="77777777" w:rsidR="003D0410" w:rsidRDefault="003D0410" w:rsidP="4691D42D">
            <w:r w:rsidRPr="4691D42D">
              <w:t xml:space="preserve">    &lt;h2&gt;Ingredients&lt;/h2&gt;</w:t>
            </w:r>
          </w:p>
          <w:p w14:paraId="3A0AB32B" w14:textId="77777777" w:rsidR="003D0410" w:rsidRDefault="003D0410" w:rsidP="4691D42D"/>
          <w:p w14:paraId="47883F94" w14:textId="77777777" w:rsidR="003D0410" w:rsidRDefault="003D0410" w:rsidP="4691D42D">
            <w:r w:rsidRPr="4691D42D">
              <w:t xml:space="preserve">    &lt;</w:t>
            </w:r>
            <w:proofErr w:type="spellStart"/>
            <w:r w:rsidRPr="4691D42D">
              <w:t>ul</w:t>
            </w:r>
            <w:proofErr w:type="spellEnd"/>
            <w:r w:rsidRPr="4691D42D">
              <w:t>&gt;</w:t>
            </w:r>
          </w:p>
          <w:p w14:paraId="50FBEB21" w14:textId="77777777" w:rsidR="003D0410" w:rsidRDefault="003D0410" w:rsidP="4691D42D">
            <w:r w:rsidRPr="4691D42D">
              <w:t xml:space="preserve">      &lt;li&gt;1 can (400g) of </w:t>
            </w:r>
            <w:proofErr w:type="gramStart"/>
            <w:r w:rsidRPr="4691D42D">
              <w:t>chick peas</w:t>
            </w:r>
            <w:proofErr w:type="gramEnd"/>
            <w:r w:rsidRPr="4691D42D">
              <w:t xml:space="preserve"> (garbanzo </w:t>
            </w:r>
            <w:proofErr w:type="gramStart"/>
            <w:r w:rsidRPr="4691D42D">
              <w:t>beans)&lt;</w:t>
            </w:r>
            <w:proofErr w:type="gramEnd"/>
            <w:r w:rsidRPr="4691D42D">
              <w:t>/li&gt;</w:t>
            </w:r>
          </w:p>
          <w:p w14:paraId="6B782D13" w14:textId="77777777" w:rsidR="003D0410" w:rsidRDefault="003D0410" w:rsidP="4691D42D">
            <w:r w:rsidRPr="4691D42D">
              <w:t xml:space="preserve">      &lt;li&gt;175g of tahini&lt;/li&gt;</w:t>
            </w:r>
          </w:p>
          <w:p w14:paraId="7C6614CE" w14:textId="77777777" w:rsidR="003D0410" w:rsidRDefault="003D0410" w:rsidP="4691D42D">
            <w:r w:rsidRPr="4691D42D">
              <w:t xml:space="preserve">      &lt;li&gt;6 sundried tomatoes&lt;/li&gt;</w:t>
            </w:r>
          </w:p>
          <w:p w14:paraId="73391A0B" w14:textId="77777777" w:rsidR="003D0410" w:rsidRDefault="003D0410" w:rsidP="4691D42D">
            <w:r w:rsidRPr="4691D42D">
              <w:t xml:space="preserve">      &lt;li&gt;Half a red pepper&lt;/li&gt;</w:t>
            </w:r>
          </w:p>
          <w:p w14:paraId="70A917E5" w14:textId="77777777" w:rsidR="003D0410" w:rsidRDefault="003D0410" w:rsidP="4691D42D">
            <w:r w:rsidRPr="4691D42D">
              <w:t xml:space="preserve">      &lt;li&gt;A pinch of cayenne pepper&lt;/li&gt;</w:t>
            </w:r>
          </w:p>
          <w:p w14:paraId="2206AECB" w14:textId="77777777" w:rsidR="003D0410" w:rsidRDefault="003D0410" w:rsidP="4691D42D">
            <w:r w:rsidRPr="4691D42D">
              <w:t xml:space="preserve">      &lt;li&gt;1 clove of garlic&lt;/li&gt;</w:t>
            </w:r>
          </w:p>
          <w:p w14:paraId="756C6C4C" w14:textId="77777777" w:rsidR="003D0410" w:rsidRDefault="003D0410" w:rsidP="4691D42D">
            <w:r w:rsidRPr="4691D42D">
              <w:t xml:space="preserve">      &lt;li&gt;A dash of olive oil&lt;/li&gt;</w:t>
            </w:r>
          </w:p>
          <w:p w14:paraId="5B83958C" w14:textId="77777777" w:rsidR="003D0410" w:rsidRDefault="003D0410" w:rsidP="4691D42D">
            <w:r w:rsidRPr="4691D42D">
              <w:t xml:space="preserve">    &lt;/</w:t>
            </w:r>
            <w:proofErr w:type="spellStart"/>
            <w:r w:rsidRPr="4691D42D">
              <w:t>ul</w:t>
            </w:r>
            <w:proofErr w:type="spellEnd"/>
            <w:r w:rsidRPr="4691D42D">
              <w:t>&gt;</w:t>
            </w:r>
          </w:p>
          <w:p w14:paraId="620CF21A" w14:textId="77777777" w:rsidR="003D0410" w:rsidRDefault="003D0410" w:rsidP="4691D42D"/>
          <w:p w14:paraId="25B0ABE9" w14:textId="77777777" w:rsidR="003D0410" w:rsidRDefault="003D0410" w:rsidP="4691D42D">
            <w:r w:rsidRPr="4691D42D">
              <w:t xml:space="preserve">    &lt;h2&gt;Instructions&lt;/h2&gt;</w:t>
            </w:r>
          </w:p>
          <w:p w14:paraId="05BFC2AB" w14:textId="77777777" w:rsidR="003D0410" w:rsidRDefault="003D0410" w:rsidP="4691D42D"/>
          <w:p w14:paraId="289BD65D" w14:textId="77777777" w:rsidR="003D0410" w:rsidRDefault="003D0410" w:rsidP="4691D42D">
            <w:r w:rsidRPr="4691D42D">
              <w:t xml:space="preserve">    &lt;</w:t>
            </w:r>
            <w:proofErr w:type="spellStart"/>
            <w:r w:rsidRPr="4691D42D">
              <w:t>ol</w:t>
            </w:r>
            <w:proofErr w:type="spellEnd"/>
            <w:r w:rsidRPr="4691D42D">
              <w:t>&gt;</w:t>
            </w:r>
          </w:p>
          <w:p w14:paraId="7D7B891F" w14:textId="77777777" w:rsidR="003D0410" w:rsidRDefault="003D0410" w:rsidP="4691D42D">
            <w:r w:rsidRPr="4691D42D">
              <w:t xml:space="preserve">      &lt;li&gt;Remove the skin from the garlic, and chop </w:t>
            </w:r>
            <w:proofErr w:type="gramStart"/>
            <w:r w:rsidRPr="4691D42D">
              <w:t>coarsely.&lt;</w:t>
            </w:r>
            <w:proofErr w:type="gramEnd"/>
            <w:r w:rsidRPr="4691D42D">
              <w:t>/li&gt;</w:t>
            </w:r>
          </w:p>
          <w:p w14:paraId="07485437" w14:textId="77777777" w:rsidR="003D0410" w:rsidRDefault="003D0410" w:rsidP="4691D42D">
            <w:r w:rsidRPr="4691D42D">
              <w:t xml:space="preserve">      &lt;li&gt;Remove all the seeds and stalk from the pepper, and chop </w:t>
            </w:r>
            <w:proofErr w:type="gramStart"/>
            <w:r w:rsidRPr="4691D42D">
              <w:t>coarsely.&lt;</w:t>
            </w:r>
            <w:proofErr w:type="gramEnd"/>
            <w:r w:rsidRPr="4691D42D">
              <w:t>/li&gt;</w:t>
            </w:r>
          </w:p>
          <w:p w14:paraId="7CD36F75" w14:textId="77777777" w:rsidR="003D0410" w:rsidRDefault="003D0410" w:rsidP="4691D42D">
            <w:r w:rsidRPr="4691D42D">
              <w:t xml:space="preserve">      &lt;li&gt;Add all the ingredients into a food </w:t>
            </w:r>
            <w:proofErr w:type="gramStart"/>
            <w:r w:rsidRPr="4691D42D">
              <w:t>processor.&lt;</w:t>
            </w:r>
            <w:proofErr w:type="gramEnd"/>
            <w:r w:rsidRPr="4691D42D">
              <w:t>/li&gt;</w:t>
            </w:r>
          </w:p>
          <w:p w14:paraId="5667E585" w14:textId="77777777" w:rsidR="003D0410" w:rsidRDefault="003D0410" w:rsidP="4691D42D">
            <w:r w:rsidRPr="4691D42D">
              <w:t xml:space="preserve">      &lt;li&gt;Process all the ingredients into a </w:t>
            </w:r>
            <w:proofErr w:type="gramStart"/>
            <w:r w:rsidRPr="4691D42D">
              <w:t>paste.&lt;</w:t>
            </w:r>
            <w:proofErr w:type="gramEnd"/>
            <w:r w:rsidRPr="4691D42D">
              <w:t>/li&gt;</w:t>
            </w:r>
          </w:p>
          <w:p w14:paraId="6ADD0FA2" w14:textId="77777777" w:rsidR="003D0410" w:rsidRDefault="003D0410" w:rsidP="4691D42D">
            <w:r w:rsidRPr="4691D42D">
              <w:t xml:space="preserve">      &lt;li&gt;If you want a coarse "chunky" hummus, process it for a short </w:t>
            </w:r>
            <w:proofErr w:type="gramStart"/>
            <w:r w:rsidRPr="4691D42D">
              <w:t>time.&lt;</w:t>
            </w:r>
            <w:proofErr w:type="gramEnd"/>
            <w:r w:rsidRPr="4691D42D">
              <w:t>/li&gt;</w:t>
            </w:r>
          </w:p>
          <w:p w14:paraId="3DAD9E68" w14:textId="77777777" w:rsidR="003D0410" w:rsidRDefault="003D0410" w:rsidP="4691D42D">
            <w:r w:rsidRPr="4691D42D">
              <w:t xml:space="preserve">      &lt;li&gt;If you want a smooth hummus, process it for a longer </w:t>
            </w:r>
            <w:proofErr w:type="gramStart"/>
            <w:r w:rsidRPr="4691D42D">
              <w:t>time.&lt;</w:t>
            </w:r>
            <w:proofErr w:type="gramEnd"/>
            <w:r w:rsidRPr="4691D42D">
              <w:t>/li&gt;</w:t>
            </w:r>
          </w:p>
          <w:p w14:paraId="48A2CCA1" w14:textId="77777777" w:rsidR="003D0410" w:rsidRDefault="003D0410" w:rsidP="4691D42D">
            <w:r w:rsidRPr="4691D42D">
              <w:t xml:space="preserve">    &lt;/</w:t>
            </w:r>
            <w:proofErr w:type="spellStart"/>
            <w:r w:rsidRPr="4691D42D">
              <w:t>ol</w:t>
            </w:r>
            <w:proofErr w:type="spellEnd"/>
            <w:r w:rsidRPr="4691D42D">
              <w:t>&gt;</w:t>
            </w:r>
          </w:p>
          <w:p w14:paraId="289115F4" w14:textId="77777777" w:rsidR="003D0410" w:rsidRDefault="003D0410" w:rsidP="4691D42D"/>
          <w:p w14:paraId="610406D5" w14:textId="77777777" w:rsidR="003D0410" w:rsidRDefault="003D0410" w:rsidP="4691D42D">
            <w:r w:rsidRPr="4691D42D">
              <w:t xml:space="preserve">    &lt;p&gt;For a different </w:t>
            </w:r>
            <w:proofErr w:type="spellStart"/>
            <w:r w:rsidRPr="4691D42D">
              <w:t>flavour</w:t>
            </w:r>
            <w:proofErr w:type="spellEnd"/>
            <w:r w:rsidRPr="4691D42D">
              <w:t xml:space="preserve">, you could try blending in a small measure of lemon and coriander, chili pepper, lime and chipotle, harissa and mint, or spinach and feta cheese. Experiment and see what works for </w:t>
            </w:r>
            <w:proofErr w:type="gramStart"/>
            <w:r w:rsidRPr="4691D42D">
              <w:t>you.&lt;</w:t>
            </w:r>
            <w:proofErr w:type="gramEnd"/>
            <w:r w:rsidRPr="4691D42D">
              <w:t>/p&gt;</w:t>
            </w:r>
          </w:p>
          <w:p w14:paraId="7287075F" w14:textId="77777777" w:rsidR="003D0410" w:rsidRDefault="003D0410" w:rsidP="4691D42D"/>
          <w:p w14:paraId="4132BA3A" w14:textId="77777777" w:rsidR="003D0410" w:rsidRDefault="003D0410" w:rsidP="4691D42D">
            <w:r w:rsidRPr="4691D42D">
              <w:t xml:space="preserve">    &lt;h2&gt;Storage&lt;/h2&gt;</w:t>
            </w:r>
          </w:p>
          <w:p w14:paraId="521F2081" w14:textId="77777777" w:rsidR="003D0410" w:rsidRDefault="003D0410" w:rsidP="4691D42D"/>
          <w:p w14:paraId="0F2EE21D" w14:textId="77777777" w:rsidR="003D0410" w:rsidRDefault="003D0410" w:rsidP="4691D42D">
            <w:r w:rsidRPr="4691D42D">
              <w:t xml:space="preserve">    &lt;p&gt;Refrigerate the finished hummus in a sealed container. You should be able to use it for about a week after you've made it. If it starts to become fizzy, you should </w:t>
            </w:r>
            <w:proofErr w:type="gramStart"/>
            <w:r w:rsidRPr="4691D42D">
              <w:t>definitely discard</w:t>
            </w:r>
            <w:proofErr w:type="gramEnd"/>
            <w:r w:rsidRPr="4691D42D">
              <w:t xml:space="preserve"> </w:t>
            </w:r>
            <w:proofErr w:type="gramStart"/>
            <w:r w:rsidRPr="4691D42D">
              <w:t>it.&lt;</w:t>
            </w:r>
            <w:proofErr w:type="gramEnd"/>
            <w:r w:rsidRPr="4691D42D">
              <w:t>/p&gt;</w:t>
            </w:r>
          </w:p>
          <w:p w14:paraId="14A51F92" w14:textId="77777777" w:rsidR="003D0410" w:rsidRDefault="003D0410" w:rsidP="4691D42D"/>
          <w:p w14:paraId="1DB8DDE3" w14:textId="77777777" w:rsidR="003D0410" w:rsidRDefault="003D0410" w:rsidP="4691D42D">
            <w:r w:rsidRPr="4691D42D">
              <w:t xml:space="preserve">    &lt;p&gt;hummus is suitable for freezing; you should thaw it and use it within a couple of </w:t>
            </w:r>
            <w:proofErr w:type="gramStart"/>
            <w:r w:rsidRPr="4691D42D">
              <w:t>months.&lt;</w:t>
            </w:r>
            <w:proofErr w:type="gramEnd"/>
            <w:r w:rsidRPr="4691D42D">
              <w:t>/p&gt;</w:t>
            </w:r>
          </w:p>
          <w:p w14:paraId="582509A2" w14:textId="77777777" w:rsidR="003D0410" w:rsidRDefault="003D0410" w:rsidP="4691D42D"/>
          <w:p w14:paraId="1FEF6039" w14:textId="77777777" w:rsidR="003D0410" w:rsidRDefault="003D0410" w:rsidP="4691D42D">
            <w:r w:rsidRPr="4691D42D">
              <w:t xml:space="preserve">  &lt;/body&gt;</w:t>
            </w:r>
          </w:p>
          <w:p w14:paraId="3D4B326A" w14:textId="77777777" w:rsidR="003D0410" w:rsidRDefault="003D0410" w:rsidP="4691D42D">
            <w:r w:rsidRPr="4691D42D">
              <w:t>&lt;/html&gt;</w:t>
            </w:r>
          </w:p>
        </w:tc>
      </w:tr>
      <w:bookmarkEnd w:id="24"/>
    </w:tbl>
    <w:p w14:paraId="2ED181AA" w14:textId="77777777" w:rsidR="00CC2FFF" w:rsidRPr="007A4630" w:rsidRDefault="00CC2FFF" w:rsidP="00CC2FFF">
      <w:pPr>
        <w:tabs>
          <w:tab w:val="left" w:pos="2400"/>
        </w:tabs>
      </w:pPr>
    </w:p>
    <w:p w14:paraId="119D4F3F" w14:textId="296CA142" w:rsidR="00B0550F" w:rsidRDefault="00B0550F" w:rsidP="009C58AF">
      <w:pPr>
        <w:tabs>
          <w:tab w:val="left" w:pos="2400"/>
        </w:tabs>
        <w:rPr>
          <w:lang w:val="es-PE"/>
        </w:rPr>
      </w:pPr>
    </w:p>
    <w:p w14:paraId="3DE233E0" w14:textId="77777777" w:rsidR="00001238" w:rsidRDefault="00001238" w:rsidP="009C58AF">
      <w:pPr>
        <w:tabs>
          <w:tab w:val="left" w:pos="2400"/>
        </w:tabs>
        <w:rPr>
          <w:lang w:val="es-PE"/>
        </w:rPr>
      </w:pPr>
    </w:p>
    <w:p w14:paraId="02FAEF4F" w14:textId="77777777" w:rsidR="00001238" w:rsidRDefault="00001238" w:rsidP="009C58AF">
      <w:pPr>
        <w:tabs>
          <w:tab w:val="left" w:pos="2400"/>
        </w:tabs>
        <w:rPr>
          <w:lang w:val="es-PE"/>
        </w:rPr>
      </w:pPr>
    </w:p>
    <w:p w14:paraId="40558D4B" w14:textId="77777777" w:rsidR="00001238" w:rsidRDefault="00001238" w:rsidP="009C58AF">
      <w:pPr>
        <w:tabs>
          <w:tab w:val="left" w:pos="2400"/>
        </w:tabs>
        <w:rPr>
          <w:lang w:val="es-PE"/>
        </w:rPr>
      </w:pPr>
    </w:p>
    <w:p w14:paraId="754F1E64" w14:textId="77777777" w:rsidR="00001238" w:rsidRPr="00A2011A" w:rsidRDefault="00001238" w:rsidP="009C58AF">
      <w:pPr>
        <w:tabs>
          <w:tab w:val="left" w:pos="2400"/>
        </w:tabs>
        <w:rPr>
          <w:lang w:val="es-PE"/>
        </w:rPr>
      </w:pPr>
    </w:p>
    <w:p w14:paraId="7306595D" w14:textId="43B6A3F8" w:rsidR="2FAEAAC2" w:rsidRPr="00A2011A" w:rsidRDefault="00707C5F" w:rsidP="5561035A">
      <w:pPr>
        <w:pStyle w:val="Ttulo1"/>
        <w:rPr>
          <w:rFonts w:ascii="Times New Roman" w:hAnsi="Times New Roman" w:cs="Times New Roman"/>
          <w:lang w:val="es-PE"/>
        </w:rPr>
      </w:pPr>
      <w:bookmarkStart w:id="25" w:name="_Toc206873035"/>
      <w:r w:rsidRPr="4691D42D">
        <w:rPr>
          <w:rFonts w:ascii="Times New Roman" w:hAnsi="Times New Roman" w:cs="Times New Roman"/>
          <w:lang w:val="es-PE"/>
        </w:rPr>
        <w:lastRenderedPageBreak/>
        <w:t>EJERCICIOS PROPUESTOS</w:t>
      </w:r>
      <w:bookmarkEnd w:id="25"/>
    </w:p>
    <w:p w14:paraId="0C3F638B" w14:textId="7BEC5E49" w:rsidR="2FAEAAC2" w:rsidRPr="00A2011A" w:rsidRDefault="00B62997" w:rsidP="5561035A">
      <w:pPr>
        <w:rPr>
          <w:rFonts w:eastAsia="Times New Roman"/>
          <w:lang w:val="es-PE"/>
        </w:rPr>
      </w:pPr>
      <w:r w:rsidRPr="4691D42D">
        <w:rPr>
          <w:rFonts w:eastAsia="Times New Roman"/>
          <w:lang w:val="es-PE"/>
        </w:rPr>
        <w:t>1. Diseño de un portafolio personal: Crea una página web que sirva como tu portafolio profesional, utilizando etiquetas semánticas para estructurar el contenido (por ejemplo</w:t>
      </w:r>
      <w:proofErr w:type="gramStart"/>
      <w:r w:rsidRPr="4691D42D">
        <w:rPr>
          <w:rFonts w:eastAsia="Times New Roman"/>
          <w:lang w:val="es-PE"/>
        </w:rPr>
        <w:t>, ,</w:t>
      </w:r>
      <w:proofErr w:type="gramEnd"/>
      <w:r w:rsidRPr="4691D42D">
        <w:rPr>
          <w:rFonts w:eastAsia="Times New Roman"/>
          <w:lang w:val="es-PE"/>
        </w:rPr>
        <w:t xml:space="preserve"> </w:t>
      </w:r>
      <w:proofErr w:type="gramStart"/>
      <w:r w:rsidRPr="4691D42D">
        <w:rPr>
          <w:rFonts w:eastAsia="Times New Roman"/>
          <w:lang w:val="es-PE"/>
        </w:rPr>
        <w:t>, ,</w:t>
      </w:r>
      <w:proofErr w:type="gramEnd"/>
      <w:r w:rsidRPr="4691D42D">
        <w:rPr>
          <w:rFonts w:eastAsia="Times New Roman"/>
          <w:lang w:val="es-PE"/>
        </w:rPr>
        <w:t xml:space="preserve"> , </w:t>
      </w:r>
      <w:proofErr w:type="gramStart"/>
      <w:r w:rsidRPr="4691D42D">
        <w:rPr>
          <w:rFonts w:eastAsia="Times New Roman"/>
          <w:lang w:val="es-PE"/>
        </w:rPr>
        <w:t>y )</w:t>
      </w:r>
      <w:proofErr w:type="gramEnd"/>
      <w:r w:rsidRPr="4691D42D">
        <w:rPr>
          <w:rFonts w:eastAsia="Times New Roman"/>
          <w:lang w:val="es-PE"/>
        </w:rPr>
        <w:t>. Incluye información sobre tus habilidades, experiencia laboral y proyectos destacados. Aplica estilos CSS para lograr una presentación visual atractiva y asegúrate de que la página sea accesible y esté optimizada para motores de búsqueda.</w:t>
      </w:r>
    </w:p>
    <w:p w14:paraId="15717B6D" w14:textId="77777777" w:rsidR="5561035A" w:rsidRPr="00A2011A" w:rsidRDefault="5561035A" w:rsidP="5561035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179540ED"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&lt;!DOCTYPE </w:t>
      </w:r>
      <w:proofErr w:type="spellStart"/>
      <w:r w:rsidRPr="4691D42D">
        <w:rPr>
          <w:rFonts w:eastAsia="Times New Roman"/>
          <w:sz w:val="20"/>
          <w:lang w:val="es-PE"/>
        </w:rPr>
        <w:t>html</w:t>
      </w:r>
      <w:proofErr w:type="spellEnd"/>
      <w:r w:rsidRPr="4691D42D">
        <w:rPr>
          <w:rFonts w:eastAsia="Times New Roman"/>
          <w:sz w:val="20"/>
          <w:lang w:val="es-PE"/>
        </w:rPr>
        <w:t>&gt;</w:t>
      </w:r>
    </w:p>
    <w:p w14:paraId="53E87D0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html</w:t>
      </w:r>
      <w:proofErr w:type="spellEnd"/>
      <w:r w:rsidRPr="4691D42D">
        <w:rPr>
          <w:rFonts w:eastAsia="Times New Roman"/>
          <w:sz w:val="20"/>
          <w:lang w:val="es-PE"/>
        </w:rPr>
        <w:t xml:space="preserve"> </w:t>
      </w:r>
      <w:proofErr w:type="spellStart"/>
      <w:r w:rsidRPr="4691D42D">
        <w:rPr>
          <w:rFonts w:eastAsia="Times New Roman"/>
          <w:sz w:val="20"/>
          <w:lang w:val="es-PE"/>
        </w:rPr>
        <w:t>lang</w:t>
      </w:r>
      <w:proofErr w:type="spellEnd"/>
      <w:r w:rsidRPr="4691D42D">
        <w:rPr>
          <w:rFonts w:eastAsia="Times New Roman"/>
          <w:sz w:val="20"/>
          <w:lang w:val="es-PE"/>
        </w:rPr>
        <w:t>="es"&gt;</w:t>
      </w:r>
    </w:p>
    <w:p w14:paraId="1911EAA3"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&lt;head&gt;</w:t>
      </w:r>
    </w:p>
    <w:p w14:paraId="5F63284F"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&lt;meta </w:t>
      </w:r>
      <w:proofErr w:type="spellStart"/>
      <w:r w:rsidRPr="4691D42D">
        <w:rPr>
          <w:rFonts w:eastAsia="Times New Roman"/>
          <w:sz w:val="20"/>
          <w:lang w:val="es-PE"/>
        </w:rPr>
        <w:t>charset</w:t>
      </w:r>
      <w:proofErr w:type="spellEnd"/>
      <w:r w:rsidRPr="4691D42D">
        <w:rPr>
          <w:rFonts w:eastAsia="Times New Roman"/>
          <w:sz w:val="20"/>
          <w:lang w:val="es-PE"/>
        </w:rPr>
        <w:t>="UTF-8"&gt;</w:t>
      </w:r>
    </w:p>
    <w:p w14:paraId="7A0E4845"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title</w:t>
      </w:r>
      <w:proofErr w:type="spellEnd"/>
      <w:r w:rsidRPr="4691D42D">
        <w:rPr>
          <w:rFonts w:eastAsia="Times New Roman"/>
          <w:sz w:val="20"/>
          <w:lang w:val="es-PE"/>
        </w:rPr>
        <w:t>&gt;Formulario de Contacto&lt;/</w:t>
      </w:r>
      <w:proofErr w:type="spellStart"/>
      <w:r w:rsidRPr="4691D42D">
        <w:rPr>
          <w:rFonts w:eastAsia="Times New Roman"/>
          <w:sz w:val="20"/>
          <w:lang w:val="es-PE"/>
        </w:rPr>
        <w:t>title</w:t>
      </w:r>
      <w:proofErr w:type="spellEnd"/>
      <w:r w:rsidRPr="4691D42D">
        <w:rPr>
          <w:rFonts w:eastAsia="Times New Roman"/>
          <w:sz w:val="20"/>
          <w:lang w:val="es-PE"/>
        </w:rPr>
        <w:t>&gt;</w:t>
      </w:r>
    </w:p>
    <w:p w14:paraId="10F77CA6"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&lt;/head&gt;</w:t>
      </w:r>
    </w:p>
    <w:p w14:paraId="0175B045"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body</w:t>
      </w:r>
      <w:proofErr w:type="spellEnd"/>
      <w:r w:rsidRPr="4691D42D">
        <w:rPr>
          <w:rFonts w:eastAsia="Times New Roman"/>
          <w:sz w:val="20"/>
          <w:lang w:val="es-PE"/>
        </w:rPr>
        <w:t>&gt;</w:t>
      </w:r>
    </w:p>
    <w:p w14:paraId="1AF7F0E1"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&lt;h2&gt;Formulario de Contacto&lt;/h2&gt;</w:t>
      </w:r>
    </w:p>
    <w:p w14:paraId="34E0A8DA"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9BA929E"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form</w:t>
      </w:r>
      <w:proofErr w:type="spellEnd"/>
      <w:r w:rsidRPr="4691D42D">
        <w:rPr>
          <w:rFonts w:eastAsia="Times New Roman"/>
          <w:sz w:val="20"/>
          <w:lang w:val="es-PE"/>
        </w:rPr>
        <w:t xml:space="preserve"> </w:t>
      </w:r>
      <w:proofErr w:type="spellStart"/>
      <w:r w:rsidRPr="4691D42D">
        <w:rPr>
          <w:rFonts w:eastAsia="Times New Roman"/>
          <w:sz w:val="20"/>
          <w:lang w:val="es-PE"/>
        </w:rPr>
        <w:t>action</w:t>
      </w:r>
      <w:proofErr w:type="spellEnd"/>
      <w:r w:rsidRPr="4691D42D">
        <w:rPr>
          <w:rFonts w:eastAsia="Times New Roman"/>
          <w:sz w:val="20"/>
          <w:lang w:val="es-PE"/>
        </w:rPr>
        <w:t>="</w:t>
      </w:r>
      <w:proofErr w:type="spellStart"/>
      <w:r w:rsidRPr="4691D42D">
        <w:rPr>
          <w:rFonts w:eastAsia="Times New Roman"/>
          <w:sz w:val="20"/>
          <w:lang w:val="es-PE"/>
        </w:rPr>
        <w:t>ps.php</w:t>
      </w:r>
      <w:proofErr w:type="spellEnd"/>
      <w:r w:rsidRPr="4691D42D">
        <w:rPr>
          <w:rFonts w:eastAsia="Times New Roman"/>
          <w:sz w:val="20"/>
          <w:lang w:val="es-PE"/>
        </w:rPr>
        <w:t xml:space="preserve">" </w:t>
      </w:r>
      <w:proofErr w:type="spellStart"/>
      <w:r w:rsidRPr="4691D42D">
        <w:rPr>
          <w:rFonts w:eastAsia="Times New Roman"/>
          <w:sz w:val="20"/>
          <w:lang w:val="es-PE"/>
        </w:rPr>
        <w:t>method</w:t>
      </w:r>
      <w:proofErr w:type="spellEnd"/>
      <w:r w:rsidRPr="4691D42D">
        <w:rPr>
          <w:rFonts w:eastAsia="Times New Roman"/>
          <w:sz w:val="20"/>
          <w:lang w:val="es-PE"/>
        </w:rPr>
        <w:t>="post"&gt;</w:t>
      </w:r>
    </w:p>
    <w:p w14:paraId="75978A4E"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ul</w:t>
      </w:r>
      <w:proofErr w:type="spellEnd"/>
      <w:r w:rsidRPr="4691D42D">
        <w:rPr>
          <w:rFonts w:eastAsia="Times New Roman"/>
          <w:sz w:val="20"/>
          <w:lang w:val="es-PE"/>
        </w:rPr>
        <w:t>&gt;</w:t>
      </w:r>
    </w:p>
    <w:p w14:paraId="51A1BEC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li</w:t>
      </w:r>
      <w:proofErr w:type="spellEnd"/>
      <w:r w:rsidRPr="4691D42D">
        <w:rPr>
          <w:rFonts w:eastAsia="Times New Roman"/>
          <w:sz w:val="20"/>
          <w:lang w:val="es-PE"/>
        </w:rPr>
        <w:t>&gt;</w:t>
      </w:r>
    </w:p>
    <w:p w14:paraId="45215BE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label</w:t>
      </w:r>
      <w:proofErr w:type="spellEnd"/>
      <w:r w:rsidRPr="4691D42D">
        <w:rPr>
          <w:rFonts w:eastAsia="Times New Roman"/>
          <w:sz w:val="20"/>
          <w:lang w:val="es-PE"/>
        </w:rPr>
        <w:t xml:space="preserve"> </w:t>
      </w:r>
      <w:proofErr w:type="spellStart"/>
      <w:r w:rsidRPr="4691D42D">
        <w:rPr>
          <w:rFonts w:eastAsia="Times New Roman"/>
          <w:sz w:val="20"/>
          <w:lang w:val="es-PE"/>
        </w:rPr>
        <w:t>for</w:t>
      </w:r>
      <w:proofErr w:type="spellEnd"/>
      <w:r w:rsidRPr="4691D42D">
        <w:rPr>
          <w:rFonts w:eastAsia="Times New Roman"/>
          <w:sz w:val="20"/>
          <w:lang w:val="es-PE"/>
        </w:rPr>
        <w:t>="</w:t>
      </w:r>
      <w:proofErr w:type="spellStart"/>
      <w:r w:rsidRPr="4691D42D">
        <w:rPr>
          <w:rFonts w:eastAsia="Times New Roman"/>
          <w:sz w:val="20"/>
          <w:lang w:val="es-PE"/>
        </w:rPr>
        <w:t>name</w:t>
      </w:r>
      <w:proofErr w:type="spellEnd"/>
      <w:r w:rsidRPr="4691D42D">
        <w:rPr>
          <w:rFonts w:eastAsia="Times New Roman"/>
          <w:sz w:val="20"/>
          <w:lang w:val="es-PE"/>
        </w:rPr>
        <w:t>"&gt;Nombre:&lt;/</w:t>
      </w:r>
      <w:proofErr w:type="spellStart"/>
      <w:r w:rsidRPr="4691D42D">
        <w:rPr>
          <w:rFonts w:eastAsia="Times New Roman"/>
          <w:sz w:val="20"/>
          <w:lang w:val="es-PE"/>
        </w:rPr>
        <w:t>label</w:t>
      </w:r>
      <w:proofErr w:type="spellEnd"/>
      <w:r w:rsidRPr="4691D42D">
        <w:rPr>
          <w:rFonts w:eastAsia="Times New Roman"/>
          <w:sz w:val="20"/>
          <w:lang w:val="es-PE"/>
        </w:rPr>
        <w:t>&gt;</w:t>
      </w:r>
    </w:p>
    <w:p w14:paraId="2BD02EF9"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&lt;input </w:t>
      </w:r>
      <w:proofErr w:type="spellStart"/>
      <w:r w:rsidRPr="4691D42D">
        <w:rPr>
          <w:rFonts w:eastAsia="Times New Roman"/>
          <w:sz w:val="20"/>
          <w:lang w:val="es-PE"/>
        </w:rPr>
        <w:t>type</w:t>
      </w:r>
      <w:proofErr w:type="spellEnd"/>
      <w:r w:rsidRPr="4691D42D">
        <w:rPr>
          <w:rFonts w:eastAsia="Times New Roman"/>
          <w:sz w:val="20"/>
          <w:lang w:val="es-PE"/>
        </w:rPr>
        <w:t>="</w:t>
      </w:r>
      <w:proofErr w:type="spellStart"/>
      <w:r w:rsidRPr="4691D42D">
        <w:rPr>
          <w:rFonts w:eastAsia="Times New Roman"/>
          <w:sz w:val="20"/>
          <w:lang w:val="es-PE"/>
        </w:rPr>
        <w:t>text</w:t>
      </w:r>
      <w:proofErr w:type="spellEnd"/>
      <w:r w:rsidRPr="4691D42D">
        <w:rPr>
          <w:rFonts w:eastAsia="Times New Roman"/>
          <w:sz w:val="20"/>
          <w:lang w:val="es-PE"/>
        </w:rPr>
        <w:t>" id="</w:t>
      </w:r>
      <w:proofErr w:type="spellStart"/>
      <w:r w:rsidRPr="4691D42D">
        <w:rPr>
          <w:rFonts w:eastAsia="Times New Roman"/>
          <w:sz w:val="20"/>
          <w:lang w:val="es-PE"/>
        </w:rPr>
        <w:t>name</w:t>
      </w:r>
      <w:proofErr w:type="spellEnd"/>
      <w:r w:rsidRPr="4691D42D">
        <w:rPr>
          <w:rFonts w:eastAsia="Times New Roman"/>
          <w:sz w:val="20"/>
          <w:lang w:val="es-PE"/>
        </w:rPr>
        <w:t xml:space="preserve">"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r w:rsidRPr="4691D42D">
        <w:rPr>
          <w:rFonts w:eastAsia="Times New Roman"/>
          <w:sz w:val="20"/>
          <w:lang w:val="es-PE"/>
        </w:rPr>
        <w:t>user_name</w:t>
      </w:r>
      <w:proofErr w:type="spellEnd"/>
      <w:r w:rsidRPr="4691D42D">
        <w:rPr>
          <w:rFonts w:eastAsia="Times New Roman"/>
          <w:sz w:val="20"/>
          <w:lang w:val="es-PE"/>
        </w:rPr>
        <w:t xml:space="preserve">" </w:t>
      </w:r>
      <w:proofErr w:type="spellStart"/>
      <w:r w:rsidRPr="4691D42D">
        <w:rPr>
          <w:rFonts w:eastAsia="Times New Roman"/>
          <w:sz w:val="20"/>
          <w:lang w:val="es-PE"/>
        </w:rPr>
        <w:t>required</w:t>
      </w:r>
      <w:proofErr w:type="spellEnd"/>
      <w:r w:rsidRPr="4691D42D">
        <w:rPr>
          <w:rFonts w:eastAsia="Times New Roman"/>
          <w:sz w:val="20"/>
          <w:lang w:val="es-PE"/>
        </w:rPr>
        <w:t xml:space="preserve"> </w:t>
      </w:r>
      <w:proofErr w:type="spellStart"/>
      <w:r w:rsidRPr="4691D42D">
        <w:rPr>
          <w:rFonts w:eastAsia="Times New Roman"/>
          <w:sz w:val="20"/>
          <w:lang w:val="es-PE"/>
        </w:rPr>
        <w:t>minlength</w:t>
      </w:r>
      <w:proofErr w:type="spellEnd"/>
      <w:r w:rsidRPr="4691D42D">
        <w:rPr>
          <w:rFonts w:eastAsia="Times New Roman"/>
          <w:sz w:val="20"/>
          <w:lang w:val="es-PE"/>
        </w:rPr>
        <w:t xml:space="preserve">="3" </w:t>
      </w:r>
      <w:proofErr w:type="spellStart"/>
      <w:r w:rsidRPr="4691D42D">
        <w:rPr>
          <w:rFonts w:eastAsia="Times New Roman"/>
          <w:sz w:val="20"/>
          <w:lang w:val="es-PE"/>
        </w:rPr>
        <w:t>maxlength</w:t>
      </w:r>
      <w:proofErr w:type="spellEnd"/>
      <w:r w:rsidRPr="4691D42D">
        <w:rPr>
          <w:rFonts w:eastAsia="Times New Roman"/>
          <w:sz w:val="20"/>
          <w:lang w:val="es-PE"/>
        </w:rPr>
        <w:t>="33"</w:t>
      </w:r>
    </w:p>
    <w:p w14:paraId="6CA6CFCF"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placeholder</w:t>
      </w:r>
      <w:proofErr w:type="spellEnd"/>
      <w:r w:rsidRPr="4691D42D">
        <w:rPr>
          <w:rFonts w:eastAsia="Times New Roman"/>
          <w:sz w:val="20"/>
          <w:lang w:val="es-PE"/>
        </w:rPr>
        <w:t>="Tu nombre"</w:t>
      </w:r>
    </w:p>
    <w:p w14:paraId="567F31B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oninvalid</w:t>
      </w:r>
      <w:proofErr w:type="spellEnd"/>
      <w:r w:rsidRPr="4691D42D">
        <w:rPr>
          <w:rFonts w:eastAsia="Times New Roman"/>
          <w:sz w:val="20"/>
          <w:lang w:val="es-PE"/>
        </w:rPr>
        <w:t>="</w:t>
      </w:r>
      <w:proofErr w:type="spellStart"/>
      <w:proofErr w:type="gramStart"/>
      <w:r w:rsidRPr="4691D42D">
        <w:rPr>
          <w:rFonts w:eastAsia="Times New Roman"/>
          <w:sz w:val="20"/>
          <w:lang w:val="es-PE"/>
        </w:rPr>
        <w:t>this.setCustomValidity</w:t>
      </w:r>
      <w:proofErr w:type="spellEnd"/>
      <w:proofErr w:type="gramEnd"/>
      <w:r w:rsidRPr="4691D42D">
        <w:rPr>
          <w:rFonts w:eastAsia="Times New Roman"/>
          <w:sz w:val="20"/>
          <w:lang w:val="es-PE"/>
        </w:rPr>
        <w:t>('de 3 a 33')"</w:t>
      </w:r>
    </w:p>
    <w:p w14:paraId="68A3C4BF"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oninput</w:t>
      </w:r>
      <w:proofErr w:type="spellEnd"/>
      <w:r w:rsidRPr="4691D42D">
        <w:rPr>
          <w:rFonts w:eastAsia="Times New Roman"/>
          <w:sz w:val="20"/>
          <w:lang w:val="es-PE"/>
        </w:rPr>
        <w:t>="</w:t>
      </w:r>
      <w:proofErr w:type="spellStart"/>
      <w:proofErr w:type="gramStart"/>
      <w:r w:rsidRPr="4691D42D">
        <w:rPr>
          <w:rFonts w:eastAsia="Times New Roman"/>
          <w:sz w:val="20"/>
          <w:lang w:val="es-PE"/>
        </w:rPr>
        <w:t>this.setCustomValidity</w:t>
      </w:r>
      <w:proofErr w:type="spellEnd"/>
      <w:proofErr w:type="gramEnd"/>
      <w:r w:rsidRPr="4691D42D">
        <w:rPr>
          <w:rFonts w:eastAsia="Times New Roman"/>
          <w:sz w:val="20"/>
          <w:lang w:val="es-PE"/>
        </w:rPr>
        <w:t>('')"&gt;</w:t>
      </w:r>
    </w:p>
    <w:p w14:paraId="6DBFD037"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li</w:t>
      </w:r>
      <w:proofErr w:type="spellEnd"/>
      <w:r w:rsidRPr="4691D42D">
        <w:rPr>
          <w:rFonts w:eastAsia="Times New Roman"/>
          <w:sz w:val="20"/>
          <w:lang w:val="es-PE"/>
        </w:rPr>
        <w:t>&gt;</w:t>
      </w:r>
    </w:p>
    <w:p w14:paraId="72A3BF58"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li</w:t>
      </w:r>
      <w:proofErr w:type="spellEnd"/>
      <w:r w:rsidRPr="4691D42D">
        <w:rPr>
          <w:rFonts w:eastAsia="Times New Roman"/>
          <w:sz w:val="20"/>
          <w:lang w:val="es-PE"/>
        </w:rPr>
        <w:t>&gt;</w:t>
      </w:r>
    </w:p>
    <w:p w14:paraId="0EF08C6E"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label</w:t>
      </w:r>
      <w:proofErr w:type="spellEnd"/>
      <w:r w:rsidRPr="4691D42D">
        <w:rPr>
          <w:rFonts w:eastAsia="Times New Roman"/>
          <w:sz w:val="20"/>
          <w:lang w:val="es-PE"/>
        </w:rPr>
        <w:t xml:space="preserve"> </w:t>
      </w:r>
      <w:proofErr w:type="spellStart"/>
      <w:r w:rsidRPr="4691D42D">
        <w:rPr>
          <w:rFonts w:eastAsia="Times New Roman"/>
          <w:sz w:val="20"/>
          <w:lang w:val="es-PE"/>
        </w:rPr>
        <w:t>for</w:t>
      </w:r>
      <w:proofErr w:type="spellEnd"/>
      <w:r w:rsidRPr="4691D42D">
        <w:rPr>
          <w:rFonts w:eastAsia="Times New Roman"/>
          <w:sz w:val="20"/>
          <w:lang w:val="es-PE"/>
        </w:rPr>
        <w:t>="mail"&gt;Correo electrónico:&lt;/</w:t>
      </w:r>
      <w:proofErr w:type="spellStart"/>
      <w:r w:rsidRPr="4691D42D">
        <w:rPr>
          <w:rFonts w:eastAsia="Times New Roman"/>
          <w:sz w:val="20"/>
          <w:lang w:val="es-PE"/>
        </w:rPr>
        <w:t>label</w:t>
      </w:r>
      <w:proofErr w:type="spellEnd"/>
      <w:r w:rsidRPr="4691D42D">
        <w:rPr>
          <w:rFonts w:eastAsia="Times New Roman"/>
          <w:sz w:val="20"/>
          <w:lang w:val="es-PE"/>
        </w:rPr>
        <w:t>&gt;</w:t>
      </w:r>
    </w:p>
    <w:p w14:paraId="3D481C5F"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&lt;input </w:t>
      </w:r>
      <w:proofErr w:type="spellStart"/>
      <w:r w:rsidRPr="4691D42D">
        <w:rPr>
          <w:rFonts w:eastAsia="Times New Roman"/>
          <w:sz w:val="20"/>
          <w:lang w:val="es-PE"/>
        </w:rPr>
        <w:t>type</w:t>
      </w:r>
      <w:proofErr w:type="spellEnd"/>
      <w:r w:rsidRPr="4691D42D">
        <w:rPr>
          <w:rFonts w:eastAsia="Times New Roman"/>
          <w:sz w:val="20"/>
          <w:lang w:val="es-PE"/>
        </w:rPr>
        <w:t xml:space="preserve">="email" id="mail"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r w:rsidRPr="4691D42D">
        <w:rPr>
          <w:rFonts w:eastAsia="Times New Roman"/>
          <w:sz w:val="20"/>
          <w:lang w:val="es-PE"/>
        </w:rPr>
        <w:t>user_mail</w:t>
      </w:r>
      <w:proofErr w:type="spellEnd"/>
      <w:r w:rsidRPr="4691D42D">
        <w:rPr>
          <w:rFonts w:eastAsia="Times New Roman"/>
          <w:sz w:val="20"/>
          <w:lang w:val="es-PE"/>
        </w:rPr>
        <w:t xml:space="preserve">" </w:t>
      </w:r>
      <w:proofErr w:type="spellStart"/>
      <w:r w:rsidRPr="4691D42D">
        <w:rPr>
          <w:rFonts w:eastAsia="Times New Roman"/>
          <w:sz w:val="20"/>
          <w:lang w:val="es-PE"/>
        </w:rPr>
        <w:t>required</w:t>
      </w:r>
      <w:proofErr w:type="spellEnd"/>
    </w:p>
    <w:p w14:paraId="12753C23"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placeholder</w:t>
      </w:r>
      <w:proofErr w:type="spellEnd"/>
      <w:r w:rsidRPr="4691D42D">
        <w:rPr>
          <w:rFonts w:eastAsia="Times New Roman"/>
          <w:sz w:val="20"/>
          <w:lang w:val="es-PE"/>
        </w:rPr>
        <w:t>="ejemplo@correo.com"</w:t>
      </w:r>
    </w:p>
    <w:p w14:paraId="3690B31A"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oninvalid</w:t>
      </w:r>
      <w:proofErr w:type="spellEnd"/>
      <w:r w:rsidRPr="4691D42D">
        <w:rPr>
          <w:rFonts w:eastAsia="Times New Roman"/>
          <w:sz w:val="20"/>
          <w:lang w:val="es-PE"/>
        </w:rPr>
        <w:t>="</w:t>
      </w:r>
      <w:proofErr w:type="spellStart"/>
      <w:proofErr w:type="gramStart"/>
      <w:r w:rsidRPr="4691D42D">
        <w:rPr>
          <w:rFonts w:eastAsia="Times New Roman"/>
          <w:sz w:val="20"/>
          <w:lang w:val="es-PE"/>
        </w:rPr>
        <w:t>this.setCustomValidity</w:t>
      </w:r>
      <w:proofErr w:type="spellEnd"/>
      <w:proofErr w:type="gramEnd"/>
      <w:r w:rsidRPr="4691D42D">
        <w:rPr>
          <w:rFonts w:eastAsia="Times New Roman"/>
          <w:sz w:val="20"/>
          <w:lang w:val="es-PE"/>
        </w:rPr>
        <w:t>('invalido')"</w:t>
      </w:r>
    </w:p>
    <w:p w14:paraId="6833C29C"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oninput</w:t>
      </w:r>
      <w:proofErr w:type="spellEnd"/>
      <w:r w:rsidRPr="4691D42D">
        <w:rPr>
          <w:rFonts w:eastAsia="Times New Roman"/>
          <w:sz w:val="20"/>
          <w:lang w:val="es-PE"/>
        </w:rPr>
        <w:t>="</w:t>
      </w:r>
      <w:proofErr w:type="spellStart"/>
      <w:proofErr w:type="gramStart"/>
      <w:r w:rsidRPr="4691D42D">
        <w:rPr>
          <w:rFonts w:eastAsia="Times New Roman"/>
          <w:sz w:val="20"/>
          <w:lang w:val="es-PE"/>
        </w:rPr>
        <w:t>this.setCustomValidity</w:t>
      </w:r>
      <w:proofErr w:type="spellEnd"/>
      <w:proofErr w:type="gramEnd"/>
      <w:r w:rsidRPr="4691D42D">
        <w:rPr>
          <w:rFonts w:eastAsia="Times New Roman"/>
          <w:sz w:val="20"/>
          <w:lang w:val="es-PE"/>
        </w:rPr>
        <w:t>('')"&gt;</w:t>
      </w:r>
    </w:p>
    <w:p w14:paraId="24BDD688"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li</w:t>
      </w:r>
      <w:proofErr w:type="spellEnd"/>
      <w:r w:rsidRPr="4691D42D">
        <w:rPr>
          <w:rFonts w:eastAsia="Times New Roman"/>
          <w:sz w:val="20"/>
          <w:lang w:val="es-PE"/>
        </w:rPr>
        <w:t>&gt;</w:t>
      </w:r>
    </w:p>
    <w:p w14:paraId="21DBDC8D"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li</w:t>
      </w:r>
      <w:proofErr w:type="spellEnd"/>
      <w:r w:rsidRPr="4691D42D">
        <w:rPr>
          <w:rFonts w:eastAsia="Times New Roman"/>
          <w:sz w:val="20"/>
          <w:lang w:val="es-PE"/>
        </w:rPr>
        <w:t>&gt;</w:t>
      </w:r>
    </w:p>
    <w:p w14:paraId="0AA8C918"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label</w:t>
      </w:r>
      <w:proofErr w:type="spellEnd"/>
      <w:r w:rsidRPr="4691D42D">
        <w:rPr>
          <w:rFonts w:eastAsia="Times New Roman"/>
          <w:sz w:val="20"/>
          <w:lang w:val="es-PE"/>
        </w:rPr>
        <w:t xml:space="preserve"> </w:t>
      </w:r>
      <w:proofErr w:type="spellStart"/>
      <w:r w:rsidRPr="4691D42D">
        <w:rPr>
          <w:rFonts w:eastAsia="Times New Roman"/>
          <w:sz w:val="20"/>
          <w:lang w:val="es-PE"/>
        </w:rPr>
        <w:t>for</w:t>
      </w:r>
      <w:proofErr w:type="spellEnd"/>
      <w:r w:rsidRPr="4691D42D">
        <w:rPr>
          <w:rFonts w:eastAsia="Times New Roman"/>
          <w:sz w:val="20"/>
          <w:lang w:val="es-PE"/>
        </w:rPr>
        <w:t>="</w:t>
      </w:r>
      <w:proofErr w:type="spellStart"/>
      <w:r w:rsidRPr="4691D42D">
        <w:rPr>
          <w:rFonts w:eastAsia="Times New Roman"/>
          <w:sz w:val="20"/>
          <w:lang w:val="es-PE"/>
        </w:rPr>
        <w:t>msg</w:t>
      </w:r>
      <w:proofErr w:type="spellEnd"/>
      <w:r w:rsidRPr="4691D42D">
        <w:rPr>
          <w:rFonts w:eastAsia="Times New Roman"/>
          <w:sz w:val="20"/>
          <w:lang w:val="es-PE"/>
        </w:rPr>
        <w:t>"&gt;Mensaje:&lt;/</w:t>
      </w:r>
      <w:proofErr w:type="spellStart"/>
      <w:r w:rsidRPr="4691D42D">
        <w:rPr>
          <w:rFonts w:eastAsia="Times New Roman"/>
          <w:sz w:val="20"/>
          <w:lang w:val="es-PE"/>
        </w:rPr>
        <w:t>label</w:t>
      </w:r>
      <w:proofErr w:type="spellEnd"/>
      <w:r w:rsidRPr="4691D42D">
        <w:rPr>
          <w:rFonts w:eastAsia="Times New Roman"/>
          <w:sz w:val="20"/>
          <w:lang w:val="es-PE"/>
        </w:rPr>
        <w:t>&gt;</w:t>
      </w:r>
    </w:p>
    <w:p w14:paraId="08375638"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textarea</w:t>
      </w:r>
      <w:proofErr w:type="spellEnd"/>
      <w:r w:rsidRPr="4691D42D">
        <w:rPr>
          <w:rFonts w:eastAsia="Times New Roman"/>
          <w:sz w:val="20"/>
          <w:lang w:val="es-PE"/>
        </w:rPr>
        <w:t xml:space="preserve"> id="</w:t>
      </w:r>
      <w:proofErr w:type="spellStart"/>
      <w:r w:rsidRPr="4691D42D">
        <w:rPr>
          <w:rFonts w:eastAsia="Times New Roman"/>
          <w:sz w:val="20"/>
          <w:lang w:val="es-PE"/>
        </w:rPr>
        <w:t>msg</w:t>
      </w:r>
      <w:proofErr w:type="spellEnd"/>
      <w:r w:rsidRPr="4691D42D">
        <w:rPr>
          <w:rFonts w:eastAsia="Times New Roman"/>
          <w:sz w:val="20"/>
          <w:lang w:val="es-PE"/>
        </w:rPr>
        <w:t xml:space="preserve">"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r w:rsidRPr="4691D42D">
        <w:rPr>
          <w:rFonts w:eastAsia="Times New Roman"/>
          <w:sz w:val="20"/>
          <w:lang w:val="es-PE"/>
        </w:rPr>
        <w:t>user_message</w:t>
      </w:r>
      <w:proofErr w:type="spellEnd"/>
      <w:r w:rsidRPr="4691D42D">
        <w:rPr>
          <w:rFonts w:eastAsia="Times New Roman"/>
          <w:sz w:val="20"/>
          <w:lang w:val="es-PE"/>
        </w:rPr>
        <w:t xml:space="preserve">" </w:t>
      </w:r>
      <w:proofErr w:type="spellStart"/>
      <w:r w:rsidRPr="4691D42D">
        <w:rPr>
          <w:rFonts w:eastAsia="Times New Roman"/>
          <w:sz w:val="20"/>
          <w:lang w:val="es-PE"/>
        </w:rPr>
        <w:t>required</w:t>
      </w:r>
      <w:proofErr w:type="spellEnd"/>
      <w:r w:rsidRPr="4691D42D">
        <w:rPr>
          <w:rFonts w:eastAsia="Times New Roman"/>
          <w:sz w:val="20"/>
          <w:lang w:val="es-PE"/>
        </w:rPr>
        <w:t xml:space="preserve"> </w:t>
      </w:r>
      <w:proofErr w:type="spellStart"/>
      <w:r w:rsidRPr="4691D42D">
        <w:rPr>
          <w:rFonts w:eastAsia="Times New Roman"/>
          <w:sz w:val="20"/>
          <w:lang w:val="es-PE"/>
        </w:rPr>
        <w:t>minlength</w:t>
      </w:r>
      <w:proofErr w:type="spellEnd"/>
      <w:r w:rsidRPr="4691D42D">
        <w:rPr>
          <w:rFonts w:eastAsia="Times New Roman"/>
          <w:sz w:val="20"/>
          <w:lang w:val="es-PE"/>
        </w:rPr>
        <w:t xml:space="preserve">="3" </w:t>
      </w:r>
      <w:proofErr w:type="spellStart"/>
      <w:r w:rsidRPr="4691D42D">
        <w:rPr>
          <w:rFonts w:eastAsia="Times New Roman"/>
          <w:sz w:val="20"/>
          <w:lang w:val="es-PE"/>
        </w:rPr>
        <w:t>maxlength</w:t>
      </w:r>
      <w:proofErr w:type="spellEnd"/>
      <w:r w:rsidRPr="4691D42D">
        <w:rPr>
          <w:rFonts w:eastAsia="Times New Roman"/>
          <w:sz w:val="20"/>
          <w:lang w:val="es-PE"/>
        </w:rPr>
        <w:t>="333"</w:t>
      </w:r>
    </w:p>
    <w:p w14:paraId="4DF3542C"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placeholder</w:t>
      </w:r>
      <w:proofErr w:type="spellEnd"/>
      <w:r w:rsidRPr="4691D42D">
        <w:rPr>
          <w:rFonts w:eastAsia="Times New Roman"/>
          <w:sz w:val="20"/>
          <w:lang w:val="es-PE"/>
        </w:rPr>
        <w:t>="Escribe tu mensaje aquí"</w:t>
      </w:r>
    </w:p>
    <w:p w14:paraId="0AF0EDCF"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oninvalid</w:t>
      </w:r>
      <w:proofErr w:type="spellEnd"/>
      <w:r w:rsidRPr="4691D42D">
        <w:rPr>
          <w:rFonts w:eastAsia="Times New Roman"/>
          <w:sz w:val="20"/>
          <w:lang w:val="es-PE"/>
        </w:rPr>
        <w:t>="</w:t>
      </w:r>
      <w:proofErr w:type="spellStart"/>
      <w:proofErr w:type="gramStart"/>
      <w:r w:rsidRPr="4691D42D">
        <w:rPr>
          <w:rFonts w:eastAsia="Times New Roman"/>
          <w:sz w:val="20"/>
          <w:lang w:val="es-PE"/>
        </w:rPr>
        <w:t>this.setCustomValidity</w:t>
      </w:r>
      <w:proofErr w:type="spellEnd"/>
      <w:proofErr w:type="gramEnd"/>
      <w:r w:rsidRPr="4691D42D">
        <w:rPr>
          <w:rFonts w:eastAsia="Times New Roman"/>
          <w:sz w:val="20"/>
          <w:lang w:val="es-PE"/>
        </w:rPr>
        <w:t>('</w:t>
      </w:r>
      <w:proofErr w:type="spellStart"/>
      <w:r w:rsidRPr="4691D42D">
        <w:rPr>
          <w:rFonts w:eastAsia="Times New Roman"/>
          <w:sz w:val="20"/>
          <w:lang w:val="es-PE"/>
        </w:rPr>
        <w:t>maximo</w:t>
      </w:r>
      <w:proofErr w:type="spellEnd"/>
      <w:r w:rsidRPr="4691D42D">
        <w:rPr>
          <w:rFonts w:eastAsia="Times New Roman"/>
          <w:sz w:val="20"/>
          <w:lang w:val="es-PE"/>
        </w:rPr>
        <w:t xml:space="preserve"> 333, min 3')"</w:t>
      </w:r>
    </w:p>
    <w:p w14:paraId="57DFDF29"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oninput</w:t>
      </w:r>
      <w:proofErr w:type="spellEnd"/>
      <w:r w:rsidRPr="4691D42D">
        <w:rPr>
          <w:rFonts w:eastAsia="Times New Roman"/>
          <w:sz w:val="20"/>
          <w:lang w:val="es-PE"/>
        </w:rPr>
        <w:t>="</w:t>
      </w:r>
      <w:proofErr w:type="spellStart"/>
      <w:proofErr w:type="gramStart"/>
      <w:r w:rsidRPr="4691D42D">
        <w:rPr>
          <w:rFonts w:eastAsia="Times New Roman"/>
          <w:sz w:val="20"/>
          <w:lang w:val="es-PE"/>
        </w:rPr>
        <w:t>this.setCustomValidity</w:t>
      </w:r>
      <w:proofErr w:type="spellEnd"/>
      <w:proofErr w:type="gramEnd"/>
      <w:r w:rsidRPr="4691D42D">
        <w:rPr>
          <w:rFonts w:eastAsia="Times New Roman"/>
          <w:sz w:val="20"/>
          <w:lang w:val="es-PE"/>
        </w:rPr>
        <w:t>('')"&gt;&lt;/</w:t>
      </w:r>
      <w:proofErr w:type="spellStart"/>
      <w:r w:rsidRPr="4691D42D">
        <w:rPr>
          <w:rFonts w:eastAsia="Times New Roman"/>
          <w:sz w:val="20"/>
          <w:lang w:val="es-PE"/>
        </w:rPr>
        <w:t>textarea</w:t>
      </w:r>
      <w:proofErr w:type="spellEnd"/>
      <w:r w:rsidRPr="4691D42D">
        <w:rPr>
          <w:rFonts w:eastAsia="Times New Roman"/>
          <w:sz w:val="20"/>
          <w:lang w:val="es-PE"/>
        </w:rPr>
        <w:t>&gt;</w:t>
      </w:r>
    </w:p>
    <w:p w14:paraId="4281143E"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li</w:t>
      </w:r>
      <w:proofErr w:type="spellEnd"/>
      <w:r w:rsidRPr="4691D42D">
        <w:rPr>
          <w:rFonts w:eastAsia="Times New Roman"/>
          <w:sz w:val="20"/>
          <w:lang w:val="es-PE"/>
        </w:rPr>
        <w:t>&gt;</w:t>
      </w:r>
    </w:p>
    <w:p w14:paraId="6CF25B06"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ul</w:t>
      </w:r>
      <w:proofErr w:type="spellEnd"/>
      <w:r w:rsidRPr="4691D42D">
        <w:rPr>
          <w:rFonts w:eastAsia="Times New Roman"/>
          <w:sz w:val="20"/>
          <w:lang w:val="es-PE"/>
        </w:rPr>
        <w:t>&gt;</w:t>
      </w:r>
    </w:p>
    <w:p w14:paraId="289AE07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button</w:t>
      </w:r>
      <w:proofErr w:type="spellEnd"/>
      <w:r w:rsidRPr="4691D42D">
        <w:rPr>
          <w:rFonts w:eastAsia="Times New Roman"/>
          <w:sz w:val="20"/>
          <w:lang w:val="es-PE"/>
        </w:rPr>
        <w:t xml:space="preserve"> </w:t>
      </w:r>
      <w:proofErr w:type="spellStart"/>
      <w:r w:rsidRPr="4691D42D">
        <w:rPr>
          <w:rFonts w:eastAsia="Times New Roman"/>
          <w:sz w:val="20"/>
          <w:lang w:val="es-PE"/>
        </w:rPr>
        <w:t>type</w:t>
      </w:r>
      <w:proofErr w:type="spellEnd"/>
      <w:r w:rsidRPr="4691D42D">
        <w:rPr>
          <w:rFonts w:eastAsia="Times New Roman"/>
          <w:sz w:val="20"/>
          <w:lang w:val="es-PE"/>
        </w:rPr>
        <w:t>="</w:t>
      </w:r>
      <w:proofErr w:type="spellStart"/>
      <w:r w:rsidRPr="4691D42D">
        <w:rPr>
          <w:rFonts w:eastAsia="Times New Roman"/>
          <w:sz w:val="20"/>
          <w:lang w:val="es-PE"/>
        </w:rPr>
        <w:t>submit</w:t>
      </w:r>
      <w:proofErr w:type="spellEnd"/>
      <w:r w:rsidRPr="4691D42D">
        <w:rPr>
          <w:rFonts w:eastAsia="Times New Roman"/>
          <w:sz w:val="20"/>
          <w:lang w:val="es-PE"/>
        </w:rPr>
        <w:t>"&gt;Enviar&lt;/</w:t>
      </w:r>
      <w:proofErr w:type="spellStart"/>
      <w:r w:rsidRPr="4691D42D">
        <w:rPr>
          <w:rFonts w:eastAsia="Times New Roman"/>
          <w:sz w:val="20"/>
          <w:lang w:val="es-PE"/>
        </w:rPr>
        <w:t>button</w:t>
      </w:r>
      <w:proofErr w:type="spellEnd"/>
      <w:r w:rsidRPr="4691D42D">
        <w:rPr>
          <w:rFonts w:eastAsia="Times New Roman"/>
          <w:sz w:val="20"/>
          <w:lang w:val="es-PE"/>
        </w:rPr>
        <w:t>&gt;</w:t>
      </w:r>
    </w:p>
    <w:p w14:paraId="58A2865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form</w:t>
      </w:r>
      <w:proofErr w:type="spellEnd"/>
      <w:r w:rsidRPr="4691D42D">
        <w:rPr>
          <w:rFonts w:eastAsia="Times New Roman"/>
          <w:sz w:val="20"/>
          <w:lang w:val="es-PE"/>
        </w:rPr>
        <w:t>&gt;</w:t>
      </w:r>
    </w:p>
    <w:p w14:paraId="6E092952"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0832DF1"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38659D4"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04310DC9"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&lt;p&gt;&lt;em&gt;</w:t>
      </w:r>
      <w:proofErr w:type="spellStart"/>
      <w:r w:rsidRPr="4691D42D">
        <w:rPr>
          <w:rFonts w:eastAsia="Times New Roman"/>
          <w:sz w:val="20"/>
          <w:lang w:val="es-PE"/>
        </w:rPr>
        <w:t>Porbando</w:t>
      </w:r>
      <w:proofErr w:type="spellEnd"/>
      <w:r w:rsidRPr="4691D42D">
        <w:rPr>
          <w:rFonts w:eastAsia="Times New Roman"/>
          <w:sz w:val="20"/>
          <w:lang w:val="es-PE"/>
        </w:rPr>
        <w:t xml:space="preserve"> </w:t>
      </w:r>
      <w:proofErr w:type="gramStart"/>
      <w:r w:rsidRPr="4691D42D">
        <w:rPr>
          <w:rFonts w:eastAsia="Times New Roman"/>
          <w:sz w:val="20"/>
          <w:lang w:val="es-PE"/>
        </w:rPr>
        <w:t>el em</w:t>
      </w:r>
      <w:proofErr w:type="gramEnd"/>
      <w:r w:rsidRPr="4691D42D">
        <w:rPr>
          <w:rFonts w:eastAsia="Times New Roman"/>
          <w:sz w:val="20"/>
          <w:lang w:val="es-PE"/>
        </w:rPr>
        <w:t xml:space="preserve"> </w:t>
      </w:r>
      <w:proofErr w:type="spellStart"/>
      <w:r w:rsidRPr="4691D42D">
        <w:rPr>
          <w:rFonts w:eastAsia="Times New Roman"/>
          <w:sz w:val="20"/>
          <w:lang w:val="es-PE"/>
        </w:rPr>
        <w:t>genaross</w:t>
      </w:r>
      <w:proofErr w:type="spellEnd"/>
      <w:r w:rsidRPr="4691D42D">
        <w:rPr>
          <w:rFonts w:eastAsia="Times New Roman"/>
          <w:sz w:val="20"/>
          <w:lang w:val="es-PE"/>
        </w:rPr>
        <w:t>&lt;/em&gt;&lt;/p&gt;</w:t>
      </w:r>
    </w:p>
    <w:p w14:paraId="68EA7D8E"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06DFB0DE"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&lt;p&gt;</w:t>
      </w:r>
    </w:p>
    <w:p w14:paraId="4E90E6ED"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Visita mi sitio web favorito: </w:t>
      </w:r>
    </w:p>
    <w:p w14:paraId="27F7E75E"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&lt;a </w:t>
      </w:r>
      <w:proofErr w:type="spellStart"/>
      <w:r w:rsidRPr="4691D42D">
        <w:rPr>
          <w:rFonts w:eastAsia="Times New Roman"/>
          <w:sz w:val="20"/>
          <w:lang w:val="es-PE"/>
        </w:rPr>
        <w:t>href</w:t>
      </w:r>
      <w:proofErr w:type="spellEnd"/>
      <w:r w:rsidRPr="4691D42D">
        <w:rPr>
          <w:rFonts w:eastAsia="Times New Roman"/>
          <w:sz w:val="20"/>
          <w:lang w:val="es-PE"/>
        </w:rPr>
        <w:t xml:space="preserve">="https://www.mozilla.org/" </w:t>
      </w:r>
      <w:proofErr w:type="spellStart"/>
      <w:r w:rsidRPr="4691D42D">
        <w:rPr>
          <w:rFonts w:eastAsia="Times New Roman"/>
          <w:sz w:val="20"/>
          <w:lang w:val="es-PE"/>
        </w:rPr>
        <w:t>title</w:t>
      </w:r>
      <w:proofErr w:type="spellEnd"/>
      <w:r w:rsidRPr="4691D42D">
        <w:rPr>
          <w:rFonts w:eastAsia="Times New Roman"/>
          <w:sz w:val="20"/>
          <w:lang w:val="es-PE"/>
        </w:rPr>
        <w:t>="</w:t>
      </w:r>
      <w:proofErr w:type="spellStart"/>
      <w:r w:rsidRPr="4691D42D">
        <w:rPr>
          <w:rFonts w:eastAsia="Times New Roman"/>
          <w:sz w:val="20"/>
          <w:lang w:val="es-PE"/>
        </w:rPr>
        <w:t>FireGOAT</w:t>
      </w:r>
      <w:proofErr w:type="spellEnd"/>
      <w:r w:rsidRPr="4691D42D">
        <w:rPr>
          <w:rFonts w:eastAsia="Times New Roman"/>
          <w:sz w:val="20"/>
          <w:lang w:val="es-PE"/>
        </w:rPr>
        <w:t xml:space="preserve">" </w:t>
      </w:r>
      <w:proofErr w:type="gramStart"/>
      <w:r w:rsidRPr="4691D42D">
        <w:rPr>
          <w:rFonts w:eastAsia="Times New Roman"/>
          <w:sz w:val="20"/>
          <w:lang w:val="es-PE"/>
        </w:rPr>
        <w:t>target</w:t>
      </w:r>
      <w:proofErr w:type="gramEnd"/>
      <w:r w:rsidRPr="4691D42D">
        <w:rPr>
          <w:rFonts w:eastAsia="Times New Roman"/>
          <w:sz w:val="20"/>
          <w:lang w:val="es-PE"/>
        </w:rPr>
        <w:t>="_</w:t>
      </w:r>
      <w:proofErr w:type="spellStart"/>
      <w:r w:rsidRPr="4691D42D">
        <w:rPr>
          <w:rFonts w:eastAsia="Times New Roman"/>
          <w:sz w:val="20"/>
          <w:lang w:val="es-PE"/>
        </w:rPr>
        <w:t>blank</w:t>
      </w:r>
      <w:proofErr w:type="spellEnd"/>
      <w:r w:rsidRPr="4691D42D">
        <w:rPr>
          <w:rFonts w:eastAsia="Times New Roman"/>
          <w:sz w:val="20"/>
          <w:lang w:val="es-PE"/>
        </w:rPr>
        <w:t>"&gt;</w:t>
      </w:r>
    </w:p>
    <w:p w14:paraId="6C73CFBF"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Mozilla</w:t>
      </w:r>
    </w:p>
    <w:p w14:paraId="31F5C0F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&lt;/a&gt;</w:t>
      </w:r>
    </w:p>
    <w:p w14:paraId="3BF93AEB"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&lt;/p&gt;</w:t>
      </w:r>
    </w:p>
    <w:p w14:paraId="63562C20"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BE7B0E5"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027A4944" w14:textId="77777777" w:rsidR="00AD70CE" w:rsidRPr="00AD70CE" w:rsidRDefault="00AD70CE"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body</w:t>
      </w:r>
      <w:proofErr w:type="spellEnd"/>
      <w:r w:rsidRPr="4691D42D">
        <w:rPr>
          <w:rFonts w:eastAsia="Times New Roman"/>
          <w:sz w:val="20"/>
          <w:lang w:val="es-PE"/>
        </w:rPr>
        <w:t>&gt;</w:t>
      </w:r>
    </w:p>
    <w:p w14:paraId="3C378834" w14:textId="285963C9" w:rsidR="5561035A" w:rsidRPr="00A2011A" w:rsidRDefault="00AD70CE" w:rsidP="5561035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lastRenderedPageBreak/>
        <w:t>&lt;/</w:t>
      </w:r>
      <w:proofErr w:type="spellStart"/>
      <w:r w:rsidRPr="4691D42D">
        <w:rPr>
          <w:rFonts w:eastAsia="Times New Roman"/>
          <w:sz w:val="20"/>
          <w:lang w:val="es-PE"/>
        </w:rPr>
        <w:t>html</w:t>
      </w:r>
      <w:proofErr w:type="spellEnd"/>
      <w:r w:rsidRPr="4691D42D">
        <w:rPr>
          <w:rFonts w:eastAsia="Times New Roman"/>
          <w:sz w:val="20"/>
          <w:lang w:val="es-PE"/>
        </w:rPr>
        <w:t>&gt;</w:t>
      </w:r>
    </w:p>
    <w:p w14:paraId="483D6EEE" w14:textId="49F1BD83" w:rsidR="5561035A" w:rsidRPr="00A2011A" w:rsidRDefault="5561035A" w:rsidP="5561035A">
      <w:pPr>
        <w:rPr>
          <w:lang w:val="es-PE"/>
        </w:rPr>
      </w:pPr>
    </w:p>
    <w:p w14:paraId="23731572" w14:textId="7F413741" w:rsidR="00B62997" w:rsidRPr="00A2011A" w:rsidRDefault="00B62997" w:rsidP="5561035A">
      <w:pPr>
        <w:rPr>
          <w:rFonts w:eastAsia="Times New Roman"/>
          <w:lang w:val="es-PE"/>
        </w:rPr>
      </w:pPr>
      <w:r w:rsidRPr="4691D42D">
        <w:rPr>
          <w:rFonts w:eastAsia="Times New Roman"/>
          <w:lang w:val="es-PE"/>
        </w:rPr>
        <w:t xml:space="preserve">2. </w:t>
      </w:r>
      <w:r w:rsidR="00171874" w:rsidRPr="4691D42D">
        <w:rPr>
          <w:rFonts w:eastAsia="Times New Roman"/>
          <w:lang w:val="es-PE"/>
        </w:rPr>
        <w:t xml:space="preserve">Formulario de registro con validación: Diseña un formulario de registro para un sitio web o aplicación, utilizando diferentes tipos de campos de entrada (texto, correo electrónico, contraseña, etc.). Implementa validaciones en el lado del cliente utilizando atributos HTML5 como </w:t>
      </w:r>
      <w:proofErr w:type="spellStart"/>
      <w:r w:rsidR="00171874" w:rsidRPr="4691D42D">
        <w:rPr>
          <w:rFonts w:eastAsia="Times New Roman"/>
          <w:lang w:val="es-PE"/>
        </w:rPr>
        <w:t>required</w:t>
      </w:r>
      <w:proofErr w:type="spellEnd"/>
      <w:r w:rsidR="00171874" w:rsidRPr="4691D42D">
        <w:rPr>
          <w:rFonts w:eastAsia="Times New Roman"/>
          <w:lang w:val="es-PE"/>
        </w:rPr>
        <w:t xml:space="preserve">, </w:t>
      </w:r>
      <w:proofErr w:type="spellStart"/>
      <w:r w:rsidR="00171874" w:rsidRPr="4691D42D">
        <w:rPr>
          <w:rFonts w:eastAsia="Times New Roman"/>
          <w:lang w:val="es-PE"/>
        </w:rPr>
        <w:t>pattern</w:t>
      </w:r>
      <w:proofErr w:type="spellEnd"/>
      <w:r w:rsidR="00171874" w:rsidRPr="4691D42D">
        <w:rPr>
          <w:rFonts w:eastAsia="Times New Roman"/>
          <w:lang w:val="es-PE"/>
        </w:rPr>
        <w:t xml:space="preserve">, </w:t>
      </w:r>
      <w:proofErr w:type="spellStart"/>
      <w:r w:rsidR="00171874" w:rsidRPr="4691D42D">
        <w:rPr>
          <w:rFonts w:eastAsia="Times New Roman"/>
          <w:lang w:val="es-PE"/>
        </w:rPr>
        <w:t>minlength</w:t>
      </w:r>
      <w:proofErr w:type="spellEnd"/>
      <w:r w:rsidR="00171874" w:rsidRPr="4691D42D">
        <w:rPr>
          <w:rFonts w:eastAsia="Times New Roman"/>
          <w:lang w:val="es-PE"/>
        </w:rPr>
        <w:t xml:space="preserve"> y </w:t>
      </w:r>
      <w:proofErr w:type="spellStart"/>
      <w:r w:rsidR="00171874" w:rsidRPr="4691D42D">
        <w:rPr>
          <w:rFonts w:eastAsia="Times New Roman"/>
          <w:lang w:val="es-PE"/>
        </w:rPr>
        <w:t>maxlength</w:t>
      </w:r>
      <w:proofErr w:type="spellEnd"/>
      <w:r w:rsidR="00171874" w:rsidRPr="4691D42D">
        <w:rPr>
          <w:rFonts w:eastAsia="Times New Roman"/>
          <w:lang w:val="es-PE"/>
        </w:rPr>
        <w:t>. Proporciona mensajes de error claros y concisos para guiar al usuario en caso de errores de validación.</w:t>
      </w:r>
    </w:p>
    <w:p w14:paraId="51435D26" w14:textId="77777777" w:rsidR="00707C5F" w:rsidRPr="00A2011A" w:rsidRDefault="00707C5F" w:rsidP="00707C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0595984" w14:textId="77777777" w:rsidR="00707C5F" w:rsidRPr="00A2011A" w:rsidRDefault="00707C5F" w:rsidP="00707C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1ECBE736" w14:textId="77777777" w:rsidR="00707C5F" w:rsidRPr="00A2011A" w:rsidRDefault="00707C5F" w:rsidP="00707C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1D2A2B83" w14:textId="0ED94392"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&lt;!DOCTYPE </w:t>
      </w:r>
      <w:proofErr w:type="spellStart"/>
      <w:r w:rsidRPr="4691D42D">
        <w:rPr>
          <w:rFonts w:eastAsia="Times New Roman"/>
          <w:sz w:val="20"/>
          <w:lang w:val="es-PE"/>
        </w:rPr>
        <w:t>html</w:t>
      </w:r>
      <w:proofErr w:type="spellEnd"/>
      <w:r w:rsidRPr="4691D42D">
        <w:rPr>
          <w:rFonts w:eastAsia="Times New Roman"/>
          <w:sz w:val="20"/>
          <w:lang w:val="es-PE"/>
        </w:rPr>
        <w:t>&gt;</w:t>
      </w:r>
    </w:p>
    <w:p w14:paraId="0163B636" w14:textId="3F6DECEC"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html</w:t>
      </w:r>
      <w:proofErr w:type="spellEnd"/>
      <w:r w:rsidRPr="4691D42D">
        <w:rPr>
          <w:rFonts w:eastAsia="Times New Roman"/>
          <w:sz w:val="20"/>
          <w:lang w:val="es-PE"/>
        </w:rPr>
        <w:t xml:space="preserve"> </w:t>
      </w:r>
      <w:proofErr w:type="spellStart"/>
      <w:r w:rsidRPr="4691D42D">
        <w:rPr>
          <w:rFonts w:eastAsia="Times New Roman"/>
          <w:sz w:val="20"/>
          <w:lang w:val="es-PE"/>
        </w:rPr>
        <w:t>lang</w:t>
      </w:r>
      <w:proofErr w:type="spellEnd"/>
      <w:r w:rsidRPr="4691D42D">
        <w:rPr>
          <w:rFonts w:eastAsia="Times New Roman"/>
          <w:sz w:val="20"/>
          <w:lang w:val="es-PE"/>
        </w:rPr>
        <w:t>="es"&gt;</w:t>
      </w:r>
    </w:p>
    <w:p w14:paraId="70E5915B" w14:textId="3064FC93"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&lt;head&gt;</w:t>
      </w:r>
    </w:p>
    <w:p w14:paraId="35A7280A" w14:textId="69318EF8"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charset</w:t>
      </w:r>
      <w:proofErr w:type="spellEnd"/>
      <w:r w:rsidRPr="4691D42D">
        <w:rPr>
          <w:rFonts w:eastAsia="Times New Roman"/>
          <w:sz w:val="20"/>
          <w:lang w:val="es-PE"/>
        </w:rPr>
        <w:t>="UTF-8"&gt;</w:t>
      </w:r>
    </w:p>
    <w:p w14:paraId="43054335" w14:textId="7A84E276"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title</w:t>
      </w:r>
      <w:proofErr w:type="spellEnd"/>
      <w:r w:rsidRPr="4691D42D">
        <w:rPr>
          <w:rFonts w:eastAsia="Times New Roman"/>
          <w:sz w:val="20"/>
          <w:lang w:val="es-PE"/>
        </w:rPr>
        <w:t>&gt;Portafolio de Fabian&lt;/</w:t>
      </w:r>
      <w:proofErr w:type="spellStart"/>
      <w:r w:rsidRPr="4691D42D">
        <w:rPr>
          <w:rFonts w:eastAsia="Times New Roman"/>
          <w:sz w:val="20"/>
          <w:lang w:val="es-PE"/>
        </w:rPr>
        <w:t>title</w:t>
      </w:r>
      <w:proofErr w:type="spellEnd"/>
      <w:r w:rsidRPr="4691D42D">
        <w:rPr>
          <w:rFonts w:eastAsia="Times New Roman"/>
          <w:sz w:val="20"/>
          <w:lang w:val="es-PE"/>
        </w:rPr>
        <w:t>&gt;</w:t>
      </w:r>
    </w:p>
    <w:p w14:paraId="6F804DF2" w14:textId="7D479FA2"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gramStart"/>
      <w:r w:rsidRPr="4691D42D">
        <w:rPr>
          <w:rFonts w:eastAsia="Times New Roman"/>
          <w:sz w:val="20"/>
          <w:lang w:val="es-PE"/>
        </w:rPr>
        <w:t>link</w:t>
      </w:r>
      <w:proofErr w:type="gramEnd"/>
      <w:r w:rsidRPr="4691D42D">
        <w:rPr>
          <w:rFonts w:eastAsia="Times New Roman"/>
          <w:sz w:val="20"/>
          <w:lang w:val="es-PE"/>
        </w:rPr>
        <w:t xml:space="preserve"> </w:t>
      </w:r>
      <w:proofErr w:type="spellStart"/>
      <w:r w:rsidRPr="4691D42D">
        <w:rPr>
          <w:rFonts w:eastAsia="Times New Roman"/>
          <w:sz w:val="20"/>
          <w:lang w:val="es-PE"/>
        </w:rPr>
        <w:t>rel</w:t>
      </w:r>
      <w:proofErr w:type="spellEnd"/>
      <w:r w:rsidRPr="4691D42D">
        <w:rPr>
          <w:rFonts w:eastAsia="Times New Roman"/>
          <w:sz w:val="20"/>
          <w:lang w:val="es-PE"/>
        </w:rPr>
        <w:t>="</w:t>
      </w:r>
      <w:proofErr w:type="spellStart"/>
      <w:r w:rsidRPr="4691D42D">
        <w:rPr>
          <w:rFonts w:eastAsia="Times New Roman"/>
          <w:sz w:val="20"/>
          <w:lang w:val="es-PE"/>
        </w:rPr>
        <w:t>stylesheet</w:t>
      </w:r>
      <w:proofErr w:type="spellEnd"/>
      <w:r w:rsidRPr="4691D42D">
        <w:rPr>
          <w:rFonts w:eastAsia="Times New Roman"/>
          <w:sz w:val="20"/>
          <w:lang w:val="es-PE"/>
        </w:rPr>
        <w:t xml:space="preserve">" </w:t>
      </w:r>
      <w:proofErr w:type="spellStart"/>
      <w:r w:rsidRPr="4691D42D">
        <w:rPr>
          <w:rFonts w:eastAsia="Times New Roman"/>
          <w:sz w:val="20"/>
          <w:lang w:val="es-PE"/>
        </w:rPr>
        <w:t>href</w:t>
      </w:r>
      <w:proofErr w:type="spellEnd"/>
      <w:r w:rsidRPr="4691D42D">
        <w:rPr>
          <w:rFonts w:eastAsia="Times New Roman"/>
          <w:sz w:val="20"/>
          <w:lang w:val="es-PE"/>
        </w:rPr>
        <w:t>="styles.css"&gt;</w:t>
      </w:r>
    </w:p>
    <w:p w14:paraId="5B17F5C9" w14:textId="3FAC49F0"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&lt;/head&gt;</w:t>
      </w:r>
    </w:p>
    <w:p w14:paraId="7199E90F" w14:textId="03393D32"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body</w:t>
      </w:r>
      <w:proofErr w:type="spellEnd"/>
      <w:r w:rsidRPr="4691D42D">
        <w:rPr>
          <w:rFonts w:eastAsia="Times New Roman"/>
          <w:sz w:val="20"/>
          <w:lang w:val="es-PE"/>
        </w:rPr>
        <w:t>&gt;</w:t>
      </w:r>
    </w:p>
    <w:p w14:paraId="3CAACB32" w14:textId="351ADBF0"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id="</w:t>
      </w:r>
      <w:proofErr w:type="spellStart"/>
      <w:r w:rsidRPr="4691D42D">
        <w:rPr>
          <w:rFonts w:eastAsia="Times New Roman"/>
          <w:sz w:val="20"/>
          <w:lang w:val="es-PE"/>
        </w:rPr>
        <w:t>header</w:t>
      </w:r>
      <w:proofErr w:type="spellEnd"/>
      <w:r w:rsidRPr="4691D42D">
        <w:rPr>
          <w:rFonts w:eastAsia="Times New Roman"/>
          <w:sz w:val="20"/>
          <w:lang w:val="es-PE"/>
        </w:rPr>
        <w:t>"&gt;</w:t>
      </w:r>
    </w:p>
    <w:p w14:paraId="48FFC9DD" w14:textId="66E3EFCA"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&lt;h1&gt;Fabian&lt;/h1&gt;</w:t>
      </w:r>
    </w:p>
    <w:p w14:paraId="7733E8F1" w14:textId="7A04CCC1"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id="</w:t>
      </w:r>
      <w:proofErr w:type="spellStart"/>
      <w:r w:rsidRPr="4691D42D">
        <w:rPr>
          <w:rFonts w:eastAsia="Times New Roman"/>
          <w:sz w:val="20"/>
          <w:lang w:val="es-PE"/>
        </w:rPr>
        <w:t>menu</w:t>
      </w:r>
      <w:proofErr w:type="spellEnd"/>
      <w:r w:rsidRPr="4691D42D">
        <w:rPr>
          <w:rFonts w:eastAsia="Times New Roman"/>
          <w:sz w:val="20"/>
          <w:lang w:val="es-PE"/>
        </w:rPr>
        <w:t>"&gt;</w:t>
      </w:r>
    </w:p>
    <w:p w14:paraId="32BC2C06" w14:textId="06602A22"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&lt;a </w:t>
      </w:r>
      <w:proofErr w:type="spellStart"/>
      <w:r w:rsidRPr="4691D42D">
        <w:rPr>
          <w:rFonts w:eastAsia="Times New Roman"/>
          <w:sz w:val="20"/>
          <w:lang w:val="es-PE"/>
        </w:rPr>
        <w:t>href</w:t>
      </w:r>
      <w:proofErr w:type="spellEnd"/>
      <w:r w:rsidRPr="4691D42D">
        <w:rPr>
          <w:rFonts w:eastAsia="Times New Roman"/>
          <w:sz w:val="20"/>
          <w:lang w:val="es-PE"/>
        </w:rPr>
        <w:t>="#sobre"&gt;Sobre mi&lt;/a&gt; |</w:t>
      </w:r>
    </w:p>
    <w:p w14:paraId="4758D2B8" w14:textId="33143737"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&lt;a </w:t>
      </w:r>
      <w:proofErr w:type="spellStart"/>
      <w:r w:rsidRPr="4691D42D">
        <w:rPr>
          <w:rFonts w:eastAsia="Times New Roman"/>
          <w:sz w:val="20"/>
          <w:lang w:val="es-PE"/>
        </w:rPr>
        <w:t>href</w:t>
      </w:r>
      <w:proofErr w:type="spellEnd"/>
      <w:r w:rsidRPr="4691D42D">
        <w:rPr>
          <w:rFonts w:eastAsia="Times New Roman"/>
          <w:sz w:val="20"/>
          <w:lang w:val="es-PE"/>
        </w:rPr>
        <w:t>="#trabajos"&gt;Trabajos&lt;/a&gt; |</w:t>
      </w:r>
    </w:p>
    <w:p w14:paraId="10F4CA35" w14:textId="53DBD1E1"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&lt;a </w:t>
      </w:r>
      <w:proofErr w:type="spellStart"/>
      <w:r w:rsidRPr="4691D42D">
        <w:rPr>
          <w:rFonts w:eastAsia="Times New Roman"/>
          <w:sz w:val="20"/>
          <w:lang w:val="es-PE"/>
        </w:rPr>
        <w:t>href</w:t>
      </w:r>
      <w:proofErr w:type="spellEnd"/>
      <w:r w:rsidRPr="4691D42D">
        <w:rPr>
          <w:rFonts w:eastAsia="Times New Roman"/>
          <w:sz w:val="20"/>
          <w:lang w:val="es-PE"/>
        </w:rPr>
        <w:t>="#contacto"&gt;Contacto&lt;/a&gt;</w:t>
      </w:r>
    </w:p>
    <w:p w14:paraId="2F59AC47" w14:textId="0FC484E7"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6EF0E9AA" w14:textId="0D96DFE3"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1A193C13" w14:textId="2BB8B6DF"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
    <w:p w14:paraId="242C129E" w14:textId="2CA5DEB8"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id="sobre"&gt;</w:t>
      </w:r>
    </w:p>
    <w:p w14:paraId="28D18066" w14:textId="72DAEA12"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&lt;h2&gt;Sobre mi&lt;h2&gt;</w:t>
      </w:r>
    </w:p>
    <w:p w14:paraId="08E6250F" w14:textId="3728B10B"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&lt;p&gt;Hola, soy g3naro&lt;/p&gt;</w:t>
      </w:r>
    </w:p>
    <w:p w14:paraId="4EC3DEFF" w14:textId="25F4BDBA"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6C5A217D" w14:textId="14BD1981"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
    <w:p w14:paraId="66B0C273" w14:textId="602D518E"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id="trabajos"&gt;</w:t>
      </w:r>
    </w:p>
    <w:p w14:paraId="4BC8075B" w14:textId="215193C0"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&lt;h2&gt;Trabajos&lt;/h2&gt;</w:t>
      </w:r>
    </w:p>
    <w:p w14:paraId="65BEB5B8" w14:textId="09604424"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w:t>
      </w:r>
      <w:proofErr w:type="spellStart"/>
      <w:r w:rsidRPr="4691D42D">
        <w:rPr>
          <w:rFonts w:eastAsia="Times New Roman"/>
          <w:sz w:val="20"/>
          <w:lang w:val="es-PE"/>
        </w:rPr>
        <w:t>class</w:t>
      </w:r>
      <w:proofErr w:type="spellEnd"/>
      <w:r w:rsidRPr="4691D42D">
        <w:rPr>
          <w:rFonts w:eastAsia="Times New Roman"/>
          <w:sz w:val="20"/>
          <w:lang w:val="es-PE"/>
        </w:rPr>
        <w:t>="proyecto"&gt;</w:t>
      </w:r>
    </w:p>
    <w:p w14:paraId="39C64150" w14:textId="04572D0C"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&lt;h3&gt;Proyecto Uno&lt;/h3&gt;</w:t>
      </w:r>
    </w:p>
    <w:p w14:paraId="1893048F" w14:textId="0268A2A8"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&lt;p&gt;Mi primer proyecto&lt;/p&gt;</w:t>
      </w:r>
    </w:p>
    <w:p w14:paraId="0393AFE7" w14:textId="47A4984E"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326D4823" w14:textId="06FEF983"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w:t>
      </w:r>
      <w:proofErr w:type="spellStart"/>
      <w:r w:rsidRPr="4691D42D">
        <w:rPr>
          <w:rFonts w:eastAsia="Times New Roman"/>
          <w:sz w:val="20"/>
          <w:lang w:val="es-PE"/>
        </w:rPr>
        <w:t>class</w:t>
      </w:r>
      <w:proofErr w:type="spellEnd"/>
      <w:r w:rsidRPr="4691D42D">
        <w:rPr>
          <w:rFonts w:eastAsia="Times New Roman"/>
          <w:sz w:val="20"/>
          <w:lang w:val="es-PE"/>
        </w:rPr>
        <w:t>="proyecto"&gt;</w:t>
      </w:r>
    </w:p>
    <w:p w14:paraId="6675522C" w14:textId="475E50DC"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&lt;h3&gt;Proyecto Dos&lt;/h3&gt;</w:t>
      </w:r>
    </w:p>
    <w:p w14:paraId="01134536" w14:textId="7FC9894F"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&lt;p&gt;Segundo proyecto&lt;/p&gt;</w:t>
      </w:r>
    </w:p>
    <w:p w14:paraId="107B5C28" w14:textId="3AB9EA6C"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53BCABEA" w14:textId="5A8796D3"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0223C54A" w14:textId="3673FFDA"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
    <w:p w14:paraId="67D653F4" w14:textId="577B6785"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id="contacto"&gt;</w:t>
      </w:r>
    </w:p>
    <w:p w14:paraId="40A2EE3D" w14:textId="557DA2F9"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&lt;h2&gt;Contacto&lt;/h2&gt;</w:t>
      </w:r>
    </w:p>
    <w:p w14:paraId="77040AB0" w14:textId="151A2AE9"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&lt;p&gt;Puedes escribirme por correo o buscarme en </w:t>
      </w:r>
      <w:proofErr w:type="gramStart"/>
      <w:r w:rsidRPr="4691D42D">
        <w:rPr>
          <w:rFonts w:eastAsia="Times New Roman"/>
          <w:sz w:val="20"/>
          <w:lang w:val="es-PE"/>
        </w:rPr>
        <w:t>redes.&lt;</w:t>
      </w:r>
      <w:proofErr w:type="gramEnd"/>
      <w:r w:rsidRPr="4691D42D">
        <w:rPr>
          <w:rFonts w:eastAsia="Times New Roman"/>
          <w:sz w:val="20"/>
          <w:lang w:val="es-PE"/>
        </w:rPr>
        <w:t>/p&gt;</w:t>
      </w:r>
    </w:p>
    <w:p w14:paraId="246E84E2" w14:textId="0F9C2D9B"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33794A76" w14:textId="6F3AC3F4"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
    <w:p w14:paraId="600CD590" w14:textId="3A1F8177"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 xml:space="preserve"> id="</w:t>
      </w:r>
      <w:proofErr w:type="spellStart"/>
      <w:r w:rsidRPr="4691D42D">
        <w:rPr>
          <w:rFonts w:eastAsia="Times New Roman"/>
          <w:sz w:val="20"/>
          <w:lang w:val="es-PE"/>
        </w:rPr>
        <w:t>footer</w:t>
      </w:r>
      <w:proofErr w:type="spellEnd"/>
      <w:r w:rsidRPr="4691D42D">
        <w:rPr>
          <w:rFonts w:eastAsia="Times New Roman"/>
          <w:sz w:val="20"/>
          <w:lang w:val="es-PE"/>
        </w:rPr>
        <w:t>"&gt;</w:t>
      </w:r>
    </w:p>
    <w:p w14:paraId="22EF006C" w14:textId="4AC1FD13"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&lt;p&gt;© 2025 Importante - Todos los derechos reservados&lt;/p&gt;</w:t>
      </w:r>
    </w:p>
    <w:p w14:paraId="55066F2C" w14:textId="49314100"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w:t>
      </w:r>
      <w:proofErr w:type="spellStart"/>
      <w:r w:rsidRPr="4691D42D">
        <w:rPr>
          <w:rFonts w:eastAsia="Times New Roman"/>
          <w:sz w:val="20"/>
          <w:lang w:val="es-PE"/>
        </w:rPr>
        <w:t>div</w:t>
      </w:r>
      <w:proofErr w:type="spellEnd"/>
      <w:r w:rsidRPr="4691D42D">
        <w:rPr>
          <w:rFonts w:eastAsia="Times New Roman"/>
          <w:sz w:val="20"/>
          <w:lang w:val="es-PE"/>
        </w:rPr>
        <w:t>&gt;</w:t>
      </w:r>
    </w:p>
    <w:p w14:paraId="56A6D6FE" w14:textId="3508B24A" w:rsidR="00707C5F" w:rsidRPr="00A2011A" w:rsidRDefault="386E6B6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body</w:t>
      </w:r>
      <w:proofErr w:type="spellEnd"/>
      <w:r w:rsidRPr="4691D42D">
        <w:rPr>
          <w:rFonts w:eastAsia="Times New Roman"/>
          <w:sz w:val="20"/>
          <w:lang w:val="es-PE"/>
        </w:rPr>
        <w:t>&gt;</w:t>
      </w:r>
    </w:p>
    <w:p w14:paraId="0F71B652" w14:textId="42EF3A08" w:rsidR="00707C5F" w:rsidRPr="00A2011A" w:rsidRDefault="386E6B6D" w:rsidP="00707C5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html</w:t>
      </w:r>
      <w:proofErr w:type="spellEnd"/>
      <w:r w:rsidRPr="4691D42D">
        <w:rPr>
          <w:rFonts w:eastAsia="Times New Roman"/>
          <w:sz w:val="20"/>
          <w:lang w:val="es-PE"/>
        </w:rPr>
        <w:t>&gt;</w:t>
      </w:r>
    </w:p>
    <w:p w14:paraId="7BF4BEC9" w14:textId="77777777" w:rsidR="009B2ECB" w:rsidRDefault="009B2ECB" w:rsidP="4691D42D">
      <w:pPr>
        <w:rPr>
          <w:lang w:val="es-PE"/>
        </w:rPr>
      </w:pPr>
    </w:p>
    <w:p w14:paraId="2408F53D" w14:textId="77777777" w:rsidR="009B2ECB" w:rsidRPr="00A2011A" w:rsidRDefault="009B2ECB"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5146ECD9"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8F91DD2"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body</w:t>
      </w:r>
      <w:proofErr w:type="spellEnd"/>
      <w:r w:rsidRPr="4691D42D">
        <w:rPr>
          <w:rFonts w:eastAsia="Times New Roman"/>
          <w:sz w:val="20"/>
          <w:lang w:val="es-PE"/>
        </w:rPr>
        <w:t xml:space="preserve"> {</w:t>
      </w:r>
    </w:p>
    <w:p w14:paraId="77F9C4B9"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-color: #e0f0ff;</w:t>
      </w:r>
    </w:p>
    <w:p w14:paraId="43FCD954"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font-family</w:t>
      </w:r>
      <w:proofErr w:type="spellEnd"/>
      <w:r w:rsidRPr="4691D42D">
        <w:rPr>
          <w:rFonts w:eastAsia="Times New Roman"/>
          <w:sz w:val="20"/>
          <w:lang w:val="es-PE"/>
        </w:rPr>
        <w:t xml:space="preserve">: Arial, </w:t>
      </w:r>
      <w:proofErr w:type="spellStart"/>
      <w:r w:rsidRPr="4691D42D">
        <w:rPr>
          <w:rFonts w:eastAsia="Times New Roman"/>
          <w:sz w:val="20"/>
          <w:lang w:val="es-PE"/>
        </w:rPr>
        <w:t>sans-serif</w:t>
      </w:r>
      <w:proofErr w:type="spellEnd"/>
      <w:r w:rsidRPr="4691D42D">
        <w:rPr>
          <w:rFonts w:eastAsia="Times New Roman"/>
          <w:sz w:val="20"/>
          <w:lang w:val="es-PE"/>
        </w:rPr>
        <w:t>;</w:t>
      </w:r>
    </w:p>
    <w:p w14:paraId="562A498D"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#003366;</w:t>
      </w:r>
    </w:p>
    <w:p w14:paraId="2F547E7D"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0;</w:t>
      </w:r>
    </w:p>
    <w:p w14:paraId="57855A33"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0;</w:t>
      </w:r>
    </w:p>
    <w:p w14:paraId="31E239BC"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4ECDA7A7"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42A5A103"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#header {</w:t>
      </w:r>
    </w:p>
    <w:p w14:paraId="671EC6C8"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-color: #3399ff;</w:t>
      </w:r>
    </w:p>
    <w:p w14:paraId="22BCC691"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20px;</w:t>
      </w:r>
    </w:p>
    <w:p w14:paraId="3F1A6F55"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text-align</w:t>
      </w:r>
      <w:proofErr w:type="spellEnd"/>
      <w:r w:rsidRPr="4691D42D">
        <w:rPr>
          <w:rFonts w:eastAsia="Times New Roman"/>
          <w:sz w:val="20"/>
          <w:lang w:val="es-PE"/>
        </w:rPr>
        <w:t>: center;</w:t>
      </w:r>
    </w:p>
    <w:p w14:paraId="742DF4BB"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22129682"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3E24B458"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#header h1 {</w:t>
      </w:r>
    </w:p>
    <w:p w14:paraId="212779E0"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0;</w:t>
      </w:r>
    </w:p>
    <w:p w14:paraId="027B3B0E"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#ffffff;</w:t>
      </w:r>
    </w:p>
    <w:p w14:paraId="4C952FCC"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1257894B"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433AC71B"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#menu a {</w:t>
      </w:r>
    </w:p>
    <w:p w14:paraId="40F52DE0"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#cce6ff;</w:t>
      </w:r>
    </w:p>
    <w:p w14:paraId="18EDC6C4"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text-decoration</w:t>
      </w:r>
      <w:proofErr w:type="spellEnd"/>
      <w:r w:rsidRPr="4691D42D">
        <w:rPr>
          <w:rFonts w:eastAsia="Times New Roman"/>
          <w:sz w:val="20"/>
          <w:lang w:val="es-PE"/>
        </w:rPr>
        <w:t xml:space="preserve">: </w:t>
      </w:r>
      <w:proofErr w:type="spellStart"/>
      <w:r w:rsidRPr="4691D42D">
        <w:rPr>
          <w:rFonts w:eastAsia="Times New Roman"/>
          <w:sz w:val="20"/>
          <w:lang w:val="es-PE"/>
        </w:rPr>
        <w:t>none</w:t>
      </w:r>
      <w:proofErr w:type="spellEnd"/>
      <w:r w:rsidRPr="4691D42D">
        <w:rPr>
          <w:rFonts w:eastAsia="Times New Roman"/>
          <w:sz w:val="20"/>
          <w:lang w:val="es-PE"/>
        </w:rPr>
        <w:t>;</w:t>
      </w:r>
    </w:p>
    <w:p w14:paraId="74EEFF41"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0 10px;</w:t>
      </w:r>
    </w:p>
    <w:p w14:paraId="0FC34758"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5194AFA5"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50231B04"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#menu </w:t>
      </w:r>
      <w:proofErr w:type="gramStart"/>
      <w:r w:rsidRPr="4691D42D">
        <w:rPr>
          <w:rFonts w:eastAsia="Times New Roman"/>
          <w:sz w:val="20"/>
          <w:lang w:val="es-PE"/>
        </w:rPr>
        <w:t>a:hover</w:t>
      </w:r>
      <w:proofErr w:type="gramEnd"/>
      <w:r w:rsidRPr="4691D42D">
        <w:rPr>
          <w:rFonts w:eastAsia="Times New Roman"/>
          <w:sz w:val="20"/>
          <w:lang w:val="es-PE"/>
        </w:rPr>
        <w:t xml:space="preserve"> {</w:t>
      </w:r>
    </w:p>
    <w:p w14:paraId="6DD04CA1"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text-decoration</w:t>
      </w:r>
      <w:proofErr w:type="spellEnd"/>
      <w:r w:rsidRPr="4691D42D">
        <w:rPr>
          <w:rFonts w:eastAsia="Times New Roman"/>
          <w:sz w:val="20"/>
          <w:lang w:val="es-PE"/>
        </w:rPr>
        <w:t xml:space="preserve">: </w:t>
      </w:r>
      <w:proofErr w:type="spellStart"/>
      <w:r w:rsidRPr="4691D42D">
        <w:rPr>
          <w:rFonts w:eastAsia="Times New Roman"/>
          <w:sz w:val="20"/>
          <w:lang w:val="es-PE"/>
        </w:rPr>
        <w:t>underline</w:t>
      </w:r>
      <w:proofErr w:type="spellEnd"/>
      <w:r w:rsidRPr="4691D42D">
        <w:rPr>
          <w:rFonts w:eastAsia="Times New Roman"/>
          <w:sz w:val="20"/>
          <w:lang w:val="es-PE"/>
        </w:rPr>
        <w:t>;</w:t>
      </w:r>
    </w:p>
    <w:p w14:paraId="6B18B712"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2E340DAC"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1DFD5B20"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#sobre, #trabajos, #contacto {</w:t>
      </w:r>
    </w:p>
    <w:p w14:paraId="1B9D93B9"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-color: #cce6ff;</w:t>
      </w:r>
    </w:p>
    <w:p w14:paraId="0738E36C"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20px;</w:t>
      </w:r>
    </w:p>
    <w:p w14:paraId="2C795717"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20px;</w:t>
      </w:r>
    </w:p>
    <w:p w14:paraId="460ED151"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border-radius</w:t>
      </w:r>
      <w:proofErr w:type="spellEnd"/>
      <w:r w:rsidRPr="4691D42D">
        <w:rPr>
          <w:rFonts w:eastAsia="Times New Roman"/>
          <w:sz w:val="20"/>
          <w:lang w:val="es-PE"/>
        </w:rPr>
        <w:t>: 5px;</w:t>
      </w:r>
    </w:p>
    <w:p w14:paraId="4180E099"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08353510"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C41545E"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gramStart"/>
      <w:r w:rsidRPr="4691D42D">
        <w:rPr>
          <w:rFonts w:eastAsia="Times New Roman"/>
          <w:sz w:val="20"/>
          <w:lang w:val="es-PE"/>
        </w:rPr>
        <w:t>.proyecto</w:t>
      </w:r>
      <w:proofErr w:type="gramEnd"/>
      <w:r w:rsidRPr="4691D42D">
        <w:rPr>
          <w:rFonts w:eastAsia="Times New Roman"/>
          <w:sz w:val="20"/>
          <w:lang w:val="es-PE"/>
        </w:rPr>
        <w:t xml:space="preserve"> {</w:t>
      </w:r>
    </w:p>
    <w:p w14:paraId="714E84C5"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-color: #99ccff;</w:t>
      </w:r>
    </w:p>
    <w:p w14:paraId="6C4865B0"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10px 0;</w:t>
      </w:r>
    </w:p>
    <w:p w14:paraId="3071EEF9"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10px;</w:t>
      </w:r>
    </w:p>
    <w:p w14:paraId="1DE99ECD"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border-radius</w:t>
      </w:r>
      <w:proofErr w:type="spellEnd"/>
      <w:r w:rsidRPr="4691D42D">
        <w:rPr>
          <w:rFonts w:eastAsia="Times New Roman"/>
          <w:sz w:val="20"/>
          <w:lang w:val="es-PE"/>
        </w:rPr>
        <w:t>: 5px;</w:t>
      </w:r>
    </w:p>
    <w:p w14:paraId="267DD7DF"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44CF3EBC"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5DA67907"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#footer {</w:t>
      </w:r>
    </w:p>
    <w:p w14:paraId="567DED5D"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-color: #003366;</w:t>
      </w:r>
    </w:p>
    <w:p w14:paraId="3807F13C"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#ffffff;</w:t>
      </w:r>
    </w:p>
    <w:p w14:paraId="23BE6C95"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text-align</w:t>
      </w:r>
      <w:proofErr w:type="spellEnd"/>
      <w:r w:rsidRPr="4691D42D">
        <w:rPr>
          <w:rFonts w:eastAsia="Times New Roman"/>
          <w:sz w:val="20"/>
          <w:lang w:val="es-PE"/>
        </w:rPr>
        <w:t>: center;</w:t>
      </w:r>
    </w:p>
    <w:p w14:paraId="5B58452D" w14:textId="77777777" w:rsidR="003E215D" w:rsidRPr="003E215D"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15px;</w:t>
      </w:r>
    </w:p>
    <w:p w14:paraId="06B4F0B1" w14:textId="6462C043" w:rsidR="009B2ECB" w:rsidRPr="00A2011A" w:rsidRDefault="003E215D" w:rsidP="4691D4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40C81418" w14:textId="77777777" w:rsidR="009B2ECB" w:rsidRDefault="009B2ECB" w:rsidP="4691D42D">
      <w:pPr>
        <w:rPr>
          <w:lang w:val="es-PE"/>
        </w:rPr>
      </w:pPr>
    </w:p>
    <w:p w14:paraId="403449CC" w14:textId="77777777" w:rsidR="00001238" w:rsidRPr="00A2011A" w:rsidRDefault="00001238" w:rsidP="4691D42D">
      <w:pPr>
        <w:rPr>
          <w:lang w:val="es-PE"/>
        </w:rPr>
      </w:pPr>
    </w:p>
    <w:p w14:paraId="3D6D2B54" w14:textId="77777777" w:rsidR="009B2ECB" w:rsidRPr="00A2011A" w:rsidRDefault="009B2ECB" w:rsidP="4691D42D">
      <w:pPr>
        <w:rPr>
          <w:lang w:val="es-PE"/>
        </w:rPr>
      </w:pPr>
    </w:p>
    <w:p w14:paraId="1C84F6DE" w14:textId="3D52FC8D" w:rsidR="00171874" w:rsidRPr="00A2011A" w:rsidRDefault="00A2011A" w:rsidP="5561035A">
      <w:pPr>
        <w:rPr>
          <w:lang w:val="es-PE"/>
        </w:rPr>
      </w:pPr>
      <w:r w:rsidRPr="4691D42D">
        <w:rPr>
          <w:rFonts w:eastAsia="Times New Roman"/>
          <w:lang w:val="es-PE"/>
        </w:rPr>
        <w:lastRenderedPageBreak/>
        <w:t xml:space="preserve">3. </w:t>
      </w:r>
      <w:r w:rsidR="00DC4ACC" w:rsidRPr="4691D42D">
        <w:rPr>
          <w:rFonts w:eastAsia="Times New Roman"/>
          <w:lang w:val="es-PE"/>
        </w:rPr>
        <w:t>Creación</w:t>
      </w:r>
      <w:r w:rsidR="00DC4ACC" w:rsidRPr="00A2011A">
        <w:rPr>
          <w:lang w:val="es-PE"/>
        </w:rPr>
        <w:t xml:space="preserve"> de una página de producto con metadatos enriquecidos: Elabora una página web que presente un producto o servicio, incluyendo imágenes, descripciones detalladas y especificaciones técnicas. Utiliza tablas para organizar la información de manera clara y estructurada. Agrega metadatos enriquecidos, como Open </w:t>
      </w:r>
      <w:proofErr w:type="spellStart"/>
      <w:r w:rsidR="00DC4ACC" w:rsidRPr="00A2011A">
        <w:rPr>
          <w:lang w:val="es-PE"/>
        </w:rPr>
        <w:t>Graph</w:t>
      </w:r>
      <w:proofErr w:type="spellEnd"/>
      <w:r w:rsidR="00DC4ACC" w:rsidRPr="00A2011A">
        <w:rPr>
          <w:lang w:val="es-PE"/>
        </w:rPr>
        <w:t xml:space="preserve"> y Twitter </w:t>
      </w:r>
      <w:proofErr w:type="spellStart"/>
      <w:r w:rsidR="00DC4ACC" w:rsidRPr="00A2011A">
        <w:rPr>
          <w:lang w:val="es-PE"/>
        </w:rPr>
        <w:t>Cards</w:t>
      </w:r>
      <w:proofErr w:type="spellEnd"/>
      <w:r w:rsidR="00DC4ACC" w:rsidRPr="00A2011A">
        <w:rPr>
          <w:lang w:val="es-PE"/>
        </w:rPr>
        <w:t>, para controlar cómo se muestra la página al ser compartida en redes sociales, incluyendo título, descripción, imagen destacada y URL.</w:t>
      </w:r>
    </w:p>
    <w:p w14:paraId="01C37DC4" w14:textId="356518DC" w:rsidR="00DC4ACC" w:rsidRPr="00A2011A" w:rsidRDefault="00DC4ACC" w:rsidP="5561035A">
      <w:pPr>
        <w:rPr>
          <w:b/>
          <w:bCs/>
          <w:lang w:val="es-PE"/>
        </w:rPr>
      </w:pPr>
      <w:r w:rsidRPr="00A2011A">
        <w:rPr>
          <w:b/>
          <w:bCs/>
          <w:lang w:val="es-PE"/>
        </w:rPr>
        <w:t>HTML</w:t>
      </w:r>
    </w:p>
    <w:p w14:paraId="5CA0832E"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&lt;!DOCTYPE </w:t>
      </w:r>
      <w:proofErr w:type="spellStart"/>
      <w:r w:rsidRPr="4691D42D">
        <w:rPr>
          <w:rFonts w:eastAsia="Times New Roman"/>
          <w:sz w:val="20"/>
          <w:lang w:val="es-PE"/>
        </w:rPr>
        <w:t>html</w:t>
      </w:r>
      <w:proofErr w:type="spellEnd"/>
      <w:r w:rsidRPr="4691D42D">
        <w:rPr>
          <w:rFonts w:eastAsia="Times New Roman"/>
          <w:sz w:val="20"/>
          <w:lang w:val="es-PE"/>
        </w:rPr>
        <w:t>&gt;</w:t>
      </w:r>
    </w:p>
    <w:p w14:paraId="14D56D88"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html</w:t>
      </w:r>
      <w:proofErr w:type="spellEnd"/>
      <w:r w:rsidRPr="4691D42D">
        <w:rPr>
          <w:rFonts w:eastAsia="Times New Roman"/>
          <w:sz w:val="20"/>
          <w:lang w:val="es-PE"/>
        </w:rPr>
        <w:t xml:space="preserve"> </w:t>
      </w:r>
      <w:proofErr w:type="spellStart"/>
      <w:r w:rsidRPr="4691D42D">
        <w:rPr>
          <w:rFonts w:eastAsia="Times New Roman"/>
          <w:sz w:val="20"/>
          <w:lang w:val="es-PE"/>
        </w:rPr>
        <w:t>lang</w:t>
      </w:r>
      <w:proofErr w:type="spellEnd"/>
      <w:r w:rsidRPr="4691D42D">
        <w:rPr>
          <w:rFonts w:eastAsia="Times New Roman"/>
          <w:sz w:val="20"/>
          <w:lang w:val="es-PE"/>
        </w:rPr>
        <w:t>="es"&gt;</w:t>
      </w:r>
    </w:p>
    <w:p w14:paraId="5AD7AA82"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&lt;head&gt;</w:t>
      </w:r>
    </w:p>
    <w:p w14:paraId="1EB52E98"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charset</w:t>
      </w:r>
      <w:proofErr w:type="spellEnd"/>
      <w:r w:rsidRPr="4691D42D">
        <w:rPr>
          <w:rFonts w:eastAsia="Times New Roman"/>
          <w:sz w:val="20"/>
          <w:lang w:val="es-PE"/>
        </w:rPr>
        <w:t>="UTF-8"&gt;</w:t>
      </w:r>
    </w:p>
    <w:p w14:paraId="27C9503E"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r w:rsidRPr="4691D42D">
        <w:rPr>
          <w:rFonts w:eastAsia="Times New Roman"/>
          <w:sz w:val="20"/>
          <w:lang w:val="es-PE"/>
        </w:rPr>
        <w:t>viewport</w:t>
      </w:r>
      <w:proofErr w:type="spell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w:t>
      </w:r>
      <w:proofErr w:type="spellStart"/>
      <w:r w:rsidRPr="4691D42D">
        <w:rPr>
          <w:rFonts w:eastAsia="Times New Roman"/>
          <w:sz w:val="20"/>
          <w:lang w:val="es-PE"/>
        </w:rPr>
        <w:t>width</w:t>
      </w:r>
      <w:proofErr w:type="spellEnd"/>
      <w:r w:rsidRPr="4691D42D">
        <w:rPr>
          <w:rFonts w:eastAsia="Times New Roman"/>
          <w:sz w:val="20"/>
          <w:lang w:val="es-PE"/>
        </w:rPr>
        <w:t>=</w:t>
      </w:r>
      <w:proofErr w:type="spellStart"/>
      <w:r w:rsidRPr="4691D42D">
        <w:rPr>
          <w:rFonts w:eastAsia="Times New Roman"/>
          <w:sz w:val="20"/>
          <w:lang w:val="es-PE"/>
        </w:rPr>
        <w:t>device-width</w:t>
      </w:r>
      <w:proofErr w:type="spellEnd"/>
      <w:r w:rsidRPr="4691D42D">
        <w:rPr>
          <w:rFonts w:eastAsia="Times New Roman"/>
          <w:sz w:val="20"/>
          <w:lang w:val="es-PE"/>
        </w:rPr>
        <w:t xml:space="preserve">, </w:t>
      </w:r>
      <w:proofErr w:type="spellStart"/>
      <w:r w:rsidRPr="4691D42D">
        <w:rPr>
          <w:rFonts w:eastAsia="Times New Roman"/>
          <w:sz w:val="20"/>
          <w:lang w:val="es-PE"/>
        </w:rPr>
        <w:t>initial-scale</w:t>
      </w:r>
      <w:proofErr w:type="spellEnd"/>
      <w:r w:rsidRPr="4691D42D">
        <w:rPr>
          <w:rFonts w:eastAsia="Times New Roman"/>
          <w:sz w:val="20"/>
          <w:lang w:val="es-PE"/>
        </w:rPr>
        <w:t>=1.0"&gt;</w:t>
      </w:r>
    </w:p>
    <w:p w14:paraId="711817E3"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title</w:t>
      </w:r>
      <w:proofErr w:type="spellEnd"/>
      <w:r w:rsidRPr="4691D42D">
        <w:rPr>
          <w:rFonts w:eastAsia="Times New Roman"/>
          <w:sz w:val="20"/>
          <w:lang w:val="es-PE"/>
        </w:rPr>
        <w:t>&gt;Galaxy S25 ultra&lt;/</w:t>
      </w:r>
      <w:proofErr w:type="spellStart"/>
      <w:r w:rsidRPr="4691D42D">
        <w:rPr>
          <w:rFonts w:eastAsia="Times New Roman"/>
          <w:sz w:val="20"/>
          <w:lang w:val="es-PE"/>
        </w:rPr>
        <w:t>title</w:t>
      </w:r>
      <w:proofErr w:type="spellEnd"/>
      <w:r w:rsidRPr="4691D42D">
        <w:rPr>
          <w:rFonts w:eastAsia="Times New Roman"/>
          <w:sz w:val="20"/>
          <w:lang w:val="es-PE"/>
        </w:rPr>
        <w:t>&gt;</w:t>
      </w:r>
    </w:p>
    <w:p w14:paraId="4459569A"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325C2498"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gramStart"/>
      <w:r w:rsidRPr="4691D42D">
        <w:rPr>
          <w:rFonts w:eastAsia="Times New Roman"/>
          <w:sz w:val="20"/>
          <w:lang w:val="es-PE"/>
        </w:rPr>
        <w:t>&lt;!--</w:t>
      </w:r>
      <w:proofErr w:type="gramEnd"/>
      <w:r w:rsidRPr="4691D42D">
        <w:rPr>
          <w:rFonts w:eastAsia="Times New Roman"/>
          <w:sz w:val="20"/>
          <w:lang w:val="es-PE"/>
        </w:rPr>
        <w:t xml:space="preserve"> Descripción general --&gt;</w:t>
      </w:r>
    </w:p>
    <w:p w14:paraId="13F49C1C"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r w:rsidRPr="4691D42D">
        <w:rPr>
          <w:rFonts w:eastAsia="Times New Roman"/>
          <w:sz w:val="20"/>
          <w:lang w:val="es-PE"/>
        </w:rPr>
        <w:t>description</w:t>
      </w:r>
      <w:proofErr w:type="spell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 xml:space="preserve">="Galaxy S25 ultra con </w:t>
      </w:r>
      <w:proofErr w:type="spellStart"/>
      <w:r w:rsidRPr="4691D42D">
        <w:rPr>
          <w:rFonts w:eastAsia="Times New Roman"/>
          <w:sz w:val="20"/>
          <w:lang w:val="es-PE"/>
        </w:rPr>
        <w:t>camara</w:t>
      </w:r>
      <w:proofErr w:type="spellEnd"/>
      <w:r w:rsidRPr="4691D42D">
        <w:rPr>
          <w:rFonts w:eastAsia="Times New Roman"/>
          <w:sz w:val="20"/>
          <w:lang w:val="es-PE"/>
        </w:rPr>
        <w:t xml:space="preserve"> de 50 </w:t>
      </w:r>
      <w:proofErr w:type="spellStart"/>
      <w:r w:rsidRPr="4691D42D">
        <w:rPr>
          <w:rFonts w:eastAsia="Times New Roman"/>
          <w:sz w:val="20"/>
          <w:lang w:val="es-PE"/>
        </w:rPr>
        <w:t>mp</w:t>
      </w:r>
      <w:proofErr w:type="spellEnd"/>
      <w:r w:rsidRPr="4691D42D">
        <w:rPr>
          <w:rFonts w:eastAsia="Times New Roman"/>
          <w:sz w:val="20"/>
          <w:lang w:val="es-PE"/>
        </w:rPr>
        <w:t xml:space="preserve">, integrando con IA, con </w:t>
      </w:r>
      <w:proofErr w:type="spellStart"/>
      <w:r w:rsidRPr="4691D42D">
        <w:rPr>
          <w:rFonts w:eastAsia="Times New Roman"/>
          <w:sz w:val="20"/>
          <w:lang w:val="es-PE"/>
        </w:rPr>
        <w:t>duracion</w:t>
      </w:r>
      <w:proofErr w:type="spellEnd"/>
      <w:r w:rsidRPr="4691D42D">
        <w:rPr>
          <w:rFonts w:eastAsia="Times New Roman"/>
          <w:sz w:val="20"/>
          <w:lang w:val="es-PE"/>
        </w:rPr>
        <w:t xml:space="preserve"> de 31 horas de </w:t>
      </w:r>
      <w:proofErr w:type="spellStart"/>
      <w:r w:rsidRPr="4691D42D">
        <w:rPr>
          <w:rFonts w:eastAsia="Times New Roman"/>
          <w:sz w:val="20"/>
          <w:lang w:val="es-PE"/>
        </w:rPr>
        <w:t>bateria</w:t>
      </w:r>
      <w:proofErr w:type="spellEnd"/>
      <w:r w:rsidRPr="4691D42D">
        <w:rPr>
          <w:rFonts w:eastAsia="Times New Roman"/>
          <w:sz w:val="20"/>
          <w:lang w:val="es-PE"/>
        </w:rPr>
        <w:t>"&gt;</w:t>
      </w:r>
    </w:p>
    <w:p w14:paraId="2A159D30"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1A3C0B10"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gramStart"/>
      <w:r w:rsidRPr="4691D42D">
        <w:rPr>
          <w:rFonts w:eastAsia="Times New Roman"/>
          <w:sz w:val="20"/>
          <w:lang w:val="es-PE"/>
        </w:rPr>
        <w:t>&lt;!--</w:t>
      </w:r>
      <w:proofErr w:type="gramEnd"/>
      <w:r w:rsidRPr="4691D42D">
        <w:rPr>
          <w:rFonts w:eastAsia="Times New Roman"/>
          <w:sz w:val="20"/>
          <w:lang w:val="es-PE"/>
        </w:rPr>
        <w:t xml:space="preserve"> Open </w:t>
      </w:r>
      <w:proofErr w:type="spellStart"/>
      <w:r w:rsidRPr="4691D42D">
        <w:rPr>
          <w:rFonts w:eastAsia="Times New Roman"/>
          <w:sz w:val="20"/>
          <w:lang w:val="es-PE"/>
        </w:rPr>
        <w:t>Graph</w:t>
      </w:r>
      <w:proofErr w:type="spellEnd"/>
      <w:r w:rsidRPr="4691D42D">
        <w:rPr>
          <w:rFonts w:eastAsia="Times New Roman"/>
          <w:sz w:val="20"/>
          <w:lang w:val="es-PE"/>
        </w:rPr>
        <w:t xml:space="preserve"> (Facebook, LinkedIn, etc.) --&gt;</w:t>
      </w:r>
    </w:p>
    <w:p w14:paraId="0C812960"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property</w:t>
      </w:r>
      <w:proofErr w:type="spellEnd"/>
      <w:r w:rsidRPr="4691D42D">
        <w:rPr>
          <w:rFonts w:eastAsia="Times New Roman"/>
          <w:sz w:val="20"/>
          <w:lang w:val="es-PE"/>
        </w:rPr>
        <w:t>="</w:t>
      </w:r>
      <w:proofErr w:type="spellStart"/>
      <w:proofErr w:type="gramStart"/>
      <w:r w:rsidRPr="4691D42D">
        <w:rPr>
          <w:rFonts w:eastAsia="Times New Roman"/>
          <w:sz w:val="20"/>
          <w:lang w:val="es-PE"/>
        </w:rPr>
        <w:t>og:title</w:t>
      </w:r>
      <w:proofErr w:type="spellEnd"/>
      <w:proofErr w:type="gram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 xml:space="preserve">="Smartphone X200 - </w:t>
      </w:r>
      <w:proofErr w:type="spellStart"/>
      <w:r w:rsidRPr="4691D42D">
        <w:rPr>
          <w:rFonts w:eastAsia="Times New Roman"/>
          <w:sz w:val="20"/>
          <w:lang w:val="es-PE"/>
        </w:rPr>
        <w:t>TechMind</w:t>
      </w:r>
      <w:proofErr w:type="spellEnd"/>
      <w:r w:rsidRPr="4691D42D">
        <w:rPr>
          <w:rFonts w:eastAsia="Times New Roman"/>
          <w:sz w:val="20"/>
          <w:lang w:val="es-PE"/>
        </w:rPr>
        <w:t>"&gt;</w:t>
      </w:r>
    </w:p>
    <w:p w14:paraId="521D0311"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property</w:t>
      </w:r>
      <w:proofErr w:type="spellEnd"/>
      <w:r w:rsidRPr="4691D42D">
        <w:rPr>
          <w:rFonts w:eastAsia="Times New Roman"/>
          <w:sz w:val="20"/>
          <w:lang w:val="es-PE"/>
        </w:rPr>
        <w:t>="</w:t>
      </w:r>
      <w:proofErr w:type="spellStart"/>
      <w:proofErr w:type="gramStart"/>
      <w:r w:rsidRPr="4691D42D">
        <w:rPr>
          <w:rFonts w:eastAsia="Times New Roman"/>
          <w:sz w:val="20"/>
          <w:lang w:val="es-PE"/>
        </w:rPr>
        <w:t>og:description</w:t>
      </w:r>
      <w:proofErr w:type="spellEnd"/>
      <w:proofErr w:type="gram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="Conoce el nuevo Smartphone X200 con cámara de 108MP, batería de 5000mAh y pantalla AMOLED de 6.7 pulgadas."&gt;</w:t>
      </w:r>
    </w:p>
    <w:p w14:paraId="3E0B900C"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property</w:t>
      </w:r>
      <w:proofErr w:type="spellEnd"/>
      <w:r w:rsidRPr="4691D42D">
        <w:rPr>
          <w:rFonts w:eastAsia="Times New Roman"/>
          <w:sz w:val="20"/>
          <w:lang w:val="es-PE"/>
        </w:rPr>
        <w:t>="</w:t>
      </w:r>
      <w:proofErr w:type="spellStart"/>
      <w:proofErr w:type="gramStart"/>
      <w:r w:rsidRPr="4691D42D">
        <w:rPr>
          <w:rFonts w:eastAsia="Times New Roman"/>
          <w:sz w:val="20"/>
          <w:lang w:val="es-PE"/>
        </w:rPr>
        <w:t>og:image</w:t>
      </w:r>
      <w:proofErr w:type="spellEnd"/>
      <w:proofErr w:type="gramEnd"/>
      <w:r w:rsidRPr="4691D42D">
        <w:rPr>
          <w:rFonts w:eastAsia="Times New Roman"/>
          <w:sz w:val="20"/>
          <w:lang w:val="es-PE"/>
        </w:rPr>
        <w:t>" content="https://images.samsung.com/pe/smartphones/galaxy-s25-ultra/buy/product_color_black_PC.png?imbypass=true"&gt;</w:t>
      </w:r>
    </w:p>
    <w:p w14:paraId="5CA1F346"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property</w:t>
      </w:r>
      <w:proofErr w:type="spellEnd"/>
      <w:r w:rsidRPr="4691D42D">
        <w:rPr>
          <w:rFonts w:eastAsia="Times New Roman"/>
          <w:sz w:val="20"/>
          <w:lang w:val="es-PE"/>
        </w:rPr>
        <w:t>="</w:t>
      </w:r>
      <w:proofErr w:type="spellStart"/>
      <w:r w:rsidRPr="4691D42D">
        <w:rPr>
          <w:rFonts w:eastAsia="Times New Roman"/>
          <w:sz w:val="20"/>
          <w:lang w:val="es-PE"/>
        </w:rPr>
        <w:t>og:url</w:t>
      </w:r>
      <w:proofErr w:type="spellEnd"/>
      <w:r w:rsidRPr="4691D42D">
        <w:rPr>
          <w:rFonts w:eastAsia="Times New Roman"/>
          <w:sz w:val="20"/>
          <w:lang w:val="es-PE"/>
        </w:rPr>
        <w:t>" content="https://www.samsung.com/pe/smartphones/galaxy-s25-ultra/buy/?modelCode=SM-S938BZKMLTP&amp;cid=pe_pd_search_google_galaxy-s25-ultra_ecommerce_e250616-aon-mx-lao-d2c-web-25q1f1h25-conversion-shop-search-obg_kwd-brand_onlinefest_conversion&amp;utm_source=google_22298965633-178193429240-kwd-1279765510201-763385146965-samsung%20s25%20ultra&amp;gad_source=1&amp;gad_campaignid=22298965633&amp;gbraid=0AAAAADFc8C-x6u2GTz1vWBia_bkMe5XL5&amp;gclid=Cj0KCQjwh5vFBhCyARIsAHBx2wwno3Y4JhqUh0j-yW-sxxbSkDdzYeoYRrDkW1YLnPL8W-e0YqQ08kUaAjGyEALw_wcB"&gt;</w:t>
      </w:r>
    </w:p>
    <w:p w14:paraId="4BFEB93E"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property</w:t>
      </w:r>
      <w:proofErr w:type="spellEnd"/>
      <w:r w:rsidRPr="4691D42D">
        <w:rPr>
          <w:rFonts w:eastAsia="Times New Roman"/>
          <w:sz w:val="20"/>
          <w:lang w:val="es-PE"/>
        </w:rPr>
        <w:t>="</w:t>
      </w:r>
      <w:proofErr w:type="spellStart"/>
      <w:proofErr w:type="gramStart"/>
      <w:r w:rsidRPr="4691D42D">
        <w:rPr>
          <w:rFonts w:eastAsia="Times New Roman"/>
          <w:sz w:val="20"/>
          <w:lang w:val="es-PE"/>
        </w:rPr>
        <w:t>og:type</w:t>
      </w:r>
      <w:proofErr w:type="spellEnd"/>
      <w:proofErr w:type="gram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w:t>
      </w:r>
      <w:proofErr w:type="spellStart"/>
      <w:r w:rsidRPr="4691D42D">
        <w:rPr>
          <w:rFonts w:eastAsia="Times New Roman"/>
          <w:sz w:val="20"/>
          <w:lang w:val="es-PE"/>
        </w:rPr>
        <w:t>product</w:t>
      </w:r>
      <w:proofErr w:type="spellEnd"/>
      <w:r w:rsidRPr="4691D42D">
        <w:rPr>
          <w:rFonts w:eastAsia="Times New Roman"/>
          <w:sz w:val="20"/>
          <w:lang w:val="es-PE"/>
        </w:rPr>
        <w:t>"&gt;</w:t>
      </w:r>
    </w:p>
    <w:p w14:paraId="0615602F"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D17AAAF"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gramStart"/>
      <w:r w:rsidRPr="4691D42D">
        <w:rPr>
          <w:rFonts w:eastAsia="Times New Roman"/>
          <w:sz w:val="20"/>
          <w:lang w:val="es-PE"/>
        </w:rPr>
        <w:t>&lt;!--</w:t>
      </w:r>
      <w:proofErr w:type="gramEnd"/>
      <w:r w:rsidRPr="4691D42D">
        <w:rPr>
          <w:rFonts w:eastAsia="Times New Roman"/>
          <w:sz w:val="20"/>
          <w:lang w:val="es-PE"/>
        </w:rPr>
        <w:t xml:space="preserve"> Twitter </w:t>
      </w:r>
      <w:proofErr w:type="spellStart"/>
      <w:r w:rsidRPr="4691D42D">
        <w:rPr>
          <w:rFonts w:eastAsia="Times New Roman"/>
          <w:sz w:val="20"/>
          <w:lang w:val="es-PE"/>
        </w:rPr>
        <w:t>Cards</w:t>
      </w:r>
      <w:proofErr w:type="spellEnd"/>
      <w:r w:rsidRPr="4691D42D">
        <w:rPr>
          <w:rFonts w:eastAsia="Times New Roman"/>
          <w:sz w:val="20"/>
          <w:lang w:val="es-PE"/>
        </w:rPr>
        <w:t xml:space="preserve"> --&gt;</w:t>
      </w:r>
    </w:p>
    <w:p w14:paraId="0FFC03F2"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proofErr w:type="gramStart"/>
      <w:r w:rsidRPr="4691D42D">
        <w:rPr>
          <w:rFonts w:eastAsia="Times New Roman"/>
          <w:sz w:val="20"/>
          <w:lang w:val="es-PE"/>
        </w:rPr>
        <w:t>twitter:card</w:t>
      </w:r>
      <w:proofErr w:type="spellEnd"/>
      <w:proofErr w:type="gram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w:t>
      </w:r>
      <w:proofErr w:type="spellStart"/>
      <w:r w:rsidRPr="4691D42D">
        <w:rPr>
          <w:rFonts w:eastAsia="Times New Roman"/>
          <w:sz w:val="20"/>
          <w:lang w:val="es-PE"/>
        </w:rPr>
        <w:t>summary_large_image</w:t>
      </w:r>
      <w:proofErr w:type="spellEnd"/>
      <w:r w:rsidRPr="4691D42D">
        <w:rPr>
          <w:rFonts w:eastAsia="Times New Roman"/>
          <w:sz w:val="20"/>
          <w:lang w:val="es-PE"/>
        </w:rPr>
        <w:t>"&gt;</w:t>
      </w:r>
    </w:p>
    <w:p w14:paraId="523024DE"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proofErr w:type="gramStart"/>
      <w:r w:rsidRPr="4691D42D">
        <w:rPr>
          <w:rFonts w:eastAsia="Times New Roman"/>
          <w:sz w:val="20"/>
          <w:lang w:val="es-PE"/>
        </w:rPr>
        <w:t>twitter:title</w:t>
      </w:r>
      <w:proofErr w:type="spellEnd"/>
      <w:proofErr w:type="gram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 xml:space="preserve">="Smartphone X200 - </w:t>
      </w:r>
      <w:proofErr w:type="spellStart"/>
      <w:r w:rsidRPr="4691D42D">
        <w:rPr>
          <w:rFonts w:eastAsia="Times New Roman"/>
          <w:sz w:val="20"/>
          <w:lang w:val="es-PE"/>
        </w:rPr>
        <w:t>TechMind</w:t>
      </w:r>
      <w:proofErr w:type="spellEnd"/>
      <w:r w:rsidRPr="4691D42D">
        <w:rPr>
          <w:rFonts w:eastAsia="Times New Roman"/>
          <w:sz w:val="20"/>
          <w:lang w:val="es-PE"/>
        </w:rPr>
        <w:t>"&gt;</w:t>
      </w:r>
    </w:p>
    <w:p w14:paraId="1C033D34"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proofErr w:type="gramStart"/>
      <w:r w:rsidRPr="4691D42D">
        <w:rPr>
          <w:rFonts w:eastAsia="Times New Roman"/>
          <w:sz w:val="20"/>
          <w:lang w:val="es-PE"/>
        </w:rPr>
        <w:t>twitter:description</w:t>
      </w:r>
      <w:proofErr w:type="spellEnd"/>
      <w:proofErr w:type="gramEnd"/>
      <w:r w:rsidRPr="4691D42D">
        <w:rPr>
          <w:rFonts w:eastAsia="Times New Roman"/>
          <w:sz w:val="20"/>
          <w:lang w:val="es-PE"/>
        </w:rPr>
        <w:t xml:space="preserve">" </w:t>
      </w:r>
      <w:proofErr w:type="spellStart"/>
      <w:r w:rsidRPr="4691D42D">
        <w:rPr>
          <w:rFonts w:eastAsia="Times New Roman"/>
          <w:sz w:val="20"/>
          <w:lang w:val="es-PE"/>
        </w:rPr>
        <w:t>content</w:t>
      </w:r>
      <w:proofErr w:type="spellEnd"/>
      <w:r w:rsidRPr="4691D42D">
        <w:rPr>
          <w:rFonts w:eastAsia="Times New Roman"/>
          <w:sz w:val="20"/>
          <w:lang w:val="es-PE"/>
        </w:rPr>
        <w:t>="Descubre el Smartphone X200 con cámara avanzada y batería de larga duración."&gt;</w:t>
      </w:r>
    </w:p>
    <w:p w14:paraId="434FC497"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&lt;meta </w:t>
      </w:r>
      <w:proofErr w:type="spellStart"/>
      <w:r w:rsidRPr="4691D42D">
        <w:rPr>
          <w:rFonts w:eastAsia="Times New Roman"/>
          <w:sz w:val="20"/>
          <w:lang w:val="es-PE"/>
        </w:rPr>
        <w:t>name</w:t>
      </w:r>
      <w:proofErr w:type="spellEnd"/>
      <w:r w:rsidRPr="4691D42D">
        <w:rPr>
          <w:rFonts w:eastAsia="Times New Roman"/>
          <w:sz w:val="20"/>
          <w:lang w:val="es-PE"/>
        </w:rPr>
        <w:t>="</w:t>
      </w:r>
      <w:proofErr w:type="spellStart"/>
      <w:proofErr w:type="gramStart"/>
      <w:r w:rsidRPr="4691D42D">
        <w:rPr>
          <w:rFonts w:eastAsia="Times New Roman"/>
          <w:sz w:val="20"/>
          <w:lang w:val="es-PE"/>
        </w:rPr>
        <w:t>twitter:image</w:t>
      </w:r>
      <w:proofErr w:type="spellEnd"/>
      <w:proofErr w:type="gramEnd"/>
      <w:r w:rsidRPr="4691D42D">
        <w:rPr>
          <w:rFonts w:eastAsia="Times New Roman"/>
          <w:sz w:val="20"/>
          <w:lang w:val="es-PE"/>
        </w:rPr>
        <w:t>" content="https://m.media-amazon.com/images/I/61CmIlFRMjL._AC_SL1500_.jpg"&gt;</w:t>
      </w:r>
    </w:p>
    <w:p w14:paraId="6635A062"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gramStart"/>
      <w:r w:rsidRPr="4691D42D">
        <w:rPr>
          <w:rFonts w:eastAsia="Times New Roman"/>
          <w:sz w:val="20"/>
          <w:lang w:val="es-PE"/>
        </w:rPr>
        <w:t>link</w:t>
      </w:r>
      <w:proofErr w:type="gramEnd"/>
      <w:r w:rsidRPr="4691D42D">
        <w:rPr>
          <w:rFonts w:eastAsia="Times New Roman"/>
          <w:sz w:val="20"/>
          <w:lang w:val="es-PE"/>
        </w:rPr>
        <w:t xml:space="preserve"> </w:t>
      </w:r>
      <w:proofErr w:type="spellStart"/>
      <w:r w:rsidRPr="4691D42D">
        <w:rPr>
          <w:rFonts w:eastAsia="Times New Roman"/>
          <w:sz w:val="20"/>
          <w:lang w:val="es-PE"/>
        </w:rPr>
        <w:t>rel</w:t>
      </w:r>
      <w:proofErr w:type="spellEnd"/>
      <w:r w:rsidRPr="4691D42D">
        <w:rPr>
          <w:rFonts w:eastAsia="Times New Roman"/>
          <w:sz w:val="20"/>
          <w:lang w:val="es-PE"/>
        </w:rPr>
        <w:t>='</w:t>
      </w:r>
      <w:proofErr w:type="spellStart"/>
      <w:r w:rsidRPr="4691D42D">
        <w:rPr>
          <w:rFonts w:eastAsia="Times New Roman"/>
          <w:sz w:val="20"/>
          <w:lang w:val="es-PE"/>
        </w:rPr>
        <w:t>stylesheet</w:t>
      </w:r>
      <w:proofErr w:type="spellEnd"/>
      <w:r w:rsidRPr="4691D42D">
        <w:rPr>
          <w:rFonts w:eastAsia="Times New Roman"/>
          <w:sz w:val="20"/>
          <w:lang w:val="es-PE"/>
        </w:rPr>
        <w:t>' media='</w:t>
      </w:r>
      <w:proofErr w:type="spellStart"/>
      <w:r w:rsidRPr="4691D42D">
        <w:rPr>
          <w:rFonts w:eastAsia="Times New Roman"/>
          <w:sz w:val="20"/>
          <w:lang w:val="es-PE"/>
        </w:rPr>
        <w:t>screen</w:t>
      </w:r>
      <w:proofErr w:type="spellEnd"/>
      <w:r w:rsidRPr="4691D42D">
        <w:rPr>
          <w:rFonts w:eastAsia="Times New Roman"/>
          <w:sz w:val="20"/>
          <w:lang w:val="es-PE"/>
        </w:rPr>
        <w:t xml:space="preserve">' </w:t>
      </w:r>
      <w:proofErr w:type="spellStart"/>
      <w:r w:rsidRPr="4691D42D">
        <w:rPr>
          <w:rFonts w:eastAsia="Times New Roman"/>
          <w:sz w:val="20"/>
          <w:lang w:val="es-PE"/>
        </w:rPr>
        <w:t>href</w:t>
      </w:r>
      <w:proofErr w:type="spellEnd"/>
      <w:r w:rsidRPr="4691D42D">
        <w:rPr>
          <w:rFonts w:eastAsia="Times New Roman"/>
          <w:sz w:val="20"/>
          <w:lang w:val="es-PE"/>
        </w:rPr>
        <w:t>='estilo_ejer.css'&gt;</w:t>
      </w:r>
    </w:p>
    <w:p w14:paraId="3256AD0A"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&lt;/head&gt;</w:t>
      </w:r>
    </w:p>
    <w:p w14:paraId="42391F84"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body</w:t>
      </w:r>
      <w:proofErr w:type="spellEnd"/>
      <w:r w:rsidRPr="4691D42D">
        <w:rPr>
          <w:rFonts w:eastAsia="Times New Roman"/>
          <w:sz w:val="20"/>
          <w:lang w:val="es-PE"/>
        </w:rPr>
        <w:t>&gt;</w:t>
      </w:r>
    </w:p>
    <w:p w14:paraId="247ADE5A"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header</w:t>
      </w:r>
      <w:proofErr w:type="spellEnd"/>
      <w:r w:rsidRPr="4691D42D">
        <w:rPr>
          <w:rFonts w:eastAsia="Times New Roman"/>
          <w:sz w:val="20"/>
          <w:lang w:val="es-PE"/>
        </w:rPr>
        <w:t>&gt;</w:t>
      </w:r>
    </w:p>
    <w:p w14:paraId="18B0DC8B"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&lt;h1&gt;El nuevo Samsung Galaxy S25 ultra&lt;/h1&gt;</w:t>
      </w:r>
    </w:p>
    <w:p w14:paraId="54097CAA"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&lt;p&gt;&lt;</w:t>
      </w:r>
      <w:proofErr w:type="spellStart"/>
      <w:r w:rsidRPr="4691D42D">
        <w:rPr>
          <w:rFonts w:eastAsia="Times New Roman"/>
          <w:sz w:val="20"/>
          <w:lang w:val="es-PE"/>
        </w:rPr>
        <w:t>strong</w:t>
      </w:r>
      <w:proofErr w:type="spellEnd"/>
      <w:r w:rsidRPr="4691D42D">
        <w:rPr>
          <w:rFonts w:eastAsia="Times New Roman"/>
          <w:sz w:val="20"/>
          <w:lang w:val="es-PE"/>
        </w:rPr>
        <w:t>&gt;El futuro en tus manos&lt;/</w:t>
      </w:r>
      <w:proofErr w:type="spellStart"/>
      <w:r w:rsidRPr="4691D42D">
        <w:rPr>
          <w:rFonts w:eastAsia="Times New Roman"/>
          <w:sz w:val="20"/>
          <w:lang w:val="es-PE"/>
        </w:rPr>
        <w:t>strong</w:t>
      </w:r>
      <w:proofErr w:type="spellEnd"/>
      <w:r w:rsidRPr="4691D42D">
        <w:rPr>
          <w:rFonts w:eastAsia="Times New Roman"/>
          <w:sz w:val="20"/>
          <w:lang w:val="es-PE"/>
        </w:rPr>
        <w:t>&gt;&lt;/p&gt;</w:t>
      </w:r>
    </w:p>
    <w:p w14:paraId="0B005A21"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header</w:t>
      </w:r>
      <w:proofErr w:type="spellEnd"/>
      <w:r w:rsidRPr="4691D42D">
        <w:rPr>
          <w:rFonts w:eastAsia="Times New Roman"/>
          <w:sz w:val="20"/>
          <w:lang w:val="es-PE"/>
        </w:rPr>
        <w:t>&gt;</w:t>
      </w:r>
    </w:p>
    <w:p w14:paraId="278E6BB2"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1DC65EFD"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gramStart"/>
      <w:r w:rsidRPr="4691D42D">
        <w:rPr>
          <w:rFonts w:eastAsia="Times New Roman"/>
          <w:sz w:val="20"/>
          <w:lang w:val="es-PE"/>
        </w:rPr>
        <w:t>&lt;!--</w:t>
      </w:r>
      <w:proofErr w:type="gramEnd"/>
      <w:r w:rsidRPr="4691D42D">
        <w:rPr>
          <w:rFonts w:eastAsia="Times New Roman"/>
          <w:sz w:val="20"/>
          <w:lang w:val="es-PE"/>
        </w:rPr>
        <w:t xml:space="preserve"> Imagen destacada --&gt;</w:t>
      </w:r>
    </w:p>
    <w:p w14:paraId="5E36C2C9"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section</w:t>
      </w:r>
      <w:proofErr w:type="spellEnd"/>
      <w:r w:rsidRPr="4691D42D">
        <w:rPr>
          <w:rFonts w:eastAsia="Times New Roman"/>
          <w:sz w:val="20"/>
          <w:lang w:val="es-PE"/>
        </w:rPr>
        <w:t>&gt;</w:t>
      </w:r>
    </w:p>
    <w:p w14:paraId="75DB7FAB"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img</w:t>
      </w:r>
      <w:proofErr w:type="spellEnd"/>
      <w:r w:rsidRPr="4691D42D">
        <w:rPr>
          <w:rFonts w:eastAsia="Times New Roman"/>
          <w:sz w:val="20"/>
          <w:lang w:val="es-PE"/>
        </w:rPr>
        <w:t xml:space="preserve"> src="https://m.media-amazon.com/images/I/61CmIlFRMjL._AC_SL1500_.jpg" </w:t>
      </w:r>
      <w:proofErr w:type="spellStart"/>
      <w:r w:rsidRPr="4691D42D">
        <w:rPr>
          <w:rFonts w:eastAsia="Times New Roman"/>
          <w:sz w:val="20"/>
          <w:lang w:val="es-PE"/>
        </w:rPr>
        <w:t>alt</w:t>
      </w:r>
      <w:proofErr w:type="spellEnd"/>
      <w:r w:rsidRPr="4691D42D">
        <w:rPr>
          <w:rFonts w:eastAsia="Times New Roman"/>
          <w:sz w:val="20"/>
          <w:lang w:val="es-PE"/>
        </w:rPr>
        <w:t xml:space="preserve">="Galaxy S25 ultra" </w:t>
      </w:r>
      <w:proofErr w:type="spellStart"/>
      <w:r w:rsidRPr="4691D42D">
        <w:rPr>
          <w:rFonts w:eastAsia="Times New Roman"/>
          <w:sz w:val="20"/>
          <w:lang w:val="es-PE"/>
        </w:rPr>
        <w:t>width</w:t>
      </w:r>
      <w:proofErr w:type="spellEnd"/>
      <w:r w:rsidRPr="4691D42D">
        <w:rPr>
          <w:rFonts w:eastAsia="Times New Roman"/>
          <w:sz w:val="20"/>
          <w:lang w:val="es-PE"/>
        </w:rPr>
        <w:t>="300"&gt;</w:t>
      </w:r>
    </w:p>
    <w:p w14:paraId="00BDBD7C"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section</w:t>
      </w:r>
      <w:proofErr w:type="spellEnd"/>
      <w:r w:rsidRPr="4691D42D">
        <w:rPr>
          <w:rFonts w:eastAsia="Times New Roman"/>
          <w:sz w:val="20"/>
          <w:lang w:val="es-PE"/>
        </w:rPr>
        <w:t>&gt;</w:t>
      </w:r>
    </w:p>
    <w:p w14:paraId="0A1AE2FD"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4482CC71"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section</w:t>
      </w:r>
      <w:proofErr w:type="spellEnd"/>
      <w:r w:rsidRPr="4691D42D">
        <w:rPr>
          <w:rFonts w:eastAsia="Times New Roman"/>
          <w:sz w:val="20"/>
          <w:lang w:val="es-PE"/>
        </w:rPr>
        <w:t>&gt;</w:t>
      </w:r>
    </w:p>
    <w:p w14:paraId="68E9E9CC"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&lt;h2&gt;Descripción del producto&lt;/h2&gt;</w:t>
      </w:r>
    </w:p>
    <w:p w14:paraId="70BB1810"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&lt;p&gt;</w:t>
      </w:r>
    </w:p>
    <w:p w14:paraId="54971FAA"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lastRenderedPageBreak/>
        <w:t xml:space="preserve">            El &lt;b&gt;Samsung Galaxy S25 Ultra&lt;/b&gt; es el nuevo buque insignia de la marca, con una pantalla Dynamic </w:t>
      </w:r>
    </w:p>
    <w:p w14:paraId="44A68E5B"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AMOLED 2X de 6,9" y diseño premium en titanio y cristal. Incorpora el potente procesador Snapdragon 8 Elite </w:t>
      </w:r>
      <w:proofErr w:type="spellStart"/>
      <w:r w:rsidRPr="4691D42D">
        <w:rPr>
          <w:rFonts w:eastAsia="Times New Roman"/>
          <w:sz w:val="20"/>
          <w:lang w:val="es-PE"/>
        </w:rPr>
        <w:t>for</w:t>
      </w:r>
      <w:proofErr w:type="spellEnd"/>
      <w:r w:rsidRPr="4691D42D">
        <w:rPr>
          <w:rFonts w:eastAsia="Times New Roman"/>
          <w:sz w:val="20"/>
          <w:lang w:val="es-PE"/>
        </w:rPr>
        <w:t xml:space="preserve"> </w:t>
      </w:r>
    </w:p>
    <w:p w14:paraId="44B00B7B"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Galaxy, hasta 12 GB de RAM y funciones avanzadas de inteligencia artificial. Su sistema de cámaras liderado por </w:t>
      </w:r>
    </w:p>
    <w:p w14:paraId="30B54008"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un sensor principal de 200 MP y su batería de 5 000 mAh lo convierten en un equipo ideal para potencia, fotografía </w:t>
      </w:r>
    </w:p>
    <w:p w14:paraId="34663E49"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y autonomía.</w:t>
      </w:r>
    </w:p>
    <w:p w14:paraId="51704605"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&lt;/p&gt;</w:t>
      </w:r>
    </w:p>
    <w:p w14:paraId="5B3AFCF0"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section</w:t>
      </w:r>
      <w:proofErr w:type="spellEnd"/>
      <w:r w:rsidRPr="4691D42D">
        <w:rPr>
          <w:rFonts w:eastAsia="Times New Roman"/>
          <w:sz w:val="20"/>
          <w:lang w:val="es-PE"/>
        </w:rPr>
        <w:t>&gt;</w:t>
      </w:r>
    </w:p>
    <w:p w14:paraId="01067C33"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0D7716A"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section</w:t>
      </w:r>
      <w:proofErr w:type="spellEnd"/>
      <w:r w:rsidRPr="4691D42D">
        <w:rPr>
          <w:rFonts w:eastAsia="Times New Roman"/>
          <w:sz w:val="20"/>
          <w:lang w:val="es-PE"/>
        </w:rPr>
        <w:t>&gt;</w:t>
      </w:r>
    </w:p>
    <w:p w14:paraId="1426D4E4"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&lt;h2&gt;Especificaciones técnicas&lt;/h2&gt;</w:t>
      </w:r>
    </w:p>
    <w:p w14:paraId="30C1E4B4"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&lt;table border:1 </w:t>
      </w:r>
      <w:proofErr w:type="spellStart"/>
      <w:r w:rsidRPr="4691D42D">
        <w:rPr>
          <w:rFonts w:eastAsia="Times New Roman"/>
          <w:sz w:val="20"/>
          <w:lang w:val="es-PE"/>
        </w:rPr>
        <w:t>cellpadding</w:t>
      </w:r>
      <w:proofErr w:type="spellEnd"/>
      <w:r w:rsidRPr="4691D42D">
        <w:rPr>
          <w:rFonts w:eastAsia="Times New Roman"/>
          <w:sz w:val="20"/>
          <w:lang w:val="es-PE"/>
        </w:rPr>
        <w:t>="8"&gt;</w:t>
      </w:r>
    </w:p>
    <w:p w14:paraId="196F97DF"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69220E9D"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th</w:t>
      </w:r>
      <w:proofErr w:type="spellEnd"/>
      <w:r w:rsidRPr="4691D42D">
        <w:rPr>
          <w:rFonts w:eastAsia="Times New Roman"/>
          <w:sz w:val="20"/>
          <w:lang w:val="es-PE"/>
        </w:rPr>
        <w:t>&gt;Característica&lt;/</w:t>
      </w:r>
      <w:proofErr w:type="spellStart"/>
      <w:r w:rsidRPr="4691D42D">
        <w:rPr>
          <w:rFonts w:eastAsia="Times New Roman"/>
          <w:sz w:val="20"/>
          <w:lang w:val="es-PE"/>
        </w:rPr>
        <w:t>th</w:t>
      </w:r>
      <w:proofErr w:type="spellEnd"/>
      <w:r w:rsidRPr="4691D42D">
        <w:rPr>
          <w:rFonts w:eastAsia="Times New Roman"/>
          <w:sz w:val="20"/>
          <w:lang w:val="es-PE"/>
        </w:rPr>
        <w:t>&gt;</w:t>
      </w:r>
    </w:p>
    <w:p w14:paraId="5A979D9C"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th</w:t>
      </w:r>
      <w:proofErr w:type="spellEnd"/>
      <w:r w:rsidRPr="4691D42D">
        <w:rPr>
          <w:rFonts w:eastAsia="Times New Roman"/>
          <w:sz w:val="20"/>
          <w:lang w:val="es-PE"/>
        </w:rPr>
        <w:t>&gt;Detalle&lt;/</w:t>
      </w:r>
      <w:proofErr w:type="spellStart"/>
      <w:r w:rsidRPr="4691D42D">
        <w:rPr>
          <w:rFonts w:eastAsia="Times New Roman"/>
          <w:sz w:val="20"/>
          <w:lang w:val="es-PE"/>
        </w:rPr>
        <w:t>th</w:t>
      </w:r>
      <w:proofErr w:type="spellEnd"/>
      <w:r w:rsidRPr="4691D42D">
        <w:rPr>
          <w:rFonts w:eastAsia="Times New Roman"/>
          <w:sz w:val="20"/>
          <w:lang w:val="es-PE"/>
        </w:rPr>
        <w:t>&gt;</w:t>
      </w:r>
    </w:p>
    <w:p w14:paraId="05865E30"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0ED81C3A"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13BF86CF"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&gt;Pantalla&lt;/</w:t>
      </w:r>
      <w:proofErr w:type="spellStart"/>
      <w:r w:rsidRPr="4691D42D">
        <w:rPr>
          <w:rFonts w:eastAsia="Times New Roman"/>
          <w:sz w:val="20"/>
          <w:lang w:val="es-PE"/>
        </w:rPr>
        <w:t>td</w:t>
      </w:r>
      <w:proofErr w:type="spellEnd"/>
      <w:r w:rsidRPr="4691D42D">
        <w:rPr>
          <w:rFonts w:eastAsia="Times New Roman"/>
          <w:sz w:val="20"/>
          <w:lang w:val="es-PE"/>
        </w:rPr>
        <w:t>&gt;</w:t>
      </w:r>
    </w:p>
    <w:p w14:paraId="35A36D58"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&gt;AMOLED 2X 6,9"&lt;/</w:t>
      </w:r>
      <w:proofErr w:type="spellStart"/>
      <w:r w:rsidRPr="4691D42D">
        <w:rPr>
          <w:rFonts w:eastAsia="Times New Roman"/>
          <w:sz w:val="20"/>
          <w:lang w:val="es-PE"/>
        </w:rPr>
        <w:t>td</w:t>
      </w:r>
      <w:proofErr w:type="spellEnd"/>
      <w:r w:rsidRPr="4691D42D">
        <w:rPr>
          <w:rFonts w:eastAsia="Times New Roman"/>
          <w:sz w:val="20"/>
          <w:lang w:val="es-PE"/>
        </w:rPr>
        <w:t>&gt;</w:t>
      </w:r>
    </w:p>
    <w:p w14:paraId="59A6A102"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687BB3F9"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6CB44706"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&gt;Cámara principal&lt;/</w:t>
      </w:r>
      <w:proofErr w:type="spellStart"/>
      <w:r w:rsidRPr="4691D42D">
        <w:rPr>
          <w:rFonts w:eastAsia="Times New Roman"/>
          <w:sz w:val="20"/>
          <w:lang w:val="es-PE"/>
        </w:rPr>
        <w:t>td</w:t>
      </w:r>
      <w:proofErr w:type="spellEnd"/>
      <w:r w:rsidRPr="4691D42D">
        <w:rPr>
          <w:rFonts w:eastAsia="Times New Roman"/>
          <w:sz w:val="20"/>
          <w:lang w:val="es-PE"/>
        </w:rPr>
        <w:t>&gt;</w:t>
      </w:r>
    </w:p>
    <w:p w14:paraId="5B159CC6"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&gt;200MP + 50MP Ultra Wide&lt;/</w:t>
      </w:r>
      <w:proofErr w:type="spellStart"/>
      <w:r w:rsidRPr="4691D42D">
        <w:rPr>
          <w:rFonts w:eastAsia="Times New Roman"/>
          <w:sz w:val="20"/>
          <w:lang w:val="es-PE"/>
        </w:rPr>
        <w:t>td</w:t>
      </w:r>
      <w:proofErr w:type="spellEnd"/>
      <w:r w:rsidRPr="4691D42D">
        <w:rPr>
          <w:rFonts w:eastAsia="Times New Roman"/>
          <w:sz w:val="20"/>
          <w:lang w:val="es-PE"/>
        </w:rPr>
        <w:t>&gt;</w:t>
      </w:r>
    </w:p>
    <w:p w14:paraId="672C51D6"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2A4C6CE3"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50FA1AC1"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&gt;Batería&lt;/</w:t>
      </w:r>
      <w:proofErr w:type="spellStart"/>
      <w:r w:rsidRPr="4691D42D">
        <w:rPr>
          <w:rFonts w:eastAsia="Times New Roman"/>
          <w:sz w:val="20"/>
          <w:lang w:val="es-PE"/>
        </w:rPr>
        <w:t>td</w:t>
      </w:r>
      <w:proofErr w:type="spellEnd"/>
      <w:r w:rsidRPr="4691D42D">
        <w:rPr>
          <w:rFonts w:eastAsia="Times New Roman"/>
          <w:sz w:val="20"/>
          <w:lang w:val="es-PE"/>
        </w:rPr>
        <w:t>&gt;</w:t>
      </w:r>
    </w:p>
    <w:p w14:paraId="25E1333C"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&gt;5000mAh con carga rápida&lt;/</w:t>
      </w:r>
      <w:proofErr w:type="spellStart"/>
      <w:r w:rsidRPr="4691D42D">
        <w:rPr>
          <w:rFonts w:eastAsia="Times New Roman"/>
          <w:sz w:val="20"/>
          <w:lang w:val="es-PE"/>
        </w:rPr>
        <w:t>td</w:t>
      </w:r>
      <w:proofErr w:type="spellEnd"/>
      <w:r w:rsidRPr="4691D42D">
        <w:rPr>
          <w:rFonts w:eastAsia="Times New Roman"/>
          <w:sz w:val="20"/>
          <w:lang w:val="es-PE"/>
        </w:rPr>
        <w:t>&gt;</w:t>
      </w:r>
    </w:p>
    <w:p w14:paraId="4B774576"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39B09057"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459E3697"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&gt;Procesador&lt;/</w:t>
      </w:r>
      <w:proofErr w:type="spellStart"/>
      <w:r w:rsidRPr="4691D42D">
        <w:rPr>
          <w:rFonts w:eastAsia="Times New Roman"/>
          <w:sz w:val="20"/>
          <w:lang w:val="es-PE"/>
        </w:rPr>
        <w:t>td</w:t>
      </w:r>
      <w:proofErr w:type="spellEnd"/>
      <w:r w:rsidRPr="4691D42D">
        <w:rPr>
          <w:rFonts w:eastAsia="Times New Roman"/>
          <w:sz w:val="20"/>
          <w:lang w:val="es-PE"/>
        </w:rPr>
        <w:t>&gt;</w:t>
      </w:r>
    </w:p>
    <w:p w14:paraId="61A128A7"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&gt;Snapdragon 8 Elite&lt;/</w:t>
      </w:r>
      <w:proofErr w:type="spellStart"/>
      <w:r w:rsidRPr="4691D42D">
        <w:rPr>
          <w:rFonts w:eastAsia="Times New Roman"/>
          <w:sz w:val="20"/>
          <w:lang w:val="es-PE"/>
        </w:rPr>
        <w:t>td</w:t>
      </w:r>
      <w:proofErr w:type="spellEnd"/>
      <w:r w:rsidRPr="4691D42D">
        <w:rPr>
          <w:rFonts w:eastAsia="Times New Roman"/>
          <w:sz w:val="20"/>
          <w:lang w:val="es-PE"/>
        </w:rPr>
        <w:t>&gt;</w:t>
      </w:r>
    </w:p>
    <w:p w14:paraId="7EA17AC9"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13F07559"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0AD2826B"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&gt;Almacenamiento&lt;/</w:t>
      </w:r>
      <w:proofErr w:type="spellStart"/>
      <w:r w:rsidRPr="4691D42D">
        <w:rPr>
          <w:rFonts w:eastAsia="Times New Roman"/>
          <w:sz w:val="20"/>
          <w:lang w:val="es-PE"/>
        </w:rPr>
        <w:t>td</w:t>
      </w:r>
      <w:proofErr w:type="spellEnd"/>
      <w:r w:rsidRPr="4691D42D">
        <w:rPr>
          <w:rFonts w:eastAsia="Times New Roman"/>
          <w:sz w:val="20"/>
          <w:lang w:val="es-PE"/>
        </w:rPr>
        <w:t>&gt;</w:t>
      </w:r>
    </w:p>
    <w:p w14:paraId="48E2075B"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td</w:t>
      </w:r>
      <w:proofErr w:type="spellEnd"/>
      <w:r w:rsidRPr="4691D42D">
        <w:rPr>
          <w:rFonts w:eastAsia="Times New Roman"/>
          <w:sz w:val="20"/>
          <w:lang w:val="es-PE"/>
        </w:rPr>
        <w:t>&gt;512GB / 12GB RAM&lt;/</w:t>
      </w:r>
      <w:proofErr w:type="spellStart"/>
      <w:r w:rsidRPr="4691D42D">
        <w:rPr>
          <w:rFonts w:eastAsia="Times New Roman"/>
          <w:sz w:val="20"/>
          <w:lang w:val="es-PE"/>
        </w:rPr>
        <w:t>td</w:t>
      </w:r>
      <w:proofErr w:type="spellEnd"/>
      <w:r w:rsidRPr="4691D42D">
        <w:rPr>
          <w:rFonts w:eastAsia="Times New Roman"/>
          <w:sz w:val="20"/>
          <w:lang w:val="es-PE"/>
        </w:rPr>
        <w:t>&gt;</w:t>
      </w:r>
    </w:p>
    <w:p w14:paraId="224108A6"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tr</w:t>
      </w:r>
      <w:proofErr w:type="spellEnd"/>
      <w:r w:rsidRPr="4691D42D">
        <w:rPr>
          <w:rFonts w:eastAsia="Times New Roman"/>
          <w:sz w:val="20"/>
          <w:lang w:val="es-PE"/>
        </w:rPr>
        <w:t>&gt;</w:t>
      </w:r>
    </w:p>
    <w:p w14:paraId="33F592EF"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&lt;/table&gt;</w:t>
      </w:r>
    </w:p>
    <w:p w14:paraId="6F12B15D"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section</w:t>
      </w:r>
      <w:proofErr w:type="spellEnd"/>
      <w:r w:rsidRPr="4691D42D">
        <w:rPr>
          <w:rFonts w:eastAsia="Times New Roman"/>
          <w:sz w:val="20"/>
          <w:lang w:val="es-PE"/>
        </w:rPr>
        <w:t>&gt;</w:t>
      </w:r>
    </w:p>
    <w:p w14:paraId="3B2B351F"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03A1B551"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footer</w:t>
      </w:r>
      <w:proofErr w:type="spellEnd"/>
      <w:r w:rsidRPr="4691D42D">
        <w:rPr>
          <w:rFonts w:eastAsia="Times New Roman"/>
          <w:sz w:val="20"/>
          <w:lang w:val="es-PE"/>
        </w:rPr>
        <w:t>&gt;</w:t>
      </w:r>
    </w:p>
    <w:p w14:paraId="6DB589BD"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&lt;h2&gt;Precio: S/.5699.00&lt;/h2&gt;</w:t>
      </w:r>
    </w:p>
    <w:p w14:paraId="68720308"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button</w:t>
      </w:r>
      <w:proofErr w:type="spellEnd"/>
      <w:r w:rsidRPr="4691D42D">
        <w:rPr>
          <w:rFonts w:eastAsia="Times New Roman"/>
          <w:sz w:val="20"/>
          <w:lang w:val="es-PE"/>
        </w:rPr>
        <w:t>&gt;Comprar ahora&lt;/</w:t>
      </w:r>
      <w:proofErr w:type="spellStart"/>
      <w:r w:rsidRPr="4691D42D">
        <w:rPr>
          <w:rFonts w:eastAsia="Times New Roman"/>
          <w:sz w:val="20"/>
          <w:lang w:val="es-PE"/>
        </w:rPr>
        <w:t>button</w:t>
      </w:r>
      <w:proofErr w:type="spellEnd"/>
      <w:r w:rsidRPr="4691D42D">
        <w:rPr>
          <w:rFonts w:eastAsia="Times New Roman"/>
          <w:sz w:val="20"/>
          <w:lang w:val="es-PE"/>
        </w:rPr>
        <w:t>&gt;</w:t>
      </w:r>
    </w:p>
    <w:p w14:paraId="78EB2EFB"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footer</w:t>
      </w:r>
      <w:proofErr w:type="spellEnd"/>
      <w:r w:rsidRPr="4691D42D">
        <w:rPr>
          <w:rFonts w:eastAsia="Times New Roman"/>
          <w:sz w:val="20"/>
          <w:lang w:val="es-PE"/>
        </w:rPr>
        <w:t>&gt;</w:t>
      </w:r>
    </w:p>
    <w:p w14:paraId="717654A8"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&lt;/</w:t>
      </w:r>
      <w:proofErr w:type="spellStart"/>
      <w:r w:rsidRPr="4691D42D">
        <w:rPr>
          <w:rFonts w:eastAsia="Times New Roman"/>
          <w:sz w:val="20"/>
          <w:lang w:val="es-PE"/>
        </w:rPr>
        <w:t>body</w:t>
      </w:r>
      <w:proofErr w:type="spellEnd"/>
      <w:r w:rsidRPr="4691D42D">
        <w:rPr>
          <w:rFonts w:eastAsia="Times New Roman"/>
          <w:sz w:val="20"/>
          <w:lang w:val="es-PE"/>
        </w:rPr>
        <w:t>&gt;</w:t>
      </w:r>
    </w:p>
    <w:p w14:paraId="639AAC70"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body</w:t>
      </w:r>
      <w:proofErr w:type="spellEnd"/>
      <w:r w:rsidRPr="4691D42D">
        <w:rPr>
          <w:rFonts w:eastAsia="Times New Roman"/>
          <w:sz w:val="20"/>
          <w:lang w:val="es-PE"/>
        </w:rPr>
        <w:t>&gt;</w:t>
      </w:r>
    </w:p>
    <w:p w14:paraId="3FD624D2" w14:textId="77777777" w:rsidR="00AF620D" w:rsidRPr="00AF620D" w:rsidRDefault="00AF620D" w:rsidP="00AF620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&lt;/</w:t>
      </w:r>
      <w:proofErr w:type="spellStart"/>
      <w:r w:rsidRPr="4691D42D">
        <w:rPr>
          <w:rFonts w:eastAsia="Times New Roman"/>
          <w:sz w:val="20"/>
          <w:lang w:val="es-PE"/>
        </w:rPr>
        <w:t>html</w:t>
      </w:r>
      <w:proofErr w:type="spellEnd"/>
      <w:r w:rsidRPr="4691D42D">
        <w:rPr>
          <w:rFonts w:eastAsia="Times New Roman"/>
          <w:sz w:val="20"/>
          <w:lang w:val="es-PE"/>
        </w:rPr>
        <w:t>&gt;</w:t>
      </w:r>
    </w:p>
    <w:p w14:paraId="69941E59" w14:textId="77777777" w:rsidR="00001238" w:rsidRDefault="00001238" w:rsidP="5561035A">
      <w:pPr>
        <w:rPr>
          <w:rFonts w:eastAsia="Times New Roman"/>
          <w:sz w:val="20"/>
          <w:lang w:val="es-PE"/>
        </w:rPr>
      </w:pPr>
    </w:p>
    <w:p w14:paraId="79B515CE" w14:textId="77777777" w:rsidR="00001238" w:rsidRDefault="00001238" w:rsidP="5561035A">
      <w:pPr>
        <w:rPr>
          <w:rFonts w:eastAsia="Times New Roman"/>
          <w:sz w:val="20"/>
          <w:lang w:val="es-PE"/>
        </w:rPr>
      </w:pPr>
    </w:p>
    <w:p w14:paraId="68B84684" w14:textId="77777777" w:rsidR="00001238" w:rsidRDefault="00001238" w:rsidP="5561035A">
      <w:pPr>
        <w:rPr>
          <w:rFonts w:eastAsia="Times New Roman"/>
          <w:sz w:val="20"/>
          <w:lang w:val="es-PE"/>
        </w:rPr>
      </w:pPr>
    </w:p>
    <w:p w14:paraId="4D2046B8" w14:textId="77777777" w:rsidR="00001238" w:rsidRDefault="00001238" w:rsidP="5561035A">
      <w:pPr>
        <w:rPr>
          <w:rFonts w:eastAsia="Times New Roman"/>
          <w:sz w:val="20"/>
          <w:lang w:val="es-PE"/>
        </w:rPr>
      </w:pPr>
    </w:p>
    <w:p w14:paraId="147EAD3D" w14:textId="77777777" w:rsidR="00001238" w:rsidRDefault="00001238" w:rsidP="5561035A">
      <w:pPr>
        <w:rPr>
          <w:rFonts w:eastAsia="Times New Roman"/>
          <w:sz w:val="20"/>
          <w:lang w:val="es-PE"/>
        </w:rPr>
      </w:pPr>
    </w:p>
    <w:p w14:paraId="63468B31" w14:textId="77777777" w:rsidR="00001238" w:rsidRDefault="00001238" w:rsidP="5561035A">
      <w:pPr>
        <w:rPr>
          <w:rFonts w:eastAsia="Times New Roman"/>
          <w:sz w:val="20"/>
          <w:lang w:val="es-PE"/>
        </w:rPr>
      </w:pPr>
    </w:p>
    <w:p w14:paraId="70AA67A0" w14:textId="5AC8C551" w:rsidR="00DC4ACC" w:rsidRPr="00A2011A" w:rsidRDefault="00DC4ACC" w:rsidP="5561035A">
      <w:pPr>
        <w:rPr>
          <w:rFonts w:eastAsia="Times New Roman"/>
          <w:b/>
          <w:lang w:val="es-PE"/>
        </w:rPr>
      </w:pPr>
      <w:r w:rsidRPr="4691D42D">
        <w:rPr>
          <w:rFonts w:eastAsia="Times New Roman"/>
          <w:b/>
          <w:lang w:val="es-PE"/>
        </w:rPr>
        <w:lastRenderedPageBreak/>
        <w:t>CSS</w:t>
      </w:r>
    </w:p>
    <w:p w14:paraId="706AB44E"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w:t>
      </w:r>
    </w:p>
    <w:p w14:paraId="4894079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0;</w:t>
      </w:r>
    </w:p>
    <w:p w14:paraId="71F37A5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0;</w:t>
      </w:r>
    </w:p>
    <w:p w14:paraId="24A8BFE2"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box-</w:t>
      </w:r>
      <w:proofErr w:type="spellStart"/>
      <w:r w:rsidRPr="4691D42D">
        <w:rPr>
          <w:rFonts w:eastAsia="Times New Roman"/>
          <w:sz w:val="20"/>
          <w:lang w:val="es-PE"/>
        </w:rPr>
        <w:t>sizing</w:t>
      </w:r>
      <w:proofErr w:type="spellEnd"/>
      <w:r w:rsidRPr="4691D42D">
        <w:rPr>
          <w:rFonts w:eastAsia="Times New Roman"/>
          <w:sz w:val="20"/>
          <w:lang w:val="es-PE"/>
        </w:rPr>
        <w:t xml:space="preserve">: </w:t>
      </w:r>
      <w:proofErr w:type="spellStart"/>
      <w:r w:rsidRPr="4691D42D">
        <w:rPr>
          <w:rFonts w:eastAsia="Times New Roman"/>
          <w:sz w:val="20"/>
          <w:lang w:val="es-PE"/>
        </w:rPr>
        <w:t>border</w:t>
      </w:r>
      <w:proofErr w:type="spellEnd"/>
      <w:r w:rsidRPr="4691D42D">
        <w:rPr>
          <w:rFonts w:eastAsia="Times New Roman"/>
          <w:sz w:val="20"/>
          <w:lang w:val="es-PE"/>
        </w:rPr>
        <w:t>-box;</w:t>
      </w:r>
    </w:p>
    <w:p w14:paraId="78D6132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font-family</w:t>
      </w:r>
      <w:proofErr w:type="spellEnd"/>
      <w:r w:rsidRPr="4691D42D">
        <w:rPr>
          <w:rFonts w:eastAsia="Times New Roman"/>
          <w:sz w:val="20"/>
          <w:lang w:val="es-PE"/>
        </w:rPr>
        <w:t xml:space="preserve">: Arial, </w:t>
      </w:r>
      <w:proofErr w:type="spellStart"/>
      <w:r w:rsidRPr="4691D42D">
        <w:rPr>
          <w:rFonts w:eastAsia="Times New Roman"/>
          <w:sz w:val="20"/>
          <w:lang w:val="es-PE"/>
        </w:rPr>
        <w:t>Helvetica</w:t>
      </w:r>
      <w:proofErr w:type="spellEnd"/>
      <w:r w:rsidRPr="4691D42D">
        <w:rPr>
          <w:rFonts w:eastAsia="Times New Roman"/>
          <w:sz w:val="20"/>
          <w:lang w:val="es-PE"/>
        </w:rPr>
        <w:t xml:space="preserve">, </w:t>
      </w:r>
      <w:proofErr w:type="spellStart"/>
      <w:r w:rsidRPr="4691D42D">
        <w:rPr>
          <w:rFonts w:eastAsia="Times New Roman"/>
          <w:sz w:val="20"/>
          <w:lang w:val="es-PE"/>
        </w:rPr>
        <w:t>sans-serif</w:t>
      </w:r>
      <w:proofErr w:type="spellEnd"/>
      <w:r w:rsidRPr="4691D42D">
        <w:rPr>
          <w:rFonts w:eastAsia="Times New Roman"/>
          <w:sz w:val="20"/>
          <w:lang w:val="es-PE"/>
        </w:rPr>
        <w:t>;</w:t>
      </w:r>
    </w:p>
    <w:p w14:paraId="47A96EA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4A079C9E"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11034F7"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body</w:t>
      </w:r>
      <w:proofErr w:type="spellEnd"/>
      <w:r w:rsidRPr="4691D42D">
        <w:rPr>
          <w:rFonts w:eastAsia="Times New Roman"/>
          <w:sz w:val="20"/>
          <w:lang w:val="es-PE"/>
        </w:rPr>
        <w:t xml:space="preserve"> {</w:t>
      </w:r>
    </w:p>
    <w:p w14:paraId="05CC99D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 #f4f6f9;</w:t>
      </w:r>
    </w:p>
    <w:p w14:paraId="15375442"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color: #333;</w:t>
      </w:r>
    </w:p>
    <w:p w14:paraId="06A81876"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line-</w:t>
      </w:r>
      <w:proofErr w:type="spellStart"/>
      <w:r w:rsidRPr="4691D42D">
        <w:rPr>
          <w:rFonts w:eastAsia="Times New Roman"/>
          <w:sz w:val="20"/>
          <w:lang w:val="es-PE"/>
        </w:rPr>
        <w:t>height</w:t>
      </w:r>
      <w:proofErr w:type="spellEnd"/>
      <w:r w:rsidRPr="4691D42D">
        <w:rPr>
          <w:rFonts w:eastAsia="Times New Roman"/>
          <w:sz w:val="20"/>
          <w:lang w:val="es-PE"/>
        </w:rPr>
        <w:t>: 1.6;</w:t>
      </w:r>
    </w:p>
    <w:p w14:paraId="79BF07FB"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20px;</w:t>
      </w:r>
    </w:p>
    <w:p w14:paraId="30A23354"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5997DCD4"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31FF9D8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header</w:t>
      </w:r>
      <w:proofErr w:type="spellEnd"/>
      <w:r w:rsidRPr="4691D42D">
        <w:rPr>
          <w:rFonts w:eastAsia="Times New Roman"/>
          <w:sz w:val="20"/>
          <w:lang w:val="es-PE"/>
        </w:rPr>
        <w:t xml:space="preserve"> {</w:t>
      </w:r>
    </w:p>
    <w:p w14:paraId="364A8507"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text-align</w:t>
      </w:r>
      <w:proofErr w:type="spellEnd"/>
      <w:r w:rsidRPr="4691D42D">
        <w:rPr>
          <w:rFonts w:eastAsia="Times New Roman"/>
          <w:sz w:val="20"/>
          <w:lang w:val="es-PE"/>
        </w:rPr>
        <w:t>: center;</w:t>
      </w:r>
    </w:p>
    <w:p w14:paraId="63DE409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20px;</w:t>
      </w:r>
    </w:p>
    <w:p w14:paraId="60610C5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 linear-</w:t>
      </w:r>
      <w:proofErr w:type="spellStart"/>
      <w:proofErr w:type="gramStart"/>
      <w:r w:rsidRPr="4691D42D">
        <w:rPr>
          <w:rFonts w:eastAsia="Times New Roman"/>
          <w:sz w:val="20"/>
          <w:lang w:val="es-PE"/>
        </w:rPr>
        <w:t>gradient</w:t>
      </w:r>
      <w:proofErr w:type="spellEnd"/>
      <w:r w:rsidRPr="4691D42D">
        <w:rPr>
          <w:rFonts w:eastAsia="Times New Roman"/>
          <w:sz w:val="20"/>
          <w:lang w:val="es-PE"/>
        </w:rPr>
        <w:t>(</w:t>
      </w:r>
      <w:proofErr w:type="gramEnd"/>
      <w:r w:rsidRPr="4691D42D">
        <w:rPr>
          <w:rFonts w:eastAsia="Times New Roman"/>
          <w:sz w:val="20"/>
          <w:lang w:val="es-PE"/>
        </w:rPr>
        <w:t>135deg, #0d47a1, #318fec);</w:t>
      </w:r>
    </w:p>
    <w:p w14:paraId="06244360"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w:t>
      </w:r>
      <w:proofErr w:type="spellStart"/>
      <w:r w:rsidRPr="4691D42D">
        <w:rPr>
          <w:rFonts w:eastAsia="Times New Roman"/>
          <w:sz w:val="20"/>
          <w:lang w:val="es-PE"/>
        </w:rPr>
        <w:t>white</w:t>
      </w:r>
      <w:proofErr w:type="spellEnd"/>
      <w:r w:rsidRPr="4691D42D">
        <w:rPr>
          <w:rFonts w:eastAsia="Times New Roman"/>
          <w:sz w:val="20"/>
          <w:lang w:val="es-PE"/>
        </w:rPr>
        <w:t>;</w:t>
      </w:r>
    </w:p>
    <w:p w14:paraId="3839697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border-radius</w:t>
      </w:r>
      <w:proofErr w:type="spellEnd"/>
      <w:r w:rsidRPr="4691D42D">
        <w:rPr>
          <w:rFonts w:eastAsia="Times New Roman"/>
          <w:sz w:val="20"/>
          <w:lang w:val="es-PE"/>
        </w:rPr>
        <w:t>: 10px;</w:t>
      </w:r>
    </w:p>
    <w:p w14:paraId="0D8F6E1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-bottom: 20px;</w:t>
      </w:r>
    </w:p>
    <w:p w14:paraId="527F583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7A6863D0"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11CA0BF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header</w:t>
      </w:r>
      <w:proofErr w:type="spellEnd"/>
      <w:r w:rsidRPr="4691D42D">
        <w:rPr>
          <w:rFonts w:eastAsia="Times New Roman"/>
          <w:sz w:val="20"/>
          <w:lang w:val="es-PE"/>
        </w:rPr>
        <w:t xml:space="preserve"> h1 {</w:t>
      </w:r>
    </w:p>
    <w:p w14:paraId="0F3AB24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font-size</w:t>
      </w:r>
      <w:proofErr w:type="spellEnd"/>
      <w:r w:rsidRPr="4691D42D">
        <w:rPr>
          <w:rFonts w:eastAsia="Times New Roman"/>
          <w:sz w:val="20"/>
          <w:lang w:val="es-PE"/>
        </w:rPr>
        <w:t>: 2em;</w:t>
      </w:r>
    </w:p>
    <w:p w14:paraId="59D5ADDF"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-bottom: 10px;</w:t>
      </w:r>
    </w:p>
    <w:p w14:paraId="757C35A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39241CBE"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396F784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header</w:t>
      </w:r>
      <w:proofErr w:type="spellEnd"/>
      <w:r w:rsidRPr="4691D42D">
        <w:rPr>
          <w:rFonts w:eastAsia="Times New Roman"/>
          <w:sz w:val="20"/>
          <w:lang w:val="es-PE"/>
        </w:rPr>
        <w:t xml:space="preserve"> p {</w:t>
      </w:r>
    </w:p>
    <w:p w14:paraId="0465C157"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font-size</w:t>
      </w:r>
      <w:proofErr w:type="spellEnd"/>
      <w:r w:rsidRPr="4691D42D">
        <w:rPr>
          <w:rFonts w:eastAsia="Times New Roman"/>
          <w:sz w:val="20"/>
          <w:lang w:val="es-PE"/>
        </w:rPr>
        <w:t>: 1.2em;</w:t>
      </w:r>
    </w:p>
    <w:p w14:paraId="4EB6EB04"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font-weight</w:t>
      </w:r>
      <w:proofErr w:type="spellEnd"/>
      <w:r w:rsidRPr="4691D42D">
        <w:rPr>
          <w:rFonts w:eastAsia="Times New Roman"/>
          <w:sz w:val="20"/>
          <w:lang w:val="es-PE"/>
        </w:rPr>
        <w:t xml:space="preserve">: </w:t>
      </w:r>
      <w:proofErr w:type="spellStart"/>
      <w:r w:rsidRPr="4691D42D">
        <w:rPr>
          <w:rFonts w:eastAsia="Times New Roman"/>
          <w:sz w:val="20"/>
          <w:lang w:val="es-PE"/>
        </w:rPr>
        <w:t>bold</w:t>
      </w:r>
      <w:proofErr w:type="spellEnd"/>
      <w:r w:rsidRPr="4691D42D">
        <w:rPr>
          <w:rFonts w:eastAsia="Times New Roman"/>
          <w:sz w:val="20"/>
          <w:lang w:val="es-PE"/>
        </w:rPr>
        <w:t>;</w:t>
      </w:r>
    </w:p>
    <w:p w14:paraId="5A62CC12"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1B3BC3A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5ECDB3D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section</w:t>
      </w:r>
      <w:proofErr w:type="spellEnd"/>
      <w:r w:rsidRPr="4691D42D">
        <w:rPr>
          <w:rFonts w:eastAsia="Times New Roman"/>
          <w:sz w:val="20"/>
          <w:lang w:val="es-PE"/>
        </w:rPr>
        <w:t xml:space="preserve"> {</w:t>
      </w:r>
    </w:p>
    <w:p w14:paraId="1478EE3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20px auto;</w:t>
      </w:r>
    </w:p>
    <w:p w14:paraId="7E58574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max-width</w:t>
      </w:r>
      <w:proofErr w:type="spellEnd"/>
      <w:r w:rsidRPr="4691D42D">
        <w:rPr>
          <w:rFonts w:eastAsia="Times New Roman"/>
          <w:sz w:val="20"/>
          <w:lang w:val="es-PE"/>
        </w:rPr>
        <w:t>: 800px;</w:t>
      </w:r>
    </w:p>
    <w:p w14:paraId="1E1A073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20px;</w:t>
      </w:r>
    </w:p>
    <w:p w14:paraId="679334D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 xml:space="preserve">: </w:t>
      </w:r>
      <w:proofErr w:type="spellStart"/>
      <w:r w:rsidRPr="4691D42D">
        <w:rPr>
          <w:rFonts w:eastAsia="Times New Roman"/>
          <w:sz w:val="20"/>
          <w:lang w:val="es-PE"/>
        </w:rPr>
        <w:t>white</w:t>
      </w:r>
      <w:proofErr w:type="spellEnd"/>
      <w:r w:rsidRPr="4691D42D">
        <w:rPr>
          <w:rFonts w:eastAsia="Times New Roman"/>
          <w:sz w:val="20"/>
          <w:lang w:val="es-PE"/>
        </w:rPr>
        <w:t>;</w:t>
      </w:r>
    </w:p>
    <w:p w14:paraId="155E61D0"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border-radius</w:t>
      </w:r>
      <w:proofErr w:type="spellEnd"/>
      <w:r w:rsidRPr="4691D42D">
        <w:rPr>
          <w:rFonts w:eastAsia="Times New Roman"/>
          <w:sz w:val="20"/>
          <w:lang w:val="es-PE"/>
        </w:rPr>
        <w:t>: 10px;</w:t>
      </w:r>
    </w:p>
    <w:p w14:paraId="60DB364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box-</w:t>
      </w:r>
      <w:proofErr w:type="spellStart"/>
      <w:r w:rsidRPr="4691D42D">
        <w:rPr>
          <w:rFonts w:eastAsia="Times New Roman"/>
          <w:sz w:val="20"/>
          <w:lang w:val="es-PE"/>
        </w:rPr>
        <w:t>shadow</w:t>
      </w:r>
      <w:proofErr w:type="spellEnd"/>
      <w:r w:rsidRPr="4691D42D">
        <w:rPr>
          <w:rFonts w:eastAsia="Times New Roman"/>
          <w:sz w:val="20"/>
          <w:lang w:val="es-PE"/>
        </w:rPr>
        <w:t xml:space="preserve">: 7px </w:t>
      </w:r>
      <w:proofErr w:type="spellStart"/>
      <w:r w:rsidRPr="4691D42D">
        <w:rPr>
          <w:rFonts w:eastAsia="Times New Roman"/>
          <w:sz w:val="20"/>
          <w:lang w:val="es-PE"/>
        </w:rPr>
        <w:t>7px</w:t>
      </w:r>
      <w:proofErr w:type="spellEnd"/>
      <w:r w:rsidRPr="4691D42D">
        <w:rPr>
          <w:rFonts w:eastAsia="Times New Roman"/>
          <w:sz w:val="20"/>
          <w:lang w:val="es-PE"/>
        </w:rPr>
        <w:t xml:space="preserve"> 10px </w:t>
      </w:r>
      <w:proofErr w:type="spellStart"/>
      <w:proofErr w:type="gramStart"/>
      <w:r w:rsidRPr="4691D42D">
        <w:rPr>
          <w:rFonts w:eastAsia="Times New Roman"/>
          <w:sz w:val="20"/>
          <w:lang w:val="es-PE"/>
        </w:rPr>
        <w:t>rgba</w:t>
      </w:r>
      <w:proofErr w:type="spellEnd"/>
      <w:r w:rsidRPr="4691D42D">
        <w:rPr>
          <w:rFonts w:eastAsia="Times New Roman"/>
          <w:sz w:val="20"/>
          <w:lang w:val="es-PE"/>
        </w:rPr>
        <w:t>(</w:t>
      </w:r>
      <w:proofErr w:type="gramEnd"/>
      <w:r w:rsidRPr="4691D42D">
        <w:rPr>
          <w:rFonts w:eastAsia="Times New Roman"/>
          <w:sz w:val="20"/>
          <w:lang w:val="es-PE"/>
        </w:rPr>
        <w:t>0,0,0,0.1);</w:t>
      </w:r>
    </w:p>
    <w:p w14:paraId="54BD900A"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074BB876"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EF03EC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section</w:t>
      </w:r>
      <w:proofErr w:type="spellEnd"/>
      <w:r w:rsidRPr="4691D42D">
        <w:rPr>
          <w:rFonts w:eastAsia="Times New Roman"/>
          <w:sz w:val="20"/>
          <w:lang w:val="es-PE"/>
        </w:rPr>
        <w:t xml:space="preserve"> </w:t>
      </w:r>
      <w:proofErr w:type="spellStart"/>
      <w:r w:rsidRPr="4691D42D">
        <w:rPr>
          <w:rFonts w:eastAsia="Times New Roman"/>
          <w:sz w:val="20"/>
          <w:lang w:val="es-PE"/>
        </w:rPr>
        <w:t>img</w:t>
      </w:r>
      <w:proofErr w:type="spellEnd"/>
      <w:r w:rsidRPr="4691D42D">
        <w:rPr>
          <w:rFonts w:eastAsia="Times New Roman"/>
          <w:sz w:val="20"/>
          <w:lang w:val="es-PE"/>
        </w:rPr>
        <w:t xml:space="preserve"> {</w:t>
      </w:r>
    </w:p>
    <w:p w14:paraId="61A4AC02"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display</w:t>
      </w:r>
      <w:proofErr w:type="spellEnd"/>
      <w:r w:rsidRPr="4691D42D">
        <w:rPr>
          <w:rFonts w:eastAsia="Times New Roman"/>
          <w:sz w:val="20"/>
          <w:lang w:val="es-PE"/>
        </w:rPr>
        <w:t>: block;</w:t>
      </w:r>
    </w:p>
    <w:p w14:paraId="0567BB9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 0 auto;</w:t>
      </w:r>
    </w:p>
    <w:p w14:paraId="77947B26"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border-radius</w:t>
      </w:r>
      <w:proofErr w:type="spellEnd"/>
      <w:r w:rsidRPr="4691D42D">
        <w:rPr>
          <w:rFonts w:eastAsia="Times New Roman"/>
          <w:sz w:val="20"/>
          <w:lang w:val="es-PE"/>
        </w:rPr>
        <w:t>: 12px;</w:t>
      </w:r>
    </w:p>
    <w:p w14:paraId="1645653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box-</w:t>
      </w:r>
      <w:proofErr w:type="spellStart"/>
      <w:r w:rsidRPr="4691D42D">
        <w:rPr>
          <w:rFonts w:eastAsia="Times New Roman"/>
          <w:sz w:val="20"/>
          <w:lang w:val="es-PE"/>
        </w:rPr>
        <w:t>shadow</w:t>
      </w:r>
      <w:proofErr w:type="spellEnd"/>
      <w:r w:rsidRPr="4691D42D">
        <w:rPr>
          <w:rFonts w:eastAsia="Times New Roman"/>
          <w:sz w:val="20"/>
          <w:lang w:val="es-PE"/>
        </w:rPr>
        <w:t xml:space="preserve">: 0 4px 12px </w:t>
      </w:r>
      <w:proofErr w:type="spellStart"/>
      <w:proofErr w:type="gramStart"/>
      <w:r w:rsidRPr="4691D42D">
        <w:rPr>
          <w:rFonts w:eastAsia="Times New Roman"/>
          <w:sz w:val="20"/>
          <w:lang w:val="es-PE"/>
        </w:rPr>
        <w:t>rgba</w:t>
      </w:r>
      <w:proofErr w:type="spellEnd"/>
      <w:r w:rsidRPr="4691D42D">
        <w:rPr>
          <w:rFonts w:eastAsia="Times New Roman"/>
          <w:sz w:val="20"/>
          <w:lang w:val="es-PE"/>
        </w:rPr>
        <w:t>(</w:t>
      </w:r>
      <w:proofErr w:type="gramEnd"/>
      <w:r w:rsidRPr="4691D42D">
        <w:rPr>
          <w:rFonts w:eastAsia="Times New Roman"/>
          <w:sz w:val="20"/>
          <w:lang w:val="es-PE"/>
        </w:rPr>
        <w:t>0,0,0,0.2);</w:t>
      </w:r>
    </w:p>
    <w:p w14:paraId="7F48543A"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14D43B32"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CEFA60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h2 {</w:t>
      </w:r>
    </w:p>
    <w:p w14:paraId="00C17BF1"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color: #0d47a1;</w:t>
      </w:r>
    </w:p>
    <w:p w14:paraId="19BC89C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-bottom: 12px;</w:t>
      </w:r>
    </w:p>
    <w:p w14:paraId="70FE0D67"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w:t>
      </w:r>
      <w:proofErr w:type="spellEnd"/>
      <w:r w:rsidRPr="4691D42D">
        <w:rPr>
          <w:rFonts w:eastAsia="Times New Roman"/>
          <w:sz w:val="20"/>
          <w:lang w:val="es-PE"/>
        </w:rPr>
        <w:t xml:space="preserve">-bottom: 2px </w:t>
      </w:r>
      <w:proofErr w:type="spellStart"/>
      <w:r w:rsidRPr="4691D42D">
        <w:rPr>
          <w:rFonts w:eastAsia="Times New Roman"/>
          <w:sz w:val="20"/>
          <w:lang w:val="es-PE"/>
        </w:rPr>
        <w:t>solid</w:t>
      </w:r>
      <w:proofErr w:type="spellEnd"/>
      <w:r w:rsidRPr="4691D42D">
        <w:rPr>
          <w:rFonts w:eastAsia="Times New Roman"/>
          <w:sz w:val="20"/>
          <w:lang w:val="es-PE"/>
        </w:rPr>
        <w:t xml:space="preserve"> #1976d2;</w:t>
      </w:r>
    </w:p>
    <w:p w14:paraId="5D550EA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display</w:t>
      </w:r>
      <w:proofErr w:type="spellEnd"/>
      <w:r w:rsidRPr="4691D42D">
        <w:rPr>
          <w:rFonts w:eastAsia="Times New Roman"/>
          <w:sz w:val="20"/>
          <w:lang w:val="es-PE"/>
        </w:rPr>
        <w:t xml:space="preserve">: </w:t>
      </w:r>
      <w:proofErr w:type="spellStart"/>
      <w:r w:rsidRPr="4691D42D">
        <w:rPr>
          <w:rFonts w:eastAsia="Times New Roman"/>
          <w:sz w:val="20"/>
          <w:lang w:val="es-PE"/>
        </w:rPr>
        <w:t>inline</w:t>
      </w:r>
      <w:proofErr w:type="spellEnd"/>
      <w:r w:rsidRPr="4691D42D">
        <w:rPr>
          <w:rFonts w:eastAsia="Times New Roman"/>
          <w:sz w:val="20"/>
          <w:lang w:val="es-PE"/>
        </w:rPr>
        <w:t>-block;</w:t>
      </w:r>
    </w:p>
    <w:p w14:paraId="23202A5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-bottom: 4px;</w:t>
      </w:r>
    </w:p>
    <w:p w14:paraId="2405D16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0E3F4F4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DD16874"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lastRenderedPageBreak/>
        <w:t>table {</w:t>
      </w:r>
    </w:p>
    <w:p w14:paraId="55A1082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width</w:t>
      </w:r>
      <w:proofErr w:type="spellEnd"/>
      <w:r w:rsidRPr="4691D42D">
        <w:rPr>
          <w:rFonts w:eastAsia="Times New Roman"/>
          <w:sz w:val="20"/>
          <w:lang w:val="es-PE"/>
        </w:rPr>
        <w:t>: 100%;</w:t>
      </w:r>
    </w:p>
    <w:p w14:paraId="1DC37E9E"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border-collapse</w:t>
      </w:r>
      <w:proofErr w:type="spellEnd"/>
      <w:r w:rsidRPr="4691D42D">
        <w:rPr>
          <w:rFonts w:eastAsia="Times New Roman"/>
          <w:sz w:val="20"/>
          <w:lang w:val="es-PE"/>
        </w:rPr>
        <w:t xml:space="preserve">: </w:t>
      </w:r>
      <w:proofErr w:type="spellStart"/>
      <w:r w:rsidRPr="4691D42D">
        <w:rPr>
          <w:rFonts w:eastAsia="Times New Roman"/>
          <w:sz w:val="20"/>
          <w:lang w:val="es-PE"/>
        </w:rPr>
        <w:t>collapse</w:t>
      </w:r>
      <w:proofErr w:type="spellEnd"/>
      <w:r w:rsidRPr="4691D42D">
        <w:rPr>
          <w:rFonts w:eastAsia="Times New Roman"/>
          <w:sz w:val="20"/>
          <w:lang w:val="es-PE"/>
        </w:rPr>
        <w:t>;</w:t>
      </w:r>
    </w:p>
    <w:p w14:paraId="6FDD25D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-top: 15px;</w:t>
      </w:r>
    </w:p>
    <w:p w14:paraId="1200F2D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4971A847"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8519B2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table, </w:t>
      </w:r>
      <w:proofErr w:type="spellStart"/>
      <w:r w:rsidRPr="4691D42D">
        <w:rPr>
          <w:rFonts w:eastAsia="Times New Roman"/>
          <w:sz w:val="20"/>
          <w:lang w:val="es-PE"/>
        </w:rPr>
        <w:t>th</w:t>
      </w:r>
      <w:proofErr w:type="spellEnd"/>
      <w:r w:rsidRPr="4691D42D">
        <w:rPr>
          <w:rFonts w:eastAsia="Times New Roman"/>
          <w:sz w:val="20"/>
          <w:lang w:val="es-PE"/>
        </w:rPr>
        <w:t xml:space="preserve">, </w:t>
      </w:r>
      <w:proofErr w:type="spellStart"/>
      <w:r w:rsidRPr="4691D42D">
        <w:rPr>
          <w:rFonts w:eastAsia="Times New Roman"/>
          <w:sz w:val="20"/>
          <w:lang w:val="es-PE"/>
        </w:rPr>
        <w:t>td</w:t>
      </w:r>
      <w:proofErr w:type="spellEnd"/>
      <w:r w:rsidRPr="4691D42D">
        <w:rPr>
          <w:rFonts w:eastAsia="Times New Roman"/>
          <w:sz w:val="20"/>
          <w:lang w:val="es-PE"/>
        </w:rPr>
        <w:t xml:space="preserve"> {</w:t>
      </w:r>
    </w:p>
    <w:p w14:paraId="5DB9646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w:t>
      </w:r>
      <w:proofErr w:type="spellEnd"/>
      <w:r w:rsidRPr="4691D42D">
        <w:rPr>
          <w:rFonts w:eastAsia="Times New Roman"/>
          <w:sz w:val="20"/>
          <w:lang w:val="es-PE"/>
        </w:rPr>
        <w:t xml:space="preserve">: 1px </w:t>
      </w:r>
      <w:proofErr w:type="spellStart"/>
      <w:r w:rsidRPr="4691D42D">
        <w:rPr>
          <w:rFonts w:eastAsia="Times New Roman"/>
          <w:sz w:val="20"/>
          <w:lang w:val="es-PE"/>
        </w:rPr>
        <w:t>solid</w:t>
      </w:r>
      <w:proofErr w:type="spellEnd"/>
      <w:r w:rsidRPr="4691D42D">
        <w:rPr>
          <w:rFonts w:eastAsia="Times New Roman"/>
          <w:sz w:val="20"/>
          <w:lang w:val="es-PE"/>
        </w:rPr>
        <w:t xml:space="preserve"> #ddd;</w:t>
      </w:r>
    </w:p>
    <w:p w14:paraId="2C4DC9B1"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3F3F51F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B3808DB" w14:textId="578D4349"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th</w:t>
      </w:r>
      <w:proofErr w:type="spellEnd"/>
      <w:r w:rsidRPr="4691D42D">
        <w:rPr>
          <w:rFonts w:eastAsia="Times New Roman"/>
          <w:sz w:val="20"/>
          <w:lang w:val="es-PE"/>
        </w:rPr>
        <w:t xml:space="preserve"> {</w:t>
      </w:r>
    </w:p>
    <w:p w14:paraId="2FB8A622" w14:textId="7355406D"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 #1976d2;</w:t>
      </w:r>
    </w:p>
    <w:p w14:paraId="59CA217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w:t>
      </w:r>
      <w:proofErr w:type="spellStart"/>
      <w:r w:rsidRPr="4691D42D">
        <w:rPr>
          <w:rFonts w:eastAsia="Times New Roman"/>
          <w:sz w:val="20"/>
          <w:lang w:val="es-PE"/>
        </w:rPr>
        <w:t>white</w:t>
      </w:r>
      <w:proofErr w:type="spellEnd"/>
      <w:r w:rsidRPr="4691D42D">
        <w:rPr>
          <w:rFonts w:eastAsia="Times New Roman"/>
          <w:sz w:val="20"/>
          <w:lang w:val="es-PE"/>
        </w:rPr>
        <w:t>;</w:t>
      </w:r>
    </w:p>
    <w:p w14:paraId="3A72DE7F"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text-align</w:t>
      </w:r>
      <w:proofErr w:type="spellEnd"/>
      <w:r w:rsidRPr="4691D42D">
        <w:rPr>
          <w:rFonts w:eastAsia="Times New Roman"/>
          <w:sz w:val="20"/>
          <w:lang w:val="es-PE"/>
        </w:rPr>
        <w:t xml:space="preserve">: </w:t>
      </w:r>
      <w:proofErr w:type="spellStart"/>
      <w:r w:rsidRPr="4691D42D">
        <w:rPr>
          <w:rFonts w:eastAsia="Times New Roman"/>
          <w:sz w:val="20"/>
          <w:lang w:val="es-PE"/>
        </w:rPr>
        <w:t>left</w:t>
      </w:r>
      <w:proofErr w:type="spellEnd"/>
      <w:r w:rsidRPr="4691D42D">
        <w:rPr>
          <w:rFonts w:eastAsia="Times New Roman"/>
          <w:sz w:val="20"/>
          <w:lang w:val="es-PE"/>
        </w:rPr>
        <w:t>;</w:t>
      </w:r>
    </w:p>
    <w:p w14:paraId="63CE892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10px;</w:t>
      </w:r>
    </w:p>
    <w:p w14:paraId="0571516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674D806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234436BB"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td</w:t>
      </w:r>
      <w:proofErr w:type="spellEnd"/>
      <w:r w:rsidRPr="4691D42D">
        <w:rPr>
          <w:rFonts w:eastAsia="Times New Roman"/>
          <w:sz w:val="20"/>
          <w:lang w:val="es-PE"/>
        </w:rPr>
        <w:t xml:space="preserve"> {</w:t>
      </w:r>
    </w:p>
    <w:p w14:paraId="0AF45DB5"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10px;</w:t>
      </w:r>
    </w:p>
    <w:p w14:paraId="5BBB9DF4"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47A77221"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7DD249AE"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footer</w:t>
      </w:r>
      <w:proofErr w:type="spellEnd"/>
      <w:r w:rsidRPr="4691D42D">
        <w:rPr>
          <w:rFonts w:eastAsia="Times New Roman"/>
          <w:sz w:val="20"/>
          <w:lang w:val="es-PE"/>
        </w:rPr>
        <w:t xml:space="preserve"> {</w:t>
      </w:r>
    </w:p>
    <w:p w14:paraId="0761956B"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text-align</w:t>
      </w:r>
      <w:proofErr w:type="spellEnd"/>
      <w:r w:rsidRPr="4691D42D">
        <w:rPr>
          <w:rFonts w:eastAsia="Times New Roman"/>
          <w:sz w:val="20"/>
          <w:lang w:val="es-PE"/>
        </w:rPr>
        <w:t>: center;</w:t>
      </w:r>
    </w:p>
    <w:p w14:paraId="45ADF16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-top: 30px;</w:t>
      </w:r>
    </w:p>
    <w:p w14:paraId="3D13CE5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20px;</w:t>
      </w:r>
    </w:p>
    <w:p w14:paraId="3BDFE77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 #0d47a1;</w:t>
      </w:r>
    </w:p>
    <w:p w14:paraId="17BF0CAF"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w:t>
      </w:r>
      <w:proofErr w:type="spellStart"/>
      <w:r w:rsidRPr="4691D42D">
        <w:rPr>
          <w:rFonts w:eastAsia="Times New Roman"/>
          <w:sz w:val="20"/>
          <w:lang w:val="es-PE"/>
        </w:rPr>
        <w:t>white</w:t>
      </w:r>
      <w:proofErr w:type="spellEnd"/>
      <w:r w:rsidRPr="4691D42D">
        <w:rPr>
          <w:rFonts w:eastAsia="Times New Roman"/>
          <w:sz w:val="20"/>
          <w:lang w:val="es-PE"/>
        </w:rPr>
        <w:t>;</w:t>
      </w:r>
    </w:p>
    <w:p w14:paraId="17564A40"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border-radius</w:t>
      </w:r>
      <w:proofErr w:type="spellEnd"/>
      <w:r w:rsidRPr="4691D42D">
        <w:rPr>
          <w:rFonts w:eastAsia="Times New Roman"/>
          <w:sz w:val="20"/>
          <w:lang w:val="es-PE"/>
        </w:rPr>
        <w:t>: 10px;</w:t>
      </w:r>
    </w:p>
    <w:p w14:paraId="646B4753"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029C1F56"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3A6AD41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footer</w:t>
      </w:r>
      <w:proofErr w:type="spellEnd"/>
      <w:r w:rsidRPr="4691D42D">
        <w:rPr>
          <w:rFonts w:eastAsia="Times New Roman"/>
          <w:sz w:val="20"/>
          <w:lang w:val="es-PE"/>
        </w:rPr>
        <w:t xml:space="preserve"> h2 {</w:t>
      </w:r>
    </w:p>
    <w:p w14:paraId="2F57A338"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w:t>
      </w:r>
      <w:proofErr w:type="spellStart"/>
      <w:r w:rsidRPr="4691D42D">
        <w:rPr>
          <w:rFonts w:eastAsia="Times New Roman"/>
          <w:sz w:val="20"/>
          <w:lang w:val="es-PE"/>
        </w:rPr>
        <w:t>white</w:t>
      </w:r>
      <w:proofErr w:type="spellEnd"/>
      <w:r w:rsidRPr="4691D42D">
        <w:rPr>
          <w:rFonts w:eastAsia="Times New Roman"/>
          <w:sz w:val="20"/>
          <w:lang w:val="es-PE"/>
        </w:rPr>
        <w:t>;</w:t>
      </w:r>
    </w:p>
    <w:p w14:paraId="501D678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margin</w:t>
      </w:r>
      <w:proofErr w:type="spellEnd"/>
      <w:r w:rsidRPr="4691D42D">
        <w:rPr>
          <w:rFonts w:eastAsia="Times New Roman"/>
          <w:sz w:val="20"/>
          <w:lang w:val="es-PE"/>
        </w:rPr>
        <w:t>-bottom: 15px;</w:t>
      </w:r>
    </w:p>
    <w:p w14:paraId="131A354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w:t>
      </w:r>
      <w:proofErr w:type="spellEnd"/>
      <w:r w:rsidRPr="4691D42D">
        <w:rPr>
          <w:rFonts w:eastAsia="Times New Roman"/>
          <w:sz w:val="20"/>
          <w:lang w:val="es-PE"/>
        </w:rPr>
        <w:t>-bottom: 0;</w:t>
      </w:r>
    </w:p>
    <w:p w14:paraId="6F7AF9A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5BC9389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518DC610"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r w:rsidRPr="4691D42D">
        <w:rPr>
          <w:rFonts w:eastAsia="Times New Roman"/>
          <w:sz w:val="20"/>
          <w:lang w:val="es-PE"/>
        </w:rPr>
        <w:t>button</w:t>
      </w:r>
      <w:proofErr w:type="spellEnd"/>
      <w:r w:rsidRPr="4691D42D">
        <w:rPr>
          <w:rFonts w:eastAsia="Times New Roman"/>
          <w:sz w:val="20"/>
          <w:lang w:val="es-PE"/>
        </w:rPr>
        <w:t xml:space="preserve"> {</w:t>
      </w:r>
    </w:p>
    <w:p w14:paraId="46F4244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padding</w:t>
      </w:r>
      <w:proofErr w:type="spellEnd"/>
      <w:r w:rsidRPr="4691D42D">
        <w:rPr>
          <w:rFonts w:eastAsia="Times New Roman"/>
          <w:sz w:val="20"/>
          <w:lang w:val="es-PE"/>
        </w:rPr>
        <w:t>: 12px 20px;</w:t>
      </w:r>
    </w:p>
    <w:p w14:paraId="1F20E182"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font-size</w:t>
      </w:r>
      <w:proofErr w:type="spellEnd"/>
      <w:r w:rsidRPr="4691D42D">
        <w:rPr>
          <w:rFonts w:eastAsia="Times New Roman"/>
          <w:sz w:val="20"/>
          <w:lang w:val="es-PE"/>
        </w:rPr>
        <w:t>: 1.1em;</w:t>
      </w:r>
    </w:p>
    <w:p w14:paraId="4B77FBA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font-weight</w:t>
      </w:r>
      <w:proofErr w:type="spellEnd"/>
      <w:r w:rsidRPr="4691D42D">
        <w:rPr>
          <w:rFonts w:eastAsia="Times New Roman"/>
          <w:sz w:val="20"/>
          <w:lang w:val="es-PE"/>
        </w:rPr>
        <w:t xml:space="preserve">: </w:t>
      </w:r>
      <w:proofErr w:type="spellStart"/>
      <w:r w:rsidRPr="4691D42D">
        <w:rPr>
          <w:rFonts w:eastAsia="Times New Roman"/>
          <w:sz w:val="20"/>
          <w:lang w:val="es-PE"/>
        </w:rPr>
        <w:t>bold</w:t>
      </w:r>
      <w:proofErr w:type="spellEnd"/>
      <w:r w:rsidRPr="4691D42D">
        <w:rPr>
          <w:rFonts w:eastAsia="Times New Roman"/>
          <w:sz w:val="20"/>
          <w:lang w:val="es-PE"/>
        </w:rPr>
        <w:t>;</w:t>
      </w:r>
    </w:p>
    <w:p w14:paraId="54FE6E84"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w:t>
      </w:r>
      <w:proofErr w:type="spellEnd"/>
      <w:r w:rsidRPr="4691D42D">
        <w:rPr>
          <w:rFonts w:eastAsia="Times New Roman"/>
          <w:sz w:val="20"/>
          <w:lang w:val="es-PE"/>
        </w:rPr>
        <w:t xml:space="preserve">: </w:t>
      </w:r>
      <w:proofErr w:type="spellStart"/>
      <w:r w:rsidRPr="4691D42D">
        <w:rPr>
          <w:rFonts w:eastAsia="Times New Roman"/>
          <w:sz w:val="20"/>
          <w:lang w:val="es-PE"/>
        </w:rPr>
        <w:t>none</w:t>
      </w:r>
      <w:proofErr w:type="spellEnd"/>
      <w:r w:rsidRPr="4691D42D">
        <w:rPr>
          <w:rFonts w:eastAsia="Times New Roman"/>
          <w:sz w:val="20"/>
          <w:lang w:val="es-PE"/>
        </w:rPr>
        <w:t>;</w:t>
      </w:r>
    </w:p>
    <w:p w14:paraId="3FE29BEA"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border-radius</w:t>
      </w:r>
      <w:proofErr w:type="spellEnd"/>
      <w:r w:rsidRPr="4691D42D">
        <w:rPr>
          <w:rFonts w:eastAsia="Times New Roman"/>
          <w:sz w:val="20"/>
          <w:lang w:val="es-PE"/>
        </w:rPr>
        <w:t>: 8px;</w:t>
      </w:r>
    </w:p>
    <w:p w14:paraId="7384314D"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 #ff6f00;</w:t>
      </w:r>
    </w:p>
    <w:p w14:paraId="31645A40"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color: </w:t>
      </w:r>
      <w:proofErr w:type="spellStart"/>
      <w:r w:rsidRPr="4691D42D">
        <w:rPr>
          <w:rFonts w:eastAsia="Times New Roman"/>
          <w:sz w:val="20"/>
          <w:lang w:val="es-PE"/>
        </w:rPr>
        <w:t>white</w:t>
      </w:r>
      <w:proofErr w:type="spellEnd"/>
      <w:r w:rsidRPr="4691D42D">
        <w:rPr>
          <w:rFonts w:eastAsia="Times New Roman"/>
          <w:sz w:val="20"/>
          <w:lang w:val="es-PE"/>
        </w:rPr>
        <w:t>;</w:t>
      </w:r>
    </w:p>
    <w:p w14:paraId="71E705B7"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cursor: pointer;</w:t>
      </w:r>
    </w:p>
    <w:p w14:paraId="46D32DB9"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transition</w:t>
      </w:r>
      <w:proofErr w:type="spellEnd"/>
      <w:r w:rsidRPr="4691D42D">
        <w:rPr>
          <w:rFonts w:eastAsia="Times New Roman"/>
          <w:sz w:val="20"/>
          <w:lang w:val="es-PE"/>
        </w:rPr>
        <w:t>: 0.3s;</w:t>
      </w:r>
    </w:p>
    <w:p w14:paraId="2E8DEFF2"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163AD34F"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
    <w:p w14:paraId="69C9409C"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proofErr w:type="spellStart"/>
      <w:proofErr w:type="gramStart"/>
      <w:r w:rsidRPr="4691D42D">
        <w:rPr>
          <w:rFonts w:eastAsia="Times New Roman"/>
          <w:sz w:val="20"/>
          <w:lang w:val="es-PE"/>
        </w:rPr>
        <w:t>button:hover</w:t>
      </w:r>
      <w:proofErr w:type="spellEnd"/>
      <w:proofErr w:type="gramEnd"/>
      <w:r w:rsidRPr="4691D42D">
        <w:rPr>
          <w:rFonts w:eastAsia="Times New Roman"/>
          <w:sz w:val="20"/>
          <w:lang w:val="es-PE"/>
        </w:rPr>
        <w:t xml:space="preserve"> {</w:t>
      </w:r>
    </w:p>
    <w:p w14:paraId="68C08260"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background</w:t>
      </w:r>
      <w:proofErr w:type="spellEnd"/>
      <w:r w:rsidRPr="4691D42D">
        <w:rPr>
          <w:rFonts w:eastAsia="Times New Roman"/>
          <w:sz w:val="20"/>
          <w:lang w:val="es-PE"/>
        </w:rPr>
        <w:t>: #e65100;</w:t>
      </w:r>
    </w:p>
    <w:p w14:paraId="3C5697AF" w14:textId="77777777" w:rsidR="00E92E39" w:rsidRPr="00E92E39" w:rsidRDefault="00E92E39" w:rsidP="00E92E3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 xml:space="preserve">    </w:t>
      </w:r>
      <w:proofErr w:type="spellStart"/>
      <w:r w:rsidRPr="4691D42D">
        <w:rPr>
          <w:rFonts w:eastAsia="Times New Roman"/>
          <w:sz w:val="20"/>
          <w:lang w:val="es-PE"/>
        </w:rPr>
        <w:t>transform</w:t>
      </w:r>
      <w:proofErr w:type="spellEnd"/>
      <w:r w:rsidRPr="4691D42D">
        <w:rPr>
          <w:rFonts w:eastAsia="Times New Roman"/>
          <w:sz w:val="20"/>
          <w:lang w:val="es-PE"/>
        </w:rPr>
        <w:t xml:space="preserve">: </w:t>
      </w:r>
      <w:proofErr w:type="spellStart"/>
      <w:proofErr w:type="gramStart"/>
      <w:r w:rsidRPr="4691D42D">
        <w:rPr>
          <w:rFonts w:eastAsia="Times New Roman"/>
          <w:sz w:val="20"/>
          <w:lang w:val="es-PE"/>
        </w:rPr>
        <w:t>scale</w:t>
      </w:r>
      <w:proofErr w:type="spellEnd"/>
      <w:r w:rsidRPr="4691D42D">
        <w:rPr>
          <w:rFonts w:eastAsia="Times New Roman"/>
          <w:sz w:val="20"/>
          <w:lang w:val="es-PE"/>
        </w:rPr>
        <w:t>(</w:t>
      </w:r>
      <w:proofErr w:type="gramEnd"/>
      <w:r w:rsidRPr="4691D42D">
        <w:rPr>
          <w:rFonts w:eastAsia="Times New Roman"/>
          <w:sz w:val="20"/>
          <w:lang w:val="es-PE"/>
        </w:rPr>
        <w:t>1.05);</w:t>
      </w:r>
    </w:p>
    <w:p w14:paraId="1B493CC3" w14:textId="3F104835" w:rsidR="4691D42D" w:rsidRPr="0029754E" w:rsidRDefault="00E92E39" w:rsidP="0029754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eastAsia="Times New Roman"/>
          <w:sz w:val="20"/>
          <w:lang w:val="es-PE"/>
        </w:rPr>
      </w:pPr>
      <w:r w:rsidRPr="4691D42D">
        <w:rPr>
          <w:rFonts w:eastAsia="Times New Roman"/>
          <w:sz w:val="20"/>
          <w:lang w:val="es-PE"/>
        </w:rPr>
        <w:t>}</w:t>
      </w:r>
    </w:p>
    <w:p w14:paraId="5AF5E90B" w14:textId="77777777" w:rsidR="00BE7E4F" w:rsidRPr="00A2011A" w:rsidRDefault="00601EE4" w:rsidP="00471A17">
      <w:pPr>
        <w:pStyle w:val="Ttulo1"/>
        <w:rPr>
          <w:rFonts w:ascii="Times New Roman" w:hAnsi="Times New Roman" w:cs="Times New Roman"/>
          <w:lang w:val="es-PE"/>
        </w:rPr>
      </w:pPr>
      <w:bookmarkStart w:id="26" w:name="_Toc345363973"/>
      <w:bookmarkStart w:id="27" w:name="_Toc206873036"/>
      <w:r w:rsidRPr="4691D42D">
        <w:rPr>
          <w:rFonts w:ascii="Times New Roman" w:hAnsi="Times New Roman" w:cs="Times New Roman"/>
          <w:lang w:val="es-PE"/>
        </w:rPr>
        <w:lastRenderedPageBreak/>
        <w:t>CONCLUSIONES DE LA PRÁCTICA:</w:t>
      </w:r>
      <w:bookmarkEnd w:id="27"/>
    </w:p>
    <w:p w14:paraId="79BAF073" w14:textId="382DC8AA" w:rsidR="00B91A12" w:rsidRDefault="00B91A12" w:rsidP="4691D42D">
      <w:pPr>
        <w:pStyle w:val="NormalWeb"/>
        <w:numPr>
          <w:ilvl w:val="0"/>
          <w:numId w:val="35"/>
        </w:numPr>
        <w:jc w:val="both"/>
      </w:pPr>
      <w:r w:rsidRPr="4691D42D">
        <w:t xml:space="preserve">Con HTML5 se puede estructurar de forma clara el contenido de una página web, diferenciando entre etiquetas </w:t>
      </w:r>
      <w:r w:rsidRPr="4691D42D">
        <w:rPr>
          <w:rStyle w:val="Textoennegrita"/>
        </w:rPr>
        <w:t>semánticas</w:t>
      </w:r>
      <w:r w:rsidRPr="4691D42D">
        <w:t xml:space="preserve"> y no semánticas, lo que mejora la accesibilidad y comprensión del sitio.</w:t>
      </w:r>
    </w:p>
    <w:p w14:paraId="13A76996" w14:textId="16BE3CB1" w:rsidR="00B91A12" w:rsidRDefault="00B91A12" w:rsidP="4691D42D">
      <w:pPr>
        <w:pStyle w:val="NormalWeb"/>
        <w:numPr>
          <w:ilvl w:val="0"/>
          <w:numId w:val="35"/>
        </w:numPr>
        <w:jc w:val="both"/>
      </w:pPr>
      <w:r w:rsidRPr="4691D42D">
        <w:t xml:space="preserve">El uso de </w:t>
      </w:r>
      <w:r w:rsidRPr="4691D42D">
        <w:rPr>
          <w:rStyle w:val="Textoennegrita"/>
        </w:rPr>
        <w:t>formularios e inputs con validaciones</w:t>
      </w:r>
      <w:r w:rsidRPr="4691D42D">
        <w:t xml:space="preserve"> permite obtener datos más confiables del usuario y evita errores en el ingreso de información.</w:t>
      </w:r>
    </w:p>
    <w:p w14:paraId="188A5212" w14:textId="1B2B0747" w:rsidR="00B91A12" w:rsidRDefault="00B91A12" w:rsidP="4691D42D">
      <w:pPr>
        <w:pStyle w:val="NormalWeb"/>
        <w:numPr>
          <w:ilvl w:val="0"/>
          <w:numId w:val="35"/>
        </w:numPr>
        <w:jc w:val="both"/>
      </w:pPr>
      <w:r w:rsidRPr="4691D42D">
        <w:t xml:space="preserve">Las </w:t>
      </w:r>
      <w:r w:rsidRPr="4691D42D">
        <w:rPr>
          <w:rStyle w:val="Textoennegrita"/>
        </w:rPr>
        <w:t>tablas en HTML</w:t>
      </w:r>
      <w:r w:rsidRPr="4691D42D">
        <w:t xml:space="preserve"> facilitan la organización de datos en filas y columnas, siendo útiles cuando se requiere mostrar información estructurada.</w:t>
      </w:r>
    </w:p>
    <w:p w14:paraId="0D7B4752" w14:textId="5CC2F260" w:rsidR="00B91A12" w:rsidRDefault="00B91A12" w:rsidP="4691D42D">
      <w:pPr>
        <w:pStyle w:val="NormalWeb"/>
        <w:numPr>
          <w:ilvl w:val="0"/>
          <w:numId w:val="35"/>
        </w:numPr>
        <w:jc w:val="both"/>
      </w:pPr>
      <w:r w:rsidRPr="4691D42D">
        <w:t xml:space="preserve">Incorporar </w:t>
      </w:r>
      <w:r w:rsidRPr="4691D42D">
        <w:rPr>
          <w:rStyle w:val="Textoennegrita"/>
        </w:rPr>
        <w:t>metadatos y prácticas de SEO</w:t>
      </w:r>
      <w:r w:rsidRPr="4691D42D">
        <w:t xml:space="preserve"> en el código ayuda a que las páginas tengan mejor visibilidad en buscadores y redes sociales, favoreciendo su alcance.</w:t>
      </w:r>
    </w:p>
    <w:p w14:paraId="153C0846" w14:textId="77777777" w:rsidR="00B022E5" w:rsidRPr="00A2011A" w:rsidRDefault="00B022E5" w:rsidP="00B022E5">
      <w:pPr>
        <w:pStyle w:val="Ttulo1"/>
        <w:rPr>
          <w:rFonts w:ascii="Times New Roman" w:hAnsi="Times New Roman" w:cs="Times New Roman"/>
          <w:lang w:val="es-PE"/>
        </w:rPr>
      </w:pPr>
      <w:bookmarkStart w:id="28" w:name="_Toc206873037"/>
      <w:r w:rsidRPr="4691D42D">
        <w:rPr>
          <w:rFonts w:ascii="Times New Roman" w:hAnsi="Times New Roman" w:cs="Times New Roman"/>
          <w:lang w:val="es-PE"/>
        </w:rPr>
        <w:t>CUESTIONARIO</w:t>
      </w:r>
      <w:bookmarkEnd w:id="28"/>
      <w:r w:rsidRPr="4691D42D">
        <w:rPr>
          <w:rFonts w:ascii="Times New Roman" w:hAnsi="Times New Roman" w:cs="Times New Roman"/>
          <w:lang w:val="es-PE"/>
        </w:rPr>
        <w:t xml:space="preserve"> </w:t>
      </w:r>
    </w:p>
    <w:bookmarkEnd w:id="26"/>
    <w:p w14:paraId="5E296F1B" w14:textId="7E957E00" w:rsidR="00DA2BE9" w:rsidRDefault="000B22EA" w:rsidP="00DA2BE9">
      <w:pPr>
        <w:pStyle w:val="Prrafodelista"/>
        <w:numPr>
          <w:ilvl w:val="0"/>
          <w:numId w:val="22"/>
        </w:numPr>
        <w:tabs>
          <w:tab w:val="left" w:pos="709"/>
        </w:tabs>
        <w:spacing w:line="276" w:lineRule="auto"/>
        <w:ind w:hanging="720"/>
        <w:rPr>
          <w:lang w:val="es-PE"/>
        </w:rPr>
      </w:pPr>
      <w:r w:rsidRPr="00A2011A">
        <w:rPr>
          <w:b/>
          <w:sz w:val="24"/>
          <w:szCs w:val="24"/>
          <w:lang w:val="es-PE"/>
        </w:rPr>
        <w:t>¿Cuáles son las ventajas y desventajas de utilizar etiquetas semánticas en HTML5 en comparación con etiquetas no semánticas</w:t>
      </w:r>
      <w:r w:rsidR="251C1694" w:rsidRPr="4691D42D">
        <w:rPr>
          <w:b/>
          <w:bCs/>
          <w:sz w:val="24"/>
          <w:szCs w:val="24"/>
          <w:lang w:val="es-PE"/>
        </w:rPr>
        <w:t xml:space="preserve">? </w:t>
      </w:r>
    </w:p>
    <w:p w14:paraId="2E066EBF" w14:textId="056DB3FD" w:rsidR="50EA579B" w:rsidRDefault="50EA579B" w:rsidP="6C6522D3">
      <w:pPr>
        <w:pStyle w:val="Prrafodelista"/>
        <w:tabs>
          <w:tab w:val="left" w:pos="709"/>
        </w:tabs>
        <w:spacing w:line="276" w:lineRule="auto"/>
        <w:rPr>
          <w:sz w:val="22"/>
          <w:szCs w:val="22"/>
          <w:lang w:val="es-PE"/>
        </w:rPr>
      </w:pPr>
      <w:r w:rsidRPr="6C6522D3">
        <w:rPr>
          <w:sz w:val="22"/>
          <w:szCs w:val="22"/>
          <w:lang w:val="es-PE"/>
        </w:rPr>
        <w:t>Las etiquetas semánticas de HTML5 brindan beneficios importantes en accesibilidad, optimización para buscadores (SEO) y comprensión del código por parte de los desarrolladores, mientras que las etiquetas no semánticas, como &lt;</w:t>
      </w:r>
      <w:proofErr w:type="spellStart"/>
      <w:r w:rsidRPr="6C6522D3">
        <w:rPr>
          <w:sz w:val="22"/>
          <w:szCs w:val="22"/>
          <w:lang w:val="es-PE"/>
        </w:rPr>
        <w:t>div</w:t>
      </w:r>
      <w:proofErr w:type="spellEnd"/>
      <w:r w:rsidRPr="6C6522D3">
        <w:rPr>
          <w:sz w:val="22"/>
          <w:szCs w:val="22"/>
          <w:lang w:val="es-PE"/>
        </w:rPr>
        <w:t>&gt; y &lt;</w:t>
      </w:r>
      <w:proofErr w:type="spellStart"/>
      <w:r w:rsidRPr="6C6522D3">
        <w:rPr>
          <w:sz w:val="22"/>
          <w:szCs w:val="22"/>
          <w:lang w:val="es-PE"/>
        </w:rPr>
        <w:t>span</w:t>
      </w:r>
      <w:proofErr w:type="spellEnd"/>
      <w:r w:rsidRPr="6C6522D3">
        <w:rPr>
          <w:sz w:val="22"/>
          <w:szCs w:val="22"/>
          <w:lang w:val="es-PE"/>
        </w:rPr>
        <w:t>&gt;, no proporcionan estas ventajas. La limitación principal de las etiquetas no semánticas es que no comunican el significado del contenido a las máquinas ni a los lectores de pantalla, mientras que las etiquetas semánticas pueden ofrecer menor flexibilidad o requerir un mayor conocimiento para su uso correcto, aunque este inconveniente es reducido con la experiencia actual (Singh, 2023).</w:t>
      </w:r>
    </w:p>
    <w:p w14:paraId="5051E515" w14:textId="36884E62" w:rsidR="6C6522D3" w:rsidRDefault="6C6522D3" w:rsidP="6C6522D3">
      <w:pPr>
        <w:pStyle w:val="Prrafodelista"/>
        <w:tabs>
          <w:tab w:val="left" w:pos="709"/>
        </w:tabs>
        <w:spacing w:line="276" w:lineRule="auto"/>
        <w:ind w:hanging="720"/>
        <w:rPr>
          <w:b/>
          <w:bCs/>
          <w:sz w:val="24"/>
          <w:szCs w:val="24"/>
          <w:lang w:val="es-PE"/>
        </w:rPr>
      </w:pPr>
    </w:p>
    <w:p w14:paraId="59841B6B" w14:textId="33D29FBA" w:rsidR="00AD5520" w:rsidRPr="00A2011A" w:rsidRDefault="00DA2BE9"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¿Cómo la elección de una estructura HTML5 adecuada puede impactar la accesibilidad de una página web para usuarios con discapacidades? </w:t>
      </w:r>
    </w:p>
    <w:p w14:paraId="17E4760D" w14:textId="1CE86997" w:rsidR="1AEBE919" w:rsidRDefault="1AEBE919" w:rsidP="6C6522D3">
      <w:pPr>
        <w:pStyle w:val="Prrafodelista"/>
        <w:tabs>
          <w:tab w:val="left" w:pos="709"/>
        </w:tabs>
        <w:spacing w:line="276" w:lineRule="auto"/>
        <w:rPr>
          <w:sz w:val="24"/>
          <w:szCs w:val="24"/>
          <w:lang w:val="es-PE"/>
        </w:rPr>
      </w:pPr>
      <w:r w:rsidRPr="6C6522D3">
        <w:rPr>
          <w:sz w:val="22"/>
          <w:szCs w:val="22"/>
          <w:lang w:val="es-PE"/>
        </w:rPr>
        <w:t>Una estructura HTML5 adecuada mejora la accesibilidad para usuarios con discapacidades al organizar el contenido de forma lógica y usar elementos semánticos, facilitando la navegación y comprensión mediante lectores de pantalla y otras tecnologías de asistencia</w:t>
      </w:r>
      <w:r w:rsidR="7A36A3E0" w:rsidRPr="6C6522D3">
        <w:rPr>
          <w:sz w:val="22"/>
          <w:szCs w:val="22"/>
          <w:lang w:val="es-PE"/>
        </w:rPr>
        <w:t xml:space="preserve"> (Mozilla </w:t>
      </w:r>
      <w:proofErr w:type="spellStart"/>
      <w:r w:rsidR="7A36A3E0" w:rsidRPr="6C6522D3">
        <w:rPr>
          <w:sz w:val="22"/>
          <w:szCs w:val="22"/>
          <w:lang w:val="es-PE"/>
        </w:rPr>
        <w:t>Developer</w:t>
      </w:r>
      <w:proofErr w:type="spellEnd"/>
      <w:r w:rsidR="7A36A3E0" w:rsidRPr="6C6522D3">
        <w:rPr>
          <w:sz w:val="22"/>
          <w:szCs w:val="22"/>
          <w:lang w:val="es-PE"/>
        </w:rPr>
        <w:t xml:space="preserve"> Network, 2025)</w:t>
      </w:r>
      <w:r w:rsidRPr="6C6522D3">
        <w:rPr>
          <w:sz w:val="24"/>
          <w:szCs w:val="24"/>
          <w:lang w:val="es-PE"/>
        </w:rPr>
        <w:t>.</w:t>
      </w:r>
    </w:p>
    <w:p w14:paraId="5F06214A" w14:textId="5C651E2D" w:rsidR="6C6522D3" w:rsidRDefault="6C6522D3" w:rsidP="6C6522D3">
      <w:pPr>
        <w:pStyle w:val="Prrafodelista"/>
        <w:tabs>
          <w:tab w:val="left" w:pos="709"/>
        </w:tabs>
        <w:spacing w:line="276" w:lineRule="auto"/>
        <w:ind w:hanging="720"/>
        <w:rPr>
          <w:b/>
          <w:bCs/>
          <w:sz w:val="24"/>
          <w:szCs w:val="24"/>
          <w:lang w:val="es-PE"/>
        </w:rPr>
      </w:pPr>
    </w:p>
    <w:p w14:paraId="74132F7F" w14:textId="61E6A25F" w:rsidR="6C6522D3" w:rsidRPr="0029754E" w:rsidRDefault="00DA2BE9" w:rsidP="0029754E">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Analiza dos sitios web populares y evalúa la efectividad de su estructura HTML5 en términos de organización de contenido y facilidad de navegación. </w:t>
      </w:r>
    </w:p>
    <w:p w14:paraId="5FDCB37E" w14:textId="3431C9DA" w:rsidR="553C0205" w:rsidRDefault="553C0205" w:rsidP="6C6522D3">
      <w:pPr>
        <w:pStyle w:val="Prrafodelista"/>
        <w:numPr>
          <w:ilvl w:val="0"/>
          <w:numId w:val="36"/>
        </w:numPr>
        <w:tabs>
          <w:tab w:val="left" w:pos="709"/>
        </w:tabs>
        <w:spacing w:line="276" w:lineRule="auto"/>
        <w:rPr>
          <w:sz w:val="22"/>
          <w:szCs w:val="22"/>
          <w:lang w:val="es-PE"/>
        </w:rPr>
      </w:pPr>
      <w:r w:rsidRPr="6C6522D3">
        <w:rPr>
          <w:sz w:val="22"/>
          <w:szCs w:val="22"/>
          <w:lang w:val="es-PE"/>
        </w:rPr>
        <w:t>YouTube utiliza HTML5 semántico para organizar su contenido, empleando etiquetas como &lt;</w:t>
      </w:r>
      <w:proofErr w:type="spellStart"/>
      <w:r w:rsidRPr="6C6522D3">
        <w:rPr>
          <w:sz w:val="22"/>
          <w:szCs w:val="22"/>
          <w:lang w:val="es-PE"/>
        </w:rPr>
        <w:t>header</w:t>
      </w:r>
      <w:proofErr w:type="spellEnd"/>
      <w:r w:rsidRPr="6C6522D3">
        <w:rPr>
          <w:sz w:val="22"/>
          <w:szCs w:val="22"/>
          <w:lang w:val="es-PE"/>
        </w:rPr>
        <w:t>&gt;, &lt;</w:t>
      </w:r>
      <w:proofErr w:type="spellStart"/>
      <w:r w:rsidRPr="6C6522D3">
        <w:rPr>
          <w:sz w:val="22"/>
          <w:szCs w:val="22"/>
          <w:lang w:val="es-PE"/>
        </w:rPr>
        <w:t>nav</w:t>
      </w:r>
      <w:proofErr w:type="spellEnd"/>
      <w:r w:rsidRPr="6C6522D3">
        <w:rPr>
          <w:sz w:val="22"/>
          <w:szCs w:val="22"/>
          <w:lang w:val="es-PE"/>
        </w:rPr>
        <w:t>&gt;, &lt;</w:t>
      </w:r>
      <w:proofErr w:type="spellStart"/>
      <w:r w:rsidRPr="6C6522D3">
        <w:rPr>
          <w:sz w:val="22"/>
          <w:szCs w:val="22"/>
          <w:lang w:val="es-PE"/>
        </w:rPr>
        <w:t>main</w:t>
      </w:r>
      <w:proofErr w:type="spellEnd"/>
      <w:r w:rsidRPr="6C6522D3">
        <w:rPr>
          <w:sz w:val="22"/>
          <w:szCs w:val="22"/>
          <w:lang w:val="es-PE"/>
        </w:rPr>
        <w:t>&gt;, &lt;</w:t>
      </w:r>
      <w:proofErr w:type="spellStart"/>
      <w:r w:rsidRPr="6C6522D3">
        <w:rPr>
          <w:sz w:val="22"/>
          <w:szCs w:val="22"/>
          <w:lang w:val="es-PE"/>
        </w:rPr>
        <w:t>section</w:t>
      </w:r>
      <w:proofErr w:type="spellEnd"/>
      <w:r w:rsidRPr="6C6522D3">
        <w:rPr>
          <w:sz w:val="22"/>
          <w:szCs w:val="22"/>
          <w:lang w:val="es-PE"/>
        </w:rPr>
        <w:t>&gt;, &lt;</w:t>
      </w:r>
      <w:proofErr w:type="spellStart"/>
      <w:r w:rsidRPr="6C6522D3">
        <w:rPr>
          <w:sz w:val="22"/>
          <w:szCs w:val="22"/>
          <w:lang w:val="es-PE"/>
        </w:rPr>
        <w:t>article</w:t>
      </w:r>
      <w:proofErr w:type="spellEnd"/>
      <w:r w:rsidRPr="6C6522D3">
        <w:rPr>
          <w:sz w:val="22"/>
          <w:szCs w:val="22"/>
          <w:lang w:val="es-PE"/>
        </w:rPr>
        <w:t>&gt;, &lt;aside&gt; y &lt;</w:t>
      </w:r>
      <w:proofErr w:type="spellStart"/>
      <w:r w:rsidRPr="6C6522D3">
        <w:rPr>
          <w:sz w:val="22"/>
          <w:szCs w:val="22"/>
          <w:lang w:val="es-PE"/>
        </w:rPr>
        <w:t>footer</w:t>
      </w:r>
      <w:proofErr w:type="spellEnd"/>
      <w:r w:rsidRPr="6C6522D3">
        <w:rPr>
          <w:sz w:val="22"/>
          <w:szCs w:val="22"/>
          <w:lang w:val="es-PE"/>
        </w:rPr>
        <w:t>&gt;. La página principal se estructura en áreas claras: barra de navegación superior, barra lateral de categorías y área principal de videos. Esta organización facilita la comprensión de la estructura para desarrolladores y tecnologías de asistencia. Sin embargo, la complejidad de la interfaz multimedia y la gran cantidad de elementos interactivos pueden dificultar la navegación para algunos usuarios, aunque se implementan atajos de teclado y roles ARIA para mejorar la accesibilidad.</w:t>
      </w:r>
    </w:p>
    <w:p w14:paraId="5439185F" w14:textId="54777AE0" w:rsidR="553C0205" w:rsidRDefault="553C0205" w:rsidP="6C6522D3">
      <w:pPr>
        <w:pStyle w:val="Prrafodelista"/>
        <w:numPr>
          <w:ilvl w:val="0"/>
          <w:numId w:val="36"/>
        </w:numPr>
        <w:tabs>
          <w:tab w:val="left" w:pos="709"/>
        </w:tabs>
        <w:spacing w:line="276" w:lineRule="auto"/>
        <w:rPr>
          <w:sz w:val="22"/>
          <w:szCs w:val="22"/>
          <w:lang w:val="es-PE"/>
        </w:rPr>
      </w:pPr>
      <w:r w:rsidRPr="6C6522D3">
        <w:rPr>
          <w:sz w:val="22"/>
          <w:szCs w:val="22"/>
          <w:lang w:val="es-PE"/>
        </w:rPr>
        <w:t>Wikipedia destaca por su estructura clara y accesible, también basada en HTML5 semántico con etiquetas como &lt;</w:t>
      </w:r>
      <w:proofErr w:type="spellStart"/>
      <w:r w:rsidRPr="6C6522D3">
        <w:rPr>
          <w:sz w:val="22"/>
          <w:szCs w:val="22"/>
          <w:lang w:val="es-PE"/>
        </w:rPr>
        <w:t>header</w:t>
      </w:r>
      <w:proofErr w:type="spellEnd"/>
      <w:r w:rsidRPr="6C6522D3">
        <w:rPr>
          <w:sz w:val="22"/>
          <w:szCs w:val="22"/>
          <w:lang w:val="es-PE"/>
        </w:rPr>
        <w:t>&gt;, &lt;</w:t>
      </w:r>
      <w:proofErr w:type="spellStart"/>
      <w:r w:rsidRPr="6C6522D3">
        <w:rPr>
          <w:sz w:val="22"/>
          <w:szCs w:val="22"/>
          <w:lang w:val="es-PE"/>
        </w:rPr>
        <w:t>nav</w:t>
      </w:r>
      <w:proofErr w:type="spellEnd"/>
      <w:r w:rsidRPr="6C6522D3">
        <w:rPr>
          <w:sz w:val="22"/>
          <w:szCs w:val="22"/>
          <w:lang w:val="es-PE"/>
        </w:rPr>
        <w:t>&gt;, &lt;</w:t>
      </w:r>
      <w:proofErr w:type="spellStart"/>
      <w:r w:rsidRPr="6C6522D3">
        <w:rPr>
          <w:sz w:val="22"/>
          <w:szCs w:val="22"/>
          <w:lang w:val="es-PE"/>
        </w:rPr>
        <w:t>main</w:t>
      </w:r>
      <w:proofErr w:type="spellEnd"/>
      <w:r w:rsidRPr="6C6522D3">
        <w:rPr>
          <w:sz w:val="22"/>
          <w:szCs w:val="22"/>
          <w:lang w:val="es-PE"/>
        </w:rPr>
        <w:t>&gt;, &lt;</w:t>
      </w:r>
      <w:proofErr w:type="spellStart"/>
      <w:r w:rsidRPr="6C6522D3">
        <w:rPr>
          <w:sz w:val="22"/>
          <w:szCs w:val="22"/>
          <w:lang w:val="es-PE"/>
        </w:rPr>
        <w:t>section</w:t>
      </w:r>
      <w:proofErr w:type="spellEnd"/>
      <w:r w:rsidRPr="6C6522D3">
        <w:rPr>
          <w:sz w:val="22"/>
          <w:szCs w:val="22"/>
          <w:lang w:val="es-PE"/>
        </w:rPr>
        <w:t>&gt;, &lt;</w:t>
      </w:r>
      <w:proofErr w:type="spellStart"/>
      <w:r w:rsidRPr="6C6522D3">
        <w:rPr>
          <w:sz w:val="22"/>
          <w:szCs w:val="22"/>
          <w:lang w:val="es-PE"/>
        </w:rPr>
        <w:t>article</w:t>
      </w:r>
      <w:proofErr w:type="spellEnd"/>
      <w:r w:rsidRPr="6C6522D3">
        <w:rPr>
          <w:sz w:val="22"/>
          <w:szCs w:val="22"/>
          <w:lang w:val="es-PE"/>
        </w:rPr>
        <w:t>&gt;, &lt;aside&gt; y &lt;</w:t>
      </w:r>
      <w:proofErr w:type="spellStart"/>
      <w:r w:rsidRPr="6C6522D3">
        <w:rPr>
          <w:sz w:val="22"/>
          <w:szCs w:val="22"/>
          <w:lang w:val="es-PE"/>
        </w:rPr>
        <w:t>footer</w:t>
      </w:r>
      <w:proofErr w:type="spellEnd"/>
      <w:r w:rsidRPr="6C6522D3">
        <w:rPr>
          <w:sz w:val="22"/>
          <w:szCs w:val="22"/>
          <w:lang w:val="es-PE"/>
        </w:rPr>
        <w:t xml:space="preserve">&gt;. La página se organiza con una barra lateral de navegación, un área principal de artículos y un pie de página, cumpliendo con las pautas WCAG 2.2 para accesibilidad. La navegación mediante teclado y tecnologías de asistencia es intuitiva, gracias a enlaces de salto, encabezados bien definidos y una </w:t>
      </w:r>
      <w:r w:rsidRPr="6C6522D3">
        <w:rPr>
          <w:sz w:val="22"/>
          <w:szCs w:val="22"/>
          <w:lang w:val="es-PE"/>
        </w:rPr>
        <w:lastRenderedPageBreak/>
        <w:t>jerarquía semántica consistente. Esto permite que los usuarios accedan a la información de manera eficiente, haciendo de Wikipedia un ejemplo de sitio web accesible y bien estructurado.</w:t>
      </w:r>
    </w:p>
    <w:p w14:paraId="17DECE97" w14:textId="7E24E5C6" w:rsidR="6C6522D3" w:rsidRDefault="6C6522D3" w:rsidP="6C6522D3">
      <w:pPr>
        <w:pStyle w:val="Prrafodelista"/>
        <w:tabs>
          <w:tab w:val="left" w:pos="709"/>
        </w:tabs>
        <w:spacing w:line="276" w:lineRule="auto"/>
        <w:ind w:hanging="720"/>
        <w:rPr>
          <w:b/>
          <w:bCs/>
          <w:sz w:val="24"/>
          <w:szCs w:val="24"/>
          <w:lang w:val="es-PE"/>
        </w:rPr>
      </w:pPr>
    </w:p>
    <w:p w14:paraId="797CCE66" w14:textId="444E41B0" w:rsidR="00AD5520" w:rsidRPr="00A2011A" w:rsidRDefault="00DA2BE9"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¿Qué criterios utilizarías para decidir si implementar un formulario complejo en una sola página o dividirlo en varias páginas?  </w:t>
      </w:r>
    </w:p>
    <w:p w14:paraId="74485EA9" w14:textId="32E102E4" w:rsidR="3A73E48C" w:rsidRDefault="3A73E48C" w:rsidP="6C6522D3">
      <w:pPr>
        <w:pStyle w:val="Prrafodelista"/>
        <w:tabs>
          <w:tab w:val="left" w:pos="709"/>
        </w:tabs>
        <w:spacing w:line="276" w:lineRule="auto"/>
        <w:rPr>
          <w:sz w:val="22"/>
          <w:szCs w:val="22"/>
          <w:lang w:val="es-PE"/>
        </w:rPr>
      </w:pPr>
      <w:r w:rsidRPr="6C6522D3">
        <w:rPr>
          <w:sz w:val="22"/>
          <w:szCs w:val="22"/>
          <w:lang w:val="es-PE"/>
        </w:rPr>
        <w:t>Al elegir entre un formulario de una sola página o dividido en varias, se deben tener en cuenta la extensión y complejidad del formulario, la cantidad de información solicitada y la experiencia del usuario. Los formularios extensos o complicados resultan más manejables si se dividen en varias páginas, ya que esto disminuye la sobrecarga y mejora la usabilidad, mientras que los formularios breves pueden mostrarse en una sola página. Además, es importante considerar factores como la presencia de ramificación condicional, la necesidad de mostrar indicadores de progreso y la claridad en la estructura para facilitar la navegación.</w:t>
      </w:r>
    </w:p>
    <w:p w14:paraId="20B6169E" w14:textId="4209EBED" w:rsidR="6C6522D3" w:rsidRDefault="6C6522D3" w:rsidP="6C6522D3">
      <w:pPr>
        <w:pStyle w:val="Prrafodelista"/>
        <w:tabs>
          <w:tab w:val="left" w:pos="709"/>
        </w:tabs>
        <w:spacing w:line="276" w:lineRule="auto"/>
        <w:ind w:hanging="720"/>
        <w:rPr>
          <w:sz w:val="24"/>
          <w:szCs w:val="24"/>
          <w:lang w:val="es-PE"/>
        </w:rPr>
      </w:pPr>
    </w:p>
    <w:p w14:paraId="49482283" w14:textId="77777777" w:rsidR="00AD5520" w:rsidRPr="00A2011A" w:rsidRDefault="00DA2BE9"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¿Cómo puedes asegurarte de que el contenido multimedia (imágenes, videos, audio) incluido en una página web sea accesible para todos los usuarios? </w:t>
      </w:r>
    </w:p>
    <w:p w14:paraId="11749F4E" w14:textId="133F57A7" w:rsidR="424F9301" w:rsidRDefault="424F9301" w:rsidP="6C6522D3">
      <w:pPr>
        <w:pStyle w:val="Prrafodelista"/>
        <w:tabs>
          <w:tab w:val="left" w:pos="709"/>
        </w:tabs>
        <w:spacing w:line="276" w:lineRule="auto"/>
        <w:rPr>
          <w:sz w:val="22"/>
          <w:szCs w:val="22"/>
          <w:lang w:val="es-PE"/>
        </w:rPr>
      </w:pPr>
      <w:r w:rsidRPr="6C6522D3">
        <w:rPr>
          <w:sz w:val="22"/>
          <w:szCs w:val="22"/>
          <w:lang w:val="es-PE"/>
        </w:rPr>
        <w:t xml:space="preserve">Para asegurar que el contenido multimedia sea accesible, se deben incluir descripciones textuales alternativas para las imágenes (texto </w:t>
      </w:r>
      <w:proofErr w:type="spellStart"/>
      <w:r w:rsidRPr="6C6522D3">
        <w:rPr>
          <w:i/>
          <w:iCs/>
          <w:sz w:val="22"/>
          <w:szCs w:val="22"/>
          <w:lang w:val="es-PE"/>
        </w:rPr>
        <w:t>alt</w:t>
      </w:r>
      <w:proofErr w:type="spellEnd"/>
      <w:r w:rsidRPr="6C6522D3">
        <w:rPr>
          <w:sz w:val="22"/>
          <w:szCs w:val="22"/>
          <w:lang w:val="es-PE"/>
        </w:rPr>
        <w:t>), ofrecer subtítulos y transcripciones para videos y audios, emplear código compatible con lectores de pantalla, y mantener un buen contraste de colores junto con un diseño claro, con el fin de mejorar la accesibilidad visual y cognitiva, siempre respetando los estándares establecidos, como las WCAG</w:t>
      </w:r>
      <w:r w:rsidR="5D2C87E3" w:rsidRPr="6C6522D3">
        <w:rPr>
          <w:sz w:val="22"/>
          <w:szCs w:val="22"/>
          <w:lang w:val="es-PE"/>
        </w:rPr>
        <w:t xml:space="preserve"> (Nielsen, 2022)</w:t>
      </w:r>
      <w:r w:rsidRPr="6C6522D3">
        <w:rPr>
          <w:sz w:val="22"/>
          <w:szCs w:val="22"/>
          <w:lang w:val="es-PE"/>
        </w:rPr>
        <w:t>.</w:t>
      </w:r>
    </w:p>
    <w:p w14:paraId="6CCFC233" w14:textId="579847FD" w:rsidR="6C6522D3" w:rsidRDefault="6C6522D3" w:rsidP="6C6522D3">
      <w:pPr>
        <w:pStyle w:val="Prrafodelista"/>
        <w:tabs>
          <w:tab w:val="left" w:pos="709"/>
        </w:tabs>
        <w:spacing w:line="276" w:lineRule="auto"/>
        <w:ind w:hanging="720"/>
        <w:rPr>
          <w:b/>
          <w:bCs/>
          <w:sz w:val="24"/>
          <w:szCs w:val="24"/>
          <w:lang w:val="es-PE"/>
        </w:rPr>
      </w:pPr>
    </w:p>
    <w:p w14:paraId="0C493998" w14:textId="77777777" w:rsidR="00AD5520" w:rsidRPr="00A2011A" w:rsidRDefault="00DA2BE9"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Escribe el código HTML5 para crear un formulario de contacto simple con campos para nombre, correo electrónico y mensaje, incluyendo las etiquetas semánticas adecuadas. </w:t>
      </w:r>
    </w:p>
    <w:p w14:paraId="10062271" w14:textId="1F62678B" w:rsidR="6C6522D3" w:rsidRDefault="6C6522D3" w:rsidP="6C6522D3">
      <w:pPr>
        <w:pStyle w:val="Prrafodelista"/>
        <w:tabs>
          <w:tab w:val="left" w:pos="709"/>
        </w:tabs>
        <w:spacing w:line="276" w:lineRule="auto"/>
        <w:ind w:hanging="720"/>
        <w:rPr>
          <w:b/>
          <w:bCs/>
          <w:sz w:val="24"/>
          <w:szCs w:val="24"/>
          <w:lang w:val="es-PE"/>
        </w:rPr>
      </w:pPr>
    </w:p>
    <w:tbl>
      <w:tblPr>
        <w:tblStyle w:val="Tablaconcuadrcula"/>
        <w:tblW w:w="0" w:type="auto"/>
        <w:tblInd w:w="720" w:type="dxa"/>
        <w:tblLayout w:type="fixed"/>
        <w:tblLook w:val="06A0" w:firstRow="1" w:lastRow="0" w:firstColumn="1" w:lastColumn="0" w:noHBand="1" w:noVBand="1"/>
      </w:tblPr>
      <w:tblGrid>
        <w:gridCol w:w="8775"/>
      </w:tblGrid>
      <w:tr w:rsidR="6C6522D3" w14:paraId="49394B21" w14:textId="77777777" w:rsidTr="6C6522D3">
        <w:trPr>
          <w:trHeight w:val="300"/>
        </w:trPr>
        <w:tc>
          <w:tcPr>
            <w:tcW w:w="8775" w:type="dxa"/>
          </w:tcPr>
          <w:p w14:paraId="01557303" w14:textId="1C187DEA" w:rsidR="35445AAE" w:rsidRPr="00143F93" w:rsidRDefault="35445AAE" w:rsidP="00143F93">
            <w:r w:rsidRPr="00143F93">
              <w:rPr>
                <w:rFonts w:eastAsia="Consolas"/>
              </w:rPr>
              <w:t>&lt;!DOCTYPE html&gt;</w:t>
            </w:r>
          </w:p>
          <w:p w14:paraId="2D2EFD5E" w14:textId="1D8B2CF0" w:rsidR="35445AAE" w:rsidRPr="00143F93" w:rsidRDefault="35445AAE" w:rsidP="00143F93">
            <w:r w:rsidRPr="00143F93">
              <w:rPr>
                <w:rFonts w:eastAsia="Consolas"/>
              </w:rPr>
              <w:t>&lt;html lang="es"&gt;</w:t>
            </w:r>
          </w:p>
          <w:p w14:paraId="66197A8B" w14:textId="0000E281" w:rsidR="35445AAE" w:rsidRPr="00143F93" w:rsidRDefault="35445AAE" w:rsidP="00143F93">
            <w:r w:rsidRPr="00143F93">
              <w:rPr>
                <w:rFonts w:eastAsia="Consolas"/>
              </w:rPr>
              <w:t>&lt;head&gt;</w:t>
            </w:r>
          </w:p>
          <w:p w14:paraId="58EE830B" w14:textId="59F13569" w:rsidR="35445AAE" w:rsidRPr="00143F93" w:rsidRDefault="35445AAE" w:rsidP="00143F93">
            <w:r w:rsidRPr="00143F93">
              <w:rPr>
                <w:rFonts w:eastAsia="Consolas"/>
              </w:rPr>
              <w:t xml:space="preserve">    &lt;meta charset="UTF-8"&gt;</w:t>
            </w:r>
          </w:p>
          <w:p w14:paraId="1FD27EC1" w14:textId="7E0EED15" w:rsidR="35445AAE" w:rsidRPr="00143F93" w:rsidRDefault="35445AAE" w:rsidP="00143F93">
            <w:r w:rsidRPr="00143F93">
              <w:rPr>
                <w:rFonts w:eastAsia="Consolas"/>
              </w:rPr>
              <w:t xml:space="preserve">    &lt;meta name="viewport" content="width=device-width, initial-scale=1.0"&gt;</w:t>
            </w:r>
          </w:p>
          <w:p w14:paraId="4673D13C" w14:textId="062A6AEB" w:rsidR="35445AAE" w:rsidRPr="00143F93" w:rsidRDefault="35445AAE" w:rsidP="00143F93">
            <w:r w:rsidRPr="00143F93">
              <w:rPr>
                <w:rFonts w:eastAsia="Consolas"/>
              </w:rPr>
              <w:t xml:space="preserve">    &lt;title&gt;</w:t>
            </w:r>
            <w:proofErr w:type="spellStart"/>
            <w:r w:rsidRPr="00143F93">
              <w:rPr>
                <w:rFonts w:eastAsia="Consolas"/>
              </w:rPr>
              <w:t>Formulario</w:t>
            </w:r>
            <w:proofErr w:type="spellEnd"/>
            <w:r w:rsidRPr="00143F93">
              <w:rPr>
                <w:rFonts w:eastAsia="Consolas"/>
              </w:rPr>
              <w:t xml:space="preserve"> de </w:t>
            </w:r>
            <w:proofErr w:type="spellStart"/>
            <w:r w:rsidRPr="00143F93">
              <w:rPr>
                <w:rFonts w:eastAsia="Consolas"/>
              </w:rPr>
              <w:t>Contacto</w:t>
            </w:r>
            <w:proofErr w:type="spellEnd"/>
            <w:r w:rsidRPr="00143F93">
              <w:rPr>
                <w:rFonts w:eastAsia="Consolas"/>
              </w:rPr>
              <w:t>&lt;/title&gt;</w:t>
            </w:r>
          </w:p>
          <w:p w14:paraId="5C6CB907" w14:textId="61CF9502" w:rsidR="35445AAE" w:rsidRPr="00143F93" w:rsidRDefault="35445AAE" w:rsidP="00143F93">
            <w:r w:rsidRPr="00143F93">
              <w:rPr>
                <w:rFonts w:eastAsia="Consolas"/>
              </w:rPr>
              <w:t>&lt;/head&gt;</w:t>
            </w:r>
          </w:p>
          <w:p w14:paraId="597BBF08" w14:textId="278B0E26" w:rsidR="35445AAE" w:rsidRPr="00143F93" w:rsidRDefault="35445AAE" w:rsidP="00143F93">
            <w:r w:rsidRPr="00143F93">
              <w:rPr>
                <w:rFonts w:eastAsia="Consolas"/>
              </w:rPr>
              <w:t>&lt;body&gt;</w:t>
            </w:r>
          </w:p>
          <w:p w14:paraId="716F0DC4" w14:textId="2825E6FE" w:rsidR="6C6522D3" w:rsidRPr="00143F93" w:rsidRDefault="6C6522D3" w:rsidP="00143F93"/>
          <w:p w14:paraId="2B2F6AA6" w14:textId="4B68E6DA" w:rsidR="35445AAE" w:rsidRPr="00143F93" w:rsidRDefault="35445AAE" w:rsidP="00143F93">
            <w:r w:rsidRPr="00143F93">
              <w:rPr>
                <w:rFonts w:eastAsia="Consolas"/>
              </w:rPr>
              <w:t>&lt;header&gt;</w:t>
            </w:r>
          </w:p>
          <w:p w14:paraId="052B20A0" w14:textId="6A2F116E" w:rsidR="35445AAE" w:rsidRPr="00143F93" w:rsidRDefault="35445AAE" w:rsidP="00143F93">
            <w:r w:rsidRPr="00143F93">
              <w:rPr>
                <w:rFonts w:eastAsia="Consolas"/>
              </w:rPr>
              <w:t xml:space="preserve">    &lt;h1&gt;</w:t>
            </w:r>
            <w:proofErr w:type="spellStart"/>
            <w:r w:rsidRPr="00143F93">
              <w:rPr>
                <w:rFonts w:eastAsia="Consolas"/>
              </w:rPr>
              <w:t>Contacto</w:t>
            </w:r>
            <w:proofErr w:type="spellEnd"/>
            <w:r w:rsidRPr="00143F93">
              <w:rPr>
                <w:rFonts w:eastAsia="Consolas"/>
              </w:rPr>
              <w:t>&lt;/h1&gt;</w:t>
            </w:r>
          </w:p>
          <w:p w14:paraId="5FEFAF6E" w14:textId="0CDD5D11" w:rsidR="35445AAE" w:rsidRPr="00143F93" w:rsidRDefault="35445AAE" w:rsidP="00143F93">
            <w:r w:rsidRPr="00143F93">
              <w:rPr>
                <w:rFonts w:eastAsia="Consolas"/>
              </w:rPr>
              <w:t>&lt;/header&gt;</w:t>
            </w:r>
          </w:p>
          <w:p w14:paraId="680F9421" w14:textId="5B244780" w:rsidR="6C6522D3" w:rsidRPr="00143F93" w:rsidRDefault="6C6522D3" w:rsidP="00143F93"/>
          <w:p w14:paraId="5A392755" w14:textId="4F620011" w:rsidR="35445AAE" w:rsidRPr="00143F93" w:rsidRDefault="35445AAE" w:rsidP="00143F93">
            <w:r w:rsidRPr="00143F93">
              <w:rPr>
                <w:rFonts w:eastAsia="Consolas"/>
              </w:rPr>
              <w:t>&lt;main&gt;</w:t>
            </w:r>
          </w:p>
          <w:p w14:paraId="7061B0F4" w14:textId="3F9597A6" w:rsidR="35445AAE" w:rsidRPr="00143F93" w:rsidRDefault="35445AAE" w:rsidP="00143F93">
            <w:r w:rsidRPr="00143F93">
              <w:rPr>
                <w:rFonts w:eastAsia="Consolas"/>
              </w:rPr>
              <w:t xml:space="preserve">    &lt;section&gt;</w:t>
            </w:r>
          </w:p>
          <w:p w14:paraId="094474F5" w14:textId="0613A836" w:rsidR="35445AAE" w:rsidRPr="00143F93" w:rsidRDefault="35445AAE" w:rsidP="00143F93">
            <w:r w:rsidRPr="00143F93">
              <w:rPr>
                <w:rFonts w:eastAsia="Consolas"/>
              </w:rPr>
              <w:t xml:space="preserve">        &lt;h2&gt;</w:t>
            </w:r>
            <w:proofErr w:type="spellStart"/>
            <w:r w:rsidRPr="00143F93">
              <w:rPr>
                <w:rFonts w:eastAsia="Consolas"/>
              </w:rPr>
              <w:t>Envíanos</w:t>
            </w:r>
            <w:proofErr w:type="spellEnd"/>
            <w:r w:rsidRPr="00143F93">
              <w:rPr>
                <w:rFonts w:eastAsia="Consolas"/>
              </w:rPr>
              <w:t xml:space="preserve"> un </w:t>
            </w:r>
            <w:proofErr w:type="spellStart"/>
            <w:r w:rsidRPr="00143F93">
              <w:rPr>
                <w:rFonts w:eastAsia="Consolas"/>
              </w:rPr>
              <w:t>mensaje</w:t>
            </w:r>
            <w:proofErr w:type="spellEnd"/>
            <w:r w:rsidRPr="00143F93">
              <w:rPr>
                <w:rFonts w:eastAsia="Consolas"/>
              </w:rPr>
              <w:t>&lt;/h2&gt;</w:t>
            </w:r>
          </w:p>
          <w:p w14:paraId="10B090B3" w14:textId="7C4E1B13" w:rsidR="35445AAE" w:rsidRPr="00143F93" w:rsidRDefault="35445AAE" w:rsidP="00143F93">
            <w:r w:rsidRPr="00143F93">
              <w:rPr>
                <w:rFonts w:eastAsia="Consolas"/>
              </w:rPr>
              <w:t xml:space="preserve">        &lt;form action="#" method="post"&gt;</w:t>
            </w:r>
          </w:p>
          <w:p w14:paraId="134BEE39" w14:textId="13FDD953" w:rsidR="35445AAE" w:rsidRPr="00143F93" w:rsidRDefault="35445AAE" w:rsidP="00143F93">
            <w:r w:rsidRPr="00143F93">
              <w:rPr>
                <w:rFonts w:eastAsia="Consolas"/>
              </w:rPr>
              <w:t xml:space="preserve">            &lt;div&gt;</w:t>
            </w:r>
          </w:p>
          <w:p w14:paraId="22DBCDB4" w14:textId="588F55B3" w:rsidR="35445AAE" w:rsidRPr="00143F93" w:rsidRDefault="35445AAE" w:rsidP="00143F93">
            <w:r w:rsidRPr="00143F93">
              <w:rPr>
                <w:rFonts w:eastAsia="Consolas"/>
              </w:rPr>
              <w:t xml:space="preserve">                &lt;label for="</w:t>
            </w:r>
            <w:proofErr w:type="spellStart"/>
            <w:r w:rsidRPr="00143F93">
              <w:rPr>
                <w:rFonts w:eastAsia="Consolas"/>
              </w:rPr>
              <w:t>nombre</w:t>
            </w:r>
            <w:proofErr w:type="spellEnd"/>
            <w:r w:rsidRPr="00143F93">
              <w:rPr>
                <w:rFonts w:eastAsia="Consolas"/>
              </w:rPr>
              <w:t>"&gt;Nombre:&lt;/label&gt;</w:t>
            </w:r>
          </w:p>
          <w:p w14:paraId="3AEFC44A" w14:textId="2418D986" w:rsidR="35445AAE" w:rsidRPr="00143F93" w:rsidRDefault="35445AAE" w:rsidP="00143F93">
            <w:r w:rsidRPr="00143F93">
              <w:rPr>
                <w:rFonts w:eastAsia="Consolas"/>
              </w:rPr>
              <w:t xml:space="preserve">                &lt;input type="text" id="</w:t>
            </w:r>
            <w:proofErr w:type="spellStart"/>
            <w:r w:rsidRPr="00143F93">
              <w:rPr>
                <w:rFonts w:eastAsia="Consolas"/>
              </w:rPr>
              <w:t>nombre</w:t>
            </w:r>
            <w:proofErr w:type="spellEnd"/>
            <w:r w:rsidRPr="00143F93">
              <w:rPr>
                <w:rFonts w:eastAsia="Consolas"/>
              </w:rPr>
              <w:t>" name="</w:t>
            </w:r>
            <w:proofErr w:type="spellStart"/>
            <w:r w:rsidRPr="00143F93">
              <w:rPr>
                <w:rFonts w:eastAsia="Consolas"/>
              </w:rPr>
              <w:t>nombre</w:t>
            </w:r>
            <w:proofErr w:type="spellEnd"/>
            <w:r w:rsidRPr="00143F93">
              <w:rPr>
                <w:rFonts w:eastAsia="Consolas"/>
              </w:rPr>
              <w:t>" required&gt;</w:t>
            </w:r>
          </w:p>
          <w:p w14:paraId="64D3A658" w14:textId="09104D89" w:rsidR="35445AAE" w:rsidRPr="00143F93" w:rsidRDefault="35445AAE" w:rsidP="00143F93">
            <w:r w:rsidRPr="00143F93">
              <w:rPr>
                <w:rFonts w:eastAsia="Consolas"/>
              </w:rPr>
              <w:t xml:space="preserve">            &lt;/div&gt;</w:t>
            </w:r>
          </w:p>
          <w:p w14:paraId="13DD8A6D" w14:textId="2136C578" w:rsidR="6C6522D3" w:rsidRPr="00143F93" w:rsidRDefault="6C6522D3" w:rsidP="00143F93"/>
          <w:p w14:paraId="299278C3" w14:textId="5C5592AC" w:rsidR="35445AAE" w:rsidRPr="00143F93" w:rsidRDefault="35445AAE" w:rsidP="00143F93">
            <w:r w:rsidRPr="00143F93">
              <w:rPr>
                <w:rFonts w:eastAsia="Consolas"/>
              </w:rPr>
              <w:t xml:space="preserve">            &lt;div&gt;</w:t>
            </w:r>
          </w:p>
          <w:p w14:paraId="2C211A40" w14:textId="73875EA1" w:rsidR="35445AAE" w:rsidRPr="00143F93" w:rsidRDefault="35445AAE" w:rsidP="00143F93">
            <w:r w:rsidRPr="00143F93">
              <w:rPr>
                <w:rFonts w:eastAsia="Consolas"/>
              </w:rPr>
              <w:t xml:space="preserve">                &lt;label for="</w:t>
            </w:r>
            <w:proofErr w:type="spellStart"/>
            <w:r w:rsidRPr="00143F93">
              <w:rPr>
                <w:rFonts w:eastAsia="Consolas"/>
              </w:rPr>
              <w:t>correo</w:t>
            </w:r>
            <w:proofErr w:type="spellEnd"/>
            <w:r w:rsidRPr="00143F93">
              <w:rPr>
                <w:rFonts w:eastAsia="Consolas"/>
              </w:rPr>
              <w:t xml:space="preserve">"&gt;Correo </w:t>
            </w:r>
            <w:proofErr w:type="spellStart"/>
            <w:r w:rsidRPr="00143F93">
              <w:rPr>
                <w:rFonts w:eastAsia="Consolas"/>
              </w:rPr>
              <w:t>Electrónico</w:t>
            </w:r>
            <w:proofErr w:type="spellEnd"/>
            <w:r w:rsidRPr="00143F93">
              <w:rPr>
                <w:rFonts w:eastAsia="Consolas"/>
              </w:rPr>
              <w:t>:&lt;/label&gt;</w:t>
            </w:r>
          </w:p>
          <w:p w14:paraId="23DDD613" w14:textId="3990C567" w:rsidR="35445AAE" w:rsidRPr="00143F93" w:rsidRDefault="35445AAE" w:rsidP="00143F93">
            <w:r w:rsidRPr="00143F93">
              <w:rPr>
                <w:rFonts w:eastAsia="Consolas"/>
              </w:rPr>
              <w:t xml:space="preserve">                &lt;input type="email" id="</w:t>
            </w:r>
            <w:proofErr w:type="spellStart"/>
            <w:r w:rsidRPr="00143F93">
              <w:rPr>
                <w:rFonts w:eastAsia="Consolas"/>
              </w:rPr>
              <w:t>correo</w:t>
            </w:r>
            <w:proofErr w:type="spellEnd"/>
            <w:r w:rsidRPr="00143F93">
              <w:rPr>
                <w:rFonts w:eastAsia="Consolas"/>
              </w:rPr>
              <w:t>" name="</w:t>
            </w:r>
            <w:proofErr w:type="spellStart"/>
            <w:r w:rsidRPr="00143F93">
              <w:rPr>
                <w:rFonts w:eastAsia="Consolas"/>
              </w:rPr>
              <w:t>correo</w:t>
            </w:r>
            <w:proofErr w:type="spellEnd"/>
            <w:r w:rsidRPr="00143F93">
              <w:rPr>
                <w:rFonts w:eastAsia="Consolas"/>
              </w:rPr>
              <w:t>" required&gt;</w:t>
            </w:r>
          </w:p>
          <w:p w14:paraId="32541A2A" w14:textId="7371E46C" w:rsidR="35445AAE" w:rsidRPr="00143F93" w:rsidRDefault="35445AAE" w:rsidP="00143F93">
            <w:r w:rsidRPr="00143F93">
              <w:rPr>
                <w:rFonts w:eastAsia="Consolas"/>
              </w:rPr>
              <w:t xml:space="preserve">            &lt;/div&gt;</w:t>
            </w:r>
          </w:p>
          <w:p w14:paraId="14EBBE8F" w14:textId="02E999CB" w:rsidR="6C6522D3" w:rsidRPr="00143F93" w:rsidRDefault="6C6522D3" w:rsidP="00143F93"/>
          <w:p w14:paraId="5B4CAE4F" w14:textId="6723AE64" w:rsidR="35445AAE" w:rsidRPr="00143F93" w:rsidRDefault="35445AAE" w:rsidP="00143F93">
            <w:r w:rsidRPr="00143F93">
              <w:rPr>
                <w:rFonts w:eastAsia="Consolas"/>
              </w:rPr>
              <w:t xml:space="preserve">            &lt;div&gt;</w:t>
            </w:r>
          </w:p>
          <w:p w14:paraId="224F5D99" w14:textId="497B2CF3" w:rsidR="35445AAE" w:rsidRPr="00143F93" w:rsidRDefault="35445AAE" w:rsidP="00143F93">
            <w:r w:rsidRPr="00143F93">
              <w:rPr>
                <w:rFonts w:eastAsia="Consolas"/>
              </w:rPr>
              <w:t xml:space="preserve">                &lt;label for="</w:t>
            </w:r>
            <w:proofErr w:type="spellStart"/>
            <w:r w:rsidRPr="00143F93">
              <w:rPr>
                <w:rFonts w:eastAsia="Consolas"/>
              </w:rPr>
              <w:t>mensaje</w:t>
            </w:r>
            <w:proofErr w:type="spellEnd"/>
            <w:r w:rsidRPr="00143F93">
              <w:rPr>
                <w:rFonts w:eastAsia="Consolas"/>
              </w:rPr>
              <w:t>"&gt;</w:t>
            </w:r>
            <w:proofErr w:type="spellStart"/>
            <w:r w:rsidRPr="00143F93">
              <w:rPr>
                <w:rFonts w:eastAsia="Consolas"/>
              </w:rPr>
              <w:t>Mensaje</w:t>
            </w:r>
            <w:proofErr w:type="spellEnd"/>
            <w:r w:rsidRPr="00143F93">
              <w:rPr>
                <w:rFonts w:eastAsia="Consolas"/>
              </w:rPr>
              <w:t>:&lt;/label&gt;</w:t>
            </w:r>
          </w:p>
          <w:p w14:paraId="475C1405" w14:textId="14F1B0E6" w:rsidR="35445AAE" w:rsidRPr="00143F93" w:rsidRDefault="35445AAE" w:rsidP="00143F93">
            <w:r w:rsidRPr="00143F93">
              <w:rPr>
                <w:rFonts w:eastAsia="Consolas"/>
              </w:rPr>
              <w:t xml:space="preserve">                &lt;</w:t>
            </w:r>
            <w:proofErr w:type="spellStart"/>
            <w:r w:rsidRPr="00143F93">
              <w:rPr>
                <w:rFonts w:eastAsia="Consolas"/>
              </w:rPr>
              <w:t>textarea</w:t>
            </w:r>
            <w:proofErr w:type="spellEnd"/>
            <w:r w:rsidRPr="00143F93">
              <w:rPr>
                <w:rFonts w:eastAsia="Consolas"/>
              </w:rPr>
              <w:t xml:space="preserve"> id="</w:t>
            </w:r>
            <w:proofErr w:type="spellStart"/>
            <w:r w:rsidRPr="00143F93">
              <w:rPr>
                <w:rFonts w:eastAsia="Consolas"/>
              </w:rPr>
              <w:t>mensaje</w:t>
            </w:r>
            <w:proofErr w:type="spellEnd"/>
            <w:r w:rsidRPr="00143F93">
              <w:rPr>
                <w:rFonts w:eastAsia="Consolas"/>
              </w:rPr>
              <w:t>" name="</w:t>
            </w:r>
            <w:proofErr w:type="spellStart"/>
            <w:r w:rsidRPr="00143F93">
              <w:rPr>
                <w:rFonts w:eastAsia="Consolas"/>
              </w:rPr>
              <w:t>mensaje</w:t>
            </w:r>
            <w:proofErr w:type="spellEnd"/>
            <w:r w:rsidRPr="00143F93">
              <w:rPr>
                <w:rFonts w:eastAsia="Consolas"/>
              </w:rPr>
              <w:t>" rows="5" required&gt;&lt;/</w:t>
            </w:r>
            <w:proofErr w:type="spellStart"/>
            <w:r w:rsidRPr="00143F93">
              <w:rPr>
                <w:rFonts w:eastAsia="Consolas"/>
              </w:rPr>
              <w:t>textarea</w:t>
            </w:r>
            <w:proofErr w:type="spellEnd"/>
            <w:r w:rsidRPr="00143F93">
              <w:rPr>
                <w:rFonts w:eastAsia="Consolas"/>
              </w:rPr>
              <w:t>&gt;</w:t>
            </w:r>
          </w:p>
          <w:p w14:paraId="2D776D4E" w14:textId="3AB67DB4" w:rsidR="35445AAE" w:rsidRPr="00143F93" w:rsidRDefault="35445AAE" w:rsidP="00143F93">
            <w:r w:rsidRPr="00143F93">
              <w:rPr>
                <w:rFonts w:eastAsia="Consolas"/>
              </w:rPr>
              <w:t xml:space="preserve">            &lt;/div&gt;</w:t>
            </w:r>
          </w:p>
          <w:p w14:paraId="695048A2" w14:textId="06DC31AB" w:rsidR="6C6522D3" w:rsidRPr="00143F93" w:rsidRDefault="6C6522D3" w:rsidP="00143F93"/>
          <w:p w14:paraId="24DD4696" w14:textId="0BEDF7EE" w:rsidR="35445AAE" w:rsidRPr="00143F93" w:rsidRDefault="35445AAE" w:rsidP="00143F93">
            <w:r w:rsidRPr="00143F93">
              <w:rPr>
                <w:rFonts w:eastAsia="Consolas"/>
              </w:rPr>
              <w:t xml:space="preserve">            &lt;div&gt;</w:t>
            </w:r>
          </w:p>
          <w:p w14:paraId="6A4C5FC5" w14:textId="2C3C7284" w:rsidR="35445AAE" w:rsidRPr="00143F93" w:rsidRDefault="35445AAE" w:rsidP="00143F93">
            <w:r w:rsidRPr="00143F93">
              <w:rPr>
                <w:rFonts w:eastAsia="Consolas"/>
              </w:rPr>
              <w:t xml:space="preserve">                &lt;button type="submit"&gt;</w:t>
            </w:r>
            <w:proofErr w:type="spellStart"/>
            <w:r w:rsidRPr="00143F93">
              <w:rPr>
                <w:rFonts w:eastAsia="Consolas"/>
              </w:rPr>
              <w:t>Enviar</w:t>
            </w:r>
            <w:proofErr w:type="spellEnd"/>
            <w:r w:rsidRPr="00143F93">
              <w:rPr>
                <w:rFonts w:eastAsia="Consolas"/>
              </w:rPr>
              <w:t>&lt;/button&gt;</w:t>
            </w:r>
          </w:p>
          <w:p w14:paraId="20DD418A" w14:textId="487479A4" w:rsidR="35445AAE" w:rsidRPr="00143F93" w:rsidRDefault="35445AAE" w:rsidP="00143F93">
            <w:r w:rsidRPr="00143F93">
              <w:rPr>
                <w:rFonts w:eastAsia="Consolas"/>
              </w:rPr>
              <w:t xml:space="preserve">            &lt;/div&gt;</w:t>
            </w:r>
          </w:p>
          <w:p w14:paraId="42EB3C85" w14:textId="38F21CB3" w:rsidR="35445AAE" w:rsidRPr="00143F93" w:rsidRDefault="35445AAE" w:rsidP="00143F93">
            <w:r w:rsidRPr="00143F93">
              <w:rPr>
                <w:rFonts w:eastAsia="Consolas"/>
              </w:rPr>
              <w:t xml:space="preserve">        &lt;/form&gt;</w:t>
            </w:r>
          </w:p>
          <w:p w14:paraId="52FD462D" w14:textId="3388661E" w:rsidR="35445AAE" w:rsidRPr="00143F93" w:rsidRDefault="35445AAE" w:rsidP="00143F93">
            <w:r w:rsidRPr="00143F93">
              <w:rPr>
                <w:rFonts w:eastAsia="Consolas"/>
              </w:rPr>
              <w:t xml:space="preserve">    &lt;/section&gt;</w:t>
            </w:r>
          </w:p>
          <w:p w14:paraId="04DD4C0F" w14:textId="3B530CBE" w:rsidR="35445AAE" w:rsidRPr="00143F93" w:rsidRDefault="35445AAE" w:rsidP="00143F93">
            <w:r w:rsidRPr="00143F93">
              <w:rPr>
                <w:rFonts w:eastAsia="Consolas"/>
              </w:rPr>
              <w:t>&lt;/main&gt;</w:t>
            </w:r>
          </w:p>
          <w:p w14:paraId="4268E769" w14:textId="562E0D5E" w:rsidR="6C6522D3" w:rsidRPr="00143F93" w:rsidRDefault="6C6522D3" w:rsidP="00143F93"/>
          <w:p w14:paraId="6E30201A" w14:textId="0EC73969" w:rsidR="35445AAE" w:rsidRPr="00143F93" w:rsidRDefault="35445AAE" w:rsidP="00143F93">
            <w:r w:rsidRPr="00143F93">
              <w:rPr>
                <w:rFonts w:eastAsia="Consolas"/>
              </w:rPr>
              <w:t>&lt;footer&gt;</w:t>
            </w:r>
          </w:p>
          <w:p w14:paraId="244C2910" w14:textId="39EE432B" w:rsidR="35445AAE" w:rsidRPr="00143F93" w:rsidRDefault="35445AAE" w:rsidP="00143F93">
            <w:r w:rsidRPr="00143F93">
              <w:rPr>
                <w:rFonts w:eastAsia="Consolas"/>
              </w:rPr>
              <w:t xml:space="preserve">    &lt;p&gt;&amp;copy; 2025 Mi Sitio Web&lt;/p&gt;</w:t>
            </w:r>
          </w:p>
          <w:p w14:paraId="7F3A9C14" w14:textId="546520F6" w:rsidR="35445AAE" w:rsidRPr="00143F93" w:rsidRDefault="35445AAE" w:rsidP="00143F93">
            <w:r w:rsidRPr="00143F93">
              <w:rPr>
                <w:rFonts w:eastAsia="Consolas"/>
              </w:rPr>
              <w:t>&lt;/footer&gt;</w:t>
            </w:r>
          </w:p>
          <w:p w14:paraId="22D7864B" w14:textId="01AACAEF" w:rsidR="6C6522D3" w:rsidRPr="00143F93" w:rsidRDefault="6C6522D3" w:rsidP="00143F93"/>
          <w:p w14:paraId="4AF256AF" w14:textId="2B524F76" w:rsidR="35445AAE" w:rsidRPr="00143F93" w:rsidRDefault="35445AAE" w:rsidP="00143F93">
            <w:r w:rsidRPr="00143F93">
              <w:rPr>
                <w:rFonts w:eastAsia="Consolas"/>
              </w:rPr>
              <w:t>&lt;/body&gt;</w:t>
            </w:r>
          </w:p>
          <w:p w14:paraId="50AF5AAF" w14:textId="18825CAB" w:rsidR="6C6522D3" w:rsidRDefault="35445AAE" w:rsidP="00143F93">
            <w:r w:rsidRPr="00143F93">
              <w:rPr>
                <w:rFonts w:eastAsia="Consolas"/>
              </w:rPr>
              <w:t>&lt;/html&gt;</w:t>
            </w:r>
          </w:p>
        </w:tc>
      </w:tr>
    </w:tbl>
    <w:p w14:paraId="71DC84C2" w14:textId="3C3D9BE6" w:rsidR="6C6522D3" w:rsidRDefault="6C6522D3" w:rsidP="6C6522D3">
      <w:pPr>
        <w:pStyle w:val="Prrafodelista"/>
        <w:tabs>
          <w:tab w:val="left" w:pos="709"/>
        </w:tabs>
        <w:spacing w:line="276" w:lineRule="auto"/>
        <w:ind w:hanging="720"/>
        <w:rPr>
          <w:b/>
          <w:bCs/>
          <w:sz w:val="24"/>
          <w:szCs w:val="24"/>
          <w:lang w:val="es-PE"/>
        </w:rPr>
      </w:pPr>
    </w:p>
    <w:p w14:paraId="28EB19E0" w14:textId="267026A4" w:rsidR="00AD5520" w:rsidRPr="00A2011A" w:rsidRDefault="005D757F"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I</w:t>
      </w:r>
      <w:r w:rsidR="00DA2BE9" w:rsidRPr="00A2011A">
        <w:rPr>
          <w:b/>
          <w:sz w:val="24"/>
          <w:szCs w:val="24"/>
          <w:lang w:val="es-PE"/>
        </w:rPr>
        <w:t xml:space="preserve">mplementa validaciones en el lado del cliente en un formulario HTML5 para asegurar que los usuarios ingresen datos en el formato correcto (por ejemplo, una dirección de correo electrónico válida). </w:t>
      </w:r>
    </w:p>
    <w:p w14:paraId="5A4DE169" w14:textId="2E272179" w:rsidR="6C6522D3" w:rsidRDefault="6C6522D3" w:rsidP="6C6522D3">
      <w:pPr>
        <w:pStyle w:val="Prrafodelista"/>
        <w:tabs>
          <w:tab w:val="left" w:pos="709"/>
        </w:tabs>
        <w:spacing w:line="276" w:lineRule="auto"/>
        <w:ind w:hanging="720"/>
        <w:rPr>
          <w:b/>
          <w:bCs/>
          <w:sz w:val="24"/>
          <w:szCs w:val="24"/>
          <w:lang w:val="es-PE"/>
        </w:rPr>
      </w:pPr>
    </w:p>
    <w:tbl>
      <w:tblPr>
        <w:tblStyle w:val="Tablaconcuadrcula"/>
        <w:tblW w:w="0" w:type="auto"/>
        <w:tblInd w:w="720" w:type="dxa"/>
        <w:tblLayout w:type="fixed"/>
        <w:tblLook w:val="06A0" w:firstRow="1" w:lastRow="0" w:firstColumn="1" w:lastColumn="0" w:noHBand="1" w:noVBand="1"/>
      </w:tblPr>
      <w:tblGrid>
        <w:gridCol w:w="8775"/>
      </w:tblGrid>
      <w:tr w:rsidR="6C6522D3" w14:paraId="46FC7FAE" w14:textId="77777777" w:rsidTr="6C6522D3">
        <w:trPr>
          <w:trHeight w:val="300"/>
        </w:trPr>
        <w:tc>
          <w:tcPr>
            <w:tcW w:w="8775" w:type="dxa"/>
          </w:tcPr>
          <w:p w14:paraId="4EA12A47" w14:textId="3104A103" w:rsidR="17A7ABC9" w:rsidRPr="00143F93" w:rsidRDefault="17A7ABC9" w:rsidP="00143F93">
            <w:r w:rsidRPr="00143F93">
              <w:rPr>
                <w:rFonts w:eastAsia="Consolas"/>
              </w:rPr>
              <w:t>&lt;!DOCTYPE html&gt;</w:t>
            </w:r>
          </w:p>
          <w:p w14:paraId="37A7AB88" w14:textId="2F3CC939" w:rsidR="17A7ABC9" w:rsidRPr="00143F93" w:rsidRDefault="17A7ABC9" w:rsidP="00143F93">
            <w:r w:rsidRPr="00143F93">
              <w:rPr>
                <w:rFonts w:eastAsia="Consolas"/>
              </w:rPr>
              <w:t>&lt;html lang="es"&gt;</w:t>
            </w:r>
          </w:p>
          <w:p w14:paraId="45E15877" w14:textId="47BA2418" w:rsidR="17A7ABC9" w:rsidRPr="00143F93" w:rsidRDefault="17A7ABC9" w:rsidP="00143F93">
            <w:r w:rsidRPr="00143F93">
              <w:rPr>
                <w:rFonts w:eastAsia="Consolas"/>
              </w:rPr>
              <w:t>&lt;head&gt;</w:t>
            </w:r>
          </w:p>
          <w:p w14:paraId="2BF1F5C0" w14:textId="7E9CEBAD" w:rsidR="17A7ABC9" w:rsidRPr="00143F93" w:rsidRDefault="17A7ABC9" w:rsidP="00143F93">
            <w:r w:rsidRPr="00143F93">
              <w:rPr>
                <w:rFonts w:eastAsia="Consolas"/>
              </w:rPr>
              <w:t xml:space="preserve">    &lt;meta charset="UTF-8"&gt;</w:t>
            </w:r>
          </w:p>
          <w:p w14:paraId="06298F9A" w14:textId="4ED2FB18" w:rsidR="17A7ABC9" w:rsidRPr="00143F93" w:rsidRDefault="17A7ABC9" w:rsidP="00143F93">
            <w:r w:rsidRPr="00143F93">
              <w:rPr>
                <w:rFonts w:eastAsia="Consolas"/>
              </w:rPr>
              <w:t xml:space="preserve">    &lt;meta name="viewport" content="width=device-width, initial-scale=1.0"&gt;</w:t>
            </w:r>
          </w:p>
          <w:p w14:paraId="1D57A2B1" w14:textId="7E58EAE8" w:rsidR="17A7ABC9" w:rsidRPr="00143F93" w:rsidRDefault="17A7ABC9" w:rsidP="00143F93">
            <w:r w:rsidRPr="00143F93">
              <w:rPr>
                <w:rFonts w:eastAsia="Consolas"/>
              </w:rPr>
              <w:t xml:space="preserve">    &lt;title&gt;</w:t>
            </w:r>
            <w:proofErr w:type="spellStart"/>
            <w:r w:rsidRPr="00143F93">
              <w:rPr>
                <w:rFonts w:eastAsia="Consolas"/>
              </w:rPr>
              <w:t>Formulario</w:t>
            </w:r>
            <w:proofErr w:type="spellEnd"/>
            <w:r w:rsidRPr="00143F93">
              <w:rPr>
                <w:rFonts w:eastAsia="Consolas"/>
              </w:rPr>
              <w:t xml:space="preserve"> de </w:t>
            </w:r>
            <w:proofErr w:type="spellStart"/>
            <w:r w:rsidRPr="00143F93">
              <w:rPr>
                <w:rFonts w:eastAsia="Consolas"/>
              </w:rPr>
              <w:t>Contacto</w:t>
            </w:r>
            <w:proofErr w:type="spellEnd"/>
            <w:r w:rsidRPr="00143F93">
              <w:rPr>
                <w:rFonts w:eastAsia="Consolas"/>
              </w:rPr>
              <w:t xml:space="preserve"> con </w:t>
            </w:r>
            <w:proofErr w:type="spellStart"/>
            <w:r w:rsidRPr="00143F93">
              <w:rPr>
                <w:rFonts w:eastAsia="Consolas"/>
              </w:rPr>
              <w:t>Validación</w:t>
            </w:r>
            <w:proofErr w:type="spellEnd"/>
            <w:r w:rsidRPr="00143F93">
              <w:rPr>
                <w:rFonts w:eastAsia="Consolas"/>
              </w:rPr>
              <w:t>&lt;/title&gt;</w:t>
            </w:r>
          </w:p>
          <w:p w14:paraId="7D292652" w14:textId="5B268CF9" w:rsidR="17A7ABC9" w:rsidRPr="00143F93" w:rsidRDefault="17A7ABC9" w:rsidP="00143F93">
            <w:r w:rsidRPr="00143F93">
              <w:rPr>
                <w:rFonts w:eastAsia="Consolas"/>
              </w:rPr>
              <w:t>&lt;/head&gt;</w:t>
            </w:r>
          </w:p>
          <w:p w14:paraId="4C6F894D" w14:textId="373DF686" w:rsidR="17A7ABC9" w:rsidRPr="00143F93" w:rsidRDefault="17A7ABC9" w:rsidP="00143F93">
            <w:r w:rsidRPr="00143F93">
              <w:rPr>
                <w:rFonts w:eastAsia="Consolas"/>
              </w:rPr>
              <w:t>&lt;body&gt;</w:t>
            </w:r>
          </w:p>
          <w:p w14:paraId="5CB65CF0" w14:textId="172332FA" w:rsidR="6C6522D3" w:rsidRPr="00143F93" w:rsidRDefault="6C6522D3" w:rsidP="00143F93"/>
          <w:p w14:paraId="565C2204" w14:textId="32408E8F" w:rsidR="17A7ABC9" w:rsidRPr="00143F93" w:rsidRDefault="17A7ABC9" w:rsidP="00143F93">
            <w:r w:rsidRPr="00143F93">
              <w:rPr>
                <w:rFonts w:eastAsia="Consolas"/>
              </w:rPr>
              <w:t>&lt;header&gt;</w:t>
            </w:r>
          </w:p>
          <w:p w14:paraId="55BED480" w14:textId="45FA4E42" w:rsidR="17A7ABC9" w:rsidRPr="00143F93" w:rsidRDefault="17A7ABC9" w:rsidP="00143F93">
            <w:r w:rsidRPr="00143F93">
              <w:rPr>
                <w:rFonts w:eastAsia="Consolas"/>
              </w:rPr>
              <w:t xml:space="preserve">    &lt;h1&gt;</w:t>
            </w:r>
            <w:proofErr w:type="spellStart"/>
            <w:r w:rsidRPr="00143F93">
              <w:rPr>
                <w:rFonts w:eastAsia="Consolas"/>
              </w:rPr>
              <w:t>Contacto</w:t>
            </w:r>
            <w:proofErr w:type="spellEnd"/>
            <w:r w:rsidRPr="00143F93">
              <w:rPr>
                <w:rFonts w:eastAsia="Consolas"/>
              </w:rPr>
              <w:t>&lt;/h1&gt;</w:t>
            </w:r>
          </w:p>
          <w:p w14:paraId="73742988" w14:textId="39125417" w:rsidR="17A7ABC9" w:rsidRPr="00143F93" w:rsidRDefault="17A7ABC9" w:rsidP="00143F93">
            <w:r w:rsidRPr="00143F93">
              <w:rPr>
                <w:rFonts w:eastAsia="Consolas"/>
              </w:rPr>
              <w:t>&lt;/header&gt;</w:t>
            </w:r>
          </w:p>
          <w:p w14:paraId="5B1F6F1A" w14:textId="196E73F7" w:rsidR="6C6522D3" w:rsidRPr="00143F93" w:rsidRDefault="6C6522D3" w:rsidP="00143F93"/>
          <w:p w14:paraId="32B4E79D" w14:textId="1A18824B" w:rsidR="17A7ABC9" w:rsidRPr="00143F93" w:rsidRDefault="17A7ABC9" w:rsidP="00143F93">
            <w:r w:rsidRPr="00143F93">
              <w:rPr>
                <w:rFonts w:eastAsia="Consolas"/>
              </w:rPr>
              <w:t>&lt;main&gt;</w:t>
            </w:r>
          </w:p>
          <w:p w14:paraId="03E33739" w14:textId="69FA2047" w:rsidR="17A7ABC9" w:rsidRPr="00143F93" w:rsidRDefault="17A7ABC9" w:rsidP="00143F93">
            <w:r w:rsidRPr="00143F93">
              <w:rPr>
                <w:rFonts w:eastAsia="Consolas"/>
              </w:rPr>
              <w:t xml:space="preserve">    &lt;section&gt;</w:t>
            </w:r>
          </w:p>
          <w:p w14:paraId="20D70331" w14:textId="7ACECBDD" w:rsidR="17A7ABC9" w:rsidRPr="00143F93" w:rsidRDefault="17A7ABC9" w:rsidP="00143F93">
            <w:r w:rsidRPr="00143F93">
              <w:rPr>
                <w:rFonts w:eastAsia="Consolas"/>
              </w:rPr>
              <w:t xml:space="preserve">        &lt;h2&gt;</w:t>
            </w:r>
            <w:proofErr w:type="spellStart"/>
            <w:r w:rsidRPr="00143F93">
              <w:rPr>
                <w:rFonts w:eastAsia="Consolas"/>
              </w:rPr>
              <w:t>Envíanos</w:t>
            </w:r>
            <w:proofErr w:type="spellEnd"/>
            <w:r w:rsidRPr="00143F93">
              <w:rPr>
                <w:rFonts w:eastAsia="Consolas"/>
              </w:rPr>
              <w:t xml:space="preserve"> un </w:t>
            </w:r>
            <w:proofErr w:type="spellStart"/>
            <w:r w:rsidRPr="00143F93">
              <w:rPr>
                <w:rFonts w:eastAsia="Consolas"/>
              </w:rPr>
              <w:t>mensaje</w:t>
            </w:r>
            <w:proofErr w:type="spellEnd"/>
            <w:r w:rsidRPr="00143F93">
              <w:rPr>
                <w:rFonts w:eastAsia="Consolas"/>
              </w:rPr>
              <w:t>&lt;/h2&gt;</w:t>
            </w:r>
          </w:p>
          <w:p w14:paraId="1F1D382A" w14:textId="58A81D17" w:rsidR="17A7ABC9" w:rsidRPr="00143F93" w:rsidRDefault="17A7ABC9" w:rsidP="00143F93">
            <w:r w:rsidRPr="00143F93">
              <w:rPr>
                <w:rFonts w:eastAsia="Consolas"/>
              </w:rPr>
              <w:t xml:space="preserve">        &lt;form action="#" method="post"&gt;</w:t>
            </w:r>
          </w:p>
          <w:p w14:paraId="0669F984" w14:textId="5D73A039" w:rsidR="17A7ABC9" w:rsidRPr="00143F93" w:rsidRDefault="17A7ABC9" w:rsidP="00143F93">
            <w:r w:rsidRPr="00143F93">
              <w:rPr>
                <w:rFonts w:eastAsia="Consolas"/>
              </w:rPr>
              <w:t xml:space="preserve">            &lt;div&gt;</w:t>
            </w:r>
          </w:p>
          <w:p w14:paraId="7A260E37" w14:textId="01FBF312" w:rsidR="17A7ABC9" w:rsidRPr="00143F93" w:rsidRDefault="17A7ABC9" w:rsidP="00143F93">
            <w:r w:rsidRPr="00143F93">
              <w:rPr>
                <w:rFonts w:eastAsia="Consolas"/>
              </w:rPr>
              <w:t xml:space="preserve">                &lt;label for="</w:t>
            </w:r>
            <w:proofErr w:type="spellStart"/>
            <w:r w:rsidRPr="00143F93">
              <w:rPr>
                <w:rFonts w:eastAsia="Consolas"/>
              </w:rPr>
              <w:t>nombre</w:t>
            </w:r>
            <w:proofErr w:type="spellEnd"/>
            <w:r w:rsidRPr="00143F93">
              <w:rPr>
                <w:rFonts w:eastAsia="Consolas"/>
              </w:rPr>
              <w:t>"&gt;Nombre:&lt;/label&gt;</w:t>
            </w:r>
          </w:p>
          <w:p w14:paraId="6B1C8591" w14:textId="358B26A0" w:rsidR="17A7ABC9" w:rsidRPr="00143F93" w:rsidRDefault="17A7ABC9" w:rsidP="00143F93">
            <w:r w:rsidRPr="00143F93">
              <w:rPr>
                <w:rFonts w:eastAsia="Consolas"/>
              </w:rPr>
              <w:t xml:space="preserve">                &lt;input </w:t>
            </w:r>
          </w:p>
          <w:p w14:paraId="6FB038F0" w14:textId="0CF29578" w:rsidR="17A7ABC9" w:rsidRPr="00143F93" w:rsidRDefault="17A7ABC9" w:rsidP="00143F93">
            <w:r w:rsidRPr="00143F93">
              <w:rPr>
                <w:rFonts w:eastAsia="Consolas"/>
              </w:rPr>
              <w:t xml:space="preserve">                    type="text" </w:t>
            </w:r>
          </w:p>
          <w:p w14:paraId="79E2F0A2" w14:textId="000BC0B9" w:rsidR="17A7ABC9" w:rsidRPr="00143F93" w:rsidRDefault="17A7ABC9" w:rsidP="00143F93">
            <w:r w:rsidRPr="00143F93">
              <w:rPr>
                <w:rFonts w:eastAsia="Consolas"/>
              </w:rPr>
              <w:t xml:space="preserve">                    id="</w:t>
            </w:r>
            <w:proofErr w:type="spellStart"/>
            <w:r w:rsidRPr="00143F93">
              <w:rPr>
                <w:rFonts w:eastAsia="Consolas"/>
              </w:rPr>
              <w:t>nombre</w:t>
            </w:r>
            <w:proofErr w:type="spellEnd"/>
            <w:r w:rsidRPr="00143F93">
              <w:rPr>
                <w:rFonts w:eastAsia="Consolas"/>
              </w:rPr>
              <w:t xml:space="preserve">" </w:t>
            </w:r>
          </w:p>
          <w:p w14:paraId="2036CBCC" w14:textId="798D5FEC" w:rsidR="17A7ABC9" w:rsidRPr="00143F93" w:rsidRDefault="17A7ABC9" w:rsidP="00143F93">
            <w:r w:rsidRPr="00143F93">
              <w:rPr>
                <w:rFonts w:eastAsia="Consolas"/>
              </w:rPr>
              <w:t xml:space="preserve">                    name="</w:t>
            </w:r>
            <w:proofErr w:type="spellStart"/>
            <w:r w:rsidRPr="00143F93">
              <w:rPr>
                <w:rFonts w:eastAsia="Consolas"/>
              </w:rPr>
              <w:t>nombre</w:t>
            </w:r>
            <w:proofErr w:type="spellEnd"/>
            <w:r w:rsidRPr="00143F93">
              <w:rPr>
                <w:rFonts w:eastAsia="Consolas"/>
              </w:rPr>
              <w:t xml:space="preserve">" </w:t>
            </w:r>
          </w:p>
          <w:p w14:paraId="12C2C33E" w14:textId="1AE8AF1D" w:rsidR="17A7ABC9" w:rsidRPr="00143F93" w:rsidRDefault="17A7ABC9" w:rsidP="00143F93">
            <w:r w:rsidRPr="00143F93">
              <w:rPr>
                <w:rFonts w:eastAsia="Consolas"/>
              </w:rPr>
              <w:t xml:space="preserve">                    required </w:t>
            </w:r>
          </w:p>
          <w:p w14:paraId="1FAEE257" w14:textId="0379D9AF" w:rsidR="17A7ABC9" w:rsidRPr="00143F93" w:rsidRDefault="17A7ABC9" w:rsidP="00143F93">
            <w:r w:rsidRPr="00143F93">
              <w:rPr>
                <w:rFonts w:eastAsia="Consolas"/>
              </w:rPr>
              <w:t xml:space="preserve">                    </w:t>
            </w:r>
            <w:proofErr w:type="spellStart"/>
            <w:r w:rsidRPr="00143F93">
              <w:rPr>
                <w:rFonts w:eastAsia="Consolas"/>
              </w:rPr>
              <w:t>minlength</w:t>
            </w:r>
            <w:proofErr w:type="spellEnd"/>
            <w:r w:rsidRPr="00143F93">
              <w:rPr>
                <w:rFonts w:eastAsia="Consolas"/>
              </w:rPr>
              <w:t xml:space="preserve">="2" </w:t>
            </w:r>
          </w:p>
          <w:p w14:paraId="3D1F4246" w14:textId="025D52E3" w:rsidR="17A7ABC9" w:rsidRPr="00143F93" w:rsidRDefault="17A7ABC9" w:rsidP="00143F93">
            <w:r w:rsidRPr="00143F93">
              <w:rPr>
                <w:rFonts w:eastAsia="Consolas"/>
              </w:rPr>
              <w:t xml:space="preserve">                    </w:t>
            </w:r>
            <w:proofErr w:type="spellStart"/>
            <w:r w:rsidRPr="00143F93">
              <w:rPr>
                <w:rFonts w:eastAsia="Consolas"/>
              </w:rPr>
              <w:t>maxlength</w:t>
            </w:r>
            <w:proofErr w:type="spellEnd"/>
            <w:r w:rsidRPr="00143F93">
              <w:rPr>
                <w:rFonts w:eastAsia="Consolas"/>
              </w:rPr>
              <w:t xml:space="preserve">="50" </w:t>
            </w:r>
          </w:p>
          <w:p w14:paraId="76F85F35" w14:textId="22A598A4" w:rsidR="17A7ABC9" w:rsidRPr="00143F93" w:rsidRDefault="17A7ABC9" w:rsidP="00143F93">
            <w:r w:rsidRPr="00143F93">
              <w:rPr>
                <w:rFonts w:eastAsia="Consolas"/>
              </w:rPr>
              <w:t xml:space="preserve">                    pattern="[A-Za-</w:t>
            </w:r>
            <w:proofErr w:type="spellStart"/>
            <w:r w:rsidRPr="00143F93">
              <w:rPr>
                <w:rFonts w:eastAsia="Consolas"/>
              </w:rPr>
              <w:t>zÁÉÍÓÚáéíóúñÑ</w:t>
            </w:r>
            <w:proofErr w:type="spellEnd"/>
            <w:r w:rsidRPr="00143F93">
              <w:rPr>
                <w:rFonts w:eastAsia="Consolas"/>
              </w:rPr>
              <w:t>\</w:t>
            </w:r>
            <w:proofErr w:type="gramStart"/>
            <w:r w:rsidRPr="00143F93">
              <w:rPr>
                <w:rFonts w:eastAsia="Consolas"/>
              </w:rPr>
              <w:t>s]+</w:t>
            </w:r>
            <w:proofErr w:type="gramEnd"/>
            <w:r w:rsidRPr="00143F93">
              <w:rPr>
                <w:rFonts w:eastAsia="Consolas"/>
              </w:rPr>
              <w:t xml:space="preserve">" </w:t>
            </w:r>
          </w:p>
          <w:p w14:paraId="4A235A57" w14:textId="1BF9B9F5" w:rsidR="17A7ABC9" w:rsidRPr="00143F93" w:rsidRDefault="17A7ABC9" w:rsidP="00143F93">
            <w:r w:rsidRPr="00143F93">
              <w:rPr>
                <w:rFonts w:eastAsia="Consolas"/>
              </w:rPr>
              <w:t xml:space="preserve">                    title="Solo </w:t>
            </w:r>
            <w:proofErr w:type="spellStart"/>
            <w:r w:rsidRPr="00143F93">
              <w:rPr>
                <w:rFonts w:eastAsia="Consolas"/>
              </w:rPr>
              <w:t>letras</w:t>
            </w:r>
            <w:proofErr w:type="spellEnd"/>
            <w:r w:rsidRPr="00143F93">
              <w:rPr>
                <w:rFonts w:eastAsia="Consolas"/>
              </w:rPr>
              <w:t xml:space="preserve"> y </w:t>
            </w:r>
            <w:proofErr w:type="spellStart"/>
            <w:r w:rsidRPr="00143F93">
              <w:rPr>
                <w:rFonts w:eastAsia="Consolas"/>
              </w:rPr>
              <w:t>espacios</w:t>
            </w:r>
            <w:proofErr w:type="spellEnd"/>
            <w:r w:rsidRPr="00143F93">
              <w:rPr>
                <w:rFonts w:eastAsia="Consolas"/>
              </w:rPr>
              <w:t xml:space="preserve">, entre 2 y 50 </w:t>
            </w:r>
            <w:proofErr w:type="spellStart"/>
            <w:r w:rsidRPr="00143F93">
              <w:rPr>
                <w:rFonts w:eastAsia="Consolas"/>
              </w:rPr>
              <w:t>caracteres</w:t>
            </w:r>
            <w:proofErr w:type="spellEnd"/>
            <w:r w:rsidRPr="00143F93">
              <w:rPr>
                <w:rFonts w:eastAsia="Consolas"/>
              </w:rPr>
              <w:t>"&gt;</w:t>
            </w:r>
          </w:p>
          <w:p w14:paraId="56D6D942" w14:textId="551FD2F1" w:rsidR="17A7ABC9" w:rsidRPr="00143F93" w:rsidRDefault="17A7ABC9" w:rsidP="00143F93">
            <w:r w:rsidRPr="00143F93">
              <w:rPr>
                <w:rFonts w:eastAsia="Consolas"/>
              </w:rPr>
              <w:t xml:space="preserve">            &lt;/div&gt;</w:t>
            </w:r>
          </w:p>
          <w:p w14:paraId="6F1D8A1B" w14:textId="2493453D" w:rsidR="6C6522D3" w:rsidRPr="00143F93" w:rsidRDefault="6C6522D3" w:rsidP="00143F93"/>
          <w:p w14:paraId="192B013E" w14:textId="12DC3FEA" w:rsidR="17A7ABC9" w:rsidRPr="00143F93" w:rsidRDefault="17A7ABC9" w:rsidP="00143F93">
            <w:r w:rsidRPr="00143F93">
              <w:rPr>
                <w:rFonts w:eastAsia="Consolas"/>
              </w:rPr>
              <w:t xml:space="preserve">            &lt;div&gt;</w:t>
            </w:r>
          </w:p>
          <w:p w14:paraId="7F3A572D" w14:textId="62A9D558" w:rsidR="17A7ABC9" w:rsidRPr="00143F93" w:rsidRDefault="17A7ABC9" w:rsidP="00143F93">
            <w:r w:rsidRPr="00143F93">
              <w:rPr>
                <w:rFonts w:eastAsia="Consolas"/>
              </w:rPr>
              <w:t xml:space="preserve">                &lt;label for="</w:t>
            </w:r>
            <w:proofErr w:type="spellStart"/>
            <w:r w:rsidRPr="00143F93">
              <w:rPr>
                <w:rFonts w:eastAsia="Consolas"/>
              </w:rPr>
              <w:t>correo</w:t>
            </w:r>
            <w:proofErr w:type="spellEnd"/>
            <w:r w:rsidRPr="00143F93">
              <w:rPr>
                <w:rFonts w:eastAsia="Consolas"/>
              </w:rPr>
              <w:t xml:space="preserve">"&gt;Correo </w:t>
            </w:r>
            <w:proofErr w:type="spellStart"/>
            <w:r w:rsidRPr="00143F93">
              <w:rPr>
                <w:rFonts w:eastAsia="Consolas"/>
              </w:rPr>
              <w:t>Electrónico</w:t>
            </w:r>
            <w:proofErr w:type="spellEnd"/>
            <w:r w:rsidRPr="00143F93">
              <w:rPr>
                <w:rFonts w:eastAsia="Consolas"/>
              </w:rPr>
              <w:t>:&lt;/label&gt;</w:t>
            </w:r>
          </w:p>
          <w:p w14:paraId="61A142DF" w14:textId="0658C86F" w:rsidR="17A7ABC9" w:rsidRPr="00143F93" w:rsidRDefault="17A7ABC9" w:rsidP="00143F93">
            <w:r w:rsidRPr="00143F93">
              <w:rPr>
                <w:rFonts w:eastAsia="Consolas"/>
              </w:rPr>
              <w:t xml:space="preserve">                &lt;input </w:t>
            </w:r>
          </w:p>
          <w:p w14:paraId="21FF8DE0" w14:textId="1A8506AB" w:rsidR="17A7ABC9" w:rsidRPr="00143F93" w:rsidRDefault="17A7ABC9" w:rsidP="00143F93">
            <w:r w:rsidRPr="00143F93">
              <w:rPr>
                <w:rFonts w:eastAsia="Consolas"/>
              </w:rPr>
              <w:lastRenderedPageBreak/>
              <w:t xml:space="preserve">                    type="email" </w:t>
            </w:r>
          </w:p>
          <w:p w14:paraId="0746D0DF" w14:textId="0FBA70F1" w:rsidR="17A7ABC9" w:rsidRPr="00143F93" w:rsidRDefault="17A7ABC9" w:rsidP="00143F93">
            <w:r w:rsidRPr="00143F93">
              <w:rPr>
                <w:rFonts w:eastAsia="Consolas"/>
              </w:rPr>
              <w:t xml:space="preserve">                    id="</w:t>
            </w:r>
            <w:proofErr w:type="spellStart"/>
            <w:r w:rsidRPr="00143F93">
              <w:rPr>
                <w:rFonts w:eastAsia="Consolas"/>
              </w:rPr>
              <w:t>correo</w:t>
            </w:r>
            <w:proofErr w:type="spellEnd"/>
            <w:r w:rsidRPr="00143F93">
              <w:rPr>
                <w:rFonts w:eastAsia="Consolas"/>
              </w:rPr>
              <w:t xml:space="preserve">" </w:t>
            </w:r>
          </w:p>
          <w:p w14:paraId="6F8EA016" w14:textId="34C0DC25" w:rsidR="17A7ABC9" w:rsidRPr="00143F93" w:rsidRDefault="17A7ABC9" w:rsidP="00143F93">
            <w:r w:rsidRPr="00143F93">
              <w:rPr>
                <w:rFonts w:eastAsia="Consolas"/>
              </w:rPr>
              <w:t xml:space="preserve">                    name="</w:t>
            </w:r>
            <w:proofErr w:type="spellStart"/>
            <w:r w:rsidRPr="00143F93">
              <w:rPr>
                <w:rFonts w:eastAsia="Consolas"/>
              </w:rPr>
              <w:t>correo</w:t>
            </w:r>
            <w:proofErr w:type="spellEnd"/>
            <w:r w:rsidRPr="00143F93">
              <w:rPr>
                <w:rFonts w:eastAsia="Consolas"/>
              </w:rPr>
              <w:t xml:space="preserve">" </w:t>
            </w:r>
          </w:p>
          <w:p w14:paraId="4191F886" w14:textId="5CBDC11A" w:rsidR="17A7ABC9" w:rsidRPr="00143F93" w:rsidRDefault="17A7ABC9" w:rsidP="00143F93">
            <w:r w:rsidRPr="00143F93">
              <w:rPr>
                <w:rFonts w:eastAsia="Consolas"/>
              </w:rPr>
              <w:t xml:space="preserve">                    required </w:t>
            </w:r>
          </w:p>
          <w:p w14:paraId="2D260918" w14:textId="5C3A5769" w:rsidR="17A7ABC9" w:rsidRPr="00143F93" w:rsidRDefault="17A7ABC9" w:rsidP="00143F93">
            <w:r w:rsidRPr="00143F93">
              <w:rPr>
                <w:rFonts w:eastAsia="Consolas"/>
              </w:rPr>
              <w:t xml:space="preserve">                    pattern="[a-z0-</w:t>
            </w:r>
            <w:proofErr w:type="gramStart"/>
            <w:r w:rsidRPr="00143F93">
              <w:rPr>
                <w:rFonts w:eastAsia="Consolas"/>
              </w:rPr>
              <w:t>9._</w:t>
            </w:r>
            <w:proofErr w:type="gramEnd"/>
            <w:r w:rsidRPr="00143F93">
              <w:rPr>
                <w:rFonts w:eastAsia="Consolas"/>
              </w:rPr>
              <w:t>%+</w:t>
            </w:r>
            <w:proofErr w:type="gramStart"/>
            <w:r w:rsidRPr="00143F93">
              <w:rPr>
                <w:rFonts w:eastAsia="Consolas"/>
              </w:rPr>
              <w:t>-]+</w:t>
            </w:r>
            <w:proofErr w:type="gramEnd"/>
            <w:r w:rsidRPr="00143F93">
              <w:rPr>
                <w:rFonts w:eastAsia="Consolas"/>
              </w:rPr>
              <w:t>@[a-z0-9.</w:t>
            </w:r>
            <w:proofErr w:type="gramStart"/>
            <w:r w:rsidRPr="00143F93">
              <w:rPr>
                <w:rFonts w:eastAsia="Consolas"/>
              </w:rPr>
              <w:t>-]+\.[</w:t>
            </w:r>
            <w:proofErr w:type="gramEnd"/>
            <w:r w:rsidRPr="00143F93">
              <w:rPr>
                <w:rFonts w:eastAsia="Consolas"/>
              </w:rPr>
              <w:t>a-</w:t>
            </w:r>
            <w:proofErr w:type="gramStart"/>
            <w:r w:rsidRPr="00143F93">
              <w:rPr>
                <w:rFonts w:eastAsia="Consolas"/>
              </w:rPr>
              <w:t>z]{</w:t>
            </w:r>
            <w:proofErr w:type="gramEnd"/>
            <w:r w:rsidRPr="00143F93">
              <w:rPr>
                <w:rFonts w:eastAsia="Consolas"/>
              </w:rPr>
              <w:t>2</w:t>
            </w:r>
            <w:proofErr w:type="gramStart"/>
            <w:r w:rsidRPr="00143F93">
              <w:rPr>
                <w:rFonts w:eastAsia="Consolas"/>
              </w:rPr>
              <w:t>,}$</w:t>
            </w:r>
            <w:proofErr w:type="gramEnd"/>
            <w:r w:rsidRPr="00143F93">
              <w:rPr>
                <w:rFonts w:eastAsia="Consolas"/>
              </w:rPr>
              <w:t xml:space="preserve">" </w:t>
            </w:r>
          </w:p>
          <w:p w14:paraId="765CE576" w14:textId="2F5AA68A" w:rsidR="17A7ABC9" w:rsidRPr="00143F93" w:rsidRDefault="17A7ABC9" w:rsidP="00143F93">
            <w:r w:rsidRPr="00143F93">
              <w:rPr>
                <w:rFonts w:eastAsia="Consolas"/>
              </w:rPr>
              <w:t xml:space="preserve">                    title="Introduce un </w:t>
            </w:r>
            <w:proofErr w:type="spellStart"/>
            <w:r w:rsidRPr="00143F93">
              <w:rPr>
                <w:rFonts w:eastAsia="Consolas"/>
              </w:rPr>
              <w:t>correo</w:t>
            </w:r>
            <w:proofErr w:type="spellEnd"/>
            <w:r w:rsidRPr="00143F93">
              <w:rPr>
                <w:rFonts w:eastAsia="Consolas"/>
              </w:rPr>
              <w:t xml:space="preserve"> </w:t>
            </w:r>
            <w:proofErr w:type="spellStart"/>
            <w:r w:rsidRPr="00143F93">
              <w:rPr>
                <w:rFonts w:eastAsia="Consolas"/>
              </w:rPr>
              <w:t>válido</w:t>
            </w:r>
            <w:proofErr w:type="spellEnd"/>
            <w:r w:rsidRPr="00143F93">
              <w:rPr>
                <w:rFonts w:eastAsia="Consolas"/>
              </w:rPr>
              <w:t xml:space="preserve">, </w:t>
            </w:r>
            <w:proofErr w:type="spellStart"/>
            <w:r w:rsidRPr="00143F93">
              <w:rPr>
                <w:rFonts w:eastAsia="Consolas"/>
              </w:rPr>
              <w:t>por</w:t>
            </w:r>
            <w:proofErr w:type="spellEnd"/>
            <w:r w:rsidRPr="00143F93">
              <w:rPr>
                <w:rFonts w:eastAsia="Consolas"/>
              </w:rPr>
              <w:t xml:space="preserve"> </w:t>
            </w:r>
            <w:proofErr w:type="spellStart"/>
            <w:r w:rsidRPr="00143F93">
              <w:rPr>
                <w:rFonts w:eastAsia="Consolas"/>
              </w:rPr>
              <w:t>ejemplo</w:t>
            </w:r>
            <w:proofErr w:type="spellEnd"/>
            <w:r w:rsidRPr="00143F93">
              <w:rPr>
                <w:rFonts w:eastAsia="Consolas"/>
              </w:rPr>
              <w:t xml:space="preserve">: </w:t>
            </w:r>
            <w:hyperlink r:id="rId17">
              <w:r w:rsidRPr="00143F93">
                <w:rPr>
                  <w:rStyle w:val="Hipervnculo"/>
                  <w:rFonts w:eastAsia="Consolas"/>
                </w:rPr>
                <w:t>usuario@ejemplo.com</w:t>
              </w:r>
            </w:hyperlink>
            <w:r w:rsidRPr="00143F93">
              <w:rPr>
                <w:rFonts w:eastAsia="Consolas"/>
              </w:rPr>
              <w:t>"&gt;</w:t>
            </w:r>
          </w:p>
          <w:p w14:paraId="619E5835" w14:textId="2B967C43" w:rsidR="17A7ABC9" w:rsidRPr="00143F93" w:rsidRDefault="17A7ABC9" w:rsidP="00143F93">
            <w:r w:rsidRPr="00143F93">
              <w:rPr>
                <w:rFonts w:eastAsia="Consolas"/>
              </w:rPr>
              <w:t xml:space="preserve">            &lt;/div&gt;</w:t>
            </w:r>
          </w:p>
          <w:p w14:paraId="01BFA670" w14:textId="66466A99" w:rsidR="6C6522D3" w:rsidRPr="00143F93" w:rsidRDefault="6C6522D3" w:rsidP="00143F93"/>
          <w:p w14:paraId="1DF1DC0E" w14:textId="22109F61" w:rsidR="17A7ABC9" w:rsidRPr="00143F93" w:rsidRDefault="17A7ABC9" w:rsidP="00143F93">
            <w:r w:rsidRPr="00143F93">
              <w:rPr>
                <w:rFonts w:eastAsia="Consolas"/>
              </w:rPr>
              <w:t xml:space="preserve">            &lt;div&gt;</w:t>
            </w:r>
          </w:p>
          <w:p w14:paraId="4750216D" w14:textId="74CFFE44" w:rsidR="17A7ABC9" w:rsidRPr="00143F93" w:rsidRDefault="17A7ABC9" w:rsidP="00143F93">
            <w:r w:rsidRPr="00143F93">
              <w:rPr>
                <w:rFonts w:eastAsia="Consolas"/>
              </w:rPr>
              <w:t xml:space="preserve">                &lt;label for="</w:t>
            </w:r>
            <w:proofErr w:type="spellStart"/>
            <w:r w:rsidRPr="00143F93">
              <w:rPr>
                <w:rFonts w:eastAsia="Consolas"/>
              </w:rPr>
              <w:t>mensaje</w:t>
            </w:r>
            <w:proofErr w:type="spellEnd"/>
            <w:r w:rsidRPr="00143F93">
              <w:rPr>
                <w:rFonts w:eastAsia="Consolas"/>
              </w:rPr>
              <w:t>"&gt;</w:t>
            </w:r>
            <w:proofErr w:type="spellStart"/>
            <w:r w:rsidRPr="00143F93">
              <w:rPr>
                <w:rFonts w:eastAsia="Consolas"/>
              </w:rPr>
              <w:t>Mensaje</w:t>
            </w:r>
            <w:proofErr w:type="spellEnd"/>
            <w:r w:rsidRPr="00143F93">
              <w:rPr>
                <w:rFonts w:eastAsia="Consolas"/>
              </w:rPr>
              <w:t>:&lt;/label&gt;</w:t>
            </w:r>
          </w:p>
          <w:p w14:paraId="56853707" w14:textId="6F5F0019" w:rsidR="17A7ABC9" w:rsidRPr="00143F93" w:rsidRDefault="17A7ABC9" w:rsidP="00143F93">
            <w:r w:rsidRPr="00143F93">
              <w:rPr>
                <w:rFonts w:eastAsia="Consolas"/>
              </w:rPr>
              <w:t xml:space="preserve">                &lt;</w:t>
            </w:r>
            <w:proofErr w:type="spellStart"/>
            <w:r w:rsidRPr="00143F93">
              <w:rPr>
                <w:rFonts w:eastAsia="Consolas"/>
              </w:rPr>
              <w:t>textarea</w:t>
            </w:r>
            <w:proofErr w:type="spellEnd"/>
            <w:r w:rsidRPr="00143F93">
              <w:rPr>
                <w:rFonts w:eastAsia="Consolas"/>
              </w:rPr>
              <w:t xml:space="preserve"> </w:t>
            </w:r>
          </w:p>
          <w:p w14:paraId="501477F5" w14:textId="2F1DE6DF" w:rsidR="17A7ABC9" w:rsidRPr="00143F93" w:rsidRDefault="17A7ABC9" w:rsidP="00143F93">
            <w:r w:rsidRPr="00143F93">
              <w:rPr>
                <w:rFonts w:eastAsia="Consolas"/>
              </w:rPr>
              <w:t xml:space="preserve">                    id="</w:t>
            </w:r>
            <w:proofErr w:type="spellStart"/>
            <w:r w:rsidRPr="00143F93">
              <w:rPr>
                <w:rFonts w:eastAsia="Consolas"/>
              </w:rPr>
              <w:t>mensaje</w:t>
            </w:r>
            <w:proofErr w:type="spellEnd"/>
            <w:r w:rsidRPr="00143F93">
              <w:rPr>
                <w:rFonts w:eastAsia="Consolas"/>
              </w:rPr>
              <w:t xml:space="preserve">" </w:t>
            </w:r>
          </w:p>
          <w:p w14:paraId="6ACB48B3" w14:textId="144BF6DE" w:rsidR="17A7ABC9" w:rsidRPr="00143F93" w:rsidRDefault="17A7ABC9" w:rsidP="00143F93">
            <w:r w:rsidRPr="00143F93">
              <w:rPr>
                <w:rFonts w:eastAsia="Consolas"/>
              </w:rPr>
              <w:t xml:space="preserve">                    name="</w:t>
            </w:r>
            <w:proofErr w:type="spellStart"/>
            <w:r w:rsidRPr="00143F93">
              <w:rPr>
                <w:rFonts w:eastAsia="Consolas"/>
              </w:rPr>
              <w:t>mensaje</w:t>
            </w:r>
            <w:proofErr w:type="spellEnd"/>
            <w:r w:rsidRPr="00143F93">
              <w:rPr>
                <w:rFonts w:eastAsia="Consolas"/>
              </w:rPr>
              <w:t xml:space="preserve">" </w:t>
            </w:r>
          </w:p>
          <w:p w14:paraId="4BA17A2D" w14:textId="22C5EFE9" w:rsidR="17A7ABC9" w:rsidRPr="00143F93" w:rsidRDefault="17A7ABC9" w:rsidP="00143F93">
            <w:r w:rsidRPr="00143F93">
              <w:rPr>
                <w:rFonts w:eastAsia="Consolas"/>
              </w:rPr>
              <w:t xml:space="preserve">                    rows="5" </w:t>
            </w:r>
          </w:p>
          <w:p w14:paraId="681F3221" w14:textId="64705E02" w:rsidR="17A7ABC9" w:rsidRPr="00143F93" w:rsidRDefault="17A7ABC9" w:rsidP="00143F93">
            <w:r w:rsidRPr="00143F93">
              <w:rPr>
                <w:rFonts w:eastAsia="Consolas"/>
              </w:rPr>
              <w:t xml:space="preserve">                    required </w:t>
            </w:r>
          </w:p>
          <w:p w14:paraId="4F8F20F6" w14:textId="36D9FABF" w:rsidR="17A7ABC9" w:rsidRPr="00143F93" w:rsidRDefault="17A7ABC9" w:rsidP="00143F93">
            <w:r w:rsidRPr="00143F93">
              <w:rPr>
                <w:rFonts w:eastAsia="Consolas"/>
              </w:rPr>
              <w:t xml:space="preserve">                    </w:t>
            </w:r>
            <w:proofErr w:type="spellStart"/>
            <w:r w:rsidRPr="00143F93">
              <w:rPr>
                <w:rFonts w:eastAsia="Consolas"/>
              </w:rPr>
              <w:t>minlength</w:t>
            </w:r>
            <w:proofErr w:type="spellEnd"/>
            <w:r w:rsidRPr="00143F93">
              <w:rPr>
                <w:rFonts w:eastAsia="Consolas"/>
              </w:rPr>
              <w:t xml:space="preserve">="10" </w:t>
            </w:r>
          </w:p>
          <w:p w14:paraId="2877A327" w14:textId="0A952554" w:rsidR="17A7ABC9" w:rsidRPr="00143F93" w:rsidRDefault="17A7ABC9" w:rsidP="00143F93">
            <w:r w:rsidRPr="00143F93">
              <w:rPr>
                <w:rFonts w:eastAsia="Consolas"/>
              </w:rPr>
              <w:t xml:space="preserve">                    </w:t>
            </w:r>
            <w:proofErr w:type="spellStart"/>
            <w:r w:rsidRPr="00143F93">
              <w:rPr>
                <w:rFonts w:eastAsia="Consolas"/>
              </w:rPr>
              <w:t>maxlength</w:t>
            </w:r>
            <w:proofErr w:type="spellEnd"/>
            <w:r w:rsidRPr="00143F93">
              <w:rPr>
                <w:rFonts w:eastAsia="Consolas"/>
              </w:rPr>
              <w:t xml:space="preserve">="500" </w:t>
            </w:r>
          </w:p>
          <w:p w14:paraId="7FA3D6AD" w14:textId="5C52A7BC" w:rsidR="17A7ABC9" w:rsidRPr="00143F93" w:rsidRDefault="17A7ABC9" w:rsidP="00143F93">
            <w:r w:rsidRPr="00143F93">
              <w:rPr>
                <w:rFonts w:eastAsia="Consolas"/>
              </w:rPr>
              <w:t xml:space="preserve">                    title="El </w:t>
            </w:r>
            <w:proofErr w:type="spellStart"/>
            <w:r w:rsidRPr="00143F93">
              <w:rPr>
                <w:rFonts w:eastAsia="Consolas"/>
              </w:rPr>
              <w:t>mensaje</w:t>
            </w:r>
            <w:proofErr w:type="spellEnd"/>
            <w:r w:rsidRPr="00143F93">
              <w:rPr>
                <w:rFonts w:eastAsia="Consolas"/>
              </w:rPr>
              <w:t xml:space="preserve"> </w:t>
            </w:r>
            <w:proofErr w:type="spellStart"/>
            <w:r w:rsidRPr="00143F93">
              <w:rPr>
                <w:rFonts w:eastAsia="Consolas"/>
              </w:rPr>
              <w:t>debe</w:t>
            </w:r>
            <w:proofErr w:type="spellEnd"/>
            <w:r w:rsidRPr="00143F93">
              <w:rPr>
                <w:rFonts w:eastAsia="Consolas"/>
              </w:rPr>
              <w:t xml:space="preserve"> </w:t>
            </w:r>
            <w:proofErr w:type="spellStart"/>
            <w:r w:rsidRPr="00143F93">
              <w:rPr>
                <w:rFonts w:eastAsia="Consolas"/>
              </w:rPr>
              <w:t>tener</w:t>
            </w:r>
            <w:proofErr w:type="spellEnd"/>
            <w:r w:rsidRPr="00143F93">
              <w:rPr>
                <w:rFonts w:eastAsia="Consolas"/>
              </w:rPr>
              <w:t xml:space="preserve"> entre 10 y 500 </w:t>
            </w:r>
            <w:proofErr w:type="spellStart"/>
            <w:r w:rsidRPr="00143F93">
              <w:rPr>
                <w:rFonts w:eastAsia="Consolas"/>
              </w:rPr>
              <w:t>caracteres</w:t>
            </w:r>
            <w:proofErr w:type="spellEnd"/>
            <w:r w:rsidRPr="00143F93">
              <w:rPr>
                <w:rFonts w:eastAsia="Consolas"/>
              </w:rPr>
              <w:t>"&gt;&lt;/</w:t>
            </w:r>
            <w:proofErr w:type="spellStart"/>
            <w:r w:rsidRPr="00143F93">
              <w:rPr>
                <w:rFonts w:eastAsia="Consolas"/>
              </w:rPr>
              <w:t>textarea</w:t>
            </w:r>
            <w:proofErr w:type="spellEnd"/>
            <w:r w:rsidRPr="00143F93">
              <w:rPr>
                <w:rFonts w:eastAsia="Consolas"/>
              </w:rPr>
              <w:t>&gt;</w:t>
            </w:r>
          </w:p>
          <w:p w14:paraId="77F9CFFB" w14:textId="16EB190A" w:rsidR="17A7ABC9" w:rsidRPr="00143F93" w:rsidRDefault="17A7ABC9" w:rsidP="00143F93">
            <w:r w:rsidRPr="00143F93">
              <w:rPr>
                <w:rFonts w:eastAsia="Consolas"/>
              </w:rPr>
              <w:t xml:space="preserve">            &lt;/div&gt;</w:t>
            </w:r>
          </w:p>
          <w:p w14:paraId="686FC95A" w14:textId="260B49B1" w:rsidR="6C6522D3" w:rsidRPr="00143F93" w:rsidRDefault="6C6522D3" w:rsidP="00143F93"/>
          <w:p w14:paraId="1F568C6B" w14:textId="7C16BD79" w:rsidR="17A7ABC9" w:rsidRPr="00143F93" w:rsidRDefault="17A7ABC9" w:rsidP="00143F93">
            <w:r w:rsidRPr="00143F93">
              <w:rPr>
                <w:rFonts w:eastAsia="Consolas"/>
              </w:rPr>
              <w:t xml:space="preserve">            &lt;div&gt;</w:t>
            </w:r>
          </w:p>
          <w:p w14:paraId="7A349DBA" w14:textId="546C7B1A" w:rsidR="17A7ABC9" w:rsidRPr="00143F93" w:rsidRDefault="17A7ABC9" w:rsidP="00143F93">
            <w:r w:rsidRPr="00143F93">
              <w:rPr>
                <w:rFonts w:eastAsia="Consolas"/>
              </w:rPr>
              <w:t xml:space="preserve">                &lt;button type="submit"&gt;</w:t>
            </w:r>
            <w:proofErr w:type="spellStart"/>
            <w:r w:rsidRPr="00143F93">
              <w:rPr>
                <w:rFonts w:eastAsia="Consolas"/>
              </w:rPr>
              <w:t>Enviar</w:t>
            </w:r>
            <w:proofErr w:type="spellEnd"/>
            <w:r w:rsidRPr="00143F93">
              <w:rPr>
                <w:rFonts w:eastAsia="Consolas"/>
              </w:rPr>
              <w:t>&lt;/button&gt;</w:t>
            </w:r>
          </w:p>
          <w:p w14:paraId="1020051B" w14:textId="16B72B76" w:rsidR="17A7ABC9" w:rsidRPr="00143F93" w:rsidRDefault="17A7ABC9" w:rsidP="00143F93">
            <w:r w:rsidRPr="00143F93">
              <w:rPr>
                <w:rFonts w:eastAsia="Consolas"/>
              </w:rPr>
              <w:t xml:space="preserve">            &lt;/div&gt;</w:t>
            </w:r>
          </w:p>
          <w:p w14:paraId="2712B0E3" w14:textId="328DAB37" w:rsidR="17A7ABC9" w:rsidRPr="00143F93" w:rsidRDefault="17A7ABC9" w:rsidP="00143F93">
            <w:r w:rsidRPr="00143F93">
              <w:rPr>
                <w:rFonts w:eastAsia="Consolas"/>
              </w:rPr>
              <w:t xml:space="preserve">        &lt;/form&gt;</w:t>
            </w:r>
          </w:p>
          <w:p w14:paraId="06F5B73F" w14:textId="39953805" w:rsidR="17A7ABC9" w:rsidRPr="00143F93" w:rsidRDefault="17A7ABC9" w:rsidP="00143F93">
            <w:r w:rsidRPr="00143F93">
              <w:rPr>
                <w:rFonts w:eastAsia="Consolas"/>
              </w:rPr>
              <w:t xml:space="preserve">    &lt;/section&gt;</w:t>
            </w:r>
          </w:p>
          <w:p w14:paraId="605B6182" w14:textId="00AD825F" w:rsidR="17A7ABC9" w:rsidRPr="00143F93" w:rsidRDefault="17A7ABC9" w:rsidP="00143F93">
            <w:r w:rsidRPr="00143F93">
              <w:rPr>
                <w:rFonts w:eastAsia="Consolas"/>
              </w:rPr>
              <w:t>&lt;/main&gt;</w:t>
            </w:r>
          </w:p>
          <w:p w14:paraId="515A86C3" w14:textId="760A7850" w:rsidR="6C6522D3" w:rsidRPr="00143F93" w:rsidRDefault="6C6522D3" w:rsidP="00143F93"/>
          <w:p w14:paraId="2C333B2B" w14:textId="69992211" w:rsidR="17A7ABC9" w:rsidRPr="00143F93" w:rsidRDefault="17A7ABC9" w:rsidP="00143F93">
            <w:r w:rsidRPr="00143F93">
              <w:rPr>
                <w:rFonts w:eastAsia="Consolas"/>
              </w:rPr>
              <w:t>&lt;footer&gt;</w:t>
            </w:r>
          </w:p>
          <w:p w14:paraId="19444A04" w14:textId="02379C70" w:rsidR="17A7ABC9" w:rsidRPr="00143F93" w:rsidRDefault="17A7ABC9" w:rsidP="00143F93">
            <w:r w:rsidRPr="00143F93">
              <w:rPr>
                <w:rFonts w:eastAsia="Consolas"/>
              </w:rPr>
              <w:t xml:space="preserve">    &lt;p&gt;&amp;copy; 2025 Mi Sitio Web&lt;/p&gt;</w:t>
            </w:r>
          </w:p>
          <w:p w14:paraId="4CB2F078" w14:textId="5EFA9E33" w:rsidR="17A7ABC9" w:rsidRPr="00143F93" w:rsidRDefault="17A7ABC9" w:rsidP="00143F93">
            <w:r w:rsidRPr="00143F93">
              <w:rPr>
                <w:rFonts w:eastAsia="Consolas"/>
              </w:rPr>
              <w:t>&lt;/footer&gt;</w:t>
            </w:r>
          </w:p>
          <w:p w14:paraId="15961FF0" w14:textId="006DAD97" w:rsidR="6C6522D3" w:rsidRPr="00143F93" w:rsidRDefault="6C6522D3" w:rsidP="00143F93"/>
          <w:p w14:paraId="57A315F1" w14:textId="494D098F" w:rsidR="17A7ABC9" w:rsidRPr="00143F93" w:rsidRDefault="17A7ABC9" w:rsidP="00143F93">
            <w:r w:rsidRPr="00143F93">
              <w:rPr>
                <w:rFonts w:eastAsia="Consolas"/>
              </w:rPr>
              <w:t>&lt;/body&gt;</w:t>
            </w:r>
          </w:p>
          <w:p w14:paraId="47C4B9AE" w14:textId="5A714D3D" w:rsidR="6C6522D3" w:rsidRPr="00143F93" w:rsidRDefault="17A7ABC9" w:rsidP="00143F93">
            <w:r w:rsidRPr="00143F93">
              <w:rPr>
                <w:rFonts w:eastAsia="Consolas"/>
              </w:rPr>
              <w:t>&lt;/html&gt;</w:t>
            </w:r>
          </w:p>
        </w:tc>
      </w:tr>
    </w:tbl>
    <w:p w14:paraId="783FE3A7" w14:textId="4E939DC4" w:rsidR="6C6522D3" w:rsidRDefault="6C6522D3" w:rsidP="6C6522D3">
      <w:pPr>
        <w:pStyle w:val="Prrafodelista"/>
        <w:tabs>
          <w:tab w:val="left" w:pos="709"/>
        </w:tabs>
        <w:spacing w:line="276" w:lineRule="auto"/>
        <w:ind w:hanging="720"/>
        <w:rPr>
          <w:b/>
          <w:bCs/>
          <w:sz w:val="24"/>
          <w:szCs w:val="24"/>
          <w:lang w:val="es-PE"/>
        </w:rPr>
      </w:pPr>
    </w:p>
    <w:p w14:paraId="36F2156B" w14:textId="3E9D6288" w:rsidR="00DA2BE9" w:rsidRPr="00A2011A" w:rsidRDefault="00DA2BE9"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Crea una tabla HTML5 para mostrar el horario de clases de una semana, utilizando etiquetas como </w:t>
      </w:r>
      <w:r w:rsidR="005D757F" w:rsidRPr="00A2011A">
        <w:rPr>
          <w:b/>
          <w:sz w:val="24"/>
          <w:szCs w:val="24"/>
          <w:lang w:val="es-PE"/>
        </w:rPr>
        <w:t>&lt;table&gt;, &lt;</w:t>
      </w:r>
      <w:proofErr w:type="spellStart"/>
      <w:r w:rsidR="005D757F" w:rsidRPr="00A2011A">
        <w:rPr>
          <w:b/>
          <w:sz w:val="24"/>
          <w:szCs w:val="24"/>
          <w:lang w:val="es-PE"/>
        </w:rPr>
        <w:t>tr</w:t>
      </w:r>
      <w:proofErr w:type="spellEnd"/>
      <w:r w:rsidR="005D757F" w:rsidRPr="00A2011A">
        <w:rPr>
          <w:b/>
          <w:sz w:val="24"/>
          <w:szCs w:val="24"/>
          <w:lang w:val="es-PE"/>
        </w:rPr>
        <w:t xml:space="preserve">&gt;, </w:t>
      </w:r>
      <w:r w:rsidR="00A2011A" w:rsidRPr="00A2011A">
        <w:rPr>
          <w:b/>
          <w:sz w:val="24"/>
          <w:szCs w:val="24"/>
          <w:lang w:val="es-PE"/>
        </w:rPr>
        <w:t>&lt;</w:t>
      </w:r>
      <w:proofErr w:type="spellStart"/>
      <w:r w:rsidR="00A2011A" w:rsidRPr="00A2011A">
        <w:rPr>
          <w:b/>
          <w:sz w:val="24"/>
          <w:szCs w:val="24"/>
          <w:lang w:val="es-PE"/>
        </w:rPr>
        <w:t>th</w:t>
      </w:r>
      <w:proofErr w:type="spellEnd"/>
      <w:r w:rsidR="00A2011A" w:rsidRPr="00A2011A">
        <w:rPr>
          <w:b/>
          <w:sz w:val="24"/>
          <w:szCs w:val="24"/>
          <w:lang w:val="es-PE"/>
        </w:rPr>
        <w:t>&gt; y &lt;</w:t>
      </w:r>
      <w:proofErr w:type="spellStart"/>
      <w:r w:rsidR="00A2011A" w:rsidRPr="00A2011A">
        <w:rPr>
          <w:b/>
          <w:sz w:val="24"/>
          <w:szCs w:val="24"/>
          <w:lang w:val="es-PE"/>
        </w:rPr>
        <w:t>td</w:t>
      </w:r>
      <w:proofErr w:type="spellEnd"/>
      <w:r w:rsidR="00A2011A" w:rsidRPr="00A2011A">
        <w:rPr>
          <w:b/>
          <w:sz w:val="24"/>
          <w:szCs w:val="24"/>
          <w:lang w:val="es-PE"/>
        </w:rPr>
        <w:t>&gt;</w:t>
      </w:r>
    </w:p>
    <w:p w14:paraId="336D9A41" w14:textId="4E2BB1E3" w:rsidR="6C6522D3" w:rsidRDefault="6C6522D3" w:rsidP="6C6522D3">
      <w:pPr>
        <w:pStyle w:val="Prrafodelista"/>
        <w:tabs>
          <w:tab w:val="left" w:pos="709"/>
        </w:tabs>
        <w:spacing w:line="276" w:lineRule="auto"/>
        <w:ind w:hanging="720"/>
        <w:rPr>
          <w:b/>
          <w:bCs/>
          <w:sz w:val="24"/>
          <w:szCs w:val="24"/>
          <w:lang w:val="es-PE"/>
        </w:rPr>
      </w:pPr>
    </w:p>
    <w:tbl>
      <w:tblPr>
        <w:tblStyle w:val="Tablaconcuadrcula"/>
        <w:tblW w:w="0" w:type="auto"/>
        <w:tblInd w:w="720" w:type="dxa"/>
        <w:tblLayout w:type="fixed"/>
        <w:tblLook w:val="06A0" w:firstRow="1" w:lastRow="0" w:firstColumn="1" w:lastColumn="0" w:noHBand="1" w:noVBand="1"/>
      </w:tblPr>
      <w:tblGrid>
        <w:gridCol w:w="8775"/>
      </w:tblGrid>
      <w:tr w:rsidR="6C6522D3" w14:paraId="6E9B86CB" w14:textId="77777777" w:rsidTr="6C6522D3">
        <w:trPr>
          <w:trHeight w:val="300"/>
        </w:trPr>
        <w:tc>
          <w:tcPr>
            <w:tcW w:w="8775" w:type="dxa"/>
          </w:tcPr>
          <w:p w14:paraId="4901BC93" w14:textId="5B7DE7DC" w:rsidR="342B3723" w:rsidRPr="00143F93" w:rsidRDefault="342B3723" w:rsidP="00143F93">
            <w:r w:rsidRPr="00143F93">
              <w:rPr>
                <w:rFonts w:eastAsia="Consolas"/>
              </w:rPr>
              <w:t>&lt;!DOCTYPE html&gt;</w:t>
            </w:r>
          </w:p>
          <w:p w14:paraId="35C665E0" w14:textId="7F00D6DC" w:rsidR="342B3723" w:rsidRPr="00143F93" w:rsidRDefault="342B3723" w:rsidP="00143F93">
            <w:r w:rsidRPr="00143F93">
              <w:rPr>
                <w:rFonts w:eastAsia="Consolas"/>
              </w:rPr>
              <w:t>&lt;html lang="es"&gt;</w:t>
            </w:r>
          </w:p>
          <w:p w14:paraId="191F4D0F" w14:textId="4FC932AB" w:rsidR="342B3723" w:rsidRPr="00143F93" w:rsidRDefault="342B3723" w:rsidP="00143F93">
            <w:r w:rsidRPr="00143F93">
              <w:rPr>
                <w:rFonts w:eastAsia="Consolas"/>
              </w:rPr>
              <w:t>&lt;head&gt;</w:t>
            </w:r>
          </w:p>
          <w:p w14:paraId="11E3E4A6" w14:textId="28DE7F6A" w:rsidR="342B3723" w:rsidRPr="00143F93" w:rsidRDefault="342B3723" w:rsidP="00143F93">
            <w:r w:rsidRPr="00143F93">
              <w:rPr>
                <w:rFonts w:eastAsia="Consolas"/>
              </w:rPr>
              <w:t xml:space="preserve">    &lt;meta charset="UTF-8"&gt;</w:t>
            </w:r>
          </w:p>
          <w:p w14:paraId="3FE3AF8A" w14:textId="795C93B7" w:rsidR="342B3723" w:rsidRPr="00143F93" w:rsidRDefault="342B3723" w:rsidP="00143F93">
            <w:r w:rsidRPr="00143F93">
              <w:rPr>
                <w:rFonts w:eastAsia="Consolas"/>
              </w:rPr>
              <w:t xml:space="preserve">    &lt;meta name="viewport" content="width=device-width, initial-scale=1.0"&gt;</w:t>
            </w:r>
          </w:p>
          <w:p w14:paraId="71546AE2" w14:textId="18CCDAFA" w:rsidR="342B3723" w:rsidRPr="00143F93" w:rsidRDefault="342B3723" w:rsidP="00143F93">
            <w:r w:rsidRPr="00143F93">
              <w:rPr>
                <w:rFonts w:eastAsia="Consolas"/>
              </w:rPr>
              <w:t xml:space="preserve">    &lt;title&gt;</w:t>
            </w:r>
            <w:proofErr w:type="spellStart"/>
            <w:r w:rsidRPr="00143F93">
              <w:rPr>
                <w:rFonts w:eastAsia="Consolas"/>
              </w:rPr>
              <w:t>Horario</w:t>
            </w:r>
            <w:proofErr w:type="spellEnd"/>
            <w:r w:rsidRPr="00143F93">
              <w:rPr>
                <w:rFonts w:eastAsia="Consolas"/>
              </w:rPr>
              <w:t xml:space="preserve"> de </w:t>
            </w:r>
            <w:proofErr w:type="spellStart"/>
            <w:r w:rsidRPr="00143F93">
              <w:rPr>
                <w:rFonts w:eastAsia="Consolas"/>
              </w:rPr>
              <w:t>Clases</w:t>
            </w:r>
            <w:proofErr w:type="spellEnd"/>
            <w:r w:rsidRPr="00143F93">
              <w:rPr>
                <w:rFonts w:eastAsia="Consolas"/>
              </w:rPr>
              <w:t>&lt;/title&gt;</w:t>
            </w:r>
          </w:p>
          <w:p w14:paraId="32488445" w14:textId="43F56C90" w:rsidR="342B3723" w:rsidRPr="00143F93" w:rsidRDefault="342B3723" w:rsidP="00143F93">
            <w:r w:rsidRPr="00143F93">
              <w:rPr>
                <w:rFonts w:eastAsia="Consolas"/>
              </w:rPr>
              <w:t xml:space="preserve">    &lt;style&gt;</w:t>
            </w:r>
          </w:p>
          <w:p w14:paraId="5C3AF83A" w14:textId="6AF12387" w:rsidR="342B3723" w:rsidRPr="00143F93" w:rsidRDefault="342B3723" w:rsidP="00143F93">
            <w:r w:rsidRPr="00143F93">
              <w:rPr>
                <w:rFonts w:eastAsia="Consolas"/>
              </w:rPr>
              <w:t xml:space="preserve">        table {</w:t>
            </w:r>
          </w:p>
          <w:p w14:paraId="7DCC945B" w14:textId="447FFCF6" w:rsidR="342B3723" w:rsidRPr="00143F93" w:rsidRDefault="342B3723" w:rsidP="00143F93">
            <w:r w:rsidRPr="00143F93">
              <w:rPr>
                <w:rFonts w:eastAsia="Consolas"/>
              </w:rPr>
              <w:t xml:space="preserve">            border-collapse: </w:t>
            </w:r>
            <w:proofErr w:type="gramStart"/>
            <w:r w:rsidRPr="00143F93">
              <w:rPr>
                <w:rFonts w:eastAsia="Consolas"/>
              </w:rPr>
              <w:t>collapse;</w:t>
            </w:r>
            <w:proofErr w:type="gramEnd"/>
          </w:p>
          <w:p w14:paraId="6D126B84" w14:textId="3245AB06" w:rsidR="342B3723" w:rsidRPr="00143F93" w:rsidRDefault="342B3723" w:rsidP="00143F93">
            <w:r w:rsidRPr="00143F93">
              <w:rPr>
                <w:rFonts w:eastAsia="Consolas"/>
              </w:rPr>
              <w:t xml:space="preserve">            width: </w:t>
            </w:r>
            <w:proofErr w:type="gramStart"/>
            <w:r w:rsidRPr="00143F93">
              <w:rPr>
                <w:rFonts w:eastAsia="Consolas"/>
              </w:rPr>
              <w:t>100%;</w:t>
            </w:r>
            <w:proofErr w:type="gramEnd"/>
          </w:p>
          <w:p w14:paraId="1CB9FC96" w14:textId="0D4258A1" w:rsidR="342B3723" w:rsidRPr="00143F93" w:rsidRDefault="342B3723" w:rsidP="00143F93">
            <w:r w:rsidRPr="00143F93">
              <w:rPr>
                <w:rFonts w:eastAsia="Consolas"/>
              </w:rPr>
              <w:t xml:space="preserve">        }</w:t>
            </w:r>
          </w:p>
          <w:p w14:paraId="05C26993" w14:textId="6B9B1D4F" w:rsidR="342B3723" w:rsidRPr="00143F93" w:rsidRDefault="342B3723" w:rsidP="00143F93">
            <w:r w:rsidRPr="00143F93">
              <w:rPr>
                <w:rFonts w:eastAsia="Consolas"/>
              </w:rPr>
              <w:t xml:space="preserve">        </w:t>
            </w:r>
            <w:proofErr w:type="spellStart"/>
            <w:r w:rsidRPr="00143F93">
              <w:rPr>
                <w:rFonts w:eastAsia="Consolas"/>
              </w:rPr>
              <w:t>th</w:t>
            </w:r>
            <w:proofErr w:type="spellEnd"/>
            <w:r w:rsidRPr="00143F93">
              <w:rPr>
                <w:rFonts w:eastAsia="Consolas"/>
              </w:rPr>
              <w:t>, td {</w:t>
            </w:r>
          </w:p>
          <w:p w14:paraId="728DC02D" w14:textId="43E796CF" w:rsidR="342B3723" w:rsidRPr="00143F93" w:rsidRDefault="342B3723" w:rsidP="00143F93">
            <w:r w:rsidRPr="00143F93">
              <w:rPr>
                <w:rFonts w:eastAsia="Consolas"/>
              </w:rPr>
              <w:t xml:space="preserve">            border: 1px solid </w:t>
            </w:r>
            <w:proofErr w:type="gramStart"/>
            <w:r w:rsidRPr="00143F93">
              <w:rPr>
                <w:rFonts w:eastAsia="Consolas"/>
              </w:rPr>
              <w:t>#333;</w:t>
            </w:r>
            <w:proofErr w:type="gramEnd"/>
          </w:p>
          <w:p w14:paraId="5A57BB99" w14:textId="3FE1587B" w:rsidR="342B3723" w:rsidRPr="00143F93" w:rsidRDefault="342B3723" w:rsidP="00143F93">
            <w:r w:rsidRPr="00143F93">
              <w:rPr>
                <w:rFonts w:eastAsia="Consolas"/>
              </w:rPr>
              <w:t xml:space="preserve">            padding: </w:t>
            </w:r>
            <w:proofErr w:type="gramStart"/>
            <w:r w:rsidRPr="00143F93">
              <w:rPr>
                <w:rFonts w:eastAsia="Consolas"/>
              </w:rPr>
              <w:t>8px;</w:t>
            </w:r>
            <w:proofErr w:type="gramEnd"/>
          </w:p>
          <w:p w14:paraId="0440ABE7" w14:textId="12CC27B2" w:rsidR="342B3723" w:rsidRPr="00143F93" w:rsidRDefault="342B3723" w:rsidP="00143F93">
            <w:r w:rsidRPr="00143F93">
              <w:rPr>
                <w:rFonts w:eastAsia="Consolas"/>
              </w:rPr>
              <w:t xml:space="preserve">            text-align: </w:t>
            </w:r>
            <w:proofErr w:type="gramStart"/>
            <w:r w:rsidRPr="00143F93">
              <w:rPr>
                <w:rFonts w:eastAsia="Consolas"/>
              </w:rPr>
              <w:t>center;</w:t>
            </w:r>
            <w:proofErr w:type="gramEnd"/>
          </w:p>
          <w:p w14:paraId="38BD3871" w14:textId="34434A39" w:rsidR="342B3723" w:rsidRPr="00143F93" w:rsidRDefault="342B3723" w:rsidP="00143F93">
            <w:r w:rsidRPr="00143F93">
              <w:rPr>
                <w:rFonts w:eastAsia="Consolas"/>
              </w:rPr>
              <w:t xml:space="preserve">        }</w:t>
            </w:r>
          </w:p>
          <w:p w14:paraId="0106C7C9" w14:textId="0116E8D2" w:rsidR="342B3723" w:rsidRPr="00143F93" w:rsidRDefault="342B3723" w:rsidP="00143F93">
            <w:r w:rsidRPr="00143F93">
              <w:rPr>
                <w:rFonts w:eastAsia="Consolas"/>
              </w:rPr>
              <w:t xml:space="preserve">        </w:t>
            </w:r>
            <w:proofErr w:type="spellStart"/>
            <w:r w:rsidRPr="00143F93">
              <w:rPr>
                <w:rFonts w:eastAsia="Consolas"/>
              </w:rPr>
              <w:t>th</w:t>
            </w:r>
            <w:proofErr w:type="spellEnd"/>
            <w:r w:rsidRPr="00143F93">
              <w:rPr>
                <w:rFonts w:eastAsia="Consolas"/>
              </w:rPr>
              <w:t xml:space="preserve"> {</w:t>
            </w:r>
          </w:p>
          <w:p w14:paraId="73CB908B" w14:textId="2DB736C5" w:rsidR="342B3723" w:rsidRPr="00143F93" w:rsidRDefault="342B3723" w:rsidP="00143F93">
            <w:r w:rsidRPr="00143F93">
              <w:rPr>
                <w:rFonts w:eastAsia="Consolas"/>
              </w:rPr>
              <w:t xml:space="preserve">            background-color: #</w:t>
            </w:r>
            <w:proofErr w:type="gramStart"/>
            <w:r w:rsidRPr="00143F93">
              <w:rPr>
                <w:rFonts w:eastAsia="Consolas"/>
              </w:rPr>
              <w:t>f2f2f2;</w:t>
            </w:r>
            <w:proofErr w:type="gramEnd"/>
          </w:p>
          <w:p w14:paraId="6FD1F5B1" w14:textId="6CE9E4F9" w:rsidR="342B3723" w:rsidRPr="00143F93" w:rsidRDefault="342B3723" w:rsidP="00143F93">
            <w:r w:rsidRPr="00143F93">
              <w:rPr>
                <w:rFonts w:eastAsia="Consolas"/>
              </w:rPr>
              <w:t xml:space="preserve">        }</w:t>
            </w:r>
          </w:p>
          <w:p w14:paraId="156BF9B2" w14:textId="39316878" w:rsidR="342B3723" w:rsidRPr="00143F93" w:rsidRDefault="342B3723" w:rsidP="00143F93">
            <w:r w:rsidRPr="00143F93">
              <w:rPr>
                <w:rFonts w:eastAsia="Consolas"/>
              </w:rPr>
              <w:t xml:space="preserve">    &lt;/style&gt;</w:t>
            </w:r>
          </w:p>
          <w:p w14:paraId="6879F043" w14:textId="167AFC35" w:rsidR="342B3723" w:rsidRPr="00143F93" w:rsidRDefault="342B3723" w:rsidP="00143F93">
            <w:r w:rsidRPr="00143F93">
              <w:rPr>
                <w:rFonts w:eastAsia="Consolas"/>
              </w:rPr>
              <w:lastRenderedPageBreak/>
              <w:t>&lt;/head&gt;</w:t>
            </w:r>
          </w:p>
          <w:p w14:paraId="34FF722D" w14:textId="3D858722" w:rsidR="342B3723" w:rsidRPr="00143F93" w:rsidRDefault="342B3723" w:rsidP="00143F93">
            <w:r w:rsidRPr="00143F93">
              <w:rPr>
                <w:rFonts w:eastAsia="Consolas"/>
              </w:rPr>
              <w:t>&lt;body&gt;</w:t>
            </w:r>
          </w:p>
          <w:p w14:paraId="19002C62" w14:textId="5BE3DFFF" w:rsidR="6C6522D3" w:rsidRPr="00143F93" w:rsidRDefault="6C6522D3" w:rsidP="00143F93"/>
          <w:p w14:paraId="25ABEB59" w14:textId="4E181A32" w:rsidR="342B3723" w:rsidRPr="00143F93" w:rsidRDefault="342B3723" w:rsidP="00143F93">
            <w:r w:rsidRPr="00143F93">
              <w:rPr>
                <w:rFonts w:eastAsia="Consolas"/>
              </w:rPr>
              <w:t>&lt;header&gt;</w:t>
            </w:r>
          </w:p>
          <w:p w14:paraId="37C03610" w14:textId="609F1EEE" w:rsidR="342B3723" w:rsidRPr="00143F93" w:rsidRDefault="342B3723" w:rsidP="00143F93">
            <w:r w:rsidRPr="00143F93">
              <w:rPr>
                <w:rFonts w:eastAsia="Consolas"/>
              </w:rPr>
              <w:t xml:space="preserve">    &lt;h1&gt;</w:t>
            </w:r>
            <w:proofErr w:type="spellStart"/>
            <w:r w:rsidRPr="00143F93">
              <w:rPr>
                <w:rFonts w:eastAsia="Consolas"/>
              </w:rPr>
              <w:t>Horario</w:t>
            </w:r>
            <w:proofErr w:type="spellEnd"/>
            <w:r w:rsidRPr="00143F93">
              <w:rPr>
                <w:rFonts w:eastAsia="Consolas"/>
              </w:rPr>
              <w:t xml:space="preserve"> de </w:t>
            </w:r>
            <w:proofErr w:type="spellStart"/>
            <w:r w:rsidRPr="00143F93">
              <w:rPr>
                <w:rFonts w:eastAsia="Consolas"/>
              </w:rPr>
              <w:t>Clases</w:t>
            </w:r>
            <w:proofErr w:type="spellEnd"/>
            <w:r w:rsidRPr="00143F93">
              <w:rPr>
                <w:rFonts w:eastAsia="Consolas"/>
              </w:rPr>
              <w:t xml:space="preserve"> </w:t>
            </w:r>
            <w:proofErr w:type="spellStart"/>
            <w:r w:rsidRPr="00143F93">
              <w:rPr>
                <w:rFonts w:eastAsia="Consolas"/>
              </w:rPr>
              <w:t>Semanal</w:t>
            </w:r>
            <w:proofErr w:type="spellEnd"/>
            <w:r w:rsidRPr="00143F93">
              <w:rPr>
                <w:rFonts w:eastAsia="Consolas"/>
              </w:rPr>
              <w:t>&lt;/h1&gt;</w:t>
            </w:r>
          </w:p>
          <w:p w14:paraId="76910FB3" w14:textId="15C4917E" w:rsidR="342B3723" w:rsidRPr="00143F93" w:rsidRDefault="342B3723" w:rsidP="00143F93">
            <w:r w:rsidRPr="00143F93">
              <w:rPr>
                <w:rFonts w:eastAsia="Consolas"/>
              </w:rPr>
              <w:t>&lt;/header&gt;</w:t>
            </w:r>
          </w:p>
          <w:p w14:paraId="02FBE290" w14:textId="181B1D1F" w:rsidR="6C6522D3" w:rsidRPr="00143F93" w:rsidRDefault="6C6522D3" w:rsidP="00143F93"/>
          <w:p w14:paraId="076C528F" w14:textId="324A2EDE" w:rsidR="342B3723" w:rsidRPr="00143F93" w:rsidRDefault="342B3723" w:rsidP="00143F93">
            <w:r w:rsidRPr="00143F93">
              <w:rPr>
                <w:rFonts w:eastAsia="Consolas"/>
              </w:rPr>
              <w:t>&lt;main&gt;</w:t>
            </w:r>
          </w:p>
          <w:p w14:paraId="0CFB83AD" w14:textId="2F930E7A" w:rsidR="342B3723" w:rsidRPr="00143F93" w:rsidRDefault="342B3723" w:rsidP="00143F93">
            <w:r w:rsidRPr="00143F93">
              <w:rPr>
                <w:rFonts w:eastAsia="Consolas"/>
              </w:rPr>
              <w:t xml:space="preserve">    &lt;table&gt;</w:t>
            </w:r>
          </w:p>
          <w:p w14:paraId="1DAD4E5A" w14:textId="4ADAA7B1" w:rsidR="342B3723" w:rsidRPr="00143F93" w:rsidRDefault="342B3723" w:rsidP="00143F93">
            <w:r w:rsidRPr="00143F93">
              <w:rPr>
                <w:rFonts w:eastAsia="Consolas"/>
              </w:rPr>
              <w:t xml:space="preserve">        &lt;</w:t>
            </w:r>
            <w:proofErr w:type="spellStart"/>
            <w:r w:rsidRPr="00143F93">
              <w:rPr>
                <w:rFonts w:eastAsia="Consolas"/>
              </w:rPr>
              <w:t>thead</w:t>
            </w:r>
            <w:proofErr w:type="spellEnd"/>
            <w:r w:rsidRPr="00143F93">
              <w:rPr>
                <w:rFonts w:eastAsia="Consolas"/>
              </w:rPr>
              <w:t>&gt;</w:t>
            </w:r>
          </w:p>
          <w:p w14:paraId="31A69E96" w14:textId="3D089E68" w:rsidR="342B3723" w:rsidRPr="00143F93" w:rsidRDefault="342B3723" w:rsidP="00143F93">
            <w:r w:rsidRPr="00143F93">
              <w:rPr>
                <w:rFonts w:eastAsia="Consolas"/>
              </w:rPr>
              <w:t xml:space="preserve">            &lt;tr&gt;</w:t>
            </w:r>
          </w:p>
          <w:p w14:paraId="7CEF7155" w14:textId="1C4F4F83" w:rsidR="342B3723" w:rsidRPr="00143F93" w:rsidRDefault="342B3723" w:rsidP="00143F93">
            <w:r w:rsidRPr="00143F93">
              <w:rPr>
                <w:rFonts w:eastAsia="Consolas"/>
              </w:rPr>
              <w:t xml:space="preserve">                &lt;</w:t>
            </w:r>
            <w:proofErr w:type="spellStart"/>
            <w:r w:rsidRPr="00143F93">
              <w:rPr>
                <w:rFonts w:eastAsia="Consolas"/>
              </w:rPr>
              <w:t>th</w:t>
            </w:r>
            <w:proofErr w:type="spellEnd"/>
            <w:r w:rsidRPr="00143F93">
              <w:rPr>
                <w:rFonts w:eastAsia="Consolas"/>
              </w:rPr>
              <w:t>&gt;Hora&lt;/</w:t>
            </w:r>
            <w:proofErr w:type="spellStart"/>
            <w:r w:rsidRPr="00143F93">
              <w:rPr>
                <w:rFonts w:eastAsia="Consolas"/>
              </w:rPr>
              <w:t>th</w:t>
            </w:r>
            <w:proofErr w:type="spellEnd"/>
            <w:r w:rsidRPr="00143F93">
              <w:rPr>
                <w:rFonts w:eastAsia="Consolas"/>
              </w:rPr>
              <w:t>&gt;</w:t>
            </w:r>
          </w:p>
          <w:p w14:paraId="68F61361" w14:textId="09739D6D" w:rsidR="342B3723" w:rsidRPr="00143F93" w:rsidRDefault="342B3723" w:rsidP="00143F93">
            <w:r w:rsidRPr="00143F93">
              <w:rPr>
                <w:rFonts w:eastAsia="Consolas"/>
              </w:rPr>
              <w:t xml:space="preserve">                &lt;</w:t>
            </w:r>
            <w:proofErr w:type="spellStart"/>
            <w:r w:rsidRPr="00143F93">
              <w:rPr>
                <w:rFonts w:eastAsia="Consolas"/>
              </w:rPr>
              <w:t>th</w:t>
            </w:r>
            <w:proofErr w:type="spellEnd"/>
            <w:r w:rsidRPr="00143F93">
              <w:rPr>
                <w:rFonts w:eastAsia="Consolas"/>
              </w:rPr>
              <w:t>&gt;Lunes&lt;/</w:t>
            </w:r>
            <w:proofErr w:type="spellStart"/>
            <w:r w:rsidRPr="00143F93">
              <w:rPr>
                <w:rFonts w:eastAsia="Consolas"/>
              </w:rPr>
              <w:t>th</w:t>
            </w:r>
            <w:proofErr w:type="spellEnd"/>
            <w:r w:rsidRPr="00143F93">
              <w:rPr>
                <w:rFonts w:eastAsia="Consolas"/>
              </w:rPr>
              <w:t>&gt;</w:t>
            </w:r>
          </w:p>
          <w:p w14:paraId="3BDF396D" w14:textId="1460A1F8" w:rsidR="342B3723" w:rsidRPr="00143F93" w:rsidRDefault="342B3723" w:rsidP="00143F93">
            <w:r w:rsidRPr="00143F93">
              <w:rPr>
                <w:rFonts w:eastAsia="Consolas"/>
              </w:rPr>
              <w:t xml:space="preserve">                &lt;</w:t>
            </w:r>
            <w:proofErr w:type="spellStart"/>
            <w:r w:rsidRPr="00143F93">
              <w:rPr>
                <w:rFonts w:eastAsia="Consolas"/>
              </w:rPr>
              <w:t>th</w:t>
            </w:r>
            <w:proofErr w:type="spellEnd"/>
            <w:r w:rsidRPr="00143F93">
              <w:rPr>
                <w:rFonts w:eastAsia="Consolas"/>
              </w:rPr>
              <w:t>&gt;Martes&lt;/</w:t>
            </w:r>
            <w:proofErr w:type="spellStart"/>
            <w:r w:rsidRPr="00143F93">
              <w:rPr>
                <w:rFonts w:eastAsia="Consolas"/>
              </w:rPr>
              <w:t>th</w:t>
            </w:r>
            <w:proofErr w:type="spellEnd"/>
            <w:r w:rsidRPr="00143F93">
              <w:rPr>
                <w:rFonts w:eastAsia="Consolas"/>
              </w:rPr>
              <w:t>&gt;</w:t>
            </w:r>
          </w:p>
          <w:p w14:paraId="39DBE623" w14:textId="410117F7" w:rsidR="342B3723" w:rsidRPr="00143F93" w:rsidRDefault="342B3723" w:rsidP="00143F93">
            <w:r w:rsidRPr="00143F93">
              <w:rPr>
                <w:rFonts w:eastAsia="Consolas"/>
              </w:rPr>
              <w:t xml:space="preserve">                &lt;</w:t>
            </w:r>
            <w:proofErr w:type="spellStart"/>
            <w:r w:rsidRPr="00143F93">
              <w:rPr>
                <w:rFonts w:eastAsia="Consolas"/>
              </w:rPr>
              <w:t>th</w:t>
            </w:r>
            <w:proofErr w:type="spellEnd"/>
            <w:r w:rsidRPr="00143F93">
              <w:rPr>
                <w:rFonts w:eastAsia="Consolas"/>
              </w:rPr>
              <w:t>&gt;</w:t>
            </w:r>
            <w:proofErr w:type="spellStart"/>
            <w:r w:rsidRPr="00143F93">
              <w:rPr>
                <w:rFonts w:eastAsia="Consolas"/>
              </w:rPr>
              <w:t>Miércoles</w:t>
            </w:r>
            <w:proofErr w:type="spellEnd"/>
            <w:r w:rsidRPr="00143F93">
              <w:rPr>
                <w:rFonts w:eastAsia="Consolas"/>
              </w:rPr>
              <w:t>&lt;/</w:t>
            </w:r>
            <w:proofErr w:type="spellStart"/>
            <w:r w:rsidRPr="00143F93">
              <w:rPr>
                <w:rFonts w:eastAsia="Consolas"/>
              </w:rPr>
              <w:t>th</w:t>
            </w:r>
            <w:proofErr w:type="spellEnd"/>
            <w:r w:rsidRPr="00143F93">
              <w:rPr>
                <w:rFonts w:eastAsia="Consolas"/>
              </w:rPr>
              <w:t>&gt;</w:t>
            </w:r>
          </w:p>
          <w:p w14:paraId="675D7A1F" w14:textId="19853396" w:rsidR="342B3723" w:rsidRPr="00143F93" w:rsidRDefault="342B3723" w:rsidP="00143F93">
            <w:r w:rsidRPr="00143F93">
              <w:rPr>
                <w:rFonts w:eastAsia="Consolas"/>
              </w:rPr>
              <w:t xml:space="preserve">                &lt;</w:t>
            </w:r>
            <w:proofErr w:type="spellStart"/>
            <w:r w:rsidRPr="00143F93">
              <w:rPr>
                <w:rFonts w:eastAsia="Consolas"/>
              </w:rPr>
              <w:t>th</w:t>
            </w:r>
            <w:proofErr w:type="spellEnd"/>
            <w:r w:rsidRPr="00143F93">
              <w:rPr>
                <w:rFonts w:eastAsia="Consolas"/>
              </w:rPr>
              <w:t>&gt;Jueves&lt;/</w:t>
            </w:r>
            <w:proofErr w:type="spellStart"/>
            <w:r w:rsidRPr="00143F93">
              <w:rPr>
                <w:rFonts w:eastAsia="Consolas"/>
              </w:rPr>
              <w:t>th</w:t>
            </w:r>
            <w:proofErr w:type="spellEnd"/>
            <w:r w:rsidRPr="00143F93">
              <w:rPr>
                <w:rFonts w:eastAsia="Consolas"/>
              </w:rPr>
              <w:t>&gt;</w:t>
            </w:r>
          </w:p>
          <w:p w14:paraId="3DB3DAC9" w14:textId="6D592B38" w:rsidR="342B3723" w:rsidRPr="00143F93" w:rsidRDefault="342B3723" w:rsidP="00143F93">
            <w:r w:rsidRPr="00143F93">
              <w:rPr>
                <w:rFonts w:eastAsia="Consolas"/>
              </w:rPr>
              <w:t xml:space="preserve">                &lt;</w:t>
            </w:r>
            <w:proofErr w:type="spellStart"/>
            <w:r w:rsidRPr="00143F93">
              <w:rPr>
                <w:rFonts w:eastAsia="Consolas"/>
              </w:rPr>
              <w:t>th</w:t>
            </w:r>
            <w:proofErr w:type="spellEnd"/>
            <w:r w:rsidRPr="00143F93">
              <w:rPr>
                <w:rFonts w:eastAsia="Consolas"/>
              </w:rPr>
              <w:t>&gt;Viernes&lt;/</w:t>
            </w:r>
            <w:proofErr w:type="spellStart"/>
            <w:r w:rsidRPr="00143F93">
              <w:rPr>
                <w:rFonts w:eastAsia="Consolas"/>
              </w:rPr>
              <w:t>th</w:t>
            </w:r>
            <w:proofErr w:type="spellEnd"/>
            <w:r w:rsidRPr="00143F93">
              <w:rPr>
                <w:rFonts w:eastAsia="Consolas"/>
              </w:rPr>
              <w:t>&gt;</w:t>
            </w:r>
          </w:p>
          <w:p w14:paraId="2212D673" w14:textId="11BABD36" w:rsidR="342B3723" w:rsidRPr="00143F93" w:rsidRDefault="342B3723" w:rsidP="00143F93">
            <w:r w:rsidRPr="00143F93">
              <w:rPr>
                <w:rFonts w:eastAsia="Consolas"/>
              </w:rPr>
              <w:t xml:space="preserve">            &lt;/tr&gt;</w:t>
            </w:r>
          </w:p>
          <w:p w14:paraId="2E2EECF5" w14:textId="00ED109D" w:rsidR="342B3723" w:rsidRPr="00143F93" w:rsidRDefault="342B3723" w:rsidP="00143F93">
            <w:r w:rsidRPr="00143F93">
              <w:rPr>
                <w:rFonts w:eastAsia="Consolas"/>
              </w:rPr>
              <w:t xml:space="preserve">        &lt;/</w:t>
            </w:r>
            <w:proofErr w:type="spellStart"/>
            <w:r w:rsidRPr="00143F93">
              <w:rPr>
                <w:rFonts w:eastAsia="Consolas"/>
              </w:rPr>
              <w:t>thead</w:t>
            </w:r>
            <w:proofErr w:type="spellEnd"/>
            <w:r w:rsidRPr="00143F93">
              <w:rPr>
                <w:rFonts w:eastAsia="Consolas"/>
              </w:rPr>
              <w:t>&gt;</w:t>
            </w:r>
          </w:p>
          <w:p w14:paraId="293BFCF2" w14:textId="655967B0" w:rsidR="342B3723" w:rsidRPr="00143F93" w:rsidRDefault="342B3723" w:rsidP="00143F93">
            <w:r w:rsidRPr="00143F93">
              <w:rPr>
                <w:rFonts w:eastAsia="Consolas"/>
              </w:rPr>
              <w:t xml:space="preserve">        &lt;</w:t>
            </w:r>
            <w:proofErr w:type="spellStart"/>
            <w:r w:rsidRPr="00143F93">
              <w:rPr>
                <w:rFonts w:eastAsia="Consolas"/>
              </w:rPr>
              <w:t>tbody</w:t>
            </w:r>
            <w:proofErr w:type="spellEnd"/>
            <w:r w:rsidRPr="00143F93">
              <w:rPr>
                <w:rFonts w:eastAsia="Consolas"/>
              </w:rPr>
              <w:t>&gt;</w:t>
            </w:r>
          </w:p>
          <w:p w14:paraId="2241A31C" w14:textId="21E8CAC2" w:rsidR="342B3723" w:rsidRPr="00143F93" w:rsidRDefault="342B3723" w:rsidP="00143F93">
            <w:r w:rsidRPr="00143F93">
              <w:rPr>
                <w:rFonts w:eastAsia="Consolas"/>
              </w:rPr>
              <w:t xml:space="preserve">            &lt;tr&gt;</w:t>
            </w:r>
          </w:p>
          <w:p w14:paraId="6001984F" w14:textId="43DD06F0" w:rsidR="342B3723" w:rsidRPr="00143F93" w:rsidRDefault="342B3723" w:rsidP="00143F93">
            <w:r w:rsidRPr="00143F93">
              <w:rPr>
                <w:rFonts w:eastAsia="Consolas"/>
              </w:rPr>
              <w:t xml:space="preserve">                &lt;td&gt;08:00 - 09:00&lt;/td&gt;</w:t>
            </w:r>
          </w:p>
          <w:p w14:paraId="567E1980" w14:textId="2CA3E358" w:rsidR="342B3723" w:rsidRPr="00143F93" w:rsidRDefault="342B3723" w:rsidP="00143F93">
            <w:r w:rsidRPr="00143F93">
              <w:rPr>
                <w:rFonts w:eastAsia="Consolas"/>
              </w:rPr>
              <w:t xml:space="preserve">                &lt;td&gt;</w:t>
            </w:r>
            <w:proofErr w:type="spellStart"/>
            <w:r w:rsidRPr="00143F93">
              <w:rPr>
                <w:rFonts w:eastAsia="Consolas"/>
              </w:rPr>
              <w:t>Informática</w:t>
            </w:r>
            <w:proofErr w:type="spellEnd"/>
            <w:r w:rsidRPr="00143F93">
              <w:rPr>
                <w:rFonts w:eastAsia="Consolas"/>
              </w:rPr>
              <w:t>&lt;/td&gt;</w:t>
            </w:r>
          </w:p>
          <w:p w14:paraId="5033BD24" w14:textId="6FDF3018" w:rsidR="342B3723" w:rsidRPr="00143F93" w:rsidRDefault="342B3723" w:rsidP="00143F93">
            <w:r w:rsidRPr="00143F93">
              <w:rPr>
                <w:rFonts w:eastAsia="Consolas"/>
              </w:rPr>
              <w:t xml:space="preserve">                &lt;td&gt;</w:t>
            </w:r>
            <w:proofErr w:type="spellStart"/>
            <w:r w:rsidRPr="00143F93">
              <w:rPr>
                <w:rFonts w:eastAsia="Consolas"/>
              </w:rPr>
              <w:t>Biología</w:t>
            </w:r>
            <w:proofErr w:type="spellEnd"/>
            <w:r w:rsidRPr="00143F93">
              <w:rPr>
                <w:rFonts w:eastAsia="Consolas"/>
              </w:rPr>
              <w:t>&lt;/td&gt;</w:t>
            </w:r>
          </w:p>
          <w:p w14:paraId="3E39FD06" w14:textId="54491552" w:rsidR="342B3723" w:rsidRPr="00143F93" w:rsidRDefault="342B3723" w:rsidP="00143F93">
            <w:r w:rsidRPr="00143F93">
              <w:rPr>
                <w:rFonts w:eastAsia="Consolas"/>
              </w:rPr>
              <w:t xml:space="preserve">                &lt;td&gt;Arte&lt;/td&gt;</w:t>
            </w:r>
          </w:p>
          <w:p w14:paraId="0560FB14" w14:textId="5956F5F0" w:rsidR="342B3723" w:rsidRPr="00143F93" w:rsidRDefault="342B3723" w:rsidP="00143F93">
            <w:r w:rsidRPr="00143F93">
              <w:rPr>
                <w:rFonts w:eastAsia="Consolas"/>
              </w:rPr>
              <w:t xml:space="preserve">                &lt;td&gt;</w:t>
            </w:r>
            <w:proofErr w:type="spellStart"/>
            <w:r w:rsidRPr="00143F93">
              <w:rPr>
                <w:rFonts w:eastAsia="Consolas"/>
              </w:rPr>
              <w:t>Matemáticas</w:t>
            </w:r>
            <w:proofErr w:type="spellEnd"/>
            <w:r w:rsidRPr="00143F93">
              <w:rPr>
                <w:rFonts w:eastAsia="Consolas"/>
              </w:rPr>
              <w:t>&lt;/td&gt;</w:t>
            </w:r>
          </w:p>
          <w:p w14:paraId="21D84FE5" w14:textId="3AEE16A1" w:rsidR="342B3723" w:rsidRPr="00143F93" w:rsidRDefault="342B3723" w:rsidP="00143F93">
            <w:r w:rsidRPr="00143F93">
              <w:rPr>
                <w:rFonts w:eastAsia="Consolas"/>
              </w:rPr>
              <w:t xml:space="preserve">                &lt;td&gt;</w:t>
            </w:r>
            <w:proofErr w:type="spellStart"/>
            <w:r w:rsidRPr="00143F93">
              <w:rPr>
                <w:rFonts w:eastAsia="Consolas"/>
              </w:rPr>
              <w:t>Educación</w:t>
            </w:r>
            <w:proofErr w:type="spellEnd"/>
            <w:r w:rsidRPr="00143F93">
              <w:rPr>
                <w:rFonts w:eastAsia="Consolas"/>
              </w:rPr>
              <w:t xml:space="preserve"> </w:t>
            </w:r>
            <w:proofErr w:type="spellStart"/>
            <w:r w:rsidRPr="00143F93">
              <w:rPr>
                <w:rFonts w:eastAsia="Consolas"/>
              </w:rPr>
              <w:t>Física</w:t>
            </w:r>
            <w:proofErr w:type="spellEnd"/>
            <w:r w:rsidRPr="00143F93">
              <w:rPr>
                <w:rFonts w:eastAsia="Consolas"/>
              </w:rPr>
              <w:t>&lt;/td&gt;</w:t>
            </w:r>
          </w:p>
          <w:p w14:paraId="7774D484" w14:textId="7E259CA7" w:rsidR="342B3723" w:rsidRPr="00143F93" w:rsidRDefault="342B3723" w:rsidP="00143F93">
            <w:r w:rsidRPr="00143F93">
              <w:rPr>
                <w:rFonts w:eastAsia="Consolas"/>
              </w:rPr>
              <w:t xml:space="preserve">            &lt;/tr&gt;</w:t>
            </w:r>
          </w:p>
          <w:p w14:paraId="3DC2D8DF" w14:textId="3E8B16C9" w:rsidR="342B3723" w:rsidRPr="00143F93" w:rsidRDefault="342B3723" w:rsidP="00143F93">
            <w:r w:rsidRPr="00143F93">
              <w:rPr>
                <w:rFonts w:eastAsia="Consolas"/>
              </w:rPr>
              <w:t xml:space="preserve">            &lt;tr&gt;</w:t>
            </w:r>
          </w:p>
          <w:p w14:paraId="4EFACEFD" w14:textId="33EA7DC7" w:rsidR="342B3723" w:rsidRPr="00143F93" w:rsidRDefault="342B3723" w:rsidP="00143F93">
            <w:r w:rsidRPr="00143F93">
              <w:rPr>
                <w:rFonts w:eastAsia="Consolas"/>
              </w:rPr>
              <w:t xml:space="preserve">                &lt;td&gt;09:00 - 10:00&lt;/td&gt;</w:t>
            </w:r>
          </w:p>
          <w:p w14:paraId="640549BE" w14:textId="1D8E50DE" w:rsidR="342B3723" w:rsidRPr="00143F93" w:rsidRDefault="342B3723" w:rsidP="00143F93">
            <w:r w:rsidRPr="00143F93">
              <w:rPr>
                <w:rFonts w:eastAsia="Consolas"/>
              </w:rPr>
              <w:t xml:space="preserve">                &lt;td&gt;</w:t>
            </w:r>
            <w:proofErr w:type="spellStart"/>
            <w:r w:rsidRPr="00143F93">
              <w:rPr>
                <w:rFonts w:eastAsia="Consolas"/>
              </w:rPr>
              <w:t>Filosofía</w:t>
            </w:r>
            <w:proofErr w:type="spellEnd"/>
            <w:r w:rsidRPr="00143F93">
              <w:rPr>
                <w:rFonts w:eastAsia="Consolas"/>
              </w:rPr>
              <w:t>&lt;/td&gt;</w:t>
            </w:r>
          </w:p>
          <w:p w14:paraId="0D017B36" w14:textId="3E879F55" w:rsidR="342B3723" w:rsidRPr="00143F93" w:rsidRDefault="342B3723" w:rsidP="00143F93">
            <w:r w:rsidRPr="00143F93">
              <w:rPr>
                <w:rFonts w:eastAsia="Consolas"/>
              </w:rPr>
              <w:t xml:space="preserve">                &lt;td&gt;</w:t>
            </w:r>
            <w:proofErr w:type="spellStart"/>
            <w:r w:rsidRPr="00143F93">
              <w:rPr>
                <w:rFonts w:eastAsia="Consolas"/>
              </w:rPr>
              <w:t>Química</w:t>
            </w:r>
            <w:proofErr w:type="spellEnd"/>
            <w:r w:rsidRPr="00143F93">
              <w:rPr>
                <w:rFonts w:eastAsia="Consolas"/>
              </w:rPr>
              <w:t>&lt;/td&gt;</w:t>
            </w:r>
          </w:p>
          <w:p w14:paraId="239FF123" w14:textId="54208816" w:rsidR="342B3723" w:rsidRPr="00143F93" w:rsidRDefault="342B3723" w:rsidP="00143F93">
            <w:r w:rsidRPr="00143F93">
              <w:rPr>
                <w:rFonts w:eastAsia="Consolas"/>
              </w:rPr>
              <w:t xml:space="preserve">                &lt;td&gt;Historia&lt;/td&gt;</w:t>
            </w:r>
          </w:p>
          <w:p w14:paraId="1DD97E2E" w14:textId="029B5375" w:rsidR="342B3723" w:rsidRPr="00143F93" w:rsidRDefault="342B3723" w:rsidP="00143F93">
            <w:r w:rsidRPr="00143F93">
              <w:rPr>
                <w:rFonts w:eastAsia="Consolas"/>
              </w:rPr>
              <w:t xml:space="preserve">                &lt;td&gt;Lengua&lt;/td&gt;</w:t>
            </w:r>
          </w:p>
          <w:p w14:paraId="69DAE9EC" w14:textId="0C407EDC" w:rsidR="342B3723" w:rsidRPr="00143F93" w:rsidRDefault="342B3723" w:rsidP="00143F93">
            <w:r w:rsidRPr="00143F93">
              <w:rPr>
                <w:rFonts w:eastAsia="Consolas"/>
              </w:rPr>
              <w:t xml:space="preserve">                &lt;td&gt;Música&lt;/td&gt;</w:t>
            </w:r>
          </w:p>
          <w:p w14:paraId="61FF6F7B" w14:textId="23845B5E" w:rsidR="342B3723" w:rsidRPr="00143F93" w:rsidRDefault="342B3723" w:rsidP="00143F93">
            <w:r w:rsidRPr="00143F93">
              <w:rPr>
                <w:rFonts w:eastAsia="Consolas"/>
              </w:rPr>
              <w:t xml:space="preserve">            &lt;/tr&gt;</w:t>
            </w:r>
          </w:p>
          <w:p w14:paraId="6D0E0E3E" w14:textId="66815601" w:rsidR="342B3723" w:rsidRPr="00143F93" w:rsidRDefault="342B3723" w:rsidP="00143F93">
            <w:r w:rsidRPr="00143F93">
              <w:rPr>
                <w:rFonts w:eastAsia="Consolas"/>
              </w:rPr>
              <w:t xml:space="preserve">            &lt;tr&gt;</w:t>
            </w:r>
          </w:p>
          <w:p w14:paraId="46399F87" w14:textId="220DAD63" w:rsidR="342B3723" w:rsidRPr="00143F93" w:rsidRDefault="342B3723" w:rsidP="00143F93">
            <w:r w:rsidRPr="00143F93">
              <w:rPr>
                <w:rFonts w:eastAsia="Consolas"/>
              </w:rPr>
              <w:t xml:space="preserve">                &lt;td&gt;10:00 - 11:00&lt;/td&gt;</w:t>
            </w:r>
          </w:p>
          <w:p w14:paraId="5E8010E7" w14:textId="13987F4D" w:rsidR="342B3723" w:rsidRPr="00143F93" w:rsidRDefault="342B3723" w:rsidP="00143F93">
            <w:r w:rsidRPr="00143F93">
              <w:rPr>
                <w:rFonts w:eastAsia="Consolas"/>
              </w:rPr>
              <w:t xml:space="preserve">                &lt;td&gt;</w:t>
            </w:r>
            <w:proofErr w:type="spellStart"/>
            <w:r w:rsidRPr="00143F93">
              <w:rPr>
                <w:rFonts w:eastAsia="Consolas"/>
              </w:rPr>
              <w:t>Matemáticas</w:t>
            </w:r>
            <w:proofErr w:type="spellEnd"/>
            <w:r w:rsidRPr="00143F93">
              <w:rPr>
                <w:rFonts w:eastAsia="Consolas"/>
              </w:rPr>
              <w:t>&lt;/td&gt;</w:t>
            </w:r>
          </w:p>
          <w:p w14:paraId="05A81027" w14:textId="7DEE9DF7" w:rsidR="342B3723" w:rsidRPr="00143F93" w:rsidRDefault="342B3723" w:rsidP="00143F93">
            <w:r w:rsidRPr="00143F93">
              <w:rPr>
                <w:rFonts w:eastAsia="Consolas"/>
              </w:rPr>
              <w:t xml:space="preserve">                &lt;td&gt;</w:t>
            </w:r>
            <w:proofErr w:type="spellStart"/>
            <w:r w:rsidRPr="00143F93">
              <w:rPr>
                <w:rFonts w:eastAsia="Consolas"/>
              </w:rPr>
              <w:t>Informática</w:t>
            </w:r>
            <w:proofErr w:type="spellEnd"/>
            <w:r w:rsidRPr="00143F93">
              <w:rPr>
                <w:rFonts w:eastAsia="Consolas"/>
              </w:rPr>
              <w:t>&lt;/td&gt;</w:t>
            </w:r>
          </w:p>
          <w:p w14:paraId="0EBC669C" w14:textId="025B121D" w:rsidR="342B3723" w:rsidRPr="00143F93" w:rsidRDefault="342B3723" w:rsidP="00143F93">
            <w:r w:rsidRPr="00143F93">
              <w:rPr>
                <w:rFonts w:eastAsia="Consolas"/>
              </w:rPr>
              <w:t xml:space="preserve">                &lt;td&gt;</w:t>
            </w:r>
            <w:proofErr w:type="spellStart"/>
            <w:r w:rsidRPr="00143F93">
              <w:rPr>
                <w:rFonts w:eastAsia="Consolas"/>
              </w:rPr>
              <w:t>Biología</w:t>
            </w:r>
            <w:proofErr w:type="spellEnd"/>
            <w:r w:rsidRPr="00143F93">
              <w:rPr>
                <w:rFonts w:eastAsia="Consolas"/>
              </w:rPr>
              <w:t>&lt;/td&gt;</w:t>
            </w:r>
          </w:p>
          <w:p w14:paraId="42601B8B" w14:textId="1A45AB3D" w:rsidR="342B3723" w:rsidRPr="00143F93" w:rsidRDefault="342B3723" w:rsidP="00143F93">
            <w:r w:rsidRPr="00143F93">
              <w:rPr>
                <w:rFonts w:eastAsia="Consolas"/>
              </w:rPr>
              <w:t xml:space="preserve">                &lt;td&gt;Arte&lt;/td&gt;</w:t>
            </w:r>
          </w:p>
          <w:p w14:paraId="1B0E8072" w14:textId="0750231E" w:rsidR="342B3723" w:rsidRPr="00143F93" w:rsidRDefault="342B3723" w:rsidP="00143F93">
            <w:r w:rsidRPr="00143F93">
              <w:rPr>
                <w:rFonts w:eastAsia="Consolas"/>
              </w:rPr>
              <w:t xml:space="preserve">                &lt;td&gt;</w:t>
            </w:r>
            <w:proofErr w:type="spellStart"/>
            <w:r w:rsidRPr="00143F93">
              <w:rPr>
                <w:rFonts w:eastAsia="Consolas"/>
              </w:rPr>
              <w:t>Química</w:t>
            </w:r>
            <w:proofErr w:type="spellEnd"/>
            <w:r w:rsidRPr="00143F93">
              <w:rPr>
                <w:rFonts w:eastAsia="Consolas"/>
              </w:rPr>
              <w:t>&lt;/td&gt;</w:t>
            </w:r>
          </w:p>
          <w:p w14:paraId="1845417E" w14:textId="39755380" w:rsidR="342B3723" w:rsidRPr="00143F93" w:rsidRDefault="342B3723" w:rsidP="00143F93">
            <w:r w:rsidRPr="00143F93">
              <w:rPr>
                <w:rFonts w:eastAsia="Consolas"/>
              </w:rPr>
              <w:t xml:space="preserve">            &lt;/tr&gt;</w:t>
            </w:r>
          </w:p>
          <w:p w14:paraId="0079ACA5" w14:textId="4046AE77" w:rsidR="342B3723" w:rsidRPr="00143F93" w:rsidRDefault="342B3723" w:rsidP="00143F93">
            <w:r w:rsidRPr="00143F93">
              <w:rPr>
                <w:rFonts w:eastAsia="Consolas"/>
              </w:rPr>
              <w:t xml:space="preserve">            &lt;tr&gt;</w:t>
            </w:r>
          </w:p>
          <w:p w14:paraId="2C67B269" w14:textId="2AF378E5" w:rsidR="342B3723" w:rsidRPr="00143F93" w:rsidRDefault="342B3723" w:rsidP="00143F93">
            <w:r w:rsidRPr="00143F93">
              <w:rPr>
                <w:rFonts w:eastAsia="Consolas"/>
              </w:rPr>
              <w:t xml:space="preserve">                &lt;td&gt;11:00 - 12:00&lt;/td&gt;</w:t>
            </w:r>
          </w:p>
          <w:p w14:paraId="2395AA5D" w14:textId="1D20A21E" w:rsidR="342B3723" w:rsidRPr="00143F93" w:rsidRDefault="342B3723" w:rsidP="00143F93">
            <w:r w:rsidRPr="00143F93">
              <w:rPr>
                <w:rFonts w:eastAsia="Consolas"/>
              </w:rPr>
              <w:t xml:space="preserve">                &lt;td&gt;Lengua&lt;/td&gt;</w:t>
            </w:r>
          </w:p>
          <w:p w14:paraId="4E3E0FDA" w14:textId="05A5AF46" w:rsidR="342B3723" w:rsidRPr="00143F93" w:rsidRDefault="342B3723" w:rsidP="00143F93">
            <w:r w:rsidRPr="00143F93">
              <w:rPr>
                <w:rFonts w:eastAsia="Consolas"/>
              </w:rPr>
              <w:t xml:space="preserve">                &lt;td&gt;Historia&lt;/td&gt;</w:t>
            </w:r>
          </w:p>
          <w:p w14:paraId="2387BF88" w14:textId="2CECD84D" w:rsidR="342B3723" w:rsidRPr="00143F93" w:rsidRDefault="342B3723" w:rsidP="00143F93">
            <w:r w:rsidRPr="00143F93">
              <w:rPr>
                <w:rFonts w:eastAsia="Consolas"/>
              </w:rPr>
              <w:t xml:space="preserve">                &lt;td&gt;</w:t>
            </w:r>
            <w:proofErr w:type="spellStart"/>
            <w:r w:rsidRPr="00143F93">
              <w:rPr>
                <w:rFonts w:eastAsia="Consolas"/>
              </w:rPr>
              <w:t>Filosofía</w:t>
            </w:r>
            <w:proofErr w:type="spellEnd"/>
            <w:r w:rsidRPr="00143F93">
              <w:rPr>
                <w:rFonts w:eastAsia="Consolas"/>
              </w:rPr>
              <w:t>&lt;/td&gt;</w:t>
            </w:r>
          </w:p>
          <w:p w14:paraId="24DC13C6" w14:textId="376EE7CF" w:rsidR="342B3723" w:rsidRPr="00143F93" w:rsidRDefault="342B3723" w:rsidP="00143F93">
            <w:r w:rsidRPr="00143F93">
              <w:rPr>
                <w:rFonts w:eastAsia="Consolas"/>
              </w:rPr>
              <w:t xml:space="preserve">                &lt;td&gt;Música&lt;/td&gt;</w:t>
            </w:r>
          </w:p>
          <w:p w14:paraId="27BC24AD" w14:textId="6A3F7FE9" w:rsidR="342B3723" w:rsidRPr="00143F93" w:rsidRDefault="342B3723" w:rsidP="00143F93">
            <w:r w:rsidRPr="00143F93">
              <w:rPr>
                <w:rFonts w:eastAsia="Consolas"/>
              </w:rPr>
              <w:t xml:space="preserve">                &lt;td&gt;</w:t>
            </w:r>
            <w:proofErr w:type="spellStart"/>
            <w:r w:rsidRPr="00143F93">
              <w:rPr>
                <w:rFonts w:eastAsia="Consolas"/>
              </w:rPr>
              <w:t>Matemáticas</w:t>
            </w:r>
            <w:proofErr w:type="spellEnd"/>
            <w:r w:rsidRPr="00143F93">
              <w:rPr>
                <w:rFonts w:eastAsia="Consolas"/>
              </w:rPr>
              <w:t>&lt;/td&gt;</w:t>
            </w:r>
          </w:p>
          <w:p w14:paraId="4A128660" w14:textId="7122FD95" w:rsidR="342B3723" w:rsidRPr="00143F93" w:rsidRDefault="342B3723" w:rsidP="00143F93">
            <w:r w:rsidRPr="00143F93">
              <w:rPr>
                <w:rFonts w:eastAsia="Consolas"/>
              </w:rPr>
              <w:t xml:space="preserve">            &lt;/tr&gt;</w:t>
            </w:r>
          </w:p>
          <w:p w14:paraId="444DA5A1" w14:textId="08A1B323" w:rsidR="342B3723" w:rsidRPr="00143F93" w:rsidRDefault="342B3723" w:rsidP="00143F93">
            <w:r w:rsidRPr="00143F93">
              <w:rPr>
                <w:rFonts w:eastAsia="Consolas"/>
              </w:rPr>
              <w:t xml:space="preserve">            &lt;tr&gt;</w:t>
            </w:r>
          </w:p>
          <w:p w14:paraId="514B3D3D" w14:textId="7373AE95" w:rsidR="342B3723" w:rsidRPr="00143F93" w:rsidRDefault="342B3723" w:rsidP="00143F93">
            <w:r w:rsidRPr="00143F93">
              <w:rPr>
                <w:rFonts w:eastAsia="Consolas"/>
              </w:rPr>
              <w:t xml:space="preserve">                &lt;td&gt;12:00 - 13:00&lt;/td&gt;</w:t>
            </w:r>
          </w:p>
          <w:p w14:paraId="1C750866" w14:textId="15E4CD55" w:rsidR="342B3723" w:rsidRPr="00143F93" w:rsidRDefault="342B3723" w:rsidP="00143F93">
            <w:r w:rsidRPr="00143F93">
              <w:rPr>
                <w:rFonts w:eastAsia="Consolas"/>
              </w:rPr>
              <w:t xml:space="preserve">                &lt;td&gt;</w:t>
            </w:r>
            <w:proofErr w:type="spellStart"/>
            <w:r w:rsidRPr="00143F93">
              <w:rPr>
                <w:rFonts w:eastAsia="Consolas"/>
              </w:rPr>
              <w:t>Educación</w:t>
            </w:r>
            <w:proofErr w:type="spellEnd"/>
            <w:r w:rsidRPr="00143F93">
              <w:rPr>
                <w:rFonts w:eastAsia="Consolas"/>
              </w:rPr>
              <w:t xml:space="preserve"> </w:t>
            </w:r>
            <w:proofErr w:type="spellStart"/>
            <w:r w:rsidRPr="00143F93">
              <w:rPr>
                <w:rFonts w:eastAsia="Consolas"/>
              </w:rPr>
              <w:t>Física</w:t>
            </w:r>
            <w:proofErr w:type="spellEnd"/>
            <w:r w:rsidRPr="00143F93">
              <w:rPr>
                <w:rFonts w:eastAsia="Consolas"/>
              </w:rPr>
              <w:t>&lt;/td&gt;</w:t>
            </w:r>
          </w:p>
          <w:p w14:paraId="6AA65139" w14:textId="0131C090" w:rsidR="342B3723" w:rsidRPr="00143F93" w:rsidRDefault="342B3723" w:rsidP="00143F93">
            <w:r w:rsidRPr="00143F93">
              <w:rPr>
                <w:rFonts w:eastAsia="Consolas"/>
              </w:rPr>
              <w:t xml:space="preserve">                &lt;td&gt;Arte&lt;/td&gt;</w:t>
            </w:r>
          </w:p>
          <w:p w14:paraId="46B5DE2F" w14:textId="5D045BC4" w:rsidR="342B3723" w:rsidRPr="00143F93" w:rsidRDefault="342B3723" w:rsidP="00143F93">
            <w:r w:rsidRPr="00143F93">
              <w:rPr>
                <w:rFonts w:eastAsia="Consolas"/>
              </w:rPr>
              <w:t xml:space="preserve">                &lt;td&gt;Lengua&lt;/td&gt;</w:t>
            </w:r>
          </w:p>
          <w:p w14:paraId="19D3EC0C" w14:textId="71C754BC" w:rsidR="342B3723" w:rsidRPr="00143F93" w:rsidRDefault="342B3723" w:rsidP="00143F93">
            <w:r w:rsidRPr="00143F93">
              <w:rPr>
                <w:rFonts w:eastAsia="Consolas"/>
              </w:rPr>
              <w:t xml:space="preserve">                &lt;td&gt;</w:t>
            </w:r>
            <w:proofErr w:type="spellStart"/>
            <w:r w:rsidRPr="00143F93">
              <w:rPr>
                <w:rFonts w:eastAsia="Consolas"/>
              </w:rPr>
              <w:t>Biología</w:t>
            </w:r>
            <w:proofErr w:type="spellEnd"/>
            <w:r w:rsidRPr="00143F93">
              <w:rPr>
                <w:rFonts w:eastAsia="Consolas"/>
              </w:rPr>
              <w:t>&lt;/td&gt;</w:t>
            </w:r>
          </w:p>
          <w:p w14:paraId="3269A1AE" w14:textId="0E56D19E" w:rsidR="342B3723" w:rsidRPr="00143F93" w:rsidRDefault="342B3723" w:rsidP="00143F93">
            <w:r w:rsidRPr="00143F93">
              <w:rPr>
                <w:rFonts w:eastAsia="Consolas"/>
              </w:rPr>
              <w:t xml:space="preserve">                &lt;td&gt;</w:t>
            </w:r>
            <w:proofErr w:type="spellStart"/>
            <w:r w:rsidRPr="00143F93">
              <w:rPr>
                <w:rFonts w:eastAsia="Consolas"/>
              </w:rPr>
              <w:t>Informática</w:t>
            </w:r>
            <w:proofErr w:type="spellEnd"/>
            <w:r w:rsidRPr="00143F93">
              <w:rPr>
                <w:rFonts w:eastAsia="Consolas"/>
              </w:rPr>
              <w:t>&lt;/td&gt;</w:t>
            </w:r>
          </w:p>
          <w:p w14:paraId="57EB701B" w14:textId="1F38C5AF" w:rsidR="342B3723" w:rsidRPr="00143F93" w:rsidRDefault="342B3723" w:rsidP="00143F93">
            <w:r w:rsidRPr="00143F93">
              <w:rPr>
                <w:rFonts w:eastAsia="Consolas"/>
              </w:rPr>
              <w:lastRenderedPageBreak/>
              <w:t xml:space="preserve">            &lt;/tr&gt;</w:t>
            </w:r>
          </w:p>
          <w:p w14:paraId="79815B5D" w14:textId="5E173B1D" w:rsidR="342B3723" w:rsidRPr="00143F93" w:rsidRDefault="342B3723" w:rsidP="00143F93">
            <w:r w:rsidRPr="00143F93">
              <w:rPr>
                <w:rFonts w:eastAsia="Consolas"/>
              </w:rPr>
              <w:t xml:space="preserve">        &lt;/</w:t>
            </w:r>
            <w:proofErr w:type="spellStart"/>
            <w:r w:rsidRPr="00143F93">
              <w:rPr>
                <w:rFonts w:eastAsia="Consolas"/>
              </w:rPr>
              <w:t>tbody</w:t>
            </w:r>
            <w:proofErr w:type="spellEnd"/>
            <w:r w:rsidRPr="00143F93">
              <w:rPr>
                <w:rFonts w:eastAsia="Consolas"/>
              </w:rPr>
              <w:t>&gt;</w:t>
            </w:r>
          </w:p>
          <w:p w14:paraId="25B4F43E" w14:textId="3AC6A4F0" w:rsidR="342B3723" w:rsidRPr="00143F93" w:rsidRDefault="342B3723" w:rsidP="00143F93">
            <w:r w:rsidRPr="00143F93">
              <w:rPr>
                <w:rFonts w:eastAsia="Consolas"/>
              </w:rPr>
              <w:t xml:space="preserve">    &lt;/table&gt;</w:t>
            </w:r>
          </w:p>
          <w:p w14:paraId="1297338F" w14:textId="4450674C" w:rsidR="342B3723" w:rsidRPr="00143F93" w:rsidRDefault="342B3723" w:rsidP="00143F93">
            <w:r w:rsidRPr="00143F93">
              <w:rPr>
                <w:rFonts w:eastAsia="Consolas"/>
              </w:rPr>
              <w:t>&lt;/main&gt;</w:t>
            </w:r>
          </w:p>
          <w:p w14:paraId="58255342" w14:textId="1F714206" w:rsidR="6C6522D3" w:rsidRPr="00143F93" w:rsidRDefault="6C6522D3" w:rsidP="00143F93"/>
          <w:p w14:paraId="0240AA8E" w14:textId="53B61795" w:rsidR="342B3723" w:rsidRPr="00143F93" w:rsidRDefault="342B3723" w:rsidP="00143F93">
            <w:r w:rsidRPr="00143F93">
              <w:rPr>
                <w:rFonts w:eastAsia="Consolas"/>
              </w:rPr>
              <w:t>&lt;footer&gt;</w:t>
            </w:r>
          </w:p>
          <w:p w14:paraId="5D0F854C" w14:textId="4E1E4C3B" w:rsidR="342B3723" w:rsidRPr="00143F93" w:rsidRDefault="342B3723" w:rsidP="00143F93">
            <w:r w:rsidRPr="00143F93">
              <w:rPr>
                <w:rFonts w:eastAsia="Consolas"/>
              </w:rPr>
              <w:t xml:space="preserve">    &lt;p&gt;&amp;copy; 2025 Mi Escuela&lt;/p&gt;</w:t>
            </w:r>
          </w:p>
          <w:p w14:paraId="55E1438D" w14:textId="60C59FA4" w:rsidR="342B3723" w:rsidRPr="00143F93" w:rsidRDefault="342B3723" w:rsidP="00143F93">
            <w:r w:rsidRPr="00143F93">
              <w:rPr>
                <w:rFonts w:eastAsia="Consolas"/>
              </w:rPr>
              <w:t>&lt;/footer&gt;</w:t>
            </w:r>
          </w:p>
          <w:p w14:paraId="5FB318D5" w14:textId="2CCC4A28" w:rsidR="6C6522D3" w:rsidRPr="00143F93" w:rsidRDefault="6C6522D3" w:rsidP="00143F93"/>
          <w:p w14:paraId="559D9D4F" w14:textId="459AF40A" w:rsidR="342B3723" w:rsidRPr="00143F93" w:rsidRDefault="342B3723" w:rsidP="00143F93">
            <w:r w:rsidRPr="00143F93">
              <w:rPr>
                <w:rFonts w:eastAsia="Consolas"/>
              </w:rPr>
              <w:t>&lt;/body&gt;</w:t>
            </w:r>
          </w:p>
          <w:p w14:paraId="231B2F1D" w14:textId="16D64B12" w:rsidR="342B3723" w:rsidRPr="00143F93" w:rsidRDefault="342B3723" w:rsidP="00143F93">
            <w:r w:rsidRPr="00143F93">
              <w:rPr>
                <w:rFonts w:eastAsia="Consolas"/>
              </w:rPr>
              <w:t>&lt;/html&gt;</w:t>
            </w:r>
          </w:p>
          <w:p w14:paraId="49F7FC1E" w14:textId="3A14ADD5" w:rsidR="6C6522D3" w:rsidRPr="00143F93" w:rsidRDefault="6C6522D3" w:rsidP="00143F93"/>
        </w:tc>
      </w:tr>
    </w:tbl>
    <w:p w14:paraId="44FB59D9" w14:textId="1884F1A6" w:rsidR="6C6522D3" w:rsidRDefault="6C6522D3" w:rsidP="6C6522D3">
      <w:pPr>
        <w:pStyle w:val="Prrafodelista"/>
        <w:tabs>
          <w:tab w:val="left" w:pos="709"/>
        </w:tabs>
        <w:spacing w:line="276" w:lineRule="auto"/>
        <w:ind w:hanging="720"/>
        <w:rPr>
          <w:b/>
          <w:bCs/>
          <w:sz w:val="24"/>
          <w:szCs w:val="24"/>
          <w:lang w:val="es-PE"/>
        </w:rPr>
      </w:pPr>
    </w:p>
    <w:p w14:paraId="24990006" w14:textId="24183C72" w:rsidR="00A2011A" w:rsidRPr="0029754E" w:rsidRDefault="00A2011A" w:rsidP="218C3EAA">
      <w:pPr>
        <w:pStyle w:val="Prrafodelista"/>
        <w:numPr>
          <w:ilvl w:val="0"/>
          <w:numId w:val="22"/>
        </w:numPr>
        <w:tabs>
          <w:tab w:val="left" w:pos="709"/>
        </w:tabs>
        <w:spacing w:line="276" w:lineRule="auto"/>
        <w:ind w:hanging="720"/>
        <w:rPr>
          <w:b/>
          <w:bCs/>
          <w:sz w:val="24"/>
          <w:szCs w:val="24"/>
          <w:lang w:val="es-PE"/>
        </w:rPr>
      </w:pPr>
      <w:r w:rsidRPr="00A2011A">
        <w:rPr>
          <w:b/>
          <w:sz w:val="24"/>
          <w:szCs w:val="24"/>
          <w:lang w:val="es-PE"/>
        </w:rPr>
        <w:t xml:space="preserve">Optimiza una página web existente para mejorar su posicionamiento en motores de búsqueda, aplicando técnicas de SEO </w:t>
      </w:r>
      <w:proofErr w:type="spellStart"/>
      <w:r w:rsidRPr="00A2011A">
        <w:rPr>
          <w:b/>
          <w:sz w:val="24"/>
          <w:szCs w:val="24"/>
          <w:lang w:val="es-PE"/>
        </w:rPr>
        <w:t>on</w:t>
      </w:r>
      <w:proofErr w:type="spellEnd"/>
      <w:r w:rsidRPr="00A2011A">
        <w:rPr>
          <w:b/>
          <w:sz w:val="24"/>
          <w:szCs w:val="24"/>
          <w:lang w:val="es-PE"/>
        </w:rPr>
        <w:t>-page como el uso de metadatos relevantes y palabras clave.</w:t>
      </w:r>
    </w:p>
    <w:p w14:paraId="42105D0B" w14:textId="34649370" w:rsidR="0029754E" w:rsidRDefault="0029754E" w:rsidP="0029754E">
      <w:pPr>
        <w:pStyle w:val="Prrafodelista"/>
        <w:tabs>
          <w:tab w:val="left" w:pos="709"/>
        </w:tabs>
        <w:spacing w:line="276" w:lineRule="auto"/>
      </w:pPr>
    </w:p>
    <w:p w14:paraId="0F5FEC73" w14:textId="45559913" w:rsidR="0029754E" w:rsidRPr="0029754E" w:rsidRDefault="0029754E" w:rsidP="0029754E">
      <w:pPr>
        <w:pStyle w:val="Prrafodelista"/>
        <w:tabs>
          <w:tab w:val="left" w:pos="709"/>
        </w:tabs>
        <w:spacing w:line="276" w:lineRule="auto"/>
        <w:rPr>
          <w:b/>
          <w:bCs/>
          <w:sz w:val="24"/>
          <w:szCs w:val="32"/>
          <w:lang w:val="es-PE"/>
        </w:rPr>
      </w:pPr>
      <w:r w:rsidRPr="0029754E">
        <w:rPr>
          <w:b/>
          <w:bCs/>
          <w:sz w:val="24"/>
          <w:szCs w:val="32"/>
          <w:lang w:val="es-PE"/>
        </w:rPr>
        <w:t xml:space="preserve">Head de la página </w:t>
      </w:r>
      <w:proofErr w:type="gramStart"/>
      <w:r w:rsidRPr="0029754E">
        <w:rPr>
          <w:b/>
          <w:bCs/>
          <w:sz w:val="24"/>
          <w:szCs w:val="32"/>
          <w:lang w:val="es-PE"/>
        </w:rPr>
        <w:t>Scielo</w:t>
      </w:r>
      <w:r w:rsidR="00637EFD">
        <w:rPr>
          <w:b/>
          <w:bCs/>
          <w:sz w:val="24"/>
          <w:szCs w:val="32"/>
          <w:lang w:val="es-PE"/>
        </w:rPr>
        <w:t xml:space="preserve"> </w:t>
      </w:r>
      <w:r w:rsidRPr="0029754E">
        <w:rPr>
          <w:b/>
          <w:bCs/>
          <w:sz w:val="24"/>
          <w:szCs w:val="32"/>
          <w:lang w:val="es-PE"/>
        </w:rPr>
        <w:t>:</w:t>
      </w:r>
      <w:proofErr w:type="gramEnd"/>
    </w:p>
    <w:tbl>
      <w:tblPr>
        <w:tblStyle w:val="Tablaconcuadrcula"/>
        <w:tblW w:w="0" w:type="auto"/>
        <w:tblInd w:w="720" w:type="dxa"/>
        <w:tblLook w:val="04A0" w:firstRow="1" w:lastRow="0" w:firstColumn="1" w:lastColumn="0" w:noHBand="0" w:noVBand="1"/>
      </w:tblPr>
      <w:tblGrid>
        <w:gridCol w:w="8767"/>
      </w:tblGrid>
      <w:tr w:rsidR="00693945" w14:paraId="43EC1FC1" w14:textId="77777777" w:rsidTr="00693945">
        <w:tc>
          <w:tcPr>
            <w:tcW w:w="9487" w:type="dxa"/>
          </w:tcPr>
          <w:p w14:paraId="30BD91D7" w14:textId="77777777" w:rsidR="0029754E" w:rsidRPr="0029754E" w:rsidRDefault="0029754E" w:rsidP="0029754E">
            <w:r w:rsidRPr="0029754E">
              <w:t>&lt;head&gt;</w:t>
            </w:r>
          </w:p>
          <w:p w14:paraId="7390A398" w14:textId="77777777" w:rsidR="0029754E" w:rsidRPr="0029754E" w:rsidRDefault="0029754E" w:rsidP="0029754E">
            <w:r w:rsidRPr="0029754E">
              <w:t xml:space="preserve">    &lt;meta charset="utf-8"&gt;</w:t>
            </w:r>
          </w:p>
          <w:p w14:paraId="0EE0EACB" w14:textId="77777777" w:rsidR="0029754E" w:rsidRPr="0029754E" w:rsidRDefault="0029754E" w:rsidP="0029754E">
            <w:r w:rsidRPr="0029754E">
              <w:t xml:space="preserve">    &lt;meta name="viewport" content="width=device-width, initial-scale=1, maximum-scale=1.0"&gt;</w:t>
            </w:r>
          </w:p>
          <w:p w14:paraId="659C28DD" w14:textId="77777777" w:rsidR="0029754E" w:rsidRPr="0029754E" w:rsidRDefault="0029754E" w:rsidP="0029754E">
            <w:r w:rsidRPr="0029754E">
              <w:t xml:space="preserve">    &lt;title&gt;</w:t>
            </w:r>
            <w:proofErr w:type="spellStart"/>
            <w:r w:rsidRPr="0029754E">
              <w:t>SciELO</w:t>
            </w:r>
            <w:proofErr w:type="spellEnd"/>
            <w:r w:rsidRPr="0029754E">
              <w:t xml:space="preserve"> - </w:t>
            </w:r>
            <w:proofErr w:type="spellStart"/>
            <w:r w:rsidRPr="0029754E">
              <w:t>Biblioteca</w:t>
            </w:r>
            <w:proofErr w:type="spellEnd"/>
            <w:r w:rsidRPr="0029754E">
              <w:t xml:space="preserve"> Virtual </w:t>
            </w:r>
            <w:proofErr w:type="spellStart"/>
            <w:r w:rsidRPr="0029754E">
              <w:t>en</w:t>
            </w:r>
            <w:proofErr w:type="spellEnd"/>
            <w:r w:rsidRPr="0029754E">
              <w:t xml:space="preserve"> Salud y </w:t>
            </w:r>
            <w:proofErr w:type="spellStart"/>
            <w:r w:rsidRPr="0029754E">
              <w:t>Ciencias</w:t>
            </w:r>
            <w:proofErr w:type="spellEnd"/>
            <w:r w:rsidRPr="0029754E">
              <w:t>&lt;/title&gt;</w:t>
            </w:r>
          </w:p>
          <w:p w14:paraId="32D88C30" w14:textId="77777777" w:rsidR="0029754E" w:rsidRPr="0029754E" w:rsidRDefault="0029754E" w:rsidP="0029754E">
            <w:r w:rsidRPr="0029754E">
              <w:t xml:space="preserve">    &lt;meta name="description" content="Accede a </w:t>
            </w:r>
            <w:proofErr w:type="spellStart"/>
            <w:r w:rsidRPr="0029754E">
              <w:t>SciELO</w:t>
            </w:r>
            <w:proofErr w:type="spellEnd"/>
            <w:r w:rsidRPr="0029754E">
              <w:t xml:space="preserve">, la </w:t>
            </w:r>
            <w:proofErr w:type="spellStart"/>
            <w:r w:rsidRPr="0029754E">
              <w:t>Biblioteca</w:t>
            </w:r>
            <w:proofErr w:type="spellEnd"/>
            <w:r w:rsidRPr="0029754E">
              <w:t xml:space="preserve"> Virtual </w:t>
            </w:r>
            <w:proofErr w:type="spellStart"/>
            <w:r w:rsidRPr="0029754E">
              <w:t>en</w:t>
            </w:r>
            <w:proofErr w:type="spellEnd"/>
            <w:r w:rsidRPr="0029754E">
              <w:t xml:space="preserve"> Salud y </w:t>
            </w:r>
            <w:proofErr w:type="spellStart"/>
            <w:r w:rsidRPr="0029754E">
              <w:t>Ciencias</w:t>
            </w:r>
            <w:proofErr w:type="spellEnd"/>
            <w:r w:rsidRPr="0029754E">
              <w:t xml:space="preserve">. </w:t>
            </w:r>
            <w:proofErr w:type="spellStart"/>
            <w:r w:rsidRPr="0029754E">
              <w:t>Información</w:t>
            </w:r>
            <w:proofErr w:type="spellEnd"/>
            <w:r w:rsidRPr="0029754E">
              <w:t xml:space="preserve"> </w:t>
            </w:r>
            <w:proofErr w:type="spellStart"/>
            <w:r w:rsidRPr="0029754E">
              <w:t>académica</w:t>
            </w:r>
            <w:proofErr w:type="spellEnd"/>
            <w:r w:rsidRPr="0029754E">
              <w:t xml:space="preserve">, </w:t>
            </w:r>
            <w:proofErr w:type="spellStart"/>
            <w:r w:rsidRPr="0029754E">
              <w:t>artículos</w:t>
            </w:r>
            <w:proofErr w:type="spellEnd"/>
            <w:r w:rsidRPr="0029754E">
              <w:t xml:space="preserve"> </w:t>
            </w:r>
            <w:proofErr w:type="spellStart"/>
            <w:r w:rsidRPr="0029754E">
              <w:t>científicos</w:t>
            </w:r>
            <w:proofErr w:type="spellEnd"/>
            <w:r w:rsidRPr="0029754E">
              <w:t xml:space="preserve"> y </w:t>
            </w:r>
            <w:proofErr w:type="spellStart"/>
            <w:r w:rsidRPr="0029754E">
              <w:t>recursos</w:t>
            </w:r>
            <w:proofErr w:type="spellEnd"/>
            <w:r w:rsidRPr="0029754E">
              <w:t xml:space="preserve"> de </w:t>
            </w:r>
            <w:proofErr w:type="spellStart"/>
            <w:r w:rsidRPr="0029754E">
              <w:t>investigación</w:t>
            </w:r>
            <w:proofErr w:type="spellEnd"/>
            <w:r w:rsidRPr="0029754E">
              <w:t>."&gt;</w:t>
            </w:r>
          </w:p>
          <w:p w14:paraId="3886E87A" w14:textId="77777777" w:rsidR="0029754E" w:rsidRPr="0029754E" w:rsidRDefault="0029754E" w:rsidP="0029754E">
            <w:r w:rsidRPr="0029754E">
              <w:t xml:space="preserve">    &lt;meta name="keywords" content="</w:t>
            </w:r>
            <w:proofErr w:type="spellStart"/>
            <w:r w:rsidRPr="0029754E">
              <w:t>SciELO</w:t>
            </w:r>
            <w:proofErr w:type="spellEnd"/>
            <w:r w:rsidRPr="0029754E">
              <w:t xml:space="preserve">, </w:t>
            </w:r>
            <w:proofErr w:type="spellStart"/>
            <w:r w:rsidRPr="0029754E">
              <w:t>biblioteca</w:t>
            </w:r>
            <w:proofErr w:type="spellEnd"/>
            <w:r w:rsidRPr="0029754E">
              <w:t xml:space="preserve"> virtual, </w:t>
            </w:r>
            <w:proofErr w:type="spellStart"/>
            <w:r w:rsidRPr="0029754E">
              <w:t>salud</w:t>
            </w:r>
            <w:proofErr w:type="spellEnd"/>
            <w:r w:rsidRPr="0029754E">
              <w:t xml:space="preserve">, </w:t>
            </w:r>
            <w:proofErr w:type="spellStart"/>
            <w:r w:rsidRPr="0029754E">
              <w:t>ciencias</w:t>
            </w:r>
            <w:proofErr w:type="spellEnd"/>
            <w:r w:rsidRPr="0029754E">
              <w:t xml:space="preserve">, </w:t>
            </w:r>
            <w:proofErr w:type="spellStart"/>
            <w:r w:rsidRPr="0029754E">
              <w:t>artículos</w:t>
            </w:r>
            <w:proofErr w:type="spellEnd"/>
            <w:r w:rsidRPr="0029754E">
              <w:t xml:space="preserve"> </w:t>
            </w:r>
            <w:proofErr w:type="spellStart"/>
            <w:r w:rsidRPr="0029754E">
              <w:t>científicos</w:t>
            </w:r>
            <w:proofErr w:type="spellEnd"/>
            <w:r w:rsidRPr="0029754E">
              <w:t xml:space="preserve">, </w:t>
            </w:r>
            <w:proofErr w:type="spellStart"/>
            <w:r w:rsidRPr="0029754E">
              <w:t>investigación</w:t>
            </w:r>
            <w:proofErr w:type="spellEnd"/>
            <w:r w:rsidRPr="0029754E">
              <w:t>"&gt;</w:t>
            </w:r>
          </w:p>
          <w:p w14:paraId="2A915E66" w14:textId="77777777" w:rsidR="0029754E" w:rsidRPr="0029754E" w:rsidRDefault="0029754E" w:rsidP="0029754E">
            <w:r w:rsidRPr="0029754E">
              <w:t xml:space="preserve">    &lt;meta name="author" content="</w:t>
            </w:r>
            <w:proofErr w:type="spellStart"/>
            <w:r w:rsidRPr="0029754E">
              <w:t>SciELO</w:t>
            </w:r>
            <w:proofErr w:type="spellEnd"/>
            <w:r w:rsidRPr="0029754E">
              <w:t xml:space="preserve"> (https://scielo.org/)"&gt;</w:t>
            </w:r>
          </w:p>
          <w:p w14:paraId="25DF2CDF" w14:textId="77777777" w:rsidR="0029754E" w:rsidRPr="0029754E" w:rsidRDefault="0029754E" w:rsidP="0029754E">
            <w:r w:rsidRPr="0029754E">
              <w:t xml:space="preserve">    &lt;meta name="robots" content="index, follow"&gt;</w:t>
            </w:r>
          </w:p>
          <w:p w14:paraId="7DC93B3A" w14:textId="77777777" w:rsidR="0029754E" w:rsidRPr="0029754E" w:rsidRDefault="0029754E" w:rsidP="0029754E">
            <w:r w:rsidRPr="0029754E">
              <w:t xml:space="preserve">    &lt;meta property="</w:t>
            </w:r>
            <w:proofErr w:type="spellStart"/>
            <w:proofErr w:type="gramStart"/>
            <w:r w:rsidRPr="0029754E">
              <w:t>og:title</w:t>
            </w:r>
            <w:proofErr w:type="spellEnd"/>
            <w:proofErr w:type="gramEnd"/>
            <w:r w:rsidRPr="0029754E">
              <w:t>" content="</w:t>
            </w:r>
            <w:proofErr w:type="spellStart"/>
            <w:r w:rsidRPr="0029754E">
              <w:t>SciELO</w:t>
            </w:r>
            <w:proofErr w:type="spellEnd"/>
            <w:r w:rsidRPr="0029754E">
              <w:t xml:space="preserve"> - </w:t>
            </w:r>
            <w:proofErr w:type="spellStart"/>
            <w:r w:rsidRPr="0029754E">
              <w:t>Biblioteca</w:t>
            </w:r>
            <w:proofErr w:type="spellEnd"/>
            <w:r w:rsidRPr="0029754E">
              <w:t xml:space="preserve"> Virtual </w:t>
            </w:r>
            <w:proofErr w:type="spellStart"/>
            <w:r w:rsidRPr="0029754E">
              <w:t>en</w:t>
            </w:r>
            <w:proofErr w:type="spellEnd"/>
            <w:r w:rsidRPr="0029754E">
              <w:t xml:space="preserve"> Salud y </w:t>
            </w:r>
            <w:proofErr w:type="spellStart"/>
            <w:r w:rsidRPr="0029754E">
              <w:t>Ciencias</w:t>
            </w:r>
            <w:proofErr w:type="spellEnd"/>
            <w:r w:rsidRPr="0029754E">
              <w:t>"&gt;</w:t>
            </w:r>
          </w:p>
          <w:p w14:paraId="2BF22691" w14:textId="77777777" w:rsidR="0029754E" w:rsidRPr="0029754E" w:rsidRDefault="0029754E" w:rsidP="0029754E">
            <w:r w:rsidRPr="0029754E">
              <w:t xml:space="preserve">    &lt;meta property="</w:t>
            </w:r>
            <w:proofErr w:type="spellStart"/>
            <w:proofErr w:type="gramStart"/>
            <w:r w:rsidRPr="0029754E">
              <w:t>og:description</w:t>
            </w:r>
            <w:proofErr w:type="spellEnd"/>
            <w:proofErr w:type="gramEnd"/>
            <w:r w:rsidRPr="0029754E">
              <w:t xml:space="preserve">" content="Plataforma de </w:t>
            </w:r>
            <w:proofErr w:type="spellStart"/>
            <w:r w:rsidRPr="0029754E">
              <w:t>acceso</w:t>
            </w:r>
            <w:proofErr w:type="spellEnd"/>
            <w:r w:rsidRPr="0029754E">
              <w:t xml:space="preserve"> </w:t>
            </w:r>
            <w:proofErr w:type="spellStart"/>
            <w:r w:rsidRPr="0029754E">
              <w:t>abierto</w:t>
            </w:r>
            <w:proofErr w:type="spellEnd"/>
            <w:r w:rsidRPr="0029754E">
              <w:t xml:space="preserve"> </w:t>
            </w:r>
            <w:proofErr w:type="gramStart"/>
            <w:r w:rsidRPr="0029754E">
              <w:t>a</w:t>
            </w:r>
            <w:proofErr w:type="gramEnd"/>
            <w:r w:rsidRPr="0029754E">
              <w:t xml:space="preserve"> </w:t>
            </w:r>
            <w:proofErr w:type="spellStart"/>
            <w:r w:rsidRPr="0029754E">
              <w:t>artículos</w:t>
            </w:r>
            <w:proofErr w:type="spellEnd"/>
            <w:r w:rsidRPr="0029754E">
              <w:t xml:space="preserve"> </w:t>
            </w:r>
            <w:proofErr w:type="spellStart"/>
            <w:r w:rsidRPr="0029754E">
              <w:t>científicos</w:t>
            </w:r>
            <w:proofErr w:type="spellEnd"/>
            <w:r w:rsidRPr="0029754E">
              <w:t xml:space="preserve"> y </w:t>
            </w:r>
            <w:proofErr w:type="spellStart"/>
            <w:r w:rsidRPr="0029754E">
              <w:t>recursos</w:t>
            </w:r>
            <w:proofErr w:type="spellEnd"/>
            <w:r w:rsidRPr="0029754E">
              <w:t xml:space="preserve"> de </w:t>
            </w:r>
            <w:proofErr w:type="spellStart"/>
            <w:r w:rsidRPr="0029754E">
              <w:t>investigación</w:t>
            </w:r>
            <w:proofErr w:type="spellEnd"/>
            <w:r w:rsidRPr="0029754E">
              <w:t xml:space="preserve"> </w:t>
            </w:r>
            <w:proofErr w:type="spellStart"/>
            <w:r w:rsidRPr="0029754E">
              <w:t>en</w:t>
            </w:r>
            <w:proofErr w:type="spellEnd"/>
            <w:r w:rsidRPr="0029754E">
              <w:t xml:space="preserve"> </w:t>
            </w:r>
            <w:proofErr w:type="spellStart"/>
            <w:r w:rsidRPr="0029754E">
              <w:t>salud</w:t>
            </w:r>
            <w:proofErr w:type="spellEnd"/>
            <w:r w:rsidRPr="0029754E">
              <w:t xml:space="preserve"> y </w:t>
            </w:r>
            <w:proofErr w:type="spellStart"/>
            <w:r w:rsidRPr="0029754E">
              <w:t>ciencias</w:t>
            </w:r>
            <w:proofErr w:type="spellEnd"/>
            <w:r w:rsidRPr="0029754E">
              <w:t>."&gt;</w:t>
            </w:r>
          </w:p>
          <w:p w14:paraId="03BE6451" w14:textId="77777777" w:rsidR="0029754E" w:rsidRPr="0029754E" w:rsidRDefault="0029754E" w:rsidP="0029754E">
            <w:r w:rsidRPr="0029754E">
              <w:t xml:space="preserve">    &lt;meta property="</w:t>
            </w:r>
            <w:proofErr w:type="spellStart"/>
            <w:proofErr w:type="gramStart"/>
            <w:r w:rsidRPr="0029754E">
              <w:t>og:image</w:t>
            </w:r>
            <w:proofErr w:type="spellEnd"/>
            <w:proofErr w:type="gramEnd"/>
            <w:r w:rsidRPr="0029754E">
              <w:t>" content="https://scielo.org/static/images/ico/scielo-preview.jpg"&gt;</w:t>
            </w:r>
          </w:p>
          <w:p w14:paraId="3A1B3086" w14:textId="77777777" w:rsidR="0029754E" w:rsidRPr="0029754E" w:rsidRDefault="0029754E" w:rsidP="0029754E">
            <w:r w:rsidRPr="0029754E">
              <w:t xml:space="preserve">    &lt;meta property="</w:t>
            </w:r>
            <w:proofErr w:type="spellStart"/>
            <w:r w:rsidRPr="0029754E">
              <w:t>og:url</w:t>
            </w:r>
            <w:proofErr w:type="spellEnd"/>
            <w:r w:rsidRPr="0029754E">
              <w:t>" content="https://scielo.org"&gt;</w:t>
            </w:r>
          </w:p>
          <w:p w14:paraId="402147E4" w14:textId="77777777" w:rsidR="0029754E" w:rsidRPr="0029754E" w:rsidRDefault="0029754E" w:rsidP="0029754E">
            <w:r w:rsidRPr="0029754E">
              <w:t xml:space="preserve">    &lt;meta property="</w:t>
            </w:r>
            <w:proofErr w:type="spellStart"/>
            <w:proofErr w:type="gramStart"/>
            <w:r w:rsidRPr="0029754E">
              <w:t>og:type</w:t>
            </w:r>
            <w:proofErr w:type="spellEnd"/>
            <w:proofErr w:type="gramEnd"/>
            <w:r w:rsidRPr="0029754E">
              <w:t>" content="website"&gt;</w:t>
            </w:r>
          </w:p>
          <w:p w14:paraId="57CFCD0B" w14:textId="77777777" w:rsidR="0029754E" w:rsidRPr="0029754E" w:rsidRDefault="0029754E" w:rsidP="0029754E">
            <w:r w:rsidRPr="0029754E">
              <w:t xml:space="preserve">    &lt;meta name="</w:t>
            </w:r>
            <w:proofErr w:type="spellStart"/>
            <w:proofErr w:type="gramStart"/>
            <w:r w:rsidRPr="0029754E">
              <w:t>twitter:card</w:t>
            </w:r>
            <w:proofErr w:type="spellEnd"/>
            <w:proofErr w:type="gramEnd"/>
            <w:r w:rsidRPr="0029754E">
              <w:t>" content="</w:t>
            </w:r>
            <w:proofErr w:type="spellStart"/>
            <w:r w:rsidRPr="0029754E">
              <w:t>summary_large_image</w:t>
            </w:r>
            <w:proofErr w:type="spellEnd"/>
            <w:r w:rsidRPr="0029754E">
              <w:t>"&gt;</w:t>
            </w:r>
          </w:p>
          <w:p w14:paraId="59FA0951" w14:textId="77777777" w:rsidR="0029754E" w:rsidRPr="0029754E" w:rsidRDefault="0029754E" w:rsidP="0029754E">
            <w:r w:rsidRPr="0029754E">
              <w:t xml:space="preserve">    &lt;meta name="</w:t>
            </w:r>
            <w:proofErr w:type="spellStart"/>
            <w:proofErr w:type="gramStart"/>
            <w:r w:rsidRPr="0029754E">
              <w:t>twitter:title</w:t>
            </w:r>
            <w:proofErr w:type="spellEnd"/>
            <w:proofErr w:type="gramEnd"/>
            <w:r w:rsidRPr="0029754E">
              <w:t>" content="</w:t>
            </w:r>
            <w:proofErr w:type="spellStart"/>
            <w:r w:rsidRPr="0029754E">
              <w:t>SciELO</w:t>
            </w:r>
            <w:proofErr w:type="spellEnd"/>
            <w:r w:rsidRPr="0029754E">
              <w:t xml:space="preserve"> - </w:t>
            </w:r>
            <w:proofErr w:type="spellStart"/>
            <w:r w:rsidRPr="0029754E">
              <w:t>Biblioteca</w:t>
            </w:r>
            <w:proofErr w:type="spellEnd"/>
            <w:r w:rsidRPr="0029754E">
              <w:t xml:space="preserve"> Virtual </w:t>
            </w:r>
            <w:proofErr w:type="spellStart"/>
            <w:r w:rsidRPr="0029754E">
              <w:t>en</w:t>
            </w:r>
            <w:proofErr w:type="spellEnd"/>
            <w:r w:rsidRPr="0029754E">
              <w:t xml:space="preserve"> Salud y </w:t>
            </w:r>
            <w:proofErr w:type="spellStart"/>
            <w:r w:rsidRPr="0029754E">
              <w:t>Ciencias</w:t>
            </w:r>
            <w:proofErr w:type="spellEnd"/>
            <w:r w:rsidRPr="0029754E">
              <w:t>"&gt;</w:t>
            </w:r>
          </w:p>
          <w:p w14:paraId="68445EF6" w14:textId="77777777" w:rsidR="0029754E" w:rsidRPr="0029754E" w:rsidRDefault="0029754E" w:rsidP="0029754E">
            <w:r w:rsidRPr="0029754E">
              <w:t xml:space="preserve">    &lt;meta name="</w:t>
            </w:r>
            <w:proofErr w:type="spellStart"/>
            <w:proofErr w:type="gramStart"/>
            <w:r w:rsidRPr="0029754E">
              <w:t>twitter:description</w:t>
            </w:r>
            <w:proofErr w:type="spellEnd"/>
            <w:proofErr w:type="gramEnd"/>
            <w:r w:rsidRPr="0029754E">
              <w:t xml:space="preserve">" content="Acceso </w:t>
            </w:r>
            <w:proofErr w:type="spellStart"/>
            <w:r w:rsidRPr="0029754E">
              <w:t>abierto</w:t>
            </w:r>
            <w:proofErr w:type="spellEnd"/>
            <w:r w:rsidRPr="0029754E">
              <w:t xml:space="preserve"> </w:t>
            </w:r>
            <w:proofErr w:type="gramStart"/>
            <w:r w:rsidRPr="0029754E">
              <w:t>a</w:t>
            </w:r>
            <w:proofErr w:type="gramEnd"/>
            <w:r w:rsidRPr="0029754E">
              <w:t xml:space="preserve"> </w:t>
            </w:r>
            <w:proofErr w:type="spellStart"/>
            <w:r w:rsidRPr="0029754E">
              <w:t>artículos</w:t>
            </w:r>
            <w:proofErr w:type="spellEnd"/>
            <w:r w:rsidRPr="0029754E">
              <w:t xml:space="preserve"> </w:t>
            </w:r>
            <w:proofErr w:type="spellStart"/>
            <w:r w:rsidRPr="0029754E">
              <w:t>científicos</w:t>
            </w:r>
            <w:proofErr w:type="spellEnd"/>
            <w:r w:rsidRPr="0029754E">
              <w:t xml:space="preserve"> </w:t>
            </w:r>
            <w:proofErr w:type="spellStart"/>
            <w:r w:rsidRPr="0029754E">
              <w:t>en</w:t>
            </w:r>
            <w:proofErr w:type="spellEnd"/>
            <w:r w:rsidRPr="0029754E">
              <w:t xml:space="preserve"> </w:t>
            </w:r>
            <w:proofErr w:type="spellStart"/>
            <w:r w:rsidRPr="0029754E">
              <w:t>salud</w:t>
            </w:r>
            <w:proofErr w:type="spellEnd"/>
            <w:r w:rsidRPr="0029754E">
              <w:t xml:space="preserve"> y </w:t>
            </w:r>
            <w:proofErr w:type="spellStart"/>
            <w:r w:rsidRPr="0029754E">
              <w:t>ciencias</w:t>
            </w:r>
            <w:proofErr w:type="spellEnd"/>
            <w:r w:rsidRPr="0029754E">
              <w:t>."&gt;</w:t>
            </w:r>
          </w:p>
          <w:p w14:paraId="21FBEAD8" w14:textId="77777777" w:rsidR="0029754E" w:rsidRPr="0029754E" w:rsidRDefault="0029754E" w:rsidP="0029754E">
            <w:r w:rsidRPr="0029754E">
              <w:t xml:space="preserve">    &lt;meta name="</w:t>
            </w:r>
            <w:proofErr w:type="spellStart"/>
            <w:proofErr w:type="gramStart"/>
            <w:r w:rsidRPr="0029754E">
              <w:t>twitter:image</w:t>
            </w:r>
            <w:proofErr w:type="spellEnd"/>
            <w:proofErr w:type="gramEnd"/>
            <w:r w:rsidRPr="0029754E">
              <w:t>" content="https://scielo.org/static/images/ico/scielo-preview.jpg"&gt;</w:t>
            </w:r>
          </w:p>
          <w:p w14:paraId="586D3463" w14:textId="77777777" w:rsidR="0029754E" w:rsidRPr="0029754E" w:rsidRDefault="0029754E" w:rsidP="0029754E">
            <w:r w:rsidRPr="0029754E">
              <w:t xml:space="preserve">    &lt;link </w:t>
            </w:r>
            <w:proofErr w:type="spellStart"/>
            <w:r w:rsidRPr="0029754E">
              <w:t>rel</w:t>
            </w:r>
            <w:proofErr w:type="spellEnd"/>
            <w:r w:rsidRPr="0029754E">
              <w:t xml:space="preserve">="icon" </w:t>
            </w:r>
            <w:proofErr w:type="spellStart"/>
            <w:r w:rsidRPr="0029754E">
              <w:t>href</w:t>
            </w:r>
            <w:proofErr w:type="spellEnd"/>
            <w:r w:rsidRPr="0029754E">
              <w:t>="https://scielo.org/static/images/</w:t>
            </w:r>
            <w:proofErr w:type="spellStart"/>
            <w:r w:rsidRPr="0029754E">
              <w:t>ico</w:t>
            </w:r>
            <w:proofErr w:type="spellEnd"/>
            <w:r w:rsidRPr="0029754E">
              <w:t>/favicon.ico"&gt;</w:t>
            </w:r>
          </w:p>
          <w:p w14:paraId="707FA496" w14:textId="77777777" w:rsidR="0029754E" w:rsidRPr="0029754E" w:rsidRDefault="0029754E" w:rsidP="0029754E">
            <w:r w:rsidRPr="0029754E">
              <w:t xml:space="preserve">    &lt;link </w:t>
            </w:r>
            <w:proofErr w:type="spellStart"/>
            <w:r w:rsidRPr="0029754E">
              <w:t>href</w:t>
            </w:r>
            <w:proofErr w:type="spellEnd"/>
            <w:r w:rsidRPr="0029754E">
              <w:t>="https://scielo.org/static/</w:t>
            </w:r>
            <w:proofErr w:type="spellStart"/>
            <w:r w:rsidRPr="0029754E">
              <w:t>css</w:t>
            </w:r>
            <w:proofErr w:type="spellEnd"/>
            <w:r w:rsidRPr="0029754E">
              <w:t xml:space="preserve">/style.css" </w:t>
            </w:r>
            <w:proofErr w:type="spellStart"/>
            <w:r w:rsidRPr="0029754E">
              <w:t>rel</w:t>
            </w:r>
            <w:proofErr w:type="spellEnd"/>
            <w:r w:rsidRPr="0029754E">
              <w:t>="stylesheet"&gt;</w:t>
            </w:r>
          </w:p>
          <w:p w14:paraId="6BD9FA89" w14:textId="77777777" w:rsidR="0029754E" w:rsidRPr="0029754E" w:rsidRDefault="0029754E" w:rsidP="0029754E">
            <w:r w:rsidRPr="0029754E">
              <w:t xml:space="preserve">    &lt;link </w:t>
            </w:r>
            <w:proofErr w:type="spellStart"/>
            <w:r w:rsidRPr="0029754E">
              <w:t>rel</w:t>
            </w:r>
            <w:proofErr w:type="spellEnd"/>
            <w:r w:rsidRPr="0029754E">
              <w:t>="stylesheet" type="text/</w:t>
            </w:r>
            <w:proofErr w:type="spellStart"/>
            <w:r w:rsidRPr="0029754E">
              <w:t>css</w:t>
            </w:r>
            <w:proofErr w:type="spellEnd"/>
            <w:r w:rsidRPr="0029754E">
              <w:t xml:space="preserve">" </w:t>
            </w:r>
            <w:proofErr w:type="spellStart"/>
            <w:r w:rsidRPr="0029754E">
              <w:t>href</w:t>
            </w:r>
            <w:proofErr w:type="spellEnd"/>
            <w:r w:rsidRPr="0029754E">
              <w:t>="https://scielo.org/static/</w:t>
            </w:r>
            <w:proofErr w:type="spellStart"/>
            <w:r w:rsidRPr="0029754E">
              <w:t>css</w:t>
            </w:r>
            <w:proofErr w:type="spellEnd"/>
            <w:r w:rsidRPr="0029754E">
              <w:t>/journal-print.css" media="print"&gt;</w:t>
            </w:r>
          </w:p>
          <w:p w14:paraId="246D5747" w14:textId="77777777" w:rsidR="0029754E" w:rsidRPr="0029754E" w:rsidRDefault="0029754E" w:rsidP="0029754E">
            <w:r w:rsidRPr="0029754E">
              <w:t xml:space="preserve">    &lt;link href="https://fonts.googleapis.com/css?family=Roboto:300,400,500|Arapey" </w:t>
            </w:r>
            <w:proofErr w:type="spellStart"/>
            <w:r w:rsidRPr="0029754E">
              <w:t>rel</w:t>
            </w:r>
            <w:proofErr w:type="spellEnd"/>
            <w:r w:rsidRPr="0029754E">
              <w:t>="stylesheet"&gt;</w:t>
            </w:r>
          </w:p>
          <w:p w14:paraId="11B9FBDD" w14:textId="77777777" w:rsidR="0029754E" w:rsidRPr="0029754E" w:rsidRDefault="0029754E" w:rsidP="0029754E">
            <w:r w:rsidRPr="0029754E">
              <w:t xml:space="preserve">    &lt;script async src="https://www.googletagmanager.com/gtag/js?id=G-LVJH6ZZGQ7"&gt;&lt;/script&gt;</w:t>
            </w:r>
          </w:p>
          <w:p w14:paraId="27000230" w14:textId="77777777" w:rsidR="0029754E" w:rsidRPr="0029754E" w:rsidRDefault="0029754E" w:rsidP="0029754E">
            <w:r w:rsidRPr="0029754E">
              <w:t xml:space="preserve">    &lt;script&gt;</w:t>
            </w:r>
          </w:p>
          <w:p w14:paraId="4660A80E" w14:textId="77777777" w:rsidR="0029754E" w:rsidRPr="0029754E" w:rsidRDefault="0029754E" w:rsidP="0029754E">
            <w:r w:rsidRPr="0029754E">
              <w:t xml:space="preserve">        </w:t>
            </w:r>
            <w:proofErr w:type="spellStart"/>
            <w:proofErr w:type="gramStart"/>
            <w:r w:rsidRPr="0029754E">
              <w:t>window.dataLayer</w:t>
            </w:r>
            <w:proofErr w:type="spellEnd"/>
            <w:proofErr w:type="gramEnd"/>
            <w:r w:rsidRPr="0029754E">
              <w:t xml:space="preserve"> = </w:t>
            </w:r>
            <w:proofErr w:type="spellStart"/>
            <w:proofErr w:type="gramStart"/>
            <w:r w:rsidRPr="0029754E">
              <w:t>window.dataLayer</w:t>
            </w:r>
            <w:proofErr w:type="spellEnd"/>
            <w:proofErr w:type="gramEnd"/>
            <w:r w:rsidRPr="0029754E">
              <w:t xml:space="preserve"> || [</w:t>
            </w:r>
            <w:proofErr w:type="gramStart"/>
            <w:r w:rsidRPr="0029754E">
              <w:t>];</w:t>
            </w:r>
            <w:proofErr w:type="gramEnd"/>
          </w:p>
          <w:p w14:paraId="051BF8E8" w14:textId="77777777" w:rsidR="0029754E" w:rsidRPr="0029754E" w:rsidRDefault="0029754E" w:rsidP="0029754E">
            <w:r w:rsidRPr="0029754E">
              <w:t xml:space="preserve">        function </w:t>
            </w:r>
            <w:proofErr w:type="spellStart"/>
            <w:r w:rsidRPr="0029754E">
              <w:t>gtag</w:t>
            </w:r>
            <w:proofErr w:type="spellEnd"/>
            <w:proofErr w:type="gramStart"/>
            <w:r w:rsidRPr="0029754E">
              <w:t>(){</w:t>
            </w:r>
            <w:proofErr w:type="spellStart"/>
            <w:proofErr w:type="gramEnd"/>
            <w:r w:rsidRPr="0029754E">
              <w:t>dataLayer.push</w:t>
            </w:r>
            <w:proofErr w:type="spellEnd"/>
            <w:r w:rsidRPr="0029754E">
              <w:t>(arguments);}</w:t>
            </w:r>
          </w:p>
          <w:p w14:paraId="1D288B44" w14:textId="77777777" w:rsidR="0029754E" w:rsidRPr="0029754E" w:rsidRDefault="0029754E" w:rsidP="0029754E">
            <w:r w:rsidRPr="0029754E">
              <w:t xml:space="preserve">        </w:t>
            </w:r>
            <w:proofErr w:type="spellStart"/>
            <w:proofErr w:type="gramStart"/>
            <w:r w:rsidRPr="0029754E">
              <w:t>gtag</w:t>
            </w:r>
            <w:proofErr w:type="spellEnd"/>
            <w:r w:rsidRPr="0029754E">
              <w:t>(</w:t>
            </w:r>
            <w:proofErr w:type="gramEnd"/>
            <w:r w:rsidRPr="0029754E">
              <w:t>'</w:t>
            </w:r>
            <w:proofErr w:type="spellStart"/>
            <w:r w:rsidRPr="0029754E">
              <w:t>js</w:t>
            </w:r>
            <w:proofErr w:type="spellEnd"/>
            <w:r w:rsidRPr="0029754E">
              <w:t xml:space="preserve">', new </w:t>
            </w:r>
            <w:proofErr w:type="gramStart"/>
            <w:r w:rsidRPr="0029754E">
              <w:t>Date(</w:t>
            </w:r>
            <w:proofErr w:type="gramEnd"/>
            <w:r w:rsidRPr="0029754E">
              <w:t>)</w:t>
            </w:r>
            <w:proofErr w:type="gramStart"/>
            <w:r w:rsidRPr="0029754E">
              <w:t>);</w:t>
            </w:r>
            <w:proofErr w:type="gramEnd"/>
          </w:p>
          <w:p w14:paraId="37735EE9" w14:textId="77777777" w:rsidR="0029754E" w:rsidRPr="0029754E" w:rsidRDefault="0029754E" w:rsidP="0029754E">
            <w:r w:rsidRPr="0029754E">
              <w:t xml:space="preserve">        </w:t>
            </w:r>
            <w:proofErr w:type="spellStart"/>
            <w:proofErr w:type="gramStart"/>
            <w:r w:rsidRPr="0029754E">
              <w:t>gtag</w:t>
            </w:r>
            <w:proofErr w:type="spellEnd"/>
            <w:r w:rsidRPr="0029754E">
              <w:t>(</w:t>
            </w:r>
            <w:proofErr w:type="gramEnd"/>
            <w:r w:rsidRPr="0029754E">
              <w:t>'config', 'G-LVJH6ZZGQ7'</w:t>
            </w:r>
            <w:proofErr w:type="gramStart"/>
            <w:r w:rsidRPr="0029754E">
              <w:t>);</w:t>
            </w:r>
            <w:proofErr w:type="gramEnd"/>
          </w:p>
          <w:p w14:paraId="600CD4C1" w14:textId="77777777" w:rsidR="0029754E" w:rsidRPr="0029754E" w:rsidRDefault="0029754E" w:rsidP="0029754E">
            <w:r w:rsidRPr="0029754E">
              <w:t xml:space="preserve">    &lt;/script&gt;</w:t>
            </w:r>
          </w:p>
          <w:p w14:paraId="7817CBA3" w14:textId="674ACE39" w:rsidR="00693945" w:rsidRPr="0029754E" w:rsidRDefault="0029754E" w:rsidP="0029754E">
            <w:r w:rsidRPr="0029754E">
              <w:t>&lt;/head&gt;</w:t>
            </w:r>
          </w:p>
        </w:tc>
      </w:tr>
    </w:tbl>
    <w:p w14:paraId="0C377128" w14:textId="77777777" w:rsidR="00001238" w:rsidRPr="00A2011A" w:rsidRDefault="00001238" w:rsidP="00693945">
      <w:pPr>
        <w:pStyle w:val="Prrafodelista"/>
        <w:tabs>
          <w:tab w:val="left" w:pos="709"/>
        </w:tabs>
        <w:spacing w:line="276" w:lineRule="auto"/>
        <w:rPr>
          <w:b/>
          <w:bCs/>
          <w:sz w:val="24"/>
          <w:szCs w:val="24"/>
          <w:lang w:val="es-PE"/>
        </w:rPr>
      </w:pPr>
    </w:p>
    <w:p w14:paraId="5B38E9FB" w14:textId="39A2E4FF"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Utiliza Git para crear un repositorio, realizar cambios en un archivo HTML, confirmar los cambios y subirlos a GitHub Pages. </w:t>
      </w:r>
    </w:p>
    <w:p w14:paraId="512E9FBC" w14:textId="4C70E8D9" w:rsidR="6C6522D3" w:rsidRDefault="6C6522D3" w:rsidP="6C6522D3">
      <w:pPr>
        <w:pStyle w:val="Prrafodelista"/>
        <w:tabs>
          <w:tab w:val="left" w:pos="709"/>
        </w:tabs>
        <w:spacing w:line="276" w:lineRule="auto"/>
        <w:ind w:hanging="720"/>
        <w:rPr>
          <w:b/>
          <w:bCs/>
          <w:sz w:val="24"/>
          <w:szCs w:val="24"/>
          <w:lang w:val="es-PE"/>
        </w:rPr>
      </w:pPr>
    </w:p>
    <w:p w14:paraId="0D3CBDEB"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lastRenderedPageBreak/>
        <w:t xml:space="preserve">¿Por qué es importante considerar la accesibilidad al diseñar y desarrollar aplicaciones web? </w:t>
      </w:r>
    </w:p>
    <w:p w14:paraId="0F3057F0" w14:textId="53F670EA" w:rsidR="119061BB" w:rsidRDefault="119061BB" w:rsidP="6C6522D3">
      <w:pPr>
        <w:pStyle w:val="Prrafodelista"/>
        <w:tabs>
          <w:tab w:val="left" w:pos="709"/>
        </w:tabs>
        <w:spacing w:line="276" w:lineRule="auto"/>
        <w:rPr>
          <w:sz w:val="24"/>
          <w:szCs w:val="24"/>
          <w:lang w:val="es-PE"/>
        </w:rPr>
      </w:pPr>
      <w:r w:rsidRPr="6C6522D3">
        <w:rPr>
          <w:sz w:val="22"/>
          <w:szCs w:val="22"/>
          <w:lang w:val="es-PE"/>
        </w:rPr>
        <w:t>La accesibilidad en aplicaciones web es fundamental para que todas las personas, incluyendo aquellas con discapacidades, puedan interactuar de manera efectiva con el contenido digital. Esto mejora la experiencia del usuario, amplía la audiencia, cumple con regulaciones legales y fomenta la inclusión. Además, elementos como buen contraste, navegación clara y fuentes legibles benefician a todos, creando una experiencia más intuitiva y usable en distintas situaciones, como en entornos con poca luz</w:t>
      </w:r>
      <w:r w:rsidR="08F4721B" w:rsidRPr="6C6522D3">
        <w:rPr>
          <w:sz w:val="22"/>
          <w:szCs w:val="22"/>
          <w:lang w:val="es-PE"/>
        </w:rPr>
        <w:t xml:space="preserve"> (Gobierno del Perú, s.f.)</w:t>
      </w:r>
      <w:r w:rsidRPr="6C6522D3">
        <w:rPr>
          <w:sz w:val="22"/>
          <w:szCs w:val="22"/>
          <w:lang w:val="es-PE"/>
        </w:rPr>
        <w:t>.</w:t>
      </w:r>
    </w:p>
    <w:p w14:paraId="408AD4D8" w14:textId="1D9D04ED" w:rsidR="6C6522D3" w:rsidRDefault="6C6522D3" w:rsidP="6C6522D3">
      <w:pPr>
        <w:pStyle w:val="Prrafodelista"/>
        <w:tabs>
          <w:tab w:val="left" w:pos="709"/>
        </w:tabs>
        <w:spacing w:line="276" w:lineRule="auto"/>
        <w:ind w:hanging="720"/>
        <w:rPr>
          <w:b/>
          <w:bCs/>
          <w:sz w:val="24"/>
          <w:szCs w:val="24"/>
          <w:lang w:val="es-PE"/>
        </w:rPr>
      </w:pPr>
    </w:p>
    <w:p w14:paraId="493BB66E" w14:textId="394C22DB"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¿Cómo puedes asegurarte de que tus elecciones de diseño en HTML5 no excluyan a ningún grupo de usuarios? </w:t>
      </w:r>
    </w:p>
    <w:p w14:paraId="4931031C" w14:textId="39C946D5" w:rsidR="0D1004F8" w:rsidRDefault="0D1004F8" w:rsidP="6C6522D3">
      <w:pPr>
        <w:pStyle w:val="Prrafodelista"/>
        <w:tabs>
          <w:tab w:val="left" w:pos="709"/>
        </w:tabs>
        <w:spacing w:line="276" w:lineRule="auto"/>
        <w:rPr>
          <w:sz w:val="24"/>
          <w:szCs w:val="24"/>
          <w:lang w:val="es-PE"/>
        </w:rPr>
      </w:pPr>
      <w:r w:rsidRPr="6C6522D3">
        <w:rPr>
          <w:sz w:val="22"/>
          <w:szCs w:val="22"/>
          <w:lang w:val="es-PE"/>
        </w:rPr>
        <w:t>Para garantizar que todos los usuarios puedan acceder a tu sitio, aplica principios de accesibilidad en HTML5, como un diseño claro, imágenes responsivas y texto legible, teniendo en cuenta diversas habilidades según las pautas WCAG. Además, realiza pruebas con usuarios reales para detectar y corregir barreras de acceso, asegurando una navegación y uso sencillo para todos</w:t>
      </w:r>
      <w:r w:rsidR="79E8FF8A" w:rsidRPr="6C6522D3">
        <w:rPr>
          <w:sz w:val="22"/>
          <w:szCs w:val="22"/>
          <w:lang w:val="es-PE"/>
        </w:rPr>
        <w:t xml:space="preserve"> (W3C Cognitive and </w:t>
      </w:r>
      <w:proofErr w:type="spellStart"/>
      <w:r w:rsidR="79E8FF8A" w:rsidRPr="6C6522D3">
        <w:rPr>
          <w:sz w:val="22"/>
          <w:szCs w:val="22"/>
          <w:lang w:val="es-PE"/>
        </w:rPr>
        <w:t>Learning</w:t>
      </w:r>
      <w:proofErr w:type="spellEnd"/>
      <w:r w:rsidR="79E8FF8A" w:rsidRPr="6C6522D3">
        <w:rPr>
          <w:sz w:val="22"/>
          <w:szCs w:val="22"/>
          <w:lang w:val="es-PE"/>
        </w:rPr>
        <w:t xml:space="preserve"> </w:t>
      </w:r>
      <w:proofErr w:type="spellStart"/>
      <w:r w:rsidR="79E8FF8A" w:rsidRPr="6C6522D3">
        <w:rPr>
          <w:sz w:val="22"/>
          <w:szCs w:val="22"/>
          <w:lang w:val="es-PE"/>
        </w:rPr>
        <w:t>Disabilities</w:t>
      </w:r>
      <w:proofErr w:type="spellEnd"/>
      <w:r w:rsidR="79E8FF8A" w:rsidRPr="6C6522D3">
        <w:rPr>
          <w:sz w:val="22"/>
          <w:szCs w:val="22"/>
          <w:lang w:val="es-PE"/>
        </w:rPr>
        <w:t xml:space="preserve"> </w:t>
      </w:r>
      <w:proofErr w:type="spellStart"/>
      <w:r w:rsidR="79E8FF8A" w:rsidRPr="6C6522D3">
        <w:rPr>
          <w:sz w:val="22"/>
          <w:szCs w:val="22"/>
          <w:lang w:val="es-PE"/>
        </w:rPr>
        <w:t>Accessibility</w:t>
      </w:r>
      <w:proofErr w:type="spellEnd"/>
      <w:r w:rsidR="79E8FF8A" w:rsidRPr="6C6522D3">
        <w:rPr>
          <w:sz w:val="22"/>
          <w:szCs w:val="22"/>
          <w:lang w:val="es-PE"/>
        </w:rPr>
        <w:t xml:space="preserve"> </w:t>
      </w:r>
      <w:proofErr w:type="spellStart"/>
      <w:r w:rsidR="79E8FF8A" w:rsidRPr="6C6522D3">
        <w:rPr>
          <w:sz w:val="22"/>
          <w:szCs w:val="22"/>
          <w:lang w:val="es-PE"/>
        </w:rPr>
        <w:t>Task</w:t>
      </w:r>
      <w:proofErr w:type="spellEnd"/>
      <w:r w:rsidR="79E8FF8A" w:rsidRPr="6C6522D3">
        <w:rPr>
          <w:sz w:val="22"/>
          <w:szCs w:val="22"/>
          <w:lang w:val="es-PE"/>
        </w:rPr>
        <w:t xml:space="preserve"> </w:t>
      </w:r>
      <w:proofErr w:type="spellStart"/>
      <w:r w:rsidR="79E8FF8A" w:rsidRPr="6C6522D3">
        <w:rPr>
          <w:sz w:val="22"/>
          <w:szCs w:val="22"/>
          <w:lang w:val="es-PE"/>
        </w:rPr>
        <w:t>Force</w:t>
      </w:r>
      <w:proofErr w:type="spellEnd"/>
      <w:r w:rsidR="79E8FF8A" w:rsidRPr="6C6522D3">
        <w:rPr>
          <w:sz w:val="22"/>
          <w:szCs w:val="22"/>
          <w:lang w:val="es-PE"/>
        </w:rPr>
        <w:t>, 2021)</w:t>
      </w:r>
      <w:r w:rsidRPr="6C6522D3">
        <w:rPr>
          <w:sz w:val="22"/>
          <w:szCs w:val="22"/>
          <w:lang w:val="es-PE"/>
        </w:rPr>
        <w:t>.</w:t>
      </w:r>
    </w:p>
    <w:p w14:paraId="3A9087AE" w14:textId="46E060B1" w:rsidR="6C6522D3" w:rsidRDefault="6C6522D3" w:rsidP="6C6522D3">
      <w:pPr>
        <w:pStyle w:val="Prrafodelista"/>
        <w:tabs>
          <w:tab w:val="left" w:pos="709"/>
        </w:tabs>
        <w:spacing w:line="276" w:lineRule="auto"/>
        <w:ind w:hanging="720"/>
        <w:rPr>
          <w:b/>
          <w:bCs/>
          <w:sz w:val="24"/>
          <w:szCs w:val="24"/>
          <w:lang w:val="es-PE"/>
        </w:rPr>
      </w:pPr>
    </w:p>
    <w:p w14:paraId="4A77E75C"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Describe un problema técnico que hayas encontrado al desarrollar una página web y cómo lo resolviste. </w:t>
      </w:r>
    </w:p>
    <w:p w14:paraId="3400E5A7" w14:textId="61CF2034" w:rsidR="639A7A3C" w:rsidRDefault="639A7A3C" w:rsidP="6C6522D3">
      <w:pPr>
        <w:pStyle w:val="Prrafodelista"/>
        <w:tabs>
          <w:tab w:val="left" w:pos="709"/>
        </w:tabs>
        <w:spacing w:line="276" w:lineRule="auto"/>
        <w:rPr>
          <w:sz w:val="24"/>
          <w:szCs w:val="24"/>
          <w:lang w:val="es-PE"/>
        </w:rPr>
      </w:pPr>
      <w:r w:rsidRPr="6C6522D3">
        <w:rPr>
          <w:sz w:val="24"/>
          <w:szCs w:val="24"/>
          <w:lang w:val="es-PE"/>
        </w:rPr>
        <w:t xml:space="preserve">El estilo que se desarrolló en CSS para Chrome no se pudo implementar en </w:t>
      </w:r>
      <w:proofErr w:type="spellStart"/>
      <w:r w:rsidRPr="6C6522D3">
        <w:rPr>
          <w:sz w:val="24"/>
          <w:szCs w:val="24"/>
          <w:lang w:val="es-PE"/>
        </w:rPr>
        <w:t>Mzilla</w:t>
      </w:r>
      <w:proofErr w:type="spellEnd"/>
      <w:r w:rsidRPr="6C6522D3">
        <w:rPr>
          <w:sz w:val="24"/>
          <w:szCs w:val="24"/>
          <w:lang w:val="es-PE"/>
        </w:rPr>
        <w:t xml:space="preserve">, ya que se </w:t>
      </w:r>
      <w:proofErr w:type="spellStart"/>
      <w:r w:rsidRPr="6C6522D3">
        <w:rPr>
          <w:sz w:val="24"/>
          <w:szCs w:val="24"/>
          <w:lang w:val="es-PE"/>
        </w:rPr>
        <w:t>veia</w:t>
      </w:r>
      <w:proofErr w:type="spellEnd"/>
      <w:r w:rsidRPr="6C6522D3">
        <w:rPr>
          <w:sz w:val="24"/>
          <w:szCs w:val="24"/>
          <w:lang w:val="es-PE"/>
        </w:rPr>
        <w:t xml:space="preserve"> desordenado, </w:t>
      </w:r>
      <w:proofErr w:type="spellStart"/>
      <w:r w:rsidRPr="6C6522D3">
        <w:rPr>
          <w:sz w:val="24"/>
          <w:szCs w:val="24"/>
          <w:lang w:val="es-PE"/>
        </w:rPr>
        <w:t>asi</w:t>
      </w:r>
      <w:proofErr w:type="spellEnd"/>
      <w:r w:rsidRPr="6C6522D3">
        <w:rPr>
          <w:sz w:val="24"/>
          <w:szCs w:val="24"/>
          <w:lang w:val="es-PE"/>
        </w:rPr>
        <w:t xml:space="preserve"> que nor</w:t>
      </w:r>
      <w:r w:rsidR="1C4B4210" w:rsidRPr="6C6522D3">
        <w:rPr>
          <w:sz w:val="24"/>
          <w:szCs w:val="24"/>
          <w:lang w:val="es-PE"/>
        </w:rPr>
        <w:t xml:space="preserve">malicé los estilos, evité prefijos básicos y lo testeé en varios navegadores para ver si </w:t>
      </w:r>
      <w:proofErr w:type="spellStart"/>
      <w:r w:rsidR="1C4B4210" w:rsidRPr="6C6522D3">
        <w:rPr>
          <w:sz w:val="24"/>
          <w:szCs w:val="24"/>
          <w:lang w:val="es-PE"/>
        </w:rPr>
        <w:t>volvia</w:t>
      </w:r>
      <w:proofErr w:type="spellEnd"/>
      <w:r w:rsidR="1C4B4210" w:rsidRPr="6C6522D3">
        <w:rPr>
          <w:sz w:val="24"/>
          <w:szCs w:val="24"/>
          <w:lang w:val="es-PE"/>
        </w:rPr>
        <w:t xml:space="preserve"> a pasar este error.</w:t>
      </w:r>
    </w:p>
    <w:p w14:paraId="08E317B5" w14:textId="715116D1" w:rsidR="6C6522D3" w:rsidRDefault="6C6522D3" w:rsidP="6C6522D3">
      <w:pPr>
        <w:pStyle w:val="Prrafodelista"/>
        <w:tabs>
          <w:tab w:val="left" w:pos="709"/>
        </w:tabs>
        <w:spacing w:line="276" w:lineRule="auto"/>
        <w:ind w:hanging="720"/>
        <w:rPr>
          <w:sz w:val="24"/>
          <w:szCs w:val="24"/>
          <w:lang w:val="es-PE"/>
        </w:rPr>
      </w:pPr>
    </w:p>
    <w:p w14:paraId="63238630"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¿Qué estrategias utilizarías para mantenerte actualizado sobre las nuevas tecnologías y tendencias en el desarrollo web? </w:t>
      </w:r>
    </w:p>
    <w:p w14:paraId="3DBE5DB4" w14:textId="32F83A54" w:rsidR="7D193113" w:rsidRDefault="7D193113" w:rsidP="006B2C29">
      <w:pPr>
        <w:pStyle w:val="Prrafodelista"/>
        <w:tabs>
          <w:tab w:val="left" w:pos="709"/>
        </w:tabs>
        <w:spacing w:line="276" w:lineRule="auto"/>
        <w:rPr>
          <w:b/>
          <w:bCs/>
          <w:sz w:val="28"/>
          <w:szCs w:val="28"/>
          <w:lang w:val="es-PE"/>
        </w:rPr>
      </w:pPr>
      <w:r w:rsidRPr="006B2C29">
        <w:rPr>
          <w:sz w:val="22"/>
          <w:szCs w:val="22"/>
          <w:lang w:val="es-PE"/>
        </w:rPr>
        <w:t>Mantenerse actualizado en desarrollo web requiere una estrategia integral que combine la lectura de medios especializados, la interacción en comunidades, la formación continua mediante cursos, la asistencia a eventos y la práctica constante con nuevas tecnologías a través de proyectos reales.</w:t>
      </w:r>
    </w:p>
    <w:p w14:paraId="73495440" w14:textId="321CA97F" w:rsidR="006B2C29" w:rsidRDefault="006B2C29" w:rsidP="006B2C29">
      <w:pPr>
        <w:pStyle w:val="Prrafodelista"/>
        <w:tabs>
          <w:tab w:val="left" w:pos="709"/>
        </w:tabs>
        <w:spacing w:line="276" w:lineRule="auto"/>
        <w:ind w:hanging="720"/>
        <w:rPr>
          <w:b/>
          <w:bCs/>
          <w:sz w:val="24"/>
          <w:szCs w:val="24"/>
          <w:lang w:val="es-PE"/>
        </w:rPr>
      </w:pPr>
    </w:p>
    <w:p w14:paraId="07FFA088"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¿Cómo el diseño web puede influir en la percepción de una marca o empresa por parte de los usuarios? </w:t>
      </w:r>
    </w:p>
    <w:p w14:paraId="591FF13D" w14:textId="40C939B7" w:rsidR="52C153D9" w:rsidRDefault="52C153D9" w:rsidP="006B2C29">
      <w:pPr>
        <w:pStyle w:val="Prrafodelista"/>
        <w:tabs>
          <w:tab w:val="left" w:pos="709"/>
        </w:tabs>
        <w:spacing w:line="276" w:lineRule="auto"/>
        <w:rPr>
          <w:sz w:val="24"/>
          <w:szCs w:val="24"/>
          <w:lang w:val="es-PE"/>
        </w:rPr>
      </w:pPr>
      <w:r w:rsidRPr="006B2C29">
        <w:rPr>
          <w:sz w:val="22"/>
          <w:szCs w:val="22"/>
          <w:lang w:val="es-PE"/>
        </w:rPr>
        <w:t>El diseño web impacta directamente en la percepción de una marca, ya que define la primera impresión y la experiencia del usuario. Un sitio bien diseñado transmite profesionalismo, confianza y credibilidad, mientras que uno descuidado genera desconfianza. Los aspectos visuales como colores, tipografía y estilo gráfico reflejan la identidad de la marca, y una estructura organizada con navegación sencilla facilita el acceso a la información, lo que favorece la fidelización y aumenta las conversiones</w:t>
      </w:r>
      <w:r w:rsidR="6058075E" w:rsidRPr="006B2C29">
        <w:rPr>
          <w:sz w:val="22"/>
          <w:szCs w:val="22"/>
          <w:lang w:val="es-PE"/>
        </w:rPr>
        <w:t xml:space="preserve"> (</w:t>
      </w:r>
      <w:proofErr w:type="spellStart"/>
      <w:r w:rsidR="6058075E" w:rsidRPr="006B2C29">
        <w:rPr>
          <w:sz w:val="22"/>
          <w:szCs w:val="22"/>
          <w:lang w:val="es-PE"/>
        </w:rPr>
        <w:t>Idenautas</w:t>
      </w:r>
      <w:proofErr w:type="spellEnd"/>
      <w:r w:rsidR="6058075E" w:rsidRPr="006B2C29">
        <w:rPr>
          <w:sz w:val="22"/>
          <w:szCs w:val="22"/>
          <w:lang w:val="es-PE"/>
        </w:rPr>
        <w:t xml:space="preserve"> Web Factory, s.f.)</w:t>
      </w:r>
      <w:r w:rsidRPr="006B2C29">
        <w:rPr>
          <w:sz w:val="22"/>
          <w:szCs w:val="22"/>
          <w:lang w:val="es-PE"/>
        </w:rPr>
        <w:t>.</w:t>
      </w:r>
    </w:p>
    <w:p w14:paraId="06B111E9" w14:textId="4ADA57BA" w:rsidR="006B2C29" w:rsidRDefault="006B2C29" w:rsidP="006B2C29">
      <w:pPr>
        <w:pStyle w:val="Prrafodelista"/>
        <w:tabs>
          <w:tab w:val="left" w:pos="709"/>
        </w:tabs>
        <w:spacing w:line="276" w:lineRule="auto"/>
        <w:ind w:hanging="720"/>
        <w:rPr>
          <w:b/>
          <w:bCs/>
          <w:sz w:val="24"/>
          <w:szCs w:val="24"/>
          <w:lang w:val="es-PE"/>
        </w:rPr>
      </w:pPr>
    </w:p>
    <w:p w14:paraId="352F1E08"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¿Cuál es la diferencia entre los métodos HTTP GET y POST al enviar datos de un formulario? </w:t>
      </w:r>
    </w:p>
    <w:p w14:paraId="663618EA" w14:textId="67B68087" w:rsidR="65690FFB" w:rsidRDefault="65690FFB" w:rsidP="006B2C29">
      <w:pPr>
        <w:pStyle w:val="Prrafodelista"/>
        <w:spacing w:before="240" w:after="240"/>
        <w:rPr>
          <w:sz w:val="22"/>
          <w:szCs w:val="22"/>
          <w:lang w:val="es-PE"/>
        </w:rPr>
      </w:pPr>
      <w:r w:rsidRPr="006B2C29">
        <w:rPr>
          <w:sz w:val="22"/>
          <w:szCs w:val="22"/>
          <w:lang w:val="es-PE"/>
        </w:rPr>
        <w:t xml:space="preserve">La principal diferencia entre GET y POST está en la forma en que transmiten los datos: </w:t>
      </w:r>
      <w:r w:rsidRPr="006B2C29">
        <w:rPr>
          <w:b/>
          <w:bCs/>
          <w:sz w:val="22"/>
          <w:szCs w:val="22"/>
          <w:lang w:val="es-PE"/>
        </w:rPr>
        <w:t>GET los envía de manera visible en la URL</w:t>
      </w:r>
      <w:r w:rsidRPr="006B2C29">
        <w:rPr>
          <w:sz w:val="22"/>
          <w:szCs w:val="22"/>
          <w:lang w:val="es-PE"/>
        </w:rPr>
        <w:t xml:space="preserve">, lo que lo hace adecuado para solicitudes simples como búsquedas o filtros, aunque con un límite de tamaño. En cambio, </w:t>
      </w:r>
      <w:r w:rsidRPr="006B2C29">
        <w:rPr>
          <w:b/>
          <w:bCs/>
          <w:sz w:val="22"/>
          <w:szCs w:val="22"/>
          <w:lang w:val="es-PE"/>
        </w:rPr>
        <w:t>POST envía la información en el cuerpo de la petición</w:t>
      </w:r>
      <w:r w:rsidRPr="006B2C29">
        <w:rPr>
          <w:sz w:val="22"/>
          <w:szCs w:val="22"/>
          <w:lang w:val="es-PE"/>
        </w:rPr>
        <w:t>, de forma no visible, sin restricciones de tamaño y resultando más apropiado para el envío de datos sensibles, formularios o archivos que generan o modifican recursos</w:t>
      </w:r>
      <w:r w:rsidR="69DAE527" w:rsidRPr="006B2C29">
        <w:rPr>
          <w:sz w:val="22"/>
          <w:szCs w:val="22"/>
          <w:lang w:val="es-PE"/>
        </w:rPr>
        <w:t xml:space="preserve"> (Equipo editorial de IONOS, 2020).</w:t>
      </w:r>
    </w:p>
    <w:p w14:paraId="14C99724" w14:textId="1E3DAFA1" w:rsidR="006B2C29" w:rsidRDefault="006B2C29" w:rsidP="006B2C29">
      <w:pPr>
        <w:pStyle w:val="Prrafodelista"/>
        <w:tabs>
          <w:tab w:val="left" w:pos="709"/>
        </w:tabs>
        <w:spacing w:line="276" w:lineRule="auto"/>
        <w:ind w:hanging="720"/>
        <w:rPr>
          <w:lang w:val="es-PE"/>
        </w:rPr>
      </w:pPr>
    </w:p>
    <w:p w14:paraId="6DDBB802"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¿Qué son las expresiones regulares (</w:t>
      </w:r>
      <w:proofErr w:type="spellStart"/>
      <w:r w:rsidRPr="00A2011A">
        <w:rPr>
          <w:b/>
          <w:sz w:val="24"/>
          <w:szCs w:val="24"/>
          <w:lang w:val="es-PE"/>
        </w:rPr>
        <w:t>regex</w:t>
      </w:r>
      <w:proofErr w:type="spellEnd"/>
      <w:r w:rsidRPr="00A2011A">
        <w:rPr>
          <w:b/>
          <w:sz w:val="24"/>
          <w:szCs w:val="24"/>
          <w:lang w:val="es-PE"/>
        </w:rPr>
        <w:t xml:space="preserve">) y cómo se pueden utilizar para validar datos en formularios HTML5? </w:t>
      </w:r>
    </w:p>
    <w:p w14:paraId="7D066CA8" w14:textId="342BC2FF" w:rsidR="289E4789" w:rsidRDefault="289E4789" w:rsidP="006B2C29">
      <w:pPr>
        <w:pStyle w:val="Prrafodelista"/>
        <w:tabs>
          <w:tab w:val="left" w:pos="709"/>
        </w:tabs>
        <w:spacing w:line="276" w:lineRule="auto"/>
        <w:rPr>
          <w:sz w:val="24"/>
          <w:szCs w:val="24"/>
          <w:lang w:val="es-PE"/>
        </w:rPr>
      </w:pPr>
      <w:r w:rsidRPr="006B2C29">
        <w:rPr>
          <w:sz w:val="22"/>
          <w:szCs w:val="22"/>
          <w:lang w:val="es-PE"/>
        </w:rPr>
        <w:t xml:space="preserve">Las expresiones regulares son secuencias de caracteres empleadas para buscar, validar o modificar texto. En HTML5, se aplican en formularios mediante el atributo </w:t>
      </w:r>
      <w:proofErr w:type="spellStart"/>
      <w:r w:rsidRPr="006B2C29">
        <w:rPr>
          <w:b/>
          <w:bCs/>
          <w:sz w:val="22"/>
          <w:szCs w:val="22"/>
          <w:lang w:val="es-PE"/>
        </w:rPr>
        <w:t>pattern</w:t>
      </w:r>
      <w:proofErr w:type="spellEnd"/>
      <w:r w:rsidRPr="006B2C29">
        <w:rPr>
          <w:sz w:val="22"/>
          <w:szCs w:val="22"/>
          <w:lang w:val="es-PE"/>
        </w:rPr>
        <w:t xml:space="preserve"> en los campos &lt;input&gt;, el cual define un formato específico que debe cumplirse para que la entrada sea válida, mostrando un aviso al usuario en caso de error</w:t>
      </w:r>
      <w:r w:rsidR="36E8044A" w:rsidRPr="006B2C29">
        <w:rPr>
          <w:sz w:val="22"/>
          <w:szCs w:val="22"/>
          <w:lang w:val="es-PE"/>
        </w:rPr>
        <w:t xml:space="preserve"> (</w:t>
      </w:r>
      <w:proofErr w:type="spellStart"/>
      <w:r w:rsidR="36E8044A" w:rsidRPr="006B2C29">
        <w:rPr>
          <w:sz w:val="22"/>
          <w:szCs w:val="22"/>
          <w:lang w:val="es-PE"/>
        </w:rPr>
        <w:t>KoboToolbox</w:t>
      </w:r>
      <w:proofErr w:type="spellEnd"/>
      <w:r w:rsidR="36E8044A" w:rsidRPr="006B2C29">
        <w:rPr>
          <w:sz w:val="22"/>
          <w:szCs w:val="22"/>
          <w:lang w:val="es-PE"/>
        </w:rPr>
        <w:t>, 2025)</w:t>
      </w:r>
      <w:r w:rsidRPr="006B2C29">
        <w:rPr>
          <w:sz w:val="22"/>
          <w:szCs w:val="22"/>
          <w:lang w:val="es-PE"/>
        </w:rPr>
        <w:t>.</w:t>
      </w:r>
    </w:p>
    <w:p w14:paraId="6ED6547A" w14:textId="71A4CB26" w:rsidR="006B2C29" w:rsidRDefault="006B2C29" w:rsidP="006B2C29">
      <w:pPr>
        <w:pStyle w:val="Prrafodelista"/>
        <w:tabs>
          <w:tab w:val="left" w:pos="709"/>
        </w:tabs>
        <w:spacing w:line="276" w:lineRule="auto"/>
        <w:ind w:hanging="720"/>
        <w:rPr>
          <w:b/>
          <w:bCs/>
          <w:sz w:val="24"/>
          <w:szCs w:val="24"/>
          <w:lang w:val="es-PE"/>
        </w:rPr>
      </w:pPr>
    </w:p>
    <w:p w14:paraId="1467797F"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¿Cuáles son las ventajas de utilizar tablas HTML5 en lugar de otros elementos para presentar datos tabulares? </w:t>
      </w:r>
    </w:p>
    <w:p w14:paraId="10736960" w14:textId="40AA0E2C" w:rsidR="16EB9046" w:rsidRDefault="16EB9046" w:rsidP="006B2C29">
      <w:pPr>
        <w:pStyle w:val="Prrafodelista"/>
        <w:tabs>
          <w:tab w:val="left" w:pos="709"/>
        </w:tabs>
        <w:spacing w:line="276" w:lineRule="auto"/>
        <w:rPr>
          <w:sz w:val="24"/>
          <w:szCs w:val="24"/>
          <w:lang w:val="es-PE"/>
        </w:rPr>
      </w:pPr>
      <w:r w:rsidRPr="006B2C29">
        <w:rPr>
          <w:sz w:val="22"/>
          <w:szCs w:val="22"/>
          <w:lang w:val="es-PE"/>
        </w:rPr>
        <w:t>Las tablas en HTML resultan la opción más adecuada para mostrar datos estructurados, ya que su semántica indica claramente al navegador y a los usuarios que se trata de información organizada. Facilitan la accesibilidad para lectores de pantalla, ofrecen una disposición clara en filas y columnas, y permiten aplicar estilos CSS para mejorar la presentación. Asimismo, son reutilizables y eficaces al gestionar datos complejos, a diferencia de otros elementos que carecen de esta función específica</w:t>
      </w:r>
      <w:r w:rsidR="2F775A49" w:rsidRPr="006B2C29">
        <w:rPr>
          <w:sz w:val="22"/>
          <w:szCs w:val="22"/>
          <w:lang w:val="es-PE"/>
        </w:rPr>
        <w:t xml:space="preserve"> (</w:t>
      </w:r>
      <w:proofErr w:type="spellStart"/>
      <w:r w:rsidR="2F775A49" w:rsidRPr="006B2C29">
        <w:rPr>
          <w:sz w:val="22"/>
          <w:szCs w:val="22"/>
          <w:lang w:val="es-PE"/>
        </w:rPr>
        <w:t>Quora</w:t>
      </w:r>
      <w:proofErr w:type="spellEnd"/>
      <w:r w:rsidR="2F775A49" w:rsidRPr="006B2C29">
        <w:rPr>
          <w:sz w:val="22"/>
          <w:szCs w:val="22"/>
          <w:lang w:val="es-PE"/>
        </w:rPr>
        <w:t>, s.f.)</w:t>
      </w:r>
      <w:r w:rsidRPr="006B2C29">
        <w:rPr>
          <w:sz w:val="22"/>
          <w:szCs w:val="22"/>
          <w:lang w:val="es-PE"/>
        </w:rPr>
        <w:t>.</w:t>
      </w:r>
    </w:p>
    <w:p w14:paraId="3CC6664D" w14:textId="780542F0" w:rsidR="006B2C29" w:rsidRDefault="006B2C29" w:rsidP="006B2C29">
      <w:pPr>
        <w:pStyle w:val="Prrafodelista"/>
        <w:tabs>
          <w:tab w:val="left" w:pos="709"/>
        </w:tabs>
        <w:spacing w:line="276" w:lineRule="auto"/>
        <w:ind w:hanging="720"/>
        <w:rPr>
          <w:b/>
          <w:bCs/>
          <w:sz w:val="24"/>
          <w:szCs w:val="24"/>
          <w:lang w:val="es-PE"/>
        </w:rPr>
      </w:pPr>
    </w:p>
    <w:p w14:paraId="6BC0F581"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¿Qué son los metadatos Open </w:t>
      </w:r>
      <w:proofErr w:type="spellStart"/>
      <w:r w:rsidRPr="00A2011A">
        <w:rPr>
          <w:b/>
          <w:sz w:val="24"/>
          <w:szCs w:val="24"/>
          <w:lang w:val="es-PE"/>
        </w:rPr>
        <w:t>Graph</w:t>
      </w:r>
      <w:proofErr w:type="spellEnd"/>
      <w:r w:rsidRPr="00A2011A">
        <w:rPr>
          <w:b/>
          <w:sz w:val="24"/>
          <w:szCs w:val="24"/>
          <w:lang w:val="es-PE"/>
        </w:rPr>
        <w:t xml:space="preserve"> y cómo pueden mejorar la forma en que se comparte una página web en redes sociales? </w:t>
      </w:r>
    </w:p>
    <w:p w14:paraId="6E41C316" w14:textId="6C6C1126" w:rsidR="451AB57A" w:rsidRDefault="451AB57A" w:rsidP="218C3EAA">
      <w:pPr>
        <w:pStyle w:val="Prrafodelista"/>
        <w:tabs>
          <w:tab w:val="left" w:pos="709"/>
        </w:tabs>
        <w:spacing w:line="276" w:lineRule="auto"/>
        <w:rPr>
          <w:sz w:val="24"/>
          <w:szCs w:val="24"/>
          <w:lang w:val="es-PE"/>
        </w:rPr>
      </w:pPr>
      <w:r w:rsidRPr="218C3EAA">
        <w:rPr>
          <w:sz w:val="22"/>
          <w:szCs w:val="22"/>
          <w:lang w:val="es-PE"/>
        </w:rPr>
        <w:t xml:space="preserve">Los metadatos </w:t>
      </w:r>
      <w:r w:rsidRPr="218C3EAA">
        <w:rPr>
          <w:b/>
          <w:bCs/>
          <w:sz w:val="22"/>
          <w:szCs w:val="22"/>
          <w:lang w:val="es-PE"/>
        </w:rPr>
        <w:t xml:space="preserve">Open </w:t>
      </w:r>
      <w:proofErr w:type="spellStart"/>
      <w:r w:rsidRPr="218C3EAA">
        <w:rPr>
          <w:b/>
          <w:bCs/>
          <w:sz w:val="22"/>
          <w:szCs w:val="22"/>
          <w:lang w:val="es-PE"/>
        </w:rPr>
        <w:t>Graph</w:t>
      </w:r>
      <w:proofErr w:type="spellEnd"/>
      <w:r w:rsidRPr="218C3EAA">
        <w:rPr>
          <w:sz w:val="22"/>
          <w:szCs w:val="22"/>
          <w:lang w:val="es-PE"/>
        </w:rPr>
        <w:t xml:space="preserve"> son etiquetas HTML que definen cómo se visualizará una página web al compartirse en redes sociales, mostrando vistas previas con título, descripción, enlace e imagen destacada. Su uso mejora la presentación del contenido, incrementa la interacción y brinda una experiencia más atractiva a los usuarios</w:t>
      </w:r>
      <w:r w:rsidR="1E886A94" w:rsidRPr="218C3EAA">
        <w:rPr>
          <w:sz w:val="22"/>
          <w:szCs w:val="22"/>
          <w:lang w:val="es-PE"/>
        </w:rPr>
        <w:t xml:space="preserve"> (</w:t>
      </w:r>
      <w:proofErr w:type="spellStart"/>
      <w:r w:rsidR="1E886A94" w:rsidRPr="218C3EAA">
        <w:rPr>
          <w:sz w:val="22"/>
          <w:szCs w:val="22"/>
          <w:lang w:val="es-PE"/>
        </w:rPr>
        <w:t>Sitechecker</w:t>
      </w:r>
      <w:proofErr w:type="spellEnd"/>
      <w:r w:rsidR="1E886A94" w:rsidRPr="218C3EAA">
        <w:rPr>
          <w:sz w:val="22"/>
          <w:szCs w:val="22"/>
          <w:lang w:val="es-PE"/>
        </w:rPr>
        <w:t>, 2023)</w:t>
      </w:r>
      <w:r w:rsidRPr="218C3EAA">
        <w:rPr>
          <w:sz w:val="22"/>
          <w:szCs w:val="22"/>
          <w:lang w:val="es-PE"/>
        </w:rPr>
        <w:t>.</w:t>
      </w:r>
    </w:p>
    <w:p w14:paraId="51CEF2C8" w14:textId="6717579A" w:rsidR="218C3EAA" w:rsidRDefault="218C3EAA" w:rsidP="218C3EAA">
      <w:pPr>
        <w:pStyle w:val="Prrafodelista"/>
        <w:tabs>
          <w:tab w:val="left" w:pos="709"/>
        </w:tabs>
        <w:spacing w:line="276" w:lineRule="auto"/>
        <w:ind w:hanging="720"/>
        <w:rPr>
          <w:b/>
          <w:bCs/>
          <w:sz w:val="24"/>
          <w:szCs w:val="24"/>
          <w:lang w:val="es-PE"/>
        </w:rPr>
      </w:pPr>
    </w:p>
    <w:p w14:paraId="7B59B3BA"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¿Cómo las Twitter </w:t>
      </w:r>
      <w:proofErr w:type="spellStart"/>
      <w:r w:rsidRPr="00A2011A">
        <w:rPr>
          <w:b/>
          <w:sz w:val="24"/>
          <w:szCs w:val="24"/>
          <w:lang w:val="es-PE"/>
        </w:rPr>
        <w:t>Cards</w:t>
      </w:r>
      <w:proofErr w:type="spellEnd"/>
      <w:r w:rsidRPr="00A2011A">
        <w:rPr>
          <w:b/>
          <w:sz w:val="24"/>
          <w:szCs w:val="24"/>
          <w:lang w:val="es-PE"/>
        </w:rPr>
        <w:t xml:space="preserve"> pueden aumentar la visibilidad y el </w:t>
      </w:r>
      <w:proofErr w:type="spellStart"/>
      <w:r w:rsidRPr="00A2011A">
        <w:rPr>
          <w:b/>
          <w:sz w:val="24"/>
          <w:szCs w:val="24"/>
          <w:lang w:val="es-PE"/>
        </w:rPr>
        <w:t>engagement</w:t>
      </w:r>
      <w:proofErr w:type="spellEnd"/>
      <w:r w:rsidRPr="00A2011A">
        <w:rPr>
          <w:b/>
          <w:sz w:val="24"/>
          <w:szCs w:val="24"/>
          <w:lang w:val="es-PE"/>
        </w:rPr>
        <w:t xml:space="preserve"> de una página web en Twitter? </w:t>
      </w:r>
    </w:p>
    <w:p w14:paraId="0989BAC2" w14:textId="3E41887D" w:rsidR="008DA634" w:rsidRDefault="008DA634" w:rsidP="218C3EAA">
      <w:pPr>
        <w:pStyle w:val="Prrafodelista"/>
        <w:tabs>
          <w:tab w:val="left" w:pos="709"/>
        </w:tabs>
        <w:spacing w:line="276" w:lineRule="auto"/>
        <w:rPr>
          <w:sz w:val="24"/>
          <w:szCs w:val="24"/>
          <w:lang w:val="es-PE"/>
        </w:rPr>
      </w:pPr>
      <w:r w:rsidRPr="218C3EAA">
        <w:rPr>
          <w:sz w:val="22"/>
          <w:szCs w:val="22"/>
          <w:lang w:val="es-PE"/>
        </w:rPr>
        <w:t xml:space="preserve">Las </w:t>
      </w:r>
      <w:r w:rsidRPr="218C3EAA">
        <w:rPr>
          <w:b/>
          <w:bCs/>
          <w:sz w:val="22"/>
          <w:szCs w:val="22"/>
          <w:lang w:val="es-PE"/>
        </w:rPr>
        <w:t xml:space="preserve">Twitter </w:t>
      </w:r>
      <w:proofErr w:type="spellStart"/>
      <w:r w:rsidRPr="218C3EAA">
        <w:rPr>
          <w:b/>
          <w:bCs/>
          <w:sz w:val="22"/>
          <w:szCs w:val="22"/>
          <w:lang w:val="es-PE"/>
        </w:rPr>
        <w:t>Cards</w:t>
      </w:r>
      <w:proofErr w:type="spellEnd"/>
      <w:r w:rsidRPr="218C3EAA">
        <w:rPr>
          <w:sz w:val="22"/>
          <w:szCs w:val="22"/>
          <w:lang w:val="es-PE"/>
        </w:rPr>
        <w:t xml:space="preserve"> permiten que los enlaces compartidos en la red social se conviertan en publicaciones más atractivas al incluir títulos, descripciones e imágenes, lo que facilita captar la atención del usuario. Gracias a estos elementos visuales y de texto, los tweets destacan frente al contenido plano, incrementan la participación y dirigen más visitas hacia el sitio web, mejorando tanto la visibilidad como la relevancia del contenido compartido</w:t>
      </w:r>
      <w:r w:rsidR="4ADE7FAB" w:rsidRPr="218C3EAA">
        <w:rPr>
          <w:sz w:val="22"/>
          <w:szCs w:val="22"/>
          <w:lang w:val="es-PE"/>
        </w:rPr>
        <w:t xml:space="preserve"> (</w:t>
      </w:r>
      <w:proofErr w:type="spellStart"/>
      <w:r w:rsidR="4ADE7FAB" w:rsidRPr="218C3EAA">
        <w:rPr>
          <w:sz w:val="22"/>
          <w:szCs w:val="22"/>
          <w:lang w:val="es-PE"/>
        </w:rPr>
        <w:t>Agorapulse</w:t>
      </w:r>
      <w:proofErr w:type="spellEnd"/>
      <w:r w:rsidR="4ADE7FAB" w:rsidRPr="218C3EAA">
        <w:rPr>
          <w:sz w:val="22"/>
          <w:szCs w:val="22"/>
          <w:lang w:val="es-PE"/>
        </w:rPr>
        <w:t>, 2021)</w:t>
      </w:r>
      <w:r w:rsidRPr="218C3EAA">
        <w:rPr>
          <w:sz w:val="22"/>
          <w:szCs w:val="22"/>
          <w:lang w:val="es-PE"/>
        </w:rPr>
        <w:t>.</w:t>
      </w:r>
    </w:p>
    <w:p w14:paraId="0E4AEF38" w14:textId="34B2DE79" w:rsidR="218C3EAA" w:rsidRDefault="218C3EAA" w:rsidP="218C3EAA">
      <w:pPr>
        <w:pStyle w:val="Prrafodelista"/>
        <w:tabs>
          <w:tab w:val="left" w:pos="709"/>
        </w:tabs>
        <w:spacing w:line="276" w:lineRule="auto"/>
        <w:ind w:hanging="720"/>
        <w:rPr>
          <w:b/>
          <w:bCs/>
          <w:sz w:val="24"/>
          <w:szCs w:val="24"/>
          <w:lang w:val="es-PE"/>
        </w:rPr>
      </w:pPr>
    </w:p>
    <w:p w14:paraId="7CD40B64"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¿Qué herramientas de desarrollo web utilizas para crear y depurar tus proyectos HTML5? </w:t>
      </w:r>
    </w:p>
    <w:p w14:paraId="38C9996D" w14:textId="73FB73A5" w:rsidR="6C6522D3" w:rsidRDefault="2F34B71B" w:rsidP="1EB533FB">
      <w:pPr>
        <w:pStyle w:val="Prrafodelista"/>
        <w:tabs>
          <w:tab w:val="left" w:pos="709"/>
        </w:tabs>
        <w:spacing w:line="276" w:lineRule="auto"/>
        <w:rPr>
          <w:sz w:val="22"/>
          <w:szCs w:val="22"/>
          <w:lang w:val="es-PE"/>
        </w:rPr>
      </w:pPr>
      <w:r w:rsidRPr="1EB533FB">
        <w:rPr>
          <w:sz w:val="22"/>
          <w:szCs w:val="22"/>
          <w:lang w:val="es-PE"/>
        </w:rPr>
        <w:t xml:space="preserve">Las herramientas clave para trabajar con proyectos en HTML5 incluyen editores de código como Visual Studio </w:t>
      </w:r>
      <w:proofErr w:type="spellStart"/>
      <w:r w:rsidRPr="1EB533FB">
        <w:rPr>
          <w:sz w:val="22"/>
          <w:szCs w:val="22"/>
          <w:lang w:val="es-PE"/>
        </w:rPr>
        <w:t>Code</w:t>
      </w:r>
      <w:proofErr w:type="spellEnd"/>
      <w:r w:rsidRPr="1EB533FB">
        <w:rPr>
          <w:sz w:val="22"/>
          <w:szCs w:val="22"/>
          <w:lang w:val="es-PE"/>
        </w:rPr>
        <w:t xml:space="preserve">, los </w:t>
      </w:r>
      <w:proofErr w:type="spellStart"/>
      <w:r w:rsidRPr="1EB533FB">
        <w:rPr>
          <w:sz w:val="22"/>
          <w:szCs w:val="22"/>
          <w:lang w:val="es-PE"/>
        </w:rPr>
        <w:t>DevTools</w:t>
      </w:r>
      <w:proofErr w:type="spellEnd"/>
      <w:r w:rsidRPr="1EB533FB">
        <w:rPr>
          <w:sz w:val="22"/>
          <w:szCs w:val="22"/>
          <w:lang w:val="es-PE"/>
        </w:rPr>
        <w:t xml:space="preserve"> de los navegadores para pruebas y depuración, y plataformas de control de versiones como GitHub. También se apoyan en programas de diseño como </w:t>
      </w:r>
      <w:proofErr w:type="spellStart"/>
      <w:r w:rsidRPr="1EB533FB">
        <w:rPr>
          <w:sz w:val="22"/>
          <w:szCs w:val="22"/>
          <w:lang w:val="es-PE"/>
        </w:rPr>
        <w:t>Figma</w:t>
      </w:r>
      <w:proofErr w:type="spellEnd"/>
      <w:r w:rsidRPr="1EB533FB">
        <w:rPr>
          <w:sz w:val="22"/>
          <w:szCs w:val="22"/>
          <w:lang w:val="es-PE"/>
        </w:rPr>
        <w:t xml:space="preserve"> para prototipado, en </w:t>
      </w:r>
      <w:proofErr w:type="spellStart"/>
      <w:r w:rsidRPr="1EB533FB">
        <w:rPr>
          <w:sz w:val="22"/>
          <w:szCs w:val="22"/>
          <w:lang w:val="es-PE"/>
        </w:rPr>
        <w:t>Postman</w:t>
      </w:r>
      <w:proofErr w:type="spellEnd"/>
      <w:r w:rsidRPr="1EB533FB">
        <w:rPr>
          <w:sz w:val="22"/>
          <w:szCs w:val="22"/>
          <w:lang w:val="es-PE"/>
        </w:rPr>
        <w:t xml:space="preserve"> para verificar </w:t>
      </w:r>
      <w:proofErr w:type="spellStart"/>
      <w:r w:rsidRPr="1EB533FB">
        <w:rPr>
          <w:sz w:val="22"/>
          <w:szCs w:val="22"/>
          <w:lang w:val="es-PE"/>
        </w:rPr>
        <w:t>APIs</w:t>
      </w:r>
      <w:proofErr w:type="spellEnd"/>
      <w:r w:rsidRPr="1EB533FB">
        <w:rPr>
          <w:sz w:val="22"/>
          <w:szCs w:val="22"/>
          <w:lang w:val="es-PE"/>
        </w:rPr>
        <w:t xml:space="preserve">, y en </w:t>
      </w:r>
      <w:proofErr w:type="spellStart"/>
      <w:r w:rsidRPr="1EB533FB">
        <w:rPr>
          <w:sz w:val="22"/>
          <w:szCs w:val="22"/>
          <w:lang w:val="es-PE"/>
        </w:rPr>
        <w:t>frameworks</w:t>
      </w:r>
      <w:proofErr w:type="spellEnd"/>
      <w:r w:rsidRPr="1EB533FB">
        <w:rPr>
          <w:sz w:val="22"/>
          <w:szCs w:val="22"/>
          <w:lang w:val="es-PE"/>
        </w:rPr>
        <w:t xml:space="preserve"> o librerías de JavaScript que aportan mayor interactividad y funcionalidad</w:t>
      </w:r>
      <w:r w:rsidR="0C0058CE" w:rsidRPr="3B81D715">
        <w:rPr>
          <w:sz w:val="22"/>
          <w:szCs w:val="22"/>
          <w:lang w:val="es-PE"/>
        </w:rPr>
        <w:t xml:space="preserve"> (</w:t>
      </w:r>
      <w:proofErr w:type="spellStart"/>
      <w:r w:rsidR="0C0058CE" w:rsidRPr="3B81D715">
        <w:rPr>
          <w:sz w:val="22"/>
          <w:szCs w:val="22"/>
          <w:lang w:val="es-PE"/>
        </w:rPr>
        <w:t>BrowserStack</w:t>
      </w:r>
      <w:proofErr w:type="spellEnd"/>
      <w:r w:rsidR="0C0058CE" w:rsidRPr="3B81D715">
        <w:rPr>
          <w:sz w:val="22"/>
          <w:szCs w:val="22"/>
          <w:lang w:val="es-PE"/>
        </w:rPr>
        <w:t>, s.f.)</w:t>
      </w:r>
      <w:r w:rsidRPr="3B81D715">
        <w:rPr>
          <w:sz w:val="22"/>
          <w:szCs w:val="22"/>
          <w:lang w:val="es-PE"/>
        </w:rPr>
        <w:t>.</w:t>
      </w:r>
      <w:r w:rsidRPr="1EB533FB">
        <w:rPr>
          <w:sz w:val="22"/>
          <w:szCs w:val="22"/>
          <w:lang w:val="es-PE"/>
        </w:rPr>
        <w:t xml:space="preserve"> </w:t>
      </w:r>
    </w:p>
    <w:p w14:paraId="79BB9632" w14:textId="418A14ED" w:rsidR="1EB533FB" w:rsidRDefault="1EB533FB" w:rsidP="1EB533FB">
      <w:pPr>
        <w:pStyle w:val="Prrafodelista"/>
        <w:tabs>
          <w:tab w:val="left" w:pos="709"/>
        </w:tabs>
        <w:spacing w:line="276" w:lineRule="auto"/>
        <w:ind w:hanging="720"/>
        <w:rPr>
          <w:lang w:val="es-PE"/>
        </w:rPr>
      </w:pPr>
    </w:p>
    <w:p w14:paraId="2AAA6A42"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¿Cuáles son las últimas tendencias en diseño y desarrollo web que consideras importantes tener en cuenta? </w:t>
      </w:r>
    </w:p>
    <w:p w14:paraId="151886B0" w14:textId="3504284A" w:rsidR="472E852D" w:rsidRDefault="472E852D" w:rsidP="6C6522D3">
      <w:pPr>
        <w:pStyle w:val="Prrafodelista"/>
        <w:tabs>
          <w:tab w:val="left" w:pos="709"/>
        </w:tabs>
        <w:spacing w:line="276" w:lineRule="auto"/>
        <w:rPr>
          <w:sz w:val="22"/>
          <w:szCs w:val="22"/>
          <w:lang w:val="es-PE"/>
        </w:rPr>
      </w:pPr>
      <w:r w:rsidRPr="6C6522D3">
        <w:rPr>
          <w:sz w:val="22"/>
          <w:szCs w:val="22"/>
          <w:lang w:val="es-PE"/>
        </w:rPr>
        <w:t xml:space="preserve">Las tendencias modernas en diseño y desarrollo web buscan ofrecer experiencias interactivas e inmersivas mediante Realidad Aumentada (AR) y Realidad Virtual (VR), al tiempo que optimizan la experiencia del usuario con </w:t>
      </w:r>
      <w:proofErr w:type="spellStart"/>
      <w:r w:rsidRPr="6C6522D3">
        <w:rPr>
          <w:sz w:val="22"/>
          <w:szCs w:val="22"/>
          <w:lang w:val="es-PE"/>
        </w:rPr>
        <w:t>Motion</w:t>
      </w:r>
      <w:proofErr w:type="spellEnd"/>
      <w:r w:rsidRPr="6C6522D3">
        <w:rPr>
          <w:sz w:val="22"/>
          <w:szCs w:val="22"/>
          <w:lang w:val="es-PE"/>
        </w:rPr>
        <w:t xml:space="preserve"> UI, </w:t>
      </w:r>
      <w:proofErr w:type="spellStart"/>
      <w:r w:rsidRPr="6C6522D3">
        <w:rPr>
          <w:sz w:val="22"/>
          <w:szCs w:val="22"/>
          <w:lang w:val="es-PE"/>
        </w:rPr>
        <w:t>microinteracciones</w:t>
      </w:r>
      <w:proofErr w:type="spellEnd"/>
      <w:r w:rsidRPr="6C6522D3">
        <w:rPr>
          <w:sz w:val="22"/>
          <w:szCs w:val="22"/>
          <w:lang w:val="es-PE"/>
        </w:rPr>
        <w:t xml:space="preserve"> y un diseño visual impactante, </w:t>
      </w:r>
      <w:r w:rsidRPr="6C6522D3">
        <w:rPr>
          <w:sz w:val="22"/>
          <w:szCs w:val="22"/>
          <w:lang w:val="es-PE"/>
        </w:rPr>
        <w:lastRenderedPageBreak/>
        <w:t xml:space="preserve">incluyendo tipografía grande, colores llamativos y animaciones. Paralelamente, el desarrollo </w:t>
      </w:r>
      <w:proofErr w:type="spellStart"/>
      <w:r w:rsidRPr="6C6522D3">
        <w:rPr>
          <w:sz w:val="22"/>
          <w:szCs w:val="22"/>
          <w:lang w:val="es-PE"/>
        </w:rPr>
        <w:t>backend</w:t>
      </w:r>
      <w:proofErr w:type="spellEnd"/>
      <w:r w:rsidRPr="6C6522D3">
        <w:rPr>
          <w:sz w:val="22"/>
          <w:szCs w:val="22"/>
          <w:lang w:val="es-PE"/>
        </w:rPr>
        <w:t xml:space="preserve"> avanza con la incorporación de automatización, Inteligencia Artificial (IA) y computación en la nube, mejorando la funcionalidad y la eficiencia de las aplicaciones web</w:t>
      </w:r>
      <w:r w:rsidR="071D37C9" w:rsidRPr="6C6522D3">
        <w:rPr>
          <w:sz w:val="22"/>
          <w:szCs w:val="22"/>
          <w:lang w:val="es-PE"/>
        </w:rPr>
        <w:t xml:space="preserve"> (CEI Escuela de Diseño y Marketing Digital, 2024)</w:t>
      </w:r>
      <w:r w:rsidRPr="6C6522D3">
        <w:rPr>
          <w:sz w:val="22"/>
          <w:szCs w:val="22"/>
          <w:lang w:val="es-PE"/>
        </w:rPr>
        <w:t>.</w:t>
      </w:r>
    </w:p>
    <w:p w14:paraId="43ED50F6" w14:textId="7CBBB7BE" w:rsidR="6C6522D3" w:rsidRDefault="6C6522D3" w:rsidP="6C6522D3">
      <w:pPr>
        <w:pStyle w:val="Prrafodelista"/>
        <w:tabs>
          <w:tab w:val="left" w:pos="709"/>
        </w:tabs>
        <w:spacing w:line="276" w:lineRule="auto"/>
        <w:ind w:hanging="720"/>
        <w:rPr>
          <w:b/>
          <w:bCs/>
          <w:sz w:val="22"/>
          <w:szCs w:val="22"/>
          <w:lang w:val="es-PE"/>
        </w:rPr>
      </w:pPr>
    </w:p>
    <w:p w14:paraId="40109DFC" w14:textId="77777777"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¿Cómo el conocimiento de HTML5 puede complementar otras habilidades en el campo de la tecnología? </w:t>
      </w:r>
    </w:p>
    <w:p w14:paraId="07268A7E" w14:textId="4A18A511" w:rsidR="42A64C71" w:rsidRDefault="42A64C71" w:rsidP="6C6522D3">
      <w:pPr>
        <w:pStyle w:val="Prrafodelista"/>
        <w:tabs>
          <w:tab w:val="left" w:pos="709"/>
        </w:tabs>
        <w:spacing w:line="276" w:lineRule="auto"/>
        <w:rPr>
          <w:sz w:val="22"/>
          <w:szCs w:val="22"/>
          <w:lang w:val="es-PE"/>
        </w:rPr>
      </w:pPr>
      <w:r w:rsidRPr="6C6522D3">
        <w:rPr>
          <w:sz w:val="22"/>
          <w:szCs w:val="22"/>
          <w:lang w:val="es-PE"/>
        </w:rPr>
        <w:t xml:space="preserve">El dominio de HTML5 potencia otras habilidades tecnológicas al permitir crear contenido web adaptable y multimedia con una estructura semántica que favorece el SEO y la accesibilidad. Además, facilita el desarrollo multiplataforma y offline, y permite integrar </w:t>
      </w:r>
      <w:proofErr w:type="spellStart"/>
      <w:r w:rsidRPr="6C6522D3">
        <w:rPr>
          <w:sz w:val="22"/>
          <w:szCs w:val="22"/>
          <w:lang w:val="es-PE"/>
        </w:rPr>
        <w:t>APIs</w:t>
      </w:r>
      <w:proofErr w:type="spellEnd"/>
      <w:r w:rsidRPr="6C6522D3">
        <w:rPr>
          <w:sz w:val="22"/>
          <w:szCs w:val="22"/>
          <w:lang w:val="es-PE"/>
        </w:rPr>
        <w:t xml:space="preserve"> para funciones como geolocalización, validación de formularios y generación de gráficos dinámicos mediante JavaScript</w:t>
      </w:r>
      <w:r w:rsidR="7E43562F" w:rsidRPr="6C6522D3">
        <w:rPr>
          <w:sz w:val="22"/>
          <w:szCs w:val="22"/>
          <w:lang w:val="es-PE"/>
        </w:rPr>
        <w:t xml:space="preserve"> (ESIC Business &amp; Marketing </w:t>
      </w:r>
      <w:proofErr w:type="spellStart"/>
      <w:r w:rsidR="7E43562F" w:rsidRPr="6C6522D3">
        <w:rPr>
          <w:sz w:val="22"/>
          <w:szCs w:val="22"/>
          <w:lang w:val="es-PE"/>
        </w:rPr>
        <w:t>School</w:t>
      </w:r>
      <w:proofErr w:type="spellEnd"/>
      <w:r w:rsidR="7E43562F" w:rsidRPr="6C6522D3">
        <w:rPr>
          <w:sz w:val="22"/>
          <w:szCs w:val="22"/>
          <w:lang w:val="es-PE"/>
        </w:rPr>
        <w:t>, 2023)</w:t>
      </w:r>
      <w:r w:rsidRPr="6C6522D3">
        <w:rPr>
          <w:sz w:val="22"/>
          <w:szCs w:val="22"/>
          <w:lang w:val="es-PE"/>
        </w:rPr>
        <w:t>.</w:t>
      </w:r>
    </w:p>
    <w:p w14:paraId="4377D431" w14:textId="7DBB4A34" w:rsidR="6C6522D3" w:rsidRDefault="6C6522D3" w:rsidP="6C6522D3">
      <w:pPr>
        <w:pStyle w:val="Prrafodelista"/>
        <w:tabs>
          <w:tab w:val="left" w:pos="709"/>
        </w:tabs>
        <w:spacing w:line="276" w:lineRule="auto"/>
        <w:ind w:hanging="720"/>
        <w:rPr>
          <w:sz w:val="24"/>
          <w:szCs w:val="24"/>
          <w:lang w:val="es-PE"/>
        </w:rPr>
      </w:pPr>
    </w:p>
    <w:p w14:paraId="2DA2CF99" w14:textId="684B5684" w:rsidR="00A2011A"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 xml:space="preserve">¿Qué recursos en línea o libros recomendarías para seguir aprendiendo sobre HTML5 y desarrollo web en general? </w:t>
      </w:r>
    </w:p>
    <w:p w14:paraId="08A8AC3B" w14:textId="46DAD733" w:rsidR="6AB8EA57" w:rsidRDefault="6AB8EA57" w:rsidP="6C6522D3">
      <w:pPr>
        <w:pStyle w:val="Prrafodelista"/>
        <w:tabs>
          <w:tab w:val="left" w:pos="709"/>
        </w:tabs>
        <w:spacing w:line="276" w:lineRule="auto"/>
        <w:rPr>
          <w:sz w:val="24"/>
          <w:szCs w:val="24"/>
          <w:lang w:val="es-PE"/>
        </w:rPr>
      </w:pPr>
      <w:r w:rsidRPr="6C6522D3">
        <w:rPr>
          <w:sz w:val="24"/>
          <w:szCs w:val="24"/>
          <w:lang w:val="es-PE"/>
        </w:rPr>
        <w:t xml:space="preserve">Se puede usar videos de </w:t>
      </w:r>
      <w:r w:rsidR="164E82B3" w:rsidRPr="6C6522D3">
        <w:rPr>
          <w:sz w:val="24"/>
          <w:szCs w:val="24"/>
          <w:lang w:val="es-PE"/>
        </w:rPr>
        <w:t>YouTube</w:t>
      </w:r>
      <w:r w:rsidRPr="6C6522D3">
        <w:rPr>
          <w:sz w:val="24"/>
          <w:szCs w:val="24"/>
          <w:lang w:val="es-PE"/>
        </w:rPr>
        <w:t xml:space="preserve"> para poder aprender más, y te ayuda mucho ya que solo es seguir pasos, pero </w:t>
      </w:r>
      <w:r w:rsidR="25210F16" w:rsidRPr="6C6522D3">
        <w:rPr>
          <w:sz w:val="24"/>
          <w:szCs w:val="24"/>
          <w:lang w:val="es-PE"/>
        </w:rPr>
        <w:t>también</w:t>
      </w:r>
      <w:r w:rsidRPr="6C6522D3">
        <w:rPr>
          <w:sz w:val="24"/>
          <w:szCs w:val="24"/>
          <w:lang w:val="es-PE"/>
        </w:rPr>
        <w:t xml:space="preserve"> puedes usar la IA para saber algunas cosas, aunque hay veces que hay que ser </w:t>
      </w:r>
      <w:r w:rsidR="03FD5938" w:rsidRPr="6C6522D3">
        <w:rPr>
          <w:sz w:val="24"/>
          <w:szCs w:val="24"/>
          <w:lang w:val="es-PE"/>
        </w:rPr>
        <w:t>intuitivo</w:t>
      </w:r>
      <w:r w:rsidR="77810DFD" w:rsidRPr="6C6522D3">
        <w:rPr>
          <w:sz w:val="24"/>
          <w:szCs w:val="24"/>
          <w:lang w:val="es-PE"/>
        </w:rPr>
        <w:t>.</w:t>
      </w:r>
    </w:p>
    <w:p w14:paraId="58912BC6" w14:textId="5DC16303" w:rsidR="6C6522D3" w:rsidRDefault="6C6522D3" w:rsidP="6C6522D3">
      <w:pPr>
        <w:pStyle w:val="Prrafodelista"/>
        <w:tabs>
          <w:tab w:val="left" w:pos="709"/>
        </w:tabs>
        <w:spacing w:line="276" w:lineRule="auto"/>
        <w:ind w:hanging="720"/>
        <w:rPr>
          <w:sz w:val="24"/>
          <w:szCs w:val="24"/>
          <w:lang w:val="es-PE"/>
        </w:rPr>
      </w:pPr>
    </w:p>
    <w:p w14:paraId="78EC4D07" w14:textId="29DBEAE4" w:rsidR="00AD5520" w:rsidRPr="00A2011A" w:rsidRDefault="00A2011A" w:rsidP="00DA2BE9">
      <w:pPr>
        <w:pStyle w:val="Prrafodelista"/>
        <w:numPr>
          <w:ilvl w:val="0"/>
          <w:numId w:val="22"/>
        </w:numPr>
        <w:tabs>
          <w:tab w:val="left" w:pos="709"/>
        </w:tabs>
        <w:spacing w:line="276" w:lineRule="auto"/>
        <w:ind w:hanging="720"/>
        <w:rPr>
          <w:b/>
          <w:sz w:val="24"/>
          <w:szCs w:val="24"/>
          <w:lang w:val="es-PE"/>
        </w:rPr>
      </w:pPr>
      <w:r w:rsidRPr="00A2011A">
        <w:rPr>
          <w:b/>
          <w:sz w:val="24"/>
          <w:szCs w:val="24"/>
          <w:lang w:val="es-PE"/>
        </w:rPr>
        <w:t>¿Qué proyectos personales o profesionales te gustaría desarrollar utilizando HTML5 en el futuro?</w:t>
      </w:r>
    </w:p>
    <w:p w14:paraId="79678763" w14:textId="6AA68F97" w:rsidR="3F0C48F3" w:rsidRDefault="3F0C48F3" w:rsidP="6C6522D3">
      <w:pPr>
        <w:pStyle w:val="Prrafodelista"/>
        <w:tabs>
          <w:tab w:val="left" w:pos="709"/>
        </w:tabs>
        <w:spacing w:line="276" w:lineRule="auto"/>
        <w:rPr>
          <w:sz w:val="24"/>
          <w:szCs w:val="24"/>
          <w:lang w:val="es-PE"/>
        </w:rPr>
      </w:pPr>
      <w:r w:rsidRPr="6C6522D3">
        <w:rPr>
          <w:sz w:val="24"/>
          <w:szCs w:val="24"/>
          <w:lang w:val="es-PE"/>
        </w:rPr>
        <w:t xml:space="preserve">No me gustaría usar HTML 5, prefiero </w:t>
      </w:r>
      <w:proofErr w:type="spellStart"/>
      <w:r w:rsidRPr="6C6522D3">
        <w:rPr>
          <w:sz w:val="24"/>
          <w:szCs w:val="24"/>
          <w:lang w:val="es-PE"/>
        </w:rPr>
        <w:t>wordpress</w:t>
      </w:r>
      <w:proofErr w:type="spellEnd"/>
      <w:r w:rsidRPr="6C6522D3">
        <w:rPr>
          <w:sz w:val="24"/>
          <w:szCs w:val="24"/>
          <w:lang w:val="es-PE"/>
        </w:rPr>
        <w:t xml:space="preserve"> si es lo mismo al final y es mucho más fácil de usar</w:t>
      </w:r>
      <w:r w:rsidR="70C7B12E" w:rsidRPr="6C6522D3">
        <w:rPr>
          <w:sz w:val="24"/>
          <w:szCs w:val="24"/>
          <w:lang w:val="es-PE"/>
        </w:rPr>
        <w:t>, pero fue muy divertido usarlo en esta práctica.</w:t>
      </w:r>
    </w:p>
    <w:p w14:paraId="49B6D836" w14:textId="77777777" w:rsidR="0029754E" w:rsidRDefault="0029754E" w:rsidP="6C6522D3">
      <w:pPr>
        <w:pStyle w:val="Prrafodelista"/>
        <w:tabs>
          <w:tab w:val="left" w:pos="709"/>
        </w:tabs>
        <w:spacing w:line="276" w:lineRule="auto"/>
        <w:rPr>
          <w:sz w:val="24"/>
          <w:szCs w:val="24"/>
          <w:lang w:val="es-PE"/>
        </w:rPr>
      </w:pPr>
    </w:p>
    <w:p w14:paraId="14F76EA0" w14:textId="77777777" w:rsidR="0029754E" w:rsidRDefault="0029754E" w:rsidP="6C6522D3">
      <w:pPr>
        <w:pStyle w:val="Prrafodelista"/>
        <w:tabs>
          <w:tab w:val="left" w:pos="709"/>
        </w:tabs>
        <w:spacing w:line="276" w:lineRule="auto"/>
        <w:rPr>
          <w:sz w:val="24"/>
          <w:szCs w:val="24"/>
          <w:lang w:val="es-PE"/>
        </w:rPr>
      </w:pPr>
    </w:p>
    <w:p w14:paraId="42BF6529" w14:textId="77777777" w:rsidR="0029754E" w:rsidRDefault="0029754E" w:rsidP="6C6522D3">
      <w:pPr>
        <w:pStyle w:val="Prrafodelista"/>
        <w:tabs>
          <w:tab w:val="left" w:pos="709"/>
        </w:tabs>
        <w:spacing w:line="276" w:lineRule="auto"/>
        <w:rPr>
          <w:sz w:val="24"/>
          <w:szCs w:val="24"/>
          <w:lang w:val="es-PE"/>
        </w:rPr>
      </w:pPr>
    </w:p>
    <w:p w14:paraId="1D4F8751" w14:textId="77777777" w:rsidR="0029754E" w:rsidRDefault="0029754E" w:rsidP="6C6522D3">
      <w:pPr>
        <w:pStyle w:val="Prrafodelista"/>
        <w:tabs>
          <w:tab w:val="left" w:pos="709"/>
        </w:tabs>
        <w:spacing w:line="276" w:lineRule="auto"/>
        <w:rPr>
          <w:sz w:val="24"/>
          <w:szCs w:val="24"/>
          <w:lang w:val="es-PE"/>
        </w:rPr>
      </w:pPr>
    </w:p>
    <w:p w14:paraId="45AA0C1B" w14:textId="77777777" w:rsidR="0029754E" w:rsidRDefault="0029754E" w:rsidP="6C6522D3">
      <w:pPr>
        <w:pStyle w:val="Prrafodelista"/>
        <w:tabs>
          <w:tab w:val="left" w:pos="709"/>
        </w:tabs>
        <w:spacing w:line="276" w:lineRule="auto"/>
        <w:rPr>
          <w:sz w:val="24"/>
          <w:szCs w:val="24"/>
          <w:lang w:val="es-PE"/>
        </w:rPr>
      </w:pPr>
    </w:p>
    <w:p w14:paraId="50B5C02A" w14:textId="77777777" w:rsidR="0029754E" w:rsidRDefault="0029754E" w:rsidP="6C6522D3">
      <w:pPr>
        <w:pStyle w:val="Prrafodelista"/>
        <w:tabs>
          <w:tab w:val="left" w:pos="709"/>
        </w:tabs>
        <w:spacing w:line="276" w:lineRule="auto"/>
        <w:rPr>
          <w:sz w:val="24"/>
          <w:szCs w:val="24"/>
          <w:lang w:val="es-PE"/>
        </w:rPr>
      </w:pPr>
    </w:p>
    <w:p w14:paraId="4FC0D150" w14:textId="77777777" w:rsidR="0029754E" w:rsidRDefault="0029754E" w:rsidP="6C6522D3">
      <w:pPr>
        <w:pStyle w:val="Prrafodelista"/>
        <w:tabs>
          <w:tab w:val="left" w:pos="709"/>
        </w:tabs>
        <w:spacing w:line="276" w:lineRule="auto"/>
        <w:rPr>
          <w:sz w:val="24"/>
          <w:szCs w:val="24"/>
          <w:lang w:val="es-PE"/>
        </w:rPr>
      </w:pPr>
    </w:p>
    <w:p w14:paraId="0F2C7F64" w14:textId="77777777" w:rsidR="00001238" w:rsidRDefault="00001238" w:rsidP="6C6522D3">
      <w:pPr>
        <w:pStyle w:val="Prrafodelista"/>
        <w:tabs>
          <w:tab w:val="left" w:pos="709"/>
        </w:tabs>
        <w:spacing w:line="276" w:lineRule="auto"/>
        <w:rPr>
          <w:sz w:val="24"/>
          <w:szCs w:val="24"/>
          <w:lang w:val="es-PE"/>
        </w:rPr>
      </w:pPr>
    </w:p>
    <w:p w14:paraId="1362EBF8" w14:textId="77777777" w:rsidR="00001238" w:rsidRDefault="00001238" w:rsidP="6C6522D3">
      <w:pPr>
        <w:pStyle w:val="Prrafodelista"/>
        <w:tabs>
          <w:tab w:val="left" w:pos="709"/>
        </w:tabs>
        <w:spacing w:line="276" w:lineRule="auto"/>
        <w:rPr>
          <w:sz w:val="24"/>
          <w:szCs w:val="24"/>
          <w:lang w:val="es-PE"/>
        </w:rPr>
      </w:pPr>
    </w:p>
    <w:p w14:paraId="7B08FE3F" w14:textId="77777777" w:rsidR="00001238" w:rsidRDefault="00001238" w:rsidP="6C6522D3">
      <w:pPr>
        <w:pStyle w:val="Prrafodelista"/>
        <w:tabs>
          <w:tab w:val="left" w:pos="709"/>
        </w:tabs>
        <w:spacing w:line="276" w:lineRule="auto"/>
        <w:rPr>
          <w:sz w:val="24"/>
          <w:szCs w:val="24"/>
          <w:lang w:val="es-PE"/>
        </w:rPr>
      </w:pPr>
    </w:p>
    <w:p w14:paraId="06B81D5A" w14:textId="77777777" w:rsidR="00001238" w:rsidRDefault="00001238" w:rsidP="6C6522D3">
      <w:pPr>
        <w:pStyle w:val="Prrafodelista"/>
        <w:tabs>
          <w:tab w:val="left" w:pos="709"/>
        </w:tabs>
        <w:spacing w:line="276" w:lineRule="auto"/>
        <w:rPr>
          <w:sz w:val="24"/>
          <w:szCs w:val="24"/>
          <w:lang w:val="es-PE"/>
        </w:rPr>
      </w:pPr>
    </w:p>
    <w:p w14:paraId="2B55D9B0" w14:textId="77777777" w:rsidR="00001238" w:rsidRDefault="00001238" w:rsidP="6C6522D3">
      <w:pPr>
        <w:pStyle w:val="Prrafodelista"/>
        <w:tabs>
          <w:tab w:val="left" w:pos="709"/>
        </w:tabs>
        <w:spacing w:line="276" w:lineRule="auto"/>
        <w:rPr>
          <w:sz w:val="24"/>
          <w:szCs w:val="24"/>
          <w:lang w:val="es-PE"/>
        </w:rPr>
      </w:pPr>
    </w:p>
    <w:p w14:paraId="1643BF16" w14:textId="77777777" w:rsidR="00001238" w:rsidRDefault="00001238" w:rsidP="6C6522D3">
      <w:pPr>
        <w:pStyle w:val="Prrafodelista"/>
        <w:tabs>
          <w:tab w:val="left" w:pos="709"/>
        </w:tabs>
        <w:spacing w:line="276" w:lineRule="auto"/>
        <w:rPr>
          <w:sz w:val="24"/>
          <w:szCs w:val="24"/>
          <w:lang w:val="es-PE"/>
        </w:rPr>
      </w:pPr>
    </w:p>
    <w:p w14:paraId="4EF1134B" w14:textId="77777777" w:rsidR="00001238" w:rsidRDefault="00001238" w:rsidP="6C6522D3">
      <w:pPr>
        <w:pStyle w:val="Prrafodelista"/>
        <w:tabs>
          <w:tab w:val="left" w:pos="709"/>
        </w:tabs>
        <w:spacing w:line="276" w:lineRule="auto"/>
        <w:rPr>
          <w:sz w:val="24"/>
          <w:szCs w:val="24"/>
          <w:lang w:val="es-PE"/>
        </w:rPr>
      </w:pPr>
    </w:p>
    <w:p w14:paraId="2969C517" w14:textId="77777777" w:rsidR="00001238" w:rsidRDefault="00001238" w:rsidP="6C6522D3">
      <w:pPr>
        <w:pStyle w:val="Prrafodelista"/>
        <w:tabs>
          <w:tab w:val="left" w:pos="709"/>
        </w:tabs>
        <w:spacing w:line="276" w:lineRule="auto"/>
        <w:rPr>
          <w:sz w:val="24"/>
          <w:szCs w:val="24"/>
          <w:lang w:val="es-PE"/>
        </w:rPr>
      </w:pPr>
    </w:p>
    <w:p w14:paraId="6F469239" w14:textId="77777777" w:rsidR="0029754E" w:rsidRDefault="0029754E" w:rsidP="6C6522D3">
      <w:pPr>
        <w:pStyle w:val="Prrafodelista"/>
        <w:tabs>
          <w:tab w:val="left" w:pos="709"/>
        </w:tabs>
        <w:spacing w:line="276" w:lineRule="auto"/>
        <w:rPr>
          <w:sz w:val="24"/>
          <w:szCs w:val="24"/>
          <w:lang w:val="es-PE"/>
        </w:rPr>
      </w:pPr>
    </w:p>
    <w:p w14:paraId="2754E665" w14:textId="77777777" w:rsidR="0029754E" w:rsidRDefault="0029754E" w:rsidP="6C6522D3">
      <w:pPr>
        <w:pStyle w:val="Prrafodelista"/>
        <w:tabs>
          <w:tab w:val="left" w:pos="709"/>
        </w:tabs>
        <w:spacing w:line="276" w:lineRule="auto"/>
        <w:rPr>
          <w:sz w:val="24"/>
          <w:szCs w:val="24"/>
          <w:lang w:val="es-PE"/>
        </w:rPr>
      </w:pPr>
    </w:p>
    <w:p w14:paraId="008C1481" w14:textId="181D0DE2" w:rsidR="003A13FC" w:rsidRDefault="003A13FC" w:rsidP="4691D42D">
      <w:pPr>
        <w:pStyle w:val="Ttulo1"/>
        <w:rPr>
          <w:rFonts w:ascii="Times New Roman" w:hAnsi="Times New Roman" w:cs="Times New Roman"/>
          <w:lang w:val="es-PE"/>
        </w:rPr>
      </w:pPr>
      <w:bookmarkStart w:id="29" w:name="_Toc206873038"/>
      <w:r w:rsidRPr="4691D42D">
        <w:rPr>
          <w:rFonts w:ascii="Times New Roman" w:hAnsi="Times New Roman" w:cs="Times New Roman"/>
          <w:lang w:val="es-PE"/>
        </w:rPr>
        <w:lastRenderedPageBreak/>
        <w:t>BIBLIOGRAFÍA</w:t>
      </w:r>
      <w:bookmarkEnd w:id="29"/>
    </w:p>
    <w:p w14:paraId="3010F17E" w14:textId="079BFFC5" w:rsidR="1BB79A00" w:rsidRDefault="1BB79A00" w:rsidP="006B2C29">
      <w:pPr>
        <w:ind w:firstLine="720"/>
        <w:rPr>
          <w:lang w:val="es-ES"/>
        </w:rPr>
      </w:pPr>
      <w:r w:rsidRPr="006B2C29">
        <w:rPr>
          <w:lang w:val="es-ES"/>
        </w:rPr>
        <w:t xml:space="preserve">Montesinos, M. A., </w:t>
      </w:r>
      <w:proofErr w:type="spellStart"/>
      <w:r w:rsidRPr="006B2C29">
        <w:rPr>
          <w:lang w:val="es-ES"/>
        </w:rPr>
        <w:t>Sulla</w:t>
      </w:r>
      <w:proofErr w:type="spellEnd"/>
      <w:r w:rsidRPr="006B2C29">
        <w:rPr>
          <w:lang w:val="es-ES"/>
        </w:rPr>
        <w:t xml:space="preserve">, J., Santillana, M., &amp; Velazco, A. L. (2025). Guía de prácticas de desarrollo de aplicaciones </w:t>
      </w:r>
      <w:proofErr w:type="spellStart"/>
      <w:r w:rsidRPr="006B2C29">
        <w:rPr>
          <w:lang w:val="es-ES"/>
        </w:rPr>
        <w:t>N°</w:t>
      </w:r>
      <w:proofErr w:type="spellEnd"/>
      <w:r w:rsidRPr="006B2C29">
        <w:rPr>
          <w:lang w:val="es-ES"/>
        </w:rPr>
        <w:t xml:space="preserve"> 01 - 2025. Universidad Católica de Santa María. </w:t>
      </w:r>
      <w:r w:rsidR="6C29AA12" w:rsidRPr="006B2C29">
        <w:rPr>
          <w:rFonts w:eastAsia="Times New Roman"/>
          <w:lang w:val="es-ES"/>
        </w:rPr>
        <w:t>[PDF]</w:t>
      </w:r>
    </w:p>
    <w:p w14:paraId="0E5C3168" w14:textId="29881DFC" w:rsidR="6C29AA12" w:rsidRDefault="6C29AA12" w:rsidP="6C6522D3">
      <w:pPr>
        <w:ind w:firstLine="720"/>
        <w:rPr>
          <w:rFonts w:eastAsia="Times New Roman"/>
          <w:lang w:val="es-ES"/>
        </w:rPr>
      </w:pPr>
      <w:r w:rsidRPr="4691D42D">
        <w:rPr>
          <w:rFonts w:eastAsia="Times New Roman"/>
          <w:szCs w:val="24"/>
          <w:lang w:val="es-ES"/>
        </w:rPr>
        <w:t xml:space="preserve">Singh, V. (2023, 18 de mayo). </w:t>
      </w:r>
      <w:proofErr w:type="spellStart"/>
      <w:r w:rsidRPr="4691D42D">
        <w:rPr>
          <w:rFonts w:eastAsia="Times New Roman"/>
          <w:i/>
          <w:iCs/>
          <w:szCs w:val="24"/>
          <w:lang w:val="es-ES"/>
        </w:rPr>
        <w:t>Mastering</w:t>
      </w:r>
      <w:proofErr w:type="spellEnd"/>
      <w:r w:rsidRPr="4691D42D">
        <w:rPr>
          <w:rFonts w:eastAsia="Times New Roman"/>
          <w:i/>
          <w:iCs/>
          <w:szCs w:val="24"/>
          <w:lang w:val="es-ES"/>
        </w:rPr>
        <w:t xml:space="preserve"> HTML5: A Guide </w:t>
      </w:r>
      <w:proofErr w:type="spellStart"/>
      <w:r w:rsidRPr="4691D42D">
        <w:rPr>
          <w:rFonts w:eastAsia="Times New Roman"/>
          <w:i/>
          <w:iCs/>
          <w:szCs w:val="24"/>
          <w:lang w:val="es-ES"/>
        </w:rPr>
        <w:t>to</w:t>
      </w:r>
      <w:proofErr w:type="spellEnd"/>
      <w:r w:rsidRPr="4691D42D">
        <w:rPr>
          <w:rFonts w:eastAsia="Times New Roman"/>
          <w:i/>
          <w:iCs/>
          <w:szCs w:val="24"/>
          <w:lang w:val="es-ES"/>
        </w:rPr>
        <w:t xml:space="preserve"> </w:t>
      </w:r>
      <w:proofErr w:type="spellStart"/>
      <w:r w:rsidRPr="4691D42D">
        <w:rPr>
          <w:rFonts w:eastAsia="Times New Roman"/>
          <w:i/>
          <w:iCs/>
          <w:szCs w:val="24"/>
          <w:lang w:val="es-ES"/>
        </w:rPr>
        <w:t>Semantic</w:t>
      </w:r>
      <w:proofErr w:type="spellEnd"/>
      <w:r w:rsidRPr="4691D42D">
        <w:rPr>
          <w:rFonts w:eastAsia="Times New Roman"/>
          <w:i/>
          <w:iCs/>
          <w:szCs w:val="24"/>
          <w:lang w:val="es-ES"/>
        </w:rPr>
        <w:t xml:space="preserve"> Tags </w:t>
      </w:r>
      <w:proofErr w:type="spellStart"/>
      <w:r w:rsidRPr="4691D42D">
        <w:rPr>
          <w:rFonts w:eastAsia="Times New Roman"/>
          <w:i/>
          <w:iCs/>
          <w:szCs w:val="24"/>
          <w:lang w:val="es-ES"/>
        </w:rPr>
        <w:t>Usage</w:t>
      </w:r>
      <w:proofErr w:type="spellEnd"/>
      <w:r w:rsidRPr="4691D42D">
        <w:rPr>
          <w:rFonts w:eastAsia="Times New Roman"/>
          <w:szCs w:val="24"/>
          <w:lang w:val="es-ES"/>
        </w:rPr>
        <w:t xml:space="preserve">. </w:t>
      </w:r>
      <w:proofErr w:type="spellStart"/>
      <w:r w:rsidRPr="4691D42D">
        <w:rPr>
          <w:rFonts w:eastAsia="Times New Roman"/>
          <w:szCs w:val="24"/>
          <w:lang w:val="es-ES"/>
        </w:rPr>
        <w:t>Quokka</w:t>
      </w:r>
      <w:proofErr w:type="spellEnd"/>
      <w:r w:rsidRPr="4691D42D">
        <w:rPr>
          <w:rFonts w:eastAsia="Times New Roman"/>
          <w:szCs w:val="24"/>
          <w:lang w:val="es-ES"/>
        </w:rPr>
        <w:t xml:space="preserve"> </w:t>
      </w:r>
      <w:proofErr w:type="spellStart"/>
      <w:r w:rsidRPr="4691D42D">
        <w:rPr>
          <w:rFonts w:eastAsia="Times New Roman"/>
          <w:szCs w:val="24"/>
          <w:lang w:val="es-ES"/>
        </w:rPr>
        <w:t>Labs</w:t>
      </w:r>
      <w:proofErr w:type="spellEnd"/>
      <w:r w:rsidRPr="4691D42D">
        <w:rPr>
          <w:rFonts w:eastAsia="Times New Roman"/>
          <w:szCs w:val="24"/>
          <w:lang w:val="es-ES"/>
        </w:rPr>
        <w:t xml:space="preserve">. </w:t>
      </w:r>
      <w:hyperlink r:id="rId18">
        <w:r w:rsidRPr="4691D42D">
          <w:rPr>
            <w:rStyle w:val="Hipervnculo"/>
            <w:rFonts w:eastAsia="Times New Roman"/>
            <w:szCs w:val="24"/>
            <w:lang w:val="es-ES"/>
          </w:rPr>
          <w:t>https://quokkalabs.com/blog/what-are-html5-semantic-tags-and-how-to-use-them/</w:t>
        </w:r>
      </w:hyperlink>
    </w:p>
    <w:p w14:paraId="4E08F1A0" w14:textId="52F33A1F" w:rsidR="36DB8732" w:rsidRDefault="36DB8732" w:rsidP="6C6522D3">
      <w:pPr>
        <w:ind w:firstLine="720"/>
        <w:rPr>
          <w:rFonts w:eastAsia="Times New Roman"/>
          <w:szCs w:val="24"/>
          <w:lang w:val="es-ES"/>
        </w:rPr>
      </w:pPr>
      <w:r w:rsidRPr="6C6522D3">
        <w:rPr>
          <w:rFonts w:eastAsia="Times New Roman"/>
          <w:szCs w:val="24"/>
          <w:lang w:val="es-ES"/>
        </w:rPr>
        <w:t xml:space="preserve">Mozilla </w:t>
      </w:r>
      <w:proofErr w:type="spellStart"/>
      <w:r w:rsidRPr="6C6522D3">
        <w:rPr>
          <w:rFonts w:eastAsia="Times New Roman"/>
          <w:szCs w:val="24"/>
          <w:lang w:val="es-ES"/>
        </w:rPr>
        <w:t>Developer</w:t>
      </w:r>
      <w:proofErr w:type="spellEnd"/>
      <w:r w:rsidRPr="6C6522D3">
        <w:rPr>
          <w:rFonts w:eastAsia="Times New Roman"/>
          <w:szCs w:val="24"/>
          <w:lang w:val="es-ES"/>
        </w:rPr>
        <w:t xml:space="preserve"> Network. (2025, 18 de julio). </w:t>
      </w:r>
      <w:r w:rsidRPr="6C6522D3">
        <w:rPr>
          <w:rFonts w:eastAsia="Times New Roman"/>
          <w:i/>
          <w:iCs/>
          <w:szCs w:val="24"/>
          <w:lang w:val="es-ES"/>
        </w:rPr>
        <w:t>HTML: Una buena base para la accesibilidad</w:t>
      </w:r>
      <w:r w:rsidRPr="6C6522D3">
        <w:rPr>
          <w:rFonts w:eastAsia="Times New Roman"/>
          <w:szCs w:val="24"/>
          <w:lang w:val="es-ES"/>
        </w:rPr>
        <w:t xml:space="preserve">. MDN Web Docs. </w:t>
      </w:r>
      <w:hyperlink r:id="rId19">
        <w:r w:rsidRPr="6C6522D3">
          <w:rPr>
            <w:rStyle w:val="Hipervnculo"/>
            <w:rFonts w:eastAsia="Times New Roman"/>
            <w:szCs w:val="24"/>
            <w:lang w:val="es-ES"/>
          </w:rPr>
          <w:t>https://developer.mozilla.org/es/docs/Learn_web_development/Core/Accessibility/HTML</w:t>
        </w:r>
      </w:hyperlink>
    </w:p>
    <w:p w14:paraId="498C10B4" w14:textId="39A07777" w:rsidR="4500875C" w:rsidRDefault="4500875C" w:rsidP="6C6522D3">
      <w:pPr>
        <w:ind w:firstLine="720"/>
        <w:rPr>
          <w:rFonts w:eastAsia="Times New Roman"/>
          <w:szCs w:val="24"/>
          <w:lang w:val="es-ES"/>
        </w:rPr>
      </w:pPr>
      <w:r w:rsidRPr="6C6522D3">
        <w:rPr>
          <w:rFonts w:eastAsia="Times New Roman"/>
          <w:szCs w:val="24"/>
          <w:lang w:val="es-ES"/>
        </w:rPr>
        <w:t xml:space="preserve">Nielsen, K. (2022, 28 de abril). </w:t>
      </w:r>
      <w:r w:rsidRPr="6C6522D3">
        <w:rPr>
          <w:rFonts w:eastAsia="Times New Roman"/>
          <w:i/>
          <w:iCs/>
          <w:szCs w:val="24"/>
          <w:lang w:val="es-ES"/>
        </w:rPr>
        <w:t>Cómo redactar contenido accesible que sea significativo y útil para todos</w:t>
      </w:r>
      <w:r w:rsidRPr="6C6522D3">
        <w:rPr>
          <w:rFonts w:eastAsia="Times New Roman"/>
          <w:szCs w:val="24"/>
          <w:lang w:val="es-ES"/>
        </w:rPr>
        <w:t xml:space="preserve">. </w:t>
      </w:r>
      <w:proofErr w:type="spellStart"/>
      <w:r w:rsidRPr="6C6522D3">
        <w:rPr>
          <w:rFonts w:eastAsia="Times New Roman"/>
          <w:szCs w:val="24"/>
          <w:lang w:val="es-ES"/>
        </w:rPr>
        <w:t>Sparkbox</w:t>
      </w:r>
      <w:proofErr w:type="spellEnd"/>
      <w:r w:rsidRPr="6C6522D3">
        <w:rPr>
          <w:rFonts w:eastAsia="Times New Roman"/>
          <w:szCs w:val="24"/>
          <w:lang w:val="es-ES"/>
        </w:rPr>
        <w:t xml:space="preserve">. </w:t>
      </w:r>
      <w:hyperlink r:id="rId20">
        <w:r w:rsidRPr="6C6522D3">
          <w:rPr>
            <w:rStyle w:val="Hipervnculo"/>
            <w:rFonts w:eastAsia="Times New Roman"/>
            <w:szCs w:val="24"/>
            <w:lang w:val="es-ES"/>
          </w:rPr>
          <w:t>https://sparkbox.com/foundry/how_to_write_accessible_content_that_is_meaningful_and_useful_for_everyone</w:t>
        </w:r>
      </w:hyperlink>
    </w:p>
    <w:p w14:paraId="731E4CF2" w14:textId="1244A759" w:rsidR="7B5DD0E4" w:rsidRDefault="7B5DD0E4" w:rsidP="6C6522D3">
      <w:pPr>
        <w:ind w:firstLine="720"/>
        <w:rPr>
          <w:rFonts w:eastAsia="Times New Roman"/>
          <w:szCs w:val="24"/>
          <w:lang w:val="es-ES"/>
        </w:rPr>
      </w:pPr>
      <w:r w:rsidRPr="6C6522D3">
        <w:rPr>
          <w:rFonts w:eastAsia="Times New Roman"/>
          <w:szCs w:val="24"/>
          <w:lang w:val="es-ES"/>
        </w:rPr>
        <w:t xml:space="preserve">Gobierno del Perú. (s.f.). </w:t>
      </w:r>
      <w:r w:rsidRPr="6C6522D3">
        <w:rPr>
          <w:rFonts w:eastAsia="Times New Roman"/>
          <w:i/>
          <w:iCs/>
          <w:szCs w:val="24"/>
          <w:lang w:val="es-ES"/>
        </w:rPr>
        <w:t>Accesibilidad digital</w:t>
      </w:r>
      <w:r w:rsidRPr="6C6522D3">
        <w:rPr>
          <w:rFonts w:eastAsia="Times New Roman"/>
          <w:szCs w:val="24"/>
          <w:lang w:val="es-ES"/>
        </w:rPr>
        <w:t xml:space="preserve">. </w:t>
      </w:r>
      <w:hyperlink r:id="rId21">
        <w:r w:rsidRPr="6C6522D3">
          <w:rPr>
            <w:rStyle w:val="Hipervnculo"/>
            <w:rFonts w:eastAsia="Times New Roman"/>
            <w:szCs w:val="24"/>
            <w:lang w:val="es-ES"/>
          </w:rPr>
          <w:t>https://www.gob.pe/975-accesibilidad-digital</w:t>
        </w:r>
      </w:hyperlink>
    </w:p>
    <w:p w14:paraId="7EEE3974" w14:textId="30C6032D" w:rsidR="1D1ED338" w:rsidRDefault="1D1ED338" w:rsidP="6C6522D3">
      <w:pPr>
        <w:ind w:firstLine="720"/>
        <w:rPr>
          <w:rFonts w:eastAsia="Times New Roman"/>
          <w:szCs w:val="24"/>
        </w:rPr>
      </w:pPr>
      <w:r w:rsidRPr="6C6522D3">
        <w:rPr>
          <w:rFonts w:eastAsia="Times New Roman"/>
          <w:szCs w:val="24"/>
        </w:rPr>
        <w:t xml:space="preserve">W3C Cognitive and Learning Disabilities Accessibility Task Force. (2021, 29 de </w:t>
      </w:r>
      <w:proofErr w:type="spellStart"/>
      <w:r w:rsidRPr="6C6522D3">
        <w:rPr>
          <w:rFonts w:eastAsia="Times New Roman"/>
          <w:szCs w:val="24"/>
        </w:rPr>
        <w:t>abril</w:t>
      </w:r>
      <w:proofErr w:type="spellEnd"/>
      <w:r w:rsidRPr="6C6522D3">
        <w:rPr>
          <w:rFonts w:eastAsia="Times New Roman"/>
          <w:szCs w:val="24"/>
        </w:rPr>
        <w:t xml:space="preserve">). </w:t>
      </w:r>
      <w:r w:rsidRPr="6C6522D3">
        <w:rPr>
          <w:rFonts w:eastAsia="Times New Roman"/>
          <w:i/>
          <w:iCs/>
          <w:szCs w:val="24"/>
        </w:rPr>
        <w:t>Making content usable for people with cognitive and learning disabilities</w:t>
      </w:r>
      <w:r w:rsidRPr="6C6522D3">
        <w:rPr>
          <w:rFonts w:eastAsia="Times New Roman"/>
          <w:szCs w:val="24"/>
        </w:rPr>
        <w:t xml:space="preserve">. World Wide Web Consortium (W3C). </w:t>
      </w:r>
      <w:hyperlink r:id="rId22">
        <w:r w:rsidRPr="6C6522D3">
          <w:rPr>
            <w:rStyle w:val="Hipervnculo"/>
            <w:rFonts w:eastAsia="Times New Roman"/>
            <w:szCs w:val="24"/>
          </w:rPr>
          <w:t>https://www.w3.org/TR/coga-usable/</w:t>
        </w:r>
      </w:hyperlink>
    </w:p>
    <w:p w14:paraId="077EC70C" w14:textId="5531E98E" w:rsidR="5D5B4999" w:rsidRDefault="5D5B4999" w:rsidP="6C6522D3">
      <w:pPr>
        <w:ind w:firstLine="720"/>
        <w:rPr>
          <w:rFonts w:eastAsia="Times New Roman"/>
          <w:szCs w:val="24"/>
          <w:lang w:val="es-ES"/>
        </w:rPr>
      </w:pPr>
      <w:r w:rsidRPr="6C6522D3">
        <w:rPr>
          <w:rFonts w:eastAsia="Times New Roman"/>
          <w:szCs w:val="24"/>
          <w:lang w:val="es-ES"/>
        </w:rPr>
        <w:t xml:space="preserve">ESIC Business &amp; Marketing </w:t>
      </w:r>
      <w:proofErr w:type="spellStart"/>
      <w:r w:rsidRPr="6C6522D3">
        <w:rPr>
          <w:rFonts w:eastAsia="Times New Roman"/>
          <w:szCs w:val="24"/>
          <w:lang w:val="es-ES"/>
        </w:rPr>
        <w:t>School</w:t>
      </w:r>
      <w:proofErr w:type="spellEnd"/>
      <w:r w:rsidRPr="6C6522D3">
        <w:rPr>
          <w:rFonts w:eastAsia="Times New Roman"/>
          <w:szCs w:val="24"/>
          <w:lang w:val="es-ES"/>
        </w:rPr>
        <w:t xml:space="preserve">. (2023, mayo). </w:t>
      </w:r>
      <w:r w:rsidRPr="6C6522D3">
        <w:rPr>
          <w:rFonts w:eastAsia="Times New Roman"/>
          <w:i/>
          <w:iCs/>
          <w:szCs w:val="24"/>
          <w:lang w:val="es-ES"/>
        </w:rPr>
        <w:t>HTML5: qué es, características y cómo funciona</w:t>
      </w:r>
      <w:r w:rsidRPr="6C6522D3">
        <w:rPr>
          <w:rFonts w:eastAsia="Times New Roman"/>
          <w:szCs w:val="24"/>
          <w:lang w:val="es-ES"/>
        </w:rPr>
        <w:t xml:space="preserve">. </w:t>
      </w:r>
      <w:hyperlink r:id="rId23">
        <w:r w:rsidRPr="6C6522D3">
          <w:rPr>
            <w:rStyle w:val="Hipervnculo"/>
            <w:rFonts w:eastAsia="Times New Roman"/>
            <w:szCs w:val="24"/>
            <w:lang w:val="es-ES"/>
          </w:rPr>
          <w:t>https://www.esic.edu/rethink/tecnologia/html5-que-es-caracteristicas-y-como-funciona-c</w:t>
        </w:r>
      </w:hyperlink>
    </w:p>
    <w:p w14:paraId="39427CFD" w14:textId="3C0C3FB2" w:rsidR="0D734420" w:rsidRDefault="0D734420" w:rsidP="3A473099">
      <w:pPr>
        <w:ind w:firstLine="720"/>
        <w:rPr>
          <w:rFonts w:eastAsia="Times New Roman"/>
          <w:szCs w:val="24"/>
          <w:lang w:val="es-ES"/>
        </w:rPr>
      </w:pPr>
      <w:r w:rsidRPr="6C6522D3">
        <w:rPr>
          <w:rFonts w:eastAsia="Times New Roman"/>
          <w:szCs w:val="24"/>
          <w:lang w:val="es-ES"/>
        </w:rPr>
        <w:t xml:space="preserve">CEI Escuela de Diseño y Marketing Digital. (2024). </w:t>
      </w:r>
      <w:r w:rsidRPr="6C6522D3">
        <w:rPr>
          <w:rFonts w:eastAsia="Times New Roman"/>
          <w:i/>
          <w:iCs/>
          <w:szCs w:val="24"/>
          <w:lang w:val="es-ES"/>
        </w:rPr>
        <w:t>Tendencias en diseño web en 2024</w:t>
      </w:r>
      <w:r w:rsidRPr="6C6522D3">
        <w:rPr>
          <w:rFonts w:eastAsia="Times New Roman"/>
          <w:szCs w:val="24"/>
          <w:lang w:val="es-ES"/>
        </w:rPr>
        <w:t xml:space="preserve">. CEI. </w:t>
      </w:r>
      <w:hyperlink r:id="rId24">
        <w:r w:rsidRPr="6C6522D3">
          <w:rPr>
            <w:rStyle w:val="Hipervnculo"/>
            <w:rFonts w:eastAsia="Times New Roman"/>
            <w:szCs w:val="24"/>
            <w:lang w:val="es-ES"/>
          </w:rPr>
          <w:t>https://cei.es/tendencias-diseno-web/</w:t>
        </w:r>
      </w:hyperlink>
    </w:p>
    <w:p w14:paraId="0A696A9A" w14:textId="337B8223" w:rsidR="0D734420" w:rsidRDefault="766C565B" w:rsidP="218C3EAA">
      <w:pPr>
        <w:ind w:firstLine="720"/>
        <w:rPr>
          <w:rFonts w:eastAsia="Times New Roman"/>
        </w:rPr>
      </w:pPr>
      <w:proofErr w:type="spellStart"/>
      <w:r w:rsidRPr="218C3EAA">
        <w:rPr>
          <w:rFonts w:eastAsia="Times New Roman"/>
        </w:rPr>
        <w:t>BrowserStack</w:t>
      </w:r>
      <w:proofErr w:type="spellEnd"/>
      <w:r w:rsidRPr="218C3EAA">
        <w:rPr>
          <w:rFonts w:eastAsia="Times New Roman"/>
        </w:rPr>
        <w:t>. (</w:t>
      </w:r>
      <w:proofErr w:type="spellStart"/>
      <w:r w:rsidRPr="218C3EAA">
        <w:rPr>
          <w:rFonts w:eastAsia="Times New Roman"/>
        </w:rPr>
        <w:t>s.f.</w:t>
      </w:r>
      <w:proofErr w:type="spellEnd"/>
      <w:r w:rsidRPr="218C3EAA">
        <w:rPr>
          <w:rFonts w:eastAsia="Times New Roman"/>
        </w:rPr>
        <w:t xml:space="preserve">). </w:t>
      </w:r>
      <w:r w:rsidRPr="218C3EAA">
        <w:rPr>
          <w:rFonts w:eastAsia="Times New Roman"/>
          <w:i/>
          <w:iCs/>
        </w:rPr>
        <w:t>Top 15 debugging tools</w:t>
      </w:r>
      <w:r w:rsidRPr="218C3EAA">
        <w:rPr>
          <w:rFonts w:eastAsia="Times New Roman"/>
        </w:rPr>
        <w:t xml:space="preserve">. </w:t>
      </w:r>
      <w:proofErr w:type="spellStart"/>
      <w:r w:rsidRPr="218C3EAA">
        <w:rPr>
          <w:rFonts w:eastAsia="Times New Roman"/>
        </w:rPr>
        <w:t>Recuperado</w:t>
      </w:r>
      <w:proofErr w:type="spellEnd"/>
      <w:r w:rsidRPr="218C3EAA">
        <w:rPr>
          <w:rFonts w:eastAsia="Times New Roman"/>
        </w:rPr>
        <w:t xml:space="preserve"> de </w:t>
      </w:r>
      <w:hyperlink r:id="rId25">
        <w:r w:rsidRPr="218C3EAA">
          <w:rPr>
            <w:rStyle w:val="Hipervnculo"/>
            <w:rFonts w:eastAsia="Times New Roman"/>
          </w:rPr>
          <w:t>https://www.browserstack.com/guide/debugging-tools</w:t>
        </w:r>
      </w:hyperlink>
    </w:p>
    <w:p w14:paraId="02B28019" w14:textId="7F3A3FC6" w:rsidR="6DADF498" w:rsidRDefault="6DADF498" w:rsidP="218C3EAA">
      <w:pPr>
        <w:ind w:firstLine="720"/>
        <w:rPr>
          <w:rFonts w:eastAsia="Times New Roman"/>
          <w:szCs w:val="24"/>
          <w:lang w:val="es-ES"/>
        </w:rPr>
      </w:pPr>
      <w:proofErr w:type="spellStart"/>
      <w:r w:rsidRPr="218C3EAA">
        <w:rPr>
          <w:rFonts w:eastAsia="Times New Roman"/>
          <w:szCs w:val="24"/>
          <w:lang w:val="es-ES"/>
        </w:rPr>
        <w:t>Agorapulse</w:t>
      </w:r>
      <w:proofErr w:type="spellEnd"/>
      <w:r w:rsidRPr="218C3EAA">
        <w:rPr>
          <w:rFonts w:eastAsia="Times New Roman"/>
          <w:szCs w:val="24"/>
          <w:lang w:val="es-ES"/>
        </w:rPr>
        <w:t xml:space="preserve">. (2021, marzo 10). </w:t>
      </w:r>
      <w:r w:rsidRPr="218C3EAA">
        <w:rPr>
          <w:rFonts w:eastAsia="Times New Roman"/>
          <w:i/>
          <w:iCs/>
          <w:szCs w:val="24"/>
          <w:lang w:val="es-ES"/>
        </w:rPr>
        <w:t xml:space="preserve">Twitter </w:t>
      </w:r>
      <w:proofErr w:type="spellStart"/>
      <w:r w:rsidRPr="218C3EAA">
        <w:rPr>
          <w:rFonts w:eastAsia="Times New Roman"/>
          <w:i/>
          <w:iCs/>
          <w:szCs w:val="24"/>
          <w:lang w:val="es-ES"/>
        </w:rPr>
        <w:t>Cards</w:t>
      </w:r>
      <w:proofErr w:type="spellEnd"/>
      <w:r w:rsidRPr="218C3EAA">
        <w:rPr>
          <w:rFonts w:eastAsia="Times New Roman"/>
          <w:i/>
          <w:iCs/>
          <w:szCs w:val="24"/>
          <w:lang w:val="es-ES"/>
        </w:rPr>
        <w:t>: Qué son y tres mejores prácticas para usarlas</w:t>
      </w:r>
      <w:r w:rsidRPr="218C3EAA">
        <w:rPr>
          <w:rFonts w:eastAsia="Times New Roman"/>
          <w:szCs w:val="24"/>
          <w:lang w:val="es-ES"/>
        </w:rPr>
        <w:t xml:space="preserve">. </w:t>
      </w:r>
      <w:proofErr w:type="spellStart"/>
      <w:r w:rsidRPr="218C3EAA">
        <w:rPr>
          <w:rFonts w:eastAsia="Times New Roman"/>
          <w:szCs w:val="24"/>
          <w:lang w:val="es-ES"/>
        </w:rPr>
        <w:t>Agorapulse</w:t>
      </w:r>
      <w:proofErr w:type="spellEnd"/>
      <w:r w:rsidRPr="218C3EAA">
        <w:rPr>
          <w:rFonts w:eastAsia="Times New Roman"/>
          <w:szCs w:val="24"/>
          <w:lang w:val="es-ES"/>
        </w:rPr>
        <w:t xml:space="preserve">. </w:t>
      </w:r>
      <w:hyperlink r:id="rId26">
        <w:r w:rsidRPr="218C3EAA">
          <w:rPr>
            <w:rStyle w:val="Hipervnculo"/>
            <w:rFonts w:eastAsia="Times New Roman"/>
            <w:szCs w:val="24"/>
            <w:lang w:val="es-ES"/>
          </w:rPr>
          <w:t>https://www.agorapulse.com/es/blog/twitter-cards-que-son-y-tres-mejores-practicas-para-usarlas/</w:t>
        </w:r>
      </w:hyperlink>
      <w:r w:rsidRPr="218C3EAA">
        <w:rPr>
          <w:rFonts w:eastAsia="Times New Roman"/>
          <w:szCs w:val="24"/>
          <w:lang w:val="es-ES"/>
        </w:rPr>
        <w:t xml:space="preserve"> </w:t>
      </w:r>
      <w:hyperlink r:id="rId27">
        <w:r w:rsidRPr="218C3EAA">
          <w:rPr>
            <w:rStyle w:val="Hipervnculo"/>
            <w:rFonts w:eastAsia="Times New Roman"/>
            <w:szCs w:val="24"/>
            <w:lang w:val="es-ES"/>
          </w:rPr>
          <w:t>agorapulse.com</w:t>
        </w:r>
      </w:hyperlink>
    </w:p>
    <w:p w14:paraId="74455729" w14:textId="46007611" w:rsidR="0853DC1B" w:rsidRDefault="0853DC1B" w:rsidP="006B2C29">
      <w:pPr>
        <w:ind w:firstLine="720"/>
        <w:rPr>
          <w:rFonts w:eastAsia="Times New Roman"/>
        </w:rPr>
      </w:pPr>
      <w:proofErr w:type="spellStart"/>
      <w:r w:rsidRPr="006B2C29">
        <w:rPr>
          <w:rFonts w:eastAsia="Times New Roman"/>
        </w:rPr>
        <w:t>Sitechecker</w:t>
      </w:r>
      <w:proofErr w:type="spellEnd"/>
      <w:r w:rsidRPr="006B2C29">
        <w:rPr>
          <w:rFonts w:eastAsia="Times New Roman"/>
        </w:rPr>
        <w:t xml:space="preserve">. (2023, 3 de </w:t>
      </w:r>
      <w:proofErr w:type="spellStart"/>
      <w:r w:rsidRPr="006B2C29">
        <w:rPr>
          <w:rFonts w:eastAsia="Times New Roman"/>
        </w:rPr>
        <w:t>octubre</w:t>
      </w:r>
      <w:proofErr w:type="spellEnd"/>
      <w:r w:rsidRPr="006B2C29">
        <w:rPr>
          <w:rFonts w:eastAsia="Times New Roman"/>
        </w:rPr>
        <w:t xml:space="preserve">). </w:t>
      </w:r>
      <w:r w:rsidRPr="006B2C29">
        <w:rPr>
          <w:rFonts w:eastAsia="Times New Roman"/>
          <w:i/>
          <w:iCs/>
        </w:rPr>
        <w:t xml:space="preserve">What </w:t>
      </w:r>
      <w:proofErr w:type="gramStart"/>
      <w:r w:rsidRPr="006B2C29">
        <w:rPr>
          <w:rFonts w:eastAsia="Times New Roman"/>
          <w:i/>
          <w:iCs/>
        </w:rPr>
        <w:t>Is</w:t>
      </w:r>
      <w:proofErr w:type="gramEnd"/>
      <w:r w:rsidRPr="006B2C29">
        <w:rPr>
          <w:rFonts w:eastAsia="Times New Roman"/>
          <w:i/>
          <w:iCs/>
        </w:rPr>
        <w:t xml:space="preserve"> Open Graph Tags: Tips on How to Optimize Website for Social Sharing</w:t>
      </w:r>
      <w:r w:rsidRPr="006B2C29">
        <w:rPr>
          <w:rFonts w:eastAsia="Times New Roman"/>
        </w:rPr>
        <w:t xml:space="preserve">. </w:t>
      </w:r>
      <w:proofErr w:type="spellStart"/>
      <w:r w:rsidRPr="006B2C29">
        <w:rPr>
          <w:rFonts w:eastAsia="Times New Roman"/>
        </w:rPr>
        <w:t>Sitechecker</w:t>
      </w:r>
      <w:proofErr w:type="spellEnd"/>
      <w:r w:rsidRPr="006B2C29">
        <w:rPr>
          <w:rFonts w:eastAsia="Times New Roman"/>
        </w:rPr>
        <w:t xml:space="preserve">. </w:t>
      </w:r>
      <w:hyperlink r:id="rId28">
        <w:r w:rsidRPr="006B2C29">
          <w:rPr>
            <w:rStyle w:val="Hipervnculo"/>
            <w:rFonts w:eastAsia="Times New Roman"/>
          </w:rPr>
          <w:t>https://sitechecker.pro/what-is-open-graph-tag/</w:t>
        </w:r>
      </w:hyperlink>
    </w:p>
    <w:p w14:paraId="311B89FC" w14:textId="10DD1F29" w:rsidR="14473672" w:rsidRDefault="14473672" w:rsidP="006B2C29">
      <w:pPr>
        <w:ind w:firstLine="720"/>
        <w:rPr>
          <w:rFonts w:eastAsia="Times New Roman"/>
          <w:szCs w:val="24"/>
        </w:rPr>
      </w:pPr>
      <w:r w:rsidRPr="006B2C29">
        <w:rPr>
          <w:rFonts w:eastAsia="Times New Roman"/>
          <w:szCs w:val="24"/>
        </w:rPr>
        <w:t>Quora. (</w:t>
      </w:r>
      <w:proofErr w:type="spellStart"/>
      <w:r w:rsidRPr="006B2C29">
        <w:rPr>
          <w:rFonts w:eastAsia="Times New Roman"/>
          <w:szCs w:val="24"/>
        </w:rPr>
        <w:t>s.f.</w:t>
      </w:r>
      <w:proofErr w:type="spellEnd"/>
      <w:r w:rsidRPr="006B2C29">
        <w:rPr>
          <w:rFonts w:eastAsia="Times New Roman"/>
          <w:szCs w:val="24"/>
        </w:rPr>
        <w:t xml:space="preserve">). </w:t>
      </w:r>
      <w:r w:rsidRPr="006B2C29">
        <w:rPr>
          <w:rFonts w:eastAsia="Times New Roman"/>
          <w:i/>
          <w:iCs/>
          <w:szCs w:val="24"/>
        </w:rPr>
        <w:t>Why do people prefer div over table element in HTML?</w:t>
      </w:r>
      <w:r w:rsidRPr="006B2C29">
        <w:rPr>
          <w:rFonts w:eastAsia="Times New Roman"/>
          <w:szCs w:val="24"/>
        </w:rPr>
        <w:t xml:space="preserve"> [</w:t>
      </w:r>
      <w:proofErr w:type="spellStart"/>
      <w:r w:rsidRPr="006B2C29">
        <w:rPr>
          <w:rFonts w:eastAsia="Times New Roman"/>
          <w:szCs w:val="24"/>
        </w:rPr>
        <w:t>Pregunta</w:t>
      </w:r>
      <w:proofErr w:type="spellEnd"/>
      <w:r w:rsidRPr="006B2C29">
        <w:rPr>
          <w:rFonts w:eastAsia="Times New Roman"/>
          <w:szCs w:val="24"/>
        </w:rPr>
        <w:t xml:space="preserve">]. Quora. </w:t>
      </w:r>
      <w:hyperlink r:id="rId29">
        <w:r w:rsidRPr="006B2C29">
          <w:rPr>
            <w:rStyle w:val="Hipervnculo"/>
            <w:rFonts w:eastAsia="Times New Roman"/>
            <w:szCs w:val="24"/>
          </w:rPr>
          <w:t>https://www.quora.com/Why-do-people-prefer-div-over-table-element-in-HTML</w:t>
        </w:r>
      </w:hyperlink>
    </w:p>
    <w:p w14:paraId="3092BB15" w14:textId="5AE23E73" w:rsidR="237144E3" w:rsidRDefault="237144E3" w:rsidP="006B2C29">
      <w:pPr>
        <w:ind w:firstLine="720"/>
        <w:rPr>
          <w:rFonts w:eastAsia="Times New Roman"/>
          <w:szCs w:val="24"/>
        </w:rPr>
      </w:pPr>
      <w:proofErr w:type="spellStart"/>
      <w:r w:rsidRPr="006B2C29">
        <w:rPr>
          <w:rFonts w:eastAsia="Times New Roman"/>
          <w:szCs w:val="24"/>
        </w:rPr>
        <w:t>KoboToolbox</w:t>
      </w:r>
      <w:proofErr w:type="spellEnd"/>
      <w:r w:rsidRPr="006B2C29">
        <w:rPr>
          <w:rFonts w:eastAsia="Times New Roman"/>
          <w:szCs w:val="24"/>
        </w:rPr>
        <w:t xml:space="preserve">. (2025, 29 de </w:t>
      </w:r>
      <w:proofErr w:type="spellStart"/>
      <w:r w:rsidRPr="006B2C29">
        <w:rPr>
          <w:rFonts w:eastAsia="Times New Roman"/>
          <w:szCs w:val="24"/>
        </w:rPr>
        <w:t>julio</w:t>
      </w:r>
      <w:proofErr w:type="spellEnd"/>
      <w:r w:rsidRPr="006B2C29">
        <w:rPr>
          <w:rFonts w:eastAsia="Times New Roman"/>
          <w:szCs w:val="24"/>
        </w:rPr>
        <w:t xml:space="preserve">). </w:t>
      </w:r>
      <w:r w:rsidRPr="006B2C29">
        <w:rPr>
          <w:rFonts w:eastAsia="Times New Roman"/>
          <w:i/>
          <w:iCs/>
          <w:szCs w:val="24"/>
        </w:rPr>
        <w:t xml:space="preserve">Restricting Text Responses </w:t>
      </w:r>
      <w:proofErr w:type="gramStart"/>
      <w:r w:rsidRPr="006B2C29">
        <w:rPr>
          <w:rFonts w:eastAsia="Times New Roman"/>
          <w:i/>
          <w:iCs/>
          <w:szCs w:val="24"/>
        </w:rPr>
        <w:t>With</w:t>
      </w:r>
      <w:proofErr w:type="gramEnd"/>
      <w:r w:rsidRPr="006B2C29">
        <w:rPr>
          <w:rFonts w:eastAsia="Times New Roman"/>
          <w:i/>
          <w:iCs/>
          <w:szCs w:val="24"/>
        </w:rPr>
        <w:t xml:space="preserve"> Regular Expressions</w:t>
      </w:r>
      <w:r w:rsidRPr="006B2C29">
        <w:rPr>
          <w:rFonts w:eastAsia="Times New Roman"/>
          <w:szCs w:val="24"/>
        </w:rPr>
        <w:t xml:space="preserve">. </w:t>
      </w:r>
      <w:proofErr w:type="spellStart"/>
      <w:r w:rsidRPr="006B2C29">
        <w:rPr>
          <w:rFonts w:eastAsia="Times New Roman"/>
          <w:szCs w:val="24"/>
        </w:rPr>
        <w:t>KoboToolbox</w:t>
      </w:r>
      <w:proofErr w:type="spellEnd"/>
      <w:r w:rsidRPr="006B2C29">
        <w:rPr>
          <w:rFonts w:eastAsia="Times New Roman"/>
          <w:szCs w:val="24"/>
        </w:rPr>
        <w:t xml:space="preserve">. </w:t>
      </w:r>
      <w:hyperlink r:id="rId30">
        <w:r w:rsidRPr="006B2C29">
          <w:rPr>
            <w:rStyle w:val="Hipervnculo"/>
            <w:rFonts w:eastAsia="Times New Roman"/>
            <w:szCs w:val="24"/>
          </w:rPr>
          <w:t>https://support.kobotoolbox.org/restrict_responses.html</w:t>
        </w:r>
      </w:hyperlink>
    </w:p>
    <w:p w14:paraId="498EF6D1" w14:textId="7DFC1B2C" w:rsidR="2C7C485D" w:rsidRDefault="2C7C485D" w:rsidP="006B2C29">
      <w:pPr>
        <w:ind w:firstLine="720"/>
        <w:rPr>
          <w:rFonts w:eastAsia="Times New Roman"/>
          <w:szCs w:val="24"/>
        </w:rPr>
      </w:pPr>
      <w:r w:rsidRPr="006B2C29">
        <w:rPr>
          <w:rFonts w:eastAsia="Times New Roman"/>
          <w:szCs w:val="24"/>
        </w:rPr>
        <w:t xml:space="preserve">Equipo editorial de IONOS. (2020, 11 de </w:t>
      </w:r>
      <w:proofErr w:type="spellStart"/>
      <w:r w:rsidRPr="006B2C29">
        <w:rPr>
          <w:rFonts w:eastAsia="Times New Roman"/>
          <w:szCs w:val="24"/>
        </w:rPr>
        <w:t>agosto</w:t>
      </w:r>
      <w:proofErr w:type="spellEnd"/>
      <w:r w:rsidRPr="006B2C29">
        <w:rPr>
          <w:rFonts w:eastAsia="Times New Roman"/>
          <w:szCs w:val="24"/>
        </w:rPr>
        <w:t xml:space="preserve">). </w:t>
      </w:r>
      <w:r w:rsidRPr="006B2C29">
        <w:rPr>
          <w:rFonts w:eastAsia="Times New Roman"/>
          <w:i/>
          <w:iCs/>
          <w:szCs w:val="24"/>
        </w:rPr>
        <w:t xml:space="preserve">GET vs. POST: </w:t>
      </w:r>
      <w:proofErr w:type="spellStart"/>
      <w:r w:rsidRPr="006B2C29">
        <w:rPr>
          <w:rFonts w:eastAsia="Times New Roman"/>
          <w:i/>
          <w:iCs/>
          <w:szCs w:val="24"/>
        </w:rPr>
        <w:t>los</w:t>
      </w:r>
      <w:proofErr w:type="spellEnd"/>
      <w:r w:rsidRPr="006B2C29">
        <w:rPr>
          <w:rFonts w:eastAsia="Times New Roman"/>
          <w:i/>
          <w:iCs/>
          <w:szCs w:val="24"/>
        </w:rPr>
        <w:t xml:space="preserve"> dos </w:t>
      </w:r>
      <w:proofErr w:type="spellStart"/>
      <w:r w:rsidRPr="006B2C29">
        <w:rPr>
          <w:rFonts w:eastAsia="Times New Roman"/>
          <w:i/>
          <w:iCs/>
          <w:szCs w:val="24"/>
        </w:rPr>
        <w:t>métodos</w:t>
      </w:r>
      <w:proofErr w:type="spellEnd"/>
      <w:r w:rsidRPr="006B2C29">
        <w:rPr>
          <w:rFonts w:eastAsia="Times New Roman"/>
          <w:i/>
          <w:iCs/>
          <w:szCs w:val="24"/>
        </w:rPr>
        <w:t xml:space="preserve"> de </w:t>
      </w:r>
      <w:proofErr w:type="spellStart"/>
      <w:r w:rsidRPr="006B2C29">
        <w:rPr>
          <w:rFonts w:eastAsia="Times New Roman"/>
          <w:i/>
          <w:iCs/>
          <w:szCs w:val="24"/>
        </w:rPr>
        <w:t>petición</w:t>
      </w:r>
      <w:proofErr w:type="spellEnd"/>
      <w:r w:rsidRPr="006B2C29">
        <w:rPr>
          <w:rFonts w:eastAsia="Times New Roman"/>
          <w:i/>
          <w:iCs/>
          <w:szCs w:val="24"/>
        </w:rPr>
        <w:t xml:space="preserve"> HTTP </w:t>
      </w:r>
      <w:proofErr w:type="spellStart"/>
      <w:r w:rsidRPr="006B2C29">
        <w:rPr>
          <w:rFonts w:eastAsia="Times New Roman"/>
          <w:i/>
          <w:iCs/>
          <w:szCs w:val="24"/>
        </w:rPr>
        <w:t>más</w:t>
      </w:r>
      <w:proofErr w:type="spellEnd"/>
      <w:r w:rsidRPr="006B2C29">
        <w:rPr>
          <w:rFonts w:eastAsia="Times New Roman"/>
          <w:i/>
          <w:iCs/>
          <w:szCs w:val="24"/>
        </w:rPr>
        <w:t xml:space="preserve"> </w:t>
      </w:r>
      <w:proofErr w:type="spellStart"/>
      <w:r w:rsidRPr="006B2C29">
        <w:rPr>
          <w:rFonts w:eastAsia="Times New Roman"/>
          <w:i/>
          <w:iCs/>
          <w:szCs w:val="24"/>
        </w:rPr>
        <w:t>conocidos</w:t>
      </w:r>
      <w:proofErr w:type="spellEnd"/>
      <w:r w:rsidRPr="006B2C29">
        <w:rPr>
          <w:rFonts w:eastAsia="Times New Roman"/>
          <w:i/>
          <w:iCs/>
          <w:szCs w:val="24"/>
        </w:rPr>
        <w:t xml:space="preserve"> </w:t>
      </w:r>
      <w:proofErr w:type="spellStart"/>
      <w:r w:rsidRPr="006B2C29">
        <w:rPr>
          <w:rFonts w:eastAsia="Times New Roman"/>
          <w:i/>
          <w:iCs/>
          <w:szCs w:val="24"/>
        </w:rPr>
        <w:t>cara</w:t>
      </w:r>
      <w:proofErr w:type="spellEnd"/>
      <w:r w:rsidRPr="006B2C29">
        <w:rPr>
          <w:rFonts w:eastAsia="Times New Roman"/>
          <w:i/>
          <w:iCs/>
          <w:szCs w:val="24"/>
        </w:rPr>
        <w:t xml:space="preserve"> a </w:t>
      </w:r>
      <w:proofErr w:type="spellStart"/>
      <w:r w:rsidRPr="006B2C29">
        <w:rPr>
          <w:rFonts w:eastAsia="Times New Roman"/>
          <w:i/>
          <w:iCs/>
          <w:szCs w:val="24"/>
        </w:rPr>
        <w:t>cara</w:t>
      </w:r>
      <w:proofErr w:type="spellEnd"/>
      <w:r w:rsidRPr="006B2C29">
        <w:rPr>
          <w:rFonts w:eastAsia="Times New Roman"/>
          <w:szCs w:val="24"/>
        </w:rPr>
        <w:t xml:space="preserve">. IONOS. </w:t>
      </w:r>
      <w:hyperlink r:id="rId31">
        <w:r w:rsidRPr="006B2C29">
          <w:rPr>
            <w:rStyle w:val="Hipervnculo"/>
            <w:rFonts w:eastAsia="Times New Roman"/>
            <w:szCs w:val="24"/>
          </w:rPr>
          <w:t>https://www.ionos.es/digitalguide/paginas-web/desarrollo-web/get-vs-post/</w:t>
        </w:r>
      </w:hyperlink>
    </w:p>
    <w:p w14:paraId="100B31AE" w14:textId="25FCDED8" w:rsidR="001E3A78" w:rsidRDefault="24DF0BB9" w:rsidP="4691D42D">
      <w:pPr>
        <w:ind w:firstLine="720"/>
        <w:rPr>
          <w:rFonts w:eastAsia="Times New Roman"/>
          <w:szCs w:val="24"/>
          <w:lang w:val="es-ES"/>
        </w:rPr>
      </w:pPr>
      <w:proofErr w:type="spellStart"/>
      <w:r w:rsidRPr="006B2C29">
        <w:rPr>
          <w:rFonts w:eastAsia="Times New Roman"/>
          <w:szCs w:val="24"/>
          <w:lang w:val="es-ES"/>
        </w:rPr>
        <w:t>Idenautas</w:t>
      </w:r>
      <w:proofErr w:type="spellEnd"/>
      <w:r w:rsidRPr="006B2C29">
        <w:rPr>
          <w:rFonts w:eastAsia="Times New Roman"/>
          <w:szCs w:val="24"/>
          <w:lang w:val="es-ES"/>
        </w:rPr>
        <w:t xml:space="preserve"> Web Factory. (s.f.). </w:t>
      </w:r>
      <w:r w:rsidRPr="006B2C29">
        <w:rPr>
          <w:rFonts w:eastAsia="Times New Roman"/>
          <w:i/>
          <w:iCs/>
          <w:szCs w:val="24"/>
          <w:lang w:val="es-ES"/>
        </w:rPr>
        <w:t>El impacto del diseño web en la marca</w:t>
      </w:r>
      <w:r w:rsidRPr="006B2C29">
        <w:rPr>
          <w:rFonts w:eastAsia="Times New Roman"/>
          <w:szCs w:val="24"/>
          <w:lang w:val="es-ES"/>
        </w:rPr>
        <w:t xml:space="preserve">. </w:t>
      </w:r>
      <w:proofErr w:type="spellStart"/>
      <w:r w:rsidRPr="006B2C29">
        <w:rPr>
          <w:rFonts w:eastAsia="Times New Roman"/>
          <w:szCs w:val="24"/>
          <w:lang w:val="es-ES"/>
        </w:rPr>
        <w:t>Idenautas</w:t>
      </w:r>
      <w:proofErr w:type="spellEnd"/>
      <w:r w:rsidRPr="006B2C29">
        <w:rPr>
          <w:rFonts w:eastAsia="Times New Roman"/>
          <w:szCs w:val="24"/>
          <w:lang w:val="es-ES"/>
        </w:rPr>
        <w:t xml:space="preserve"> Web Factory. Recuperado de </w:t>
      </w:r>
      <w:hyperlink r:id="rId32">
        <w:r w:rsidRPr="006B2C29">
          <w:rPr>
            <w:rStyle w:val="Hipervnculo"/>
            <w:rFonts w:eastAsia="Times New Roman"/>
            <w:szCs w:val="24"/>
            <w:lang w:val="es-ES"/>
          </w:rPr>
          <w:t>https://www.idenautas.com/blog/el-impacto-del-diseno-web-en-la-marca/</w:t>
        </w:r>
      </w:hyperlink>
    </w:p>
    <w:sectPr w:rsidR="001E3A78" w:rsidSect="000A0AC2">
      <w:pgSz w:w="12240" w:h="15840" w:code="1"/>
      <w:pgMar w:top="1182" w:right="1467" w:bottom="851" w:left="1276"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BA14E" w14:textId="77777777" w:rsidR="00167203" w:rsidRDefault="00167203" w:rsidP="007F3179">
      <w:pPr>
        <w:spacing w:after="0"/>
      </w:pPr>
      <w:r>
        <w:separator/>
      </w:r>
    </w:p>
    <w:p w14:paraId="06181903" w14:textId="77777777" w:rsidR="00167203" w:rsidRDefault="00167203"/>
  </w:endnote>
  <w:endnote w:type="continuationSeparator" w:id="0">
    <w:p w14:paraId="1D07DA30" w14:textId="77777777" w:rsidR="00167203" w:rsidRDefault="00167203" w:rsidP="007F3179">
      <w:pPr>
        <w:spacing w:after="0"/>
      </w:pPr>
      <w:r>
        <w:continuationSeparator/>
      </w:r>
    </w:p>
    <w:p w14:paraId="514A17BD" w14:textId="77777777" w:rsidR="00167203" w:rsidRDefault="00167203"/>
  </w:endnote>
  <w:endnote w:type="continuationNotice" w:id="1">
    <w:p w14:paraId="4387D966" w14:textId="77777777" w:rsidR="00167203" w:rsidRDefault="001672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080"/>
      <w:gridCol w:w="4080"/>
      <w:gridCol w:w="4080"/>
    </w:tblGrid>
    <w:tr w:rsidR="1D4A4E60" w14:paraId="525F9F0C" w14:textId="77777777" w:rsidTr="1D4A4E60">
      <w:trPr>
        <w:trHeight w:val="300"/>
      </w:trPr>
      <w:tc>
        <w:tcPr>
          <w:tcW w:w="4080" w:type="dxa"/>
        </w:tcPr>
        <w:p w14:paraId="61F459F6" w14:textId="541CE8CF" w:rsidR="1D4A4E60" w:rsidRDefault="1D4A4E60" w:rsidP="1D4A4E60">
          <w:pPr>
            <w:pStyle w:val="Encabezado"/>
            <w:ind w:left="-115"/>
            <w:jc w:val="left"/>
          </w:pPr>
        </w:p>
      </w:tc>
      <w:tc>
        <w:tcPr>
          <w:tcW w:w="4080" w:type="dxa"/>
        </w:tcPr>
        <w:p w14:paraId="0E601F06" w14:textId="2AB0D7F8" w:rsidR="1D4A4E60" w:rsidRDefault="1D4A4E60" w:rsidP="1D4A4E60">
          <w:pPr>
            <w:pStyle w:val="Encabezado"/>
            <w:jc w:val="center"/>
          </w:pPr>
        </w:p>
      </w:tc>
      <w:tc>
        <w:tcPr>
          <w:tcW w:w="4080" w:type="dxa"/>
        </w:tcPr>
        <w:p w14:paraId="25B0EECE" w14:textId="258B3CD4" w:rsidR="1D4A4E60" w:rsidRDefault="1D4A4E60" w:rsidP="1D4A4E60">
          <w:pPr>
            <w:pStyle w:val="Encabezado"/>
            <w:ind w:right="-115"/>
            <w:jc w:val="right"/>
          </w:pPr>
        </w:p>
      </w:tc>
    </w:tr>
  </w:tbl>
  <w:p w14:paraId="3CDEBFA6" w14:textId="0F180EF1" w:rsidR="00DC3749" w:rsidRDefault="00DC37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B332E" w14:textId="77777777" w:rsidR="002B5E55" w:rsidRDefault="002B5E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4E7">
      <w:rPr>
        <w:rStyle w:val="Nmerodepgina"/>
        <w:noProof/>
      </w:rPr>
      <w:t>vi</w:t>
    </w:r>
    <w:r>
      <w:rPr>
        <w:rStyle w:val="Nmerodepgina"/>
      </w:rPr>
      <w:fldChar w:fldCharType="end"/>
    </w:r>
  </w:p>
  <w:p w14:paraId="18773046" w14:textId="77777777" w:rsidR="002B5E55" w:rsidRDefault="002B5E5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3063268"/>
      <w:docPartObj>
        <w:docPartGallery w:val="Page Numbers (Bottom of Page)"/>
        <w:docPartUnique/>
      </w:docPartObj>
    </w:sdtPr>
    <w:sdtContent>
      <w:p w14:paraId="6C60E504" w14:textId="77777777" w:rsidR="002B5E55" w:rsidRDefault="002B5E55">
        <w:pPr>
          <w:pStyle w:val="Piedepgina"/>
          <w:jc w:val="center"/>
        </w:pPr>
        <w:r>
          <w:fldChar w:fldCharType="begin"/>
        </w:r>
        <w:r>
          <w:instrText xml:space="preserve"> PAGE   \* MERGEFORMAT </w:instrText>
        </w:r>
        <w:r>
          <w:fldChar w:fldCharType="separate"/>
        </w:r>
        <w:r w:rsidR="008D44E7">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2E5FE" w14:textId="77777777" w:rsidR="00167203" w:rsidRDefault="00167203" w:rsidP="007F3179">
      <w:pPr>
        <w:spacing w:after="0"/>
      </w:pPr>
      <w:r>
        <w:separator/>
      </w:r>
    </w:p>
  </w:footnote>
  <w:footnote w:type="continuationSeparator" w:id="0">
    <w:p w14:paraId="52C1183F" w14:textId="77777777" w:rsidR="00167203" w:rsidRDefault="00167203" w:rsidP="007F3179">
      <w:pPr>
        <w:spacing w:after="0"/>
      </w:pPr>
      <w:r>
        <w:continuationSeparator/>
      </w:r>
    </w:p>
  </w:footnote>
  <w:footnote w:type="continuationNotice" w:id="1">
    <w:p w14:paraId="303E3A81" w14:textId="77777777" w:rsidR="00167203" w:rsidRDefault="0016720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ACD3" w14:textId="403FFD45" w:rsidR="002B5E55" w:rsidRPr="00A136C9" w:rsidRDefault="002B5E55" w:rsidP="00370D57">
    <w:pPr>
      <w:pStyle w:val="Encabezado"/>
      <w:tabs>
        <w:tab w:val="clear" w:pos="720"/>
      </w:tabs>
      <w:ind w:left="1134" w:hanging="1134"/>
      <w:rPr>
        <w:sz w:val="18"/>
        <w:szCs w:val="18"/>
        <w:lang w:val="es-PE"/>
      </w:rPr>
    </w:pPr>
    <w:r w:rsidRPr="1D4A4E60">
      <w:rPr>
        <w:sz w:val="18"/>
        <w:szCs w:val="18"/>
        <w:lang w:val="es-PE"/>
      </w:rPr>
      <w:t xml:space="preserve">Práctica </w:t>
    </w:r>
    <w:proofErr w:type="spellStart"/>
    <w:r w:rsidRPr="1D4A4E60">
      <w:rPr>
        <w:sz w:val="18"/>
        <w:szCs w:val="18"/>
        <w:lang w:val="es-PE"/>
      </w:rPr>
      <w:t>N°</w:t>
    </w:r>
    <w:proofErr w:type="spellEnd"/>
    <w:r w:rsidRPr="1D4A4E60">
      <w:rPr>
        <w:sz w:val="18"/>
        <w:szCs w:val="18"/>
        <w:lang w:val="es-PE"/>
      </w:rPr>
      <w:t xml:space="preserve"> </w:t>
    </w:r>
    <w:r w:rsidR="004C61E4" w:rsidRPr="1D4A4E60">
      <w:rPr>
        <w:sz w:val="18"/>
        <w:szCs w:val="18"/>
        <w:lang w:val="es-PE"/>
      </w:rPr>
      <w:t>01</w:t>
    </w:r>
    <w:r w:rsidRPr="1D4A4E60">
      <w:rPr>
        <w:sz w:val="18"/>
        <w:szCs w:val="18"/>
        <w:lang w:val="es-PE"/>
      </w:rPr>
      <w:t xml:space="preserve">: </w:t>
    </w:r>
    <w:r w:rsidR="1D4A4E60" w:rsidRPr="1D4A4E60">
      <w:rPr>
        <w:sz w:val="18"/>
        <w:szCs w:val="18"/>
        <w:lang w:val="es-PE"/>
      </w:rPr>
      <w:t>HTML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8C8A1" w14:textId="59A623A1" w:rsidR="002B5E55" w:rsidRDefault="002B5E55">
    <w:pPr>
      <w:pStyle w:val="Encabezado"/>
    </w:pPr>
    <w:r>
      <w:t xml:space="preserve">Draft: </w: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sidR="002C62BC">
      <w:rPr>
        <w:noProof/>
        <w:snapToGrid w:val="0"/>
      </w:rPr>
      <w:t>8/23/2025 11:09:00 PM</w:t>
    </w:r>
    <w:r>
      <w:rPr>
        <w:snapToGrid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A6C31A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B06DC6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8ACFE9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10A6122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0500EE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0A5F3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E0571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189CC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9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1A977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A61AD7"/>
    <w:multiLevelType w:val="hybridMultilevel"/>
    <w:tmpl w:val="364ED570"/>
    <w:lvl w:ilvl="0" w:tplc="37D8C07E">
      <w:start w:val="1"/>
      <w:numFmt w:val="decimal"/>
      <w:lvlText w:val="%1."/>
      <w:lvlJc w:val="left"/>
      <w:pPr>
        <w:ind w:left="709" w:hanging="720"/>
      </w:pPr>
      <w:rPr>
        <w:rFonts w:hint="default"/>
      </w:rPr>
    </w:lvl>
    <w:lvl w:ilvl="1" w:tplc="280A0019" w:tentative="1">
      <w:start w:val="1"/>
      <w:numFmt w:val="lowerLetter"/>
      <w:lvlText w:val="%2."/>
      <w:lvlJc w:val="left"/>
      <w:pPr>
        <w:ind w:left="1069" w:hanging="360"/>
      </w:pPr>
    </w:lvl>
    <w:lvl w:ilvl="2" w:tplc="280A001B" w:tentative="1">
      <w:start w:val="1"/>
      <w:numFmt w:val="lowerRoman"/>
      <w:lvlText w:val="%3."/>
      <w:lvlJc w:val="right"/>
      <w:pPr>
        <w:ind w:left="1789" w:hanging="180"/>
      </w:pPr>
    </w:lvl>
    <w:lvl w:ilvl="3" w:tplc="280A000F" w:tentative="1">
      <w:start w:val="1"/>
      <w:numFmt w:val="decimal"/>
      <w:lvlText w:val="%4."/>
      <w:lvlJc w:val="left"/>
      <w:pPr>
        <w:ind w:left="2509" w:hanging="360"/>
      </w:pPr>
    </w:lvl>
    <w:lvl w:ilvl="4" w:tplc="280A0019" w:tentative="1">
      <w:start w:val="1"/>
      <w:numFmt w:val="lowerLetter"/>
      <w:lvlText w:val="%5."/>
      <w:lvlJc w:val="left"/>
      <w:pPr>
        <w:ind w:left="3229" w:hanging="360"/>
      </w:pPr>
    </w:lvl>
    <w:lvl w:ilvl="5" w:tplc="280A001B" w:tentative="1">
      <w:start w:val="1"/>
      <w:numFmt w:val="lowerRoman"/>
      <w:lvlText w:val="%6."/>
      <w:lvlJc w:val="right"/>
      <w:pPr>
        <w:ind w:left="3949" w:hanging="180"/>
      </w:pPr>
    </w:lvl>
    <w:lvl w:ilvl="6" w:tplc="280A000F" w:tentative="1">
      <w:start w:val="1"/>
      <w:numFmt w:val="decimal"/>
      <w:lvlText w:val="%7."/>
      <w:lvlJc w:val="left"/>
      <w:pPr>
        <w:ind w:left="4669" w:hanging="360"/>
      </w:pPr>
    </w:lvl>
    <w:lvl w:ilvl="7" w:tplc="280A0019" w:tentative="1">
      <w:start w:val="1"/>
      <w:numFmt w:val="lowerLetter"/>
      <w:lvlText w:val="%8."/>
      <w:lvlJc w:val="left"/>
      <w:pPr>
        <w:ind w:left="5389" w:hanging="360"/>
      </w:pPr>
    </w:lvl>
    <w:lvl w:ilvl="8" w:tplc="280A001B" w:tentative="1">
      <w:start w:val="1"/>
      <w:numFmt w:val="lowerRoman"/>
      <w:lvlText w:val="%9."/>
      <w:lvlJc w:val="right"/>
      <w:pPr>
        <w:ind w:left="6109" w:hanging="180"/>
      </w:pPr>
    </w:lvl>
  </w:abstractNum>
  <w:abstractNum w:abstractNumId="11" w15:restartNumberingAfterBreak="0">
    <w:nsid w:val="039769E9"/>
    <w:multiLevelType w:val="hybridMultilevel"/>
    <w:tmpl w:val="162E5CCC"/>
    <w:lvl w:ilvl="0" w:tplc="F3F00514">
      <w:start w:val="1"/>
      <w:numFmt w:val="lowerLetter"/>
      <w:pStyle w:val="Ttulo8"/>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7055AF"/>
    <w:multiLevelType w:val="multilevel"/>
    <w:tmpl w:val="9E326346"/>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0FAB89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33D3B59"/>
    <w:multiLevelType w:val="hybridMultilevel"/>
    <w:tmpl w:val="FFFFFFFF"/>
    <w:lvl w:ilvl="0" w:tplc="F9B05D66">
      <w:start w:val="1"/>
      <w:numFmt w:val="bullet"/>
      <w:lvlText w:val=""/>
      <w:lvlJc w:val="left"/>
      <w:pPr>
        <w:ind w:left="720" w:hanging="360"/>
      </w:pPr>
      <w:rPr>
        <w:rFonts w:ascii="Symbol" w:hAnsi="Symbol" w:hint="default"/>
      </w:rPr>
    </w:lvl>
    <w:lvl w:ilvl="1" w:tplc="6CBA9C52">
      <w:start w:val="1"/>
      <w:numFmt w:val="bullet"/>
      <w:lvlText w:val="o"/>
      <w:lvlJc w:val="left"/>
      <w:pPr>
        <w:ind w:left="1440" w:hanging="360"/>
      </w:pPr>
      <w:rPr>
        <w:rFonts w:ascii="Courier New" w:hAnsi="Courier New" w:hint="default"/>
      </w:rPr>
    </w:lvl>
    <w:lvl w:ilvl="2" w:tplc="7C66DB0C">
      <w:start w:val="1"/>
      <w:numFmt w:val="bullet"/>
      <w:lvlText w:val=""/>
      <w:lvlJc w:val="left"/>
      <w:pPr>
        <w:ind w:left="2160" w:hanging="360"/>
      </w:pPr>
      <w:rPr>
        <w:rFonts w:ascii="Wingdings" w:hAnsi="Wingdings" w:hint="default"/>
      </w:rPr>
    </w:lvl>
    <w:lvl w:ilvl="3" w:tplc="12A47E28">
      <w:start w:val="1"/>
      <w:numFmt w:val="bullet"/>
      <w:lvlText w:val=""/>
      <w:lvlJc w:val="left"/>
      <w:pPr>
        <w:ind w:left="2880" w:hanging="360"/>
      </w:pPr>
      <w:rPr>
        <w:rFonts w:ascii="Symbol" w:hAnsi="Symbol" w:hint="default"/>
      </w:rPr>
    </w:lvl>
    <w:lvl w:ilvl="4" w:tplc="60480D7E">
      <w:start w:val="1"/>
      <w:numFmt w:val="bullet"/>
      <w:lvlText w:val="o"/>
      <w:lvlJc w:val="left"/>
      <w:pPr>
        <w:ind w:left="3600" w:hanging="360"/>
      </w:pPr>
      <w:rPr>
        <w:rFonts w:ascii="Courier New" w:hAnsi="Courier New" w:hint="default"/>
      </w:rPr>
    </w:lvl>
    <w:lvl w:ilvl="5" w:tplc="0DE0CB7A">
      <w:start w:val="1"/>
      <w:numFmt w:val="bullet"/>
      <w:lvlText w:val=""/>
      <w:lvlJc w:val="left"/>
      <w:pPr>
        <w:ind w:left="4320" w:hanging="360"/>
      </w:pPr>
      <w:rPr>
        <w:rFonts w:ascii="Wingdings" w:hAnsi="Wingdings" w:hint="default"/>
      </w:rPr>
    </w:lvl>
    <w:lvl w:ilvl="6" w:tplc="9BB85FCA">
      <w:start w:val="1"/>
      <w:numFmt w:val="bullet"/>
      <w:lvlText w:val=""/>
      <w:lvlJc w:val="left"/>
      <w:pPr>
        <w:ind w:left="5040" w:hanging="360"/>
      </w:pPr>
      <w:rPr>
        <w:rFonts w:ascii="Symbol" w:hAnsi="Symbol" w:hint="default"/>
      </w:rPr>
    </w:lvl>
    <w:lvl w:ilvl="7" w:tplc="4052F022">
      <w:start w:val="1"/>
      <w:numFmt w:val="bullet"/>
      <w:lvlText w:val="o"/>
      <w:lvlJc w:val="left"/>
      <w:pPr>
        <w:ind w:left="5760" w:hanging="360"/>
      </w:pPr>
      <w:rPr>
        <w:rFonts w:ascii="Courier New" w:hAnsi="Courier New" w:hint="default"/>
      </w:rPr>
    </w:lvl>
    <w:lvl w:ilvl="8" w:tplc="C6902928">
      <w:start w:val="1"/>
      <w:numFmt w:val="bullet"/>
      <w:lvlText w:val=""/>
      <w:lvlJc w:val="left"/>
      <w:pPr>
        <w:ind w:left="6480" w:hanging="360"/>
      </w:pPr>
      <w:rPr>
        <w:rFonts w:ascii="Wingdings" w:hAnsi="Wingdings" w:hint="default"/>
      </w:rPr>
    </w:lvl>
  </w:abstractNum>
  <w:abstractNum w:abstractNumId="15" w15:restartNumberingAfterBreak="0">
    <w:nsid w:val="1537623A"/>
    <w:multiLevelType w:val="hybridMultilevel"/>
    <w:tmpl w:val="FFFFFFFF"/>
    <w:lvl w:ilvl="0" w:tplc="66EE4E72">
      <w:start w:val="1"/>
      <w:numFmt w:val="lowerLetter"/>
      <w:lvlText w:val="%1."/>
      <w:lvlJc w:val="left"/>
      <w:pPr>
        <w:ind w:left="720" w:hanging="360"/>
      </w:pPr>
    </w:lvl>
    <w:lvl w:ilvl="1" w:tplc="FA006698">
      <w:start w:val="1"/>
      <w:numFmt w:val="lowerLetter"/>
      <w:lvlText w:val="%2."/>
      <w:lvlJc w:val="left"/>
      <w:pPr>
        <w:ind w:left="1440" w:hanging="360"/>
      </w:pPr>
    </w:lvl>
    <w:lvl w:ilvl="2" w:tplc="6A62B91E">
      <w:start w:val="1"/>
      <w:numFmt w:val="lowerRoman"/>
      <w:lvlText w:val="%3."/>
      <w:lvlJc w:val="right"/>
      <w:pPr>
        <w:ind w:left="2160" w:hanging="180"/>
      </w:pPr>
    </w:lvl>
    <w:lvl w:ilvl="3" w:tplc="2CC4E8A8">
      <w:start w:val="1"/>
      <w:numFmt w:val="decimal"/>
      <w:lvlText w:val="%4."/>
      <w:lvlJc w:val="left"/>
      <w:pPr>
        <w:ind w:left="2880" w:hanging="360"/>
      </w:pPr>
    </w:lvl>
    <w:lvl w:ilvl="4" w:tplc="FB0CBE56">
      <w:start w:val="1"/>
      <w:numFmt w:val="lowerLetter"/>
      <w:lvlText w:val="%5."/>
      <w:lvlJc w:val="left"/>
      <w:pPr>
        <w:ind w:left="3600" w:hanging="360"/>
      </w:pPr>
    </w:lvl>
    <w:lvl w:ilvl="5" w:tplc="A4AAB45A">
      <w:start w:val="1"/>
      <w:numFmt w:val="lowerRoman"/>
      <w:lvlText w:val="%6."/>
      <w:lvlJc w:val="right"/>
      <w:pPr>
        <w:ind w:left="4320" w:hanging="180"/>
      </w:pPr>
    </w:lvl>
    <w:lvl w:ilvl="6" w:tplc="87BC9AB6">
      <w:start w:val="1"/>
      <w:numFmt w:val="decimal"/>
      <w:lvlText w:val="%7."/>
      <w:lvlJc w:val="left"/>
      <w:pPr>
        <w:ind w:left="5040" w:hanging="360"/>
      </w:pPr>
    </w:lvl>
    <w:lvl w:ilvl="7" w:tplc="AFD2A074">
      <w:start w:val="1"/>
      <w:numFmt w:val="lowerLetter"/>
      <w:lvlText w:val="%8."/>
      <w:lvlJc w:val="left"/>
      <w:pPr>
        <w:ind w:left="5760" w:hanging="360"/>
      </w:pPr>
    </w:lvl>
    <w:lvl w:ilvl="8" w:tplc="1B54EFD4">
      <w:start w:val="1"/>
      <w:numFmt w:val="lowerRoman"/>
      <w:lvlText w:val="%9."/>
      <w:lvlJc w:val="right"/>
      <w:pPr>
        <w:ind w:left="6480" w:hanging="180"/>
      </w:pPr>
    </w:lvl>
  </w:abstractNum>
  <w:abstractNum w:abstractNumId="16" w15:restartNumberingAfterBreak="0">
    <w:nsid w:val="1710073B"/>
    <w:multiLevelType w:val="multilevel"/>
    <w:tmpl w:val="C83E7E34"/>
    <w:lvl w:ilvl="0">
      <w:start w:val="1"/>
      <w:numFmt w:val="upperLetter"/>
      <w:pStyle w:val="HeadingA1"/>
      <w:lvlText w:val="APPENDIX %1"/>
      <w:lvlJc w:val="left"/>
      <w:pPr>
        <w:tabs>
          <w:tab w:val="num" w:pos="1920"/>
        </w:tabs>
        <w:ind w:left="720" w:hanging="720"/>
      </w:pPr>
      <w:rPr>
        <w:rFonts w:hint="default"/>
      </w:rPr>
    </w:lvl>
    <w:lvl w:ilvl="1">
      <w:start w:val="1"/>
      <w:numFmt w:val="decimal"/>
      <w:pStyle w:val="HeadingA2"/>
      <w:lvlText w:val="%1.%2"/>
      <w:lvlJc w:val="left"/>
      <w:pPr>
        <w:tabs>
          <w:tab w:val="num" w:pos="720"/>
        </w:tabs>
        <w:ind w:left="720" w:hanging="720"/>
      </w:pPr>
      <w:rPr>
        <w:rFonts w:hint="default"/>
      </w:rPr>
    </w:lvl>
    <w:lvl w:ilvl="2">
      <w:start w:val="1"/>
      <w:numFmt w:val="decimal"/>
      <w:pStyle w:val="HeadingA3"/>
      <w:lvlText w:val="%1.%2.%3"/>
      <w:lvlJc w:val="left"/>
      <w:pPr>
        <w:tabs>
          <w:tab w:val="num" w:pos="720"/>
        </w:tabs>
        <w:ind w:left="720" w:hanging="720"/>
      </w:pPr>
      <w:rPr>
        <w:rFonts w:hint="default"/>
      </w:rPr>
    </w:lvl>
    <w:lvl w:ilvl="3">
      <w:start w:val="1"/>
      <w:numFmt w:val="decimal"/>
      <w:pStyle w:val="HeadingA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747AF21"/>
    <w:multiLevelType w:val="hybridMultilevel"/>
    <w:tmpl w:val="FFFFFFFF"/>
    <w:lvl w:ilvl="0" w:tplc="5DE6D7D8">
      <w:start w:val="1"/>
      <w:numFmt w:val="bullet"/>
      <w:lvlText w:val=""/>
      <w:lvlJc w:val="left"/>
      <w:pPr>
        <w:ind w:left="720" w:hanging="360"/>
      </w:pPr>
      <w:rPr>
        <w:rFonts w:ascii="Symbol" w:hAnsi="Symbol" w:hint="default"/>
      </w:rPr>
    </w:lvl>
    <w:lvl w:ilvl="1" w:tplc="2CD689E6">
      <w:start w:val="1"/>
      <w:numFmt w:val="bullet"/>
      <w:lvlText w:val="o"/>
      <w:lvlJc w:val="left"/>
      <w:pPr>
        <w:ind w:left="1440" w:hanging="360"/>
      </w:pPr>
      <w:rPr>
        <w:rFonts w:ascii="Courier New" w:hAnsi="Courier New" w:hint="default"/>
      </w:rPr>
    </w:lvl>
    <w:lvl w:ilvl="2" w:tplc="9D203D2A">
      <w:start w:val="1"/>
      <w:numFmt w:val="bullet"/>
      <w:lvlText w:val=""/>
      <w:lvlJc w:val="left"/>
      <w:pPr>
        <w:ind w:left="2160" w:hanging="360"/>
      </w:pPr>
      <w:rPr>
        <w:rFonts w:ascii="Wingdings" w:hAnsi="Wingdings" w:hint="default"/>
      </w:rPr>
    </w:lvl>
    <w:lvl w:ilvl="3" w:tplc="D7D22E38">
      <w:start w:val="1"/>
      <w:numFmt w:val="bullet"/>
      <w:lvlText w:val=""/>
      <w:lvlJc w:val="left"/>
      <w:pPr>
        <w:ind w:left="2880" w:hanging="360"/>
      </w:pPr>
      <w:rPr>
        <w:rFonts w:ascii="Symbol" w:hAnsi="Symbol" w:hint="default"/>
      </w:rPr>
    </w:lvl>
    <w:lvl w:ilvl="4" w:tplc="A8E289C2">
      <w:start w:val="1"/>
      <w:numFmt w:val="bullet"/>
      <w:lvlText w:val="o"/>
      <w:lvlJc w:val="left"/>
      <w:pPr>
        <w:ind w:left="3600" w:hanging="360"/>
      </w:pPr>
      <w:rPr>
        <w:rFonts w:ascii="Courier New" w:hAnsi="Courier New" w:hint="default"/>
      </w:rPr>
    </w:lvl>
    <w:lvl w:ilvl="5" w:tplc="513027BE">
      <w:start w:val="1"/>
      <w:numFmt w:val="bullet"/>
      <w:lvlText w:val=""/>
      <w:lvlJc w:val="left"/>
      <w:pPr>
        <w:ind w:left="4320" w:hanging="360"/>
      </w:pPr>
      <w:rPr>
        <w:rFonts w:ascii="Wingdings" w:hAnsi="Wingdings" w:hint="default"/>
      </w:rPr>
    </w:lvl>
    <w:lvl w:ilvl="6" w:tplc="11F2EAAC">
      <w:start w:val="1"/>
      <w:numFmt w:val="bullet"/>
      <w:lvlText w:val=""/>
      <w:lvlJc w:val="left"/>
      <w:pPr>
        <w:ind w:left="5040" w:hanging="360"/>
      </w:pPr>
      <w:rPr>
        <w:rFonts w:ascii="Symbol" w:hAnsi="Symbol" w:hint="default"/>
      </w:rPr>
    </w:lvl>
    <w:lvl w:ilvl="7" w:tplc="667AEEB6">
      <w:start w:val="1"/>
      <w:numFmt w:val="bullet"/>
      <w:lvlText w:val="o"/>
      <w:lvlJc w:val="left"/>
      <w:pPr>
        <w:ind w:left="5760" w:hanging="360"/>
      </w:pPr>
      <w:rPr>
        <w:rFonts w:ascii="Courier New" w:hAnsi="Courier New" w:hint="default"/>
      </w:rPr>
    </w:lvl>
    <w:lvl w:ilvl="8" w:tplc="5B08D882">
      <w:start w:val="1"/>
      <w:numFmt w:val="bullet"/>
      <w:lvlText w:val=""/>
      <w:lvlJc w:val="left"/>
      <w:pPr>
        <w:ind w:left="6480" w:hanging="360"/>
      </w:pPr>
      <w:rPr>
        <w:rFonts w:ascii="Wingdings" w:hAnsi="Wingdings" w:hint="default"/>
      </w:rPr>
    </w:lvl>
  </w:abstractNum>
  <w:abstractNum w:abstractNumId="18" w15:restartNumberingAfterBreak="0">
    <w:nsid w:val="1E4C705F"/>
    <w:multiLevelType w:val="singleLevel"/>
    <w:tmpl w:val="B2BAFF10"/>
    <w:lvl w:ilvl="0">
      <w:start w:val="1"/>
      <w:numFmt w:val="decimal"/>
      <w:pStyle w:val="Table"/>
      <w:lvlText w:val="Table %1."/>
      <w:lvlJc w:val="left"/>
      <w:pPr>
        <w:tabs>
          <w:tab w:val="num" w:pos="1080"/>
        </w:tabs>
        <w:ind w:left="360" w:hanging="360"/>
      </w:pPr>
    </w:lvl>
  </w:abstractNum>
  <w:abstractNum w:abstractNumId="19" w15:restartNumberingAfterBreak="0">
    <w:nsid w:val="2817FBFB"/>
    <w:multiLevelType w:val="hybridMultilevel"/>
    <w:tmpl w:val="FFFFFFFF"/>
    <w:lvl w:ilvl="0" w:tplc="29C82A8A">
      <w:start w:val="1"/>
      <w:numFmt w:val="decimal"/>
      <w:lvlText w:val="%1."/>
      <w:lvlJc w:val="left"/>
      <w:pPr>
        <w:ind w:left="720" w:hanging="360"/>
      </w:pPr>
    </w:lvl>
    <w:lvl w:ilvl="1" w:tplc="5E3CAE56">
      <w:start w:val="1"/>
      <w:numFmt w:val="lowerLetter"/>
      <w:lvlText w:val="%2."/>
      <w:lvlJc w:val="left"/>
      <w:pPr>
        <w:ind w:left="1440" w:hanging="360"/>
      </w:pPr>
    </w:lvl>
    <w:lvl w:ilvl="2" w:tplc="A7DC5106">
      <w:start w:val="1"/>
      <w:numFmt w:val="lowerRoman"/>
      <w:lvlText w:val="%3."/>
      <w:lvlJc w:val="right"/>
      <w:pPr>
        <w:ind w:left="2160" w:hanging="180"/>
      </w:pPr>
    </w:lvl>
    <w:lvl w:ilvl="3" w:tplc="B0842328">
      <w:start w:val="1"/>
      <w:numFmt w:val="decimal"/>
      <w:lvlText w:val="%4."/>
      <w:lvlJc w:val="left"/>
      <w:pPr>
        <w:ind w:left="2880" w:hanging="360"/>
      </w:pPr>
    </w:lvl>
    <w:lvl w:ilvl="4" w:tplc="0616D0E4">
      <w:start w:val="1"/>
      <w:numFmt w:val="lowerLetter"/>
      <w:lvlText w:val="%5."/>
      <w:lvlJc w:val="left"/>
      <w:pPr>
        <w:ind w:left="3600" w:hanging="360"/>
      </w:pPr>
    </w:lvl>
    <w:lvl w:ilvl="5" w:tplc="531EFCA8">
      <w:start w:val="1"/>
      <w:numFmt w:val="lowerRoman"/>
      <w:lvlText w:val="%6."/>
      <w:lvlJc w:val="right"/>
      <w:pPr>
        <w:ind w:left="4320" w:hanging="180"/>
      </w:pPr>
    </w:lvl>
    <w:lvl w:ilvl="6" w:tplc="3E7434BA">
      <w:start w:val="1"/>
      <w:numFmt w:val="decimal"/>
      <w:lvlText w:val="%7."/>
      <w:lvlJc w:val="left"/>
      <w:pPr>
        <w:ind w:left="5040" w:hanging="360"/>
      </w:pPr>
    </w:lvl>
    <w:lvl w:ilvl="7" w:tplc="12C0A352">
      <w:start w:val="1"/>
      <w:numFmt w:val="lowerLetter"/>
      <w:lvlText w:val="%8."/>
      <w:lvlJc w:val="left"/>
      <w:pPr>
        <w:ind w:left="5760" w:hanging="360"/>
      </w:pPr>
    </w:lvl>
    <w:lvl w:ilvl="8" w:tplc="FA645BE2">
      <w:start w:val="1"/>
      <w:numFmt w:val="lowerRoman"/>
      <w:lvlText w:val="%9."/>
      <w:lvlJc w:val="right"/>
      <w:pPr>
        <w:ind w:left="6480" w:hanging="180"/>
      </w:pPr>
    </w:lvl>
  </w:abstractNum>
  <w:abstractNum w:abstractNumId="20" w15:restartNumberingAfterBreak="0">
    <w:nsid w:val="296C6119"/>
    <w:multiLevelType w:val="multilevel"/>
    <w:tmpl w:val="35C8C55C"/>
    <w:lvl w:ilvl="0">
      <w:start w:val="1"/>
      <w:numFmt w:val="none"/>
      <w:suff w:val="nothing"/>
      <w:lvlText w:val="%1"/>
      <w:lvlJc w:val="left"/>
      <w:pPr>
        <w:ind w:left="360" w:firstLine="0"/>
      </w:pPr>
      <w:rPr>
        <w:rFonts w:hint="default"/>
      </w:rPr>
    </w:lvl>
    <w:lvl w:ilvl="1">
      <w:start w:val="1"/>
      <w:numFmt w:val="none"/>
      <w:suff w:val="nothing"/>
      <w:lvlText w:val="%2"/>
      <w:lvlJc w:val="left"/>
      <w:pPr>
        <w:ind w:left="397" w:firstLine="0"/>
      </w:pPr>
      <w:rPr>
        <w:rFonts w:hint="default"/>
      </w:rPr>
    </w:lvl>
    <w:lvl w:ilvl="2">
      <w:start w:val="1"/>
      <w:numFmt w:val="decimal"/>
      <w:pStyle w:val="ATitulo2"/>
      <w:lvlText w:val="%3."/>
      <w:lvlJc w:val="left"/>
      <w:pPr>
        <w:tabs>
          <w:tab w:val="num" w:pos="680"/>
        </w:tabs>
        <w:ind w:left="680" w:hanging="567"/>
      </w:pPr>
      <w:rPr>
        <w:rFonts w:hint="default"/>
      </w:rPr>
    </w:lvl>
    <w:lvl w:ilvl="3">
      <w:start w:val="1"/>
      <w:numFmt w:val="upperLetter"/>
      <w:lvlText w:val="%4."/>
      <w:lvlJc w:val="left"/>
      <w:pPr>
        <w:tabs>
          <w:tab w:val="num" w:pos="680"/>
        </w:tabs>
        <w:ind w:left="680" w:hanging="567"/>
      </w:pPr>
      <w:rPr>
        <w:rFonts w:hint="default"/>
      </w:rPr>
    </w:lvl>
    <w:lvl w:ilvl="4">
      <w:start w:val="1"/>
      <w:numFmt w:val="lowerLetter"/>
      <w:lvlText w:val="%5)"/>
      <w:lvlJc w:val="left"/>
      <w:pPr>
        <w:tabs>
          <w:tab w:val="num" w:pos="680"/>
        </w:tabs>
        <w:ind w:left="680" w:hanging="567"/>
      </w:pPr>
      <w:rPr>
        <w:rFonts w:hint="default"/>
      </w:rPr>
    </w:lvl>
    <w:lvl w:ilvl="5">
      <w:start w:val="1"/>
      <w:numFmt w:val="decimal"/>
      <w:lvlText w:val="%5.%6)"/>
      <w:lvlJc w:val="left"/>
      <w:pPr>
        <w:tabs>
          <w:tab w:val="num" w:pos="680"/>
        </w:tabs>
        <w:ind w:left="680" w:hanging="567"/>
      </w:pPr>
      <w:rPr>
        <w:rFonts w:hint="default"/>
      </w:rPr>
    </w:lvl>
    <w:lvl w:ilvl="6">
      <w:start w:val="1"/>
      <w:numFmt w:val="decimal"/>
      <w:lvlText w:val="%7."/>
      <w:lvlJc w:val="left"/>
      <w:pPr>
        <w:tabs>
          <w:tab w:val="num" w:pos="680"/>
        </w:tabs>
        <w:ind w:left="680" w:hanging="396"/>
      </w:pPr>
      <w:rPr>
        <w:rFonts w:hint="default"/>
      </w:rPr>
    </w:lvl>
    <w:lvl w:ilvl="7">
      <w:start w:val="1"/>
      <w:numFmt w:val="lowerLetter"/>
      <w:lvlText w:val="%8)"/>
      <w:lvlJc w:val="left"/>
      <w:pPr>
        <w:tabs>
          <w:tab w:val="num" w:pos="1077"/>
        </w:tabs>
        <w:ind w:left="1077" w:hanging="397"/>
      </w:pPr>
      <w:rPr>
        <w:rFonts w:hint="default"/>
      </w:rPr>
    </w:lvl>
    <w:lvl w:ilvl="8">
      <w:start w:val="1"/>
      <w:numFmt w:val="decimal"/>
      <w:lvlText w:val="%8.%9)"/>
      <w:lvlJc w:val="left"/>
      <w:pPr>
        <w:tabs>
          <w:tab w:val="num" w:pos="1797"/>
        </w:tabs>
        <w:ind w:left="1418" w:hanging="341"/>
      </w:pPr>
      <w:rPr>
        <w:rFonts w:hint="default"/>
      </w:rPr>
    </w:lvl>
  </w:abstractNum>
  <w:abstractNum w:abstractNumId="21" w15:restartNumberingAfterBreak="0">
    <w:nsid w:val="2BC0169A"/>
    <w:multiLevelType w:val="hybridMultilevel"/>
    <w:tmpl w:val="A844E68A"/>
    <w:lvl w:ilvl="0" w:tplc="FDA898A2">
      <w:start w:val="1"/>
      <w:numFmt w:val="bullet"/>
      <w:pStyle w:val="Ttulo9"/>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54318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EC87131"/>
    <w:multiLevelType w:val="hybridMultilevel"/>
    <w:tmpl w:val="E0ACB44A"/>
    <w:lvl w:ilvl="0" w:tplc="214A8860">
      <w:start w:val="1"/>
      <w:numFmt w:val="lowerLetter"/>
      <w:lvlText w:val="%1)"/>
      <w:lvlJc w:val="left"/>
      <w:pPr>
        <w:ind w:left="720" w:hanging="360"/>
      </w:pPr>
      <w:rPr>
        <w:rFonts w:hint="default"/>
        <w:b/>
        <w:bCs/>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1F641BF"/>
    <w:multiLevelType w:val="hybridMultilevel"/>
    <w:tmpl w:val="FFFFFFFF"/>
    <w:lvl w:ilvl="0" w:tplc="00260580">
      <w:start w:val="1"/>
      <w:numFmt w:val="bullet"/>
      <w:lvlText w:val="-"/>
      <w:lvlJc w:val="left"/>
      <w:pPr>
        <w:ind w:left="720" w:hanging="360"/>
      </w:pPr>
      <w:rPr>
        <w:rFonts w:ascii="Aptos" w:hAnsi="Aptos" w:hint="default"/>
      </w:rPr>
    </w:lvl>
    <w:lvl w:ilvl="1" w:tplc="64965034">
      <w:start w:val="1"/>
      <w:numFmt w:val="bullet"/>
      <w:lvlText w:val="o"/>
      <w:lvlJc w:val="left"/>
      <w:pPr>
        <w:ind w:left="1440" w:hanging="360"/>
      </w:pPr>
      <w:rPr>
        <w:rFonts w:ascii="Courier New" w:hAnsi="Courier New" w:hint="default"/>
      </w:rPr>
    </w:lvl>
    <w:lvl w:ilvl="2" w:tplc="5A364C90">
      <w:start w:val="1"/>
      <w:numFmt w:val="bullet"/>
      <w:lvlText w:val=""/>
      <w:lvlJc w:val="left"/>
      <w:pPr>
        <w:ind w:left="2160" w:hanging="360"/>
      </w:pPr>
      <w:rPr>
        <w:rFonts w:ascii="Wingdings" w:hAnsi="Wingdings" w:hint="default"/>
      </w:rPr>
    </w:lvl>
    <w:lvl w:ilvl="3" w:tplc="BB428AAA">
      <w:start w:val="1"/>
      <w:numFmt w:val="bullet"/>
      <w:lvlText w:val=""/>
      <w:lvlJc w:val="left"/>
      <w:pPr>
        <w:ind w:left="2880" w:hanging="360"/>
      </w:pPr>
      <w:rPr>
        <w:rFonts w:ascii="Symbol" w:hAnsi="Symbol" w:hint="default"/>
      </w:rPr>
    </w:lvl>
    <w:lvl w:ilvl="4" w:tplc="3C62EBCA">
      <w:start w:val="1"/>
      <w:numFmt w:val="bullet"/>
      <w:lvlText w:val="o"/>
      <w:lvlJc w:val="left"/>
      <w:pPr>
        <w:ind w:left="3600" w:hanging="360"/>
      </w:pPr>
      <w:rPr>
        <w:rFonts w:ascii="Courier New" w:hAnsi="Courier New" w:hint="default"/>
      </w:rPr>
    </w:lvl>
    <w:lvl w:ilvl="5" w:tplc="2FA4F376">
      <w:start w:val="1"/>
      <w:numFmt w:val="bullet"/>
      <w:lvlText w:val=""/>
      <w:lvlJc w:val="left"/>
      <w:pPr>
        <w:ind w:left="4320" w:hanging="360"/>
      </w:pPr>
      <w:rPr>
        <w:rFonts w:ascii="Wingdings" w:hAnsi="Wingdings" w:hint="default"/>
      </w:rPr>
    </w:lvl>
    <w:lvl w:ilvl="6" w:tplc="8BFCE7EC">
      <w:start w:val="1"/>
      <w:numFmt w:val="bullet"/>
      <w:lvlText w:val=""/>
      <w:lvlJc w:val="left"/>
      <w:pPr>
        <w:ind w:left="5040" w:hanging="360"/>
      </w:pPr>
      <w:rPr>
        <w:rFonts w:ascii="Symbol" w:hAnsi="Symbol" w:hint="default"/>
      </w:rPr>
    </w:lvl>
    <w:lvl w:ilvl="7" w:tplc="DEF04E02">
      <w:start w:val="1"/>
      <w:numFmt w:val="bullet"/>
      <w:lvlText w:val="o"/>
      <w:lvlJc w:val="left"/>
      <w:pPr>
        <w:ind w:left="5760" w:hanging="360"/>
      </w:pPr>
      <w:rPr>
        <w:rFonts w:ascii="Courier New" w:hAnsi="Courier New" w:hint="default"/>
      </w:rPr>
    </w:lvl>
    <w:lvl w:ilvl="8" w:tplc="FFE6DAB8">
      <w:start w:val="1"/>
      <w:numFmt w:val="bullet"/>
      <w:lvlText w:val=""/>
      <w:lvlJc w:val="left"/>
      <w:pPr>
        <w:ind w:left="6480" w:hanging="360"/>
      </w:pPr>
      <w:rPr>
        <w:rFonts w:ascii="Wingdings" w:hAnsi="Wingdings" w:hint="default"/>
      </w:rPr>
    </w:lvl>
  </w:abstractNum>
  <w:abstractNum w:abstractNumId="25" w15:restartNumberingAfterBreak="0">
    <w:nsid w:val="373A649F"/>
    <w:multiLevelType w:val="multilevel"/>
    <w:tmpl w:val="96FE1752"/>
    <w:lvl w:ilvl="0">
      <w:start w:val="1"/>
      <w:numFmt w:val="none"/>
      <w:pStyle w:val="ATitulo0"/>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4DD7D24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7C47FB"/>
    <w:multiLevelType w:val="hybridMultilevel"/>
    <w:tmpl w:val="69D44A9C"/>
    <w:lvl w:ilvl="0" w:tplc="DDA6DCB8">
      <w:start w:val="1"/>
      <w:numFmt w:val="decimal"/>
      <w:pStyle w:val="APNumeracin1"/>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pStyle w:val="APNumeracion2"/>
      <w:lvlText w:val="%8."/>
      <w:lvlJc w:val="left"/>
      <w:pPr>
        <w:ind w:left="5760" w:hanging="360"/>
      </w:pPr>
    </w:lvl>
    <w:lvl w:ilvl="8" w:tplc="280A001B" w:tentative="1">
      <w:start w:val="1"/>
      <w:numFmt w:val="lowerRoman"/>
      <w:pStyle w:val="APNumeracin3"/>
      <w:lvlText w:val="%9."/>
      <w:lvlJc w:val="right"/>
      <w:pPr>
        <w:ind w:left="6480" w:hanging="180"/>
      </w:pPr>
    </w:lvl>
  </w:abstractNum>
  <w:abstractNum w:abstractNumId="29" w15:restartNumberingAfterBreak="0">
    <w:nsid w:val="59637B78"/>
    <w:multiLevelType w:val="hybridMultilevel"/>
    <w:tmpl w:val="A768EDE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C4B032A"/>
    <w:multiLevelType w:val="singleLevel"/>
    <w:tmpl w:val="7CBE2790"/>
    <w:lvl w:ilvl="0">
      <w:start w:val="1"/>
      <w:numFmt w:val="decimal"/>
      <w:pStyle w:val="Reference"/>
      <w:lvlText w:val="A-%1"/>
      <w:lvlJc w:val="left"/>
      <w:pPr>
        <w:tabs>
          <w:tab w:val="num" w:pos="432"/>
        </w:tabs>
        <w:ind w:left="432" w:hanging="432"/>
      </w:pPr>
    </w:lvl>
  </w:abstractNum>
  <w:abstractNum w:abstractNumId="31" w15:restartNumberingAfterBreak="0">
    <w:nsid w:val="5E7A42CB"/>
    <w:multiLevelType w:val="hybridMultilevel"/>
    <w:tmpl w:val="730E40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EF9B5D5"/>
    <w:multiLevelType w:val="hybridMultilevel"/>
    <w:tmpl w:val="FFFFFFFF"/>
    <w:lvl w:ilvl="0" w:tplc="E41C855A">
      <w:start w:val="1"/>
      <w:numFmt w:val="bullet"/>
      <w:lvlText w:val=""/>
      <w:lvlJc w:val="left"/>
      <w:pPr>
        <w:ind w:left="720" w:hanging="360"/>
      </w:pPr>
      <w:rPr>
        <w:rFonts w:ascii="Symbol" w:hAnsi="Symbol" w:hint="default"/>
      </w:rPr>
    </w:lvl>
    <w:lvl w:ilvl="1" w:tplc="50C05292">
      <w:start w:val="1"/>
      <w:numFmt w:val="bullet"/>
      <w:lvlText w:val="o"/>
      <w:lvlJc w:val="left"/>
      <w:pPr>
        <w:ind w:left="1440" w:hanging="360"/>
      </w:pPr>
      <w:rPr>
        <w:rFonts w:ascii="Courier New" w:hAnsi="Courier New" w:hint="default"/>
      </w:rPr>
    </w:lvl>
    <w:lvl w:ilvl="2" w:tplc="050E3116">
      <w:start w:val="1"/>
      <w:numFmt w:val="bullet"/>
      <w:lvlText w:val=""/>
      <w:lvlJc w:val="left"/>
      <w:pPr>
        <w:ind w:left="2160" w:hanging="360"/>
      </w:pPr>
      <w:rPr>
        <w:rFonts w:ascii="Wingdings" w:hAnsi="Wingdings" w:hint="default"/>
      </w:rPr>
    </w:lvl>
    <w:lvl w:ilvl="3" w:tplc="A21CA56C">
      <w:start w:val="1"/>
      <w:numFmt w:val="bullet"/>
      <w:lvlText w:val=""/>
      <w:lvlJc w:val="left"/>
      <w:pPr>
        <w:ind w:left="2880" w:hanging="360"/>
      </w:pPr>
      <w:rPr>
        <w:rFonts w:ascii="Symbol" w:hAnsi="Symbol" w:hint="default"/>
      </w:rPr>
    </w:lvl>
    <w:lvl w:ilvl="4" w:tplc="A6942132">
      <w:start w:val="1"/>
      <w:numFmt w:val="bullet"/>
      <w:lvlText w:val="o"/>
      <w:lvlJc w:val="left"/>
      <w:pPr>
        <w:ind w:left="3600" w:hanging="360"/>
      </w:pPr>
      <w:rPr>
        <w:rFonts w:ascii="Courier New" w:hAnsi="Courier New" w:hint="default"/>
      </w:rPr>
    </w:lvl>
    <w:lvl w:ilvl="5" w:tplc="C72A4DC6">
      <w:start w:val="1"/>
      <w:numFmt w:val="bullet"/>
      <w:lvlText w:val=""/>
      <w:lvlJc w:val="left"/>
      <w:pPr>
        <w:ind w:left="4320" w:hanging="360"/>
      </w:pPr>
      <w:rPr>
        <w:rFonts w:ascii="Wingdings" w:hAnsi="Wingdings" w:hint="default"/>
      </w:rPr>
    </w:lvl>
    <w:lvl w:ilvl="6" w:tplc="F6C6BCCA">
      <w:start w:val="1"/>
      <w:numFmt w:val="bullet"/>
      <w:lvlText w:val=""/>
      <w:lvlJc w:val="left"/>
      <w:pPr>
        <w:ind w:left="5040" w:hanging="360"/>
      </w:pPr>
      <w:rPr>
        <w:rFonts w:ascii="Symbol" w:hAnsi="Symbol" w:hint="default"/>
      </w:rPr>
    </w:lvl>
    <w:lvl w:ilvl="7" w:tplc="216462F0">
      <w:start w:val="1"/>
      <w:numFmt w:val="bullet"/>
      <w:lvlText w:val="o"/>
      <w:lvlJc w:val="left"/>
      <w:pPr>
        <w:ind w:left="5760" w:hanging="360"/>
      </w:pPr>
      <w:rPr>
        <w:rFonts w:ascii="Courier New" w:hAnsi="Courier New" w:hint="default"/>
      </w:rPr>
    </w:lvl>
    <w:lvl w:ilvl="8" w:tplc="FCFCFBFE">
      <w:start w:val="1"/>
      <w:numFmt w:val="bullet"/>
      <w:lvlText w:val=""/>
      <w:lvlJc w:val="left"/>
      <w:pPr>
        <w:ind w:left="6480" w:hanging="360"/>
      </w:pPr>
      <w:rPr>
        <w:rFonts w:ascii="Wingdings" w:hAnsi="Wingdings" w:hint="default"/>
      </w:rPr>
    </w:lvl>
  </w:abstractNum>
  <w:abstractNum w:abstractNumId="33" w15:restartNumberingAfterBreak="0">
    <w:nsid w:val="7042557F"/>
    <w:multiLevelType w:val="hybridMultilevel"/>
    <w:tmpl w:val="434E8D32"/>
    <w:lvl w:ilvl="0" w:tplc="2806DC44">
      <w:start w:val="1"/>
      <w:numFmt w:val="bullet"/>
      <w:pStyle w:val="ALista2"/>
      <w:lvlText w:val=""/>
      <w:lvlJc w:val="left"/>
      <w:pPr>
        <w:tabs>
          <w:tab w:val="num" w:pos="1040"/>
        </w:tabs>
        <w:ind w:left="1040" w:hanging="360"/>
      </w:pPr>
      <w:rPr>
        <w:rFonts w:ascii="Wingdings" w:hAnsi="Wingdings" w:hint="default"/>
        <w:sz w:val="16"/>
      </w:rPr>
    </w:lvl>
    <w:lvl w:ilvl="1" w:tplc="AA2CE146">
      <w:start w:val="1"/>
      <w:numFmt w:val="bullet"/>
      <w:lvlText w:val="o"/>
      <w:lvlJc w:val="left"/>
      <w:pPr>
        <w:tabs>
          <w:tab w:val="num" w:pos="2120"/>
        </w:tabs>
        <w:ind w:left="2120" w:hanging="360"/>
      </w:pPr>
      <w:rPr>
        <w:rFonts w:ascii="Courier New" w:hAnsi="Courier New" w:hint="default"/>
      </w:rPr>
    </w:lvl>
    <w:lvl w:ilvl="2" w:tplc="FC724E32" w:tentative="1">
      <w:start w:val="1"/>
      <w:numFmt w:val="bullet"/>
      <w:lvlText w:val=""/>
      <w:lvlJc w:val="left"/>
      <w:pPr>
        <w:tabs>
          <w:tab w:val="num" w:pos="2840"/>
        </w:tabs>
        <w:ind w:left="2840" w:hanging="360"/>
      </w:pPr>
      <w:rPr>
        <w:rFonts w:ascii="Wingdings" w:hAnsi="Wingdings" w:hint="default"/>
      </w:rPr>
    </w:lvl>
    <w:lvl w:ilvl="3" w:tplc="4AF4E71C" w:tentative="1">
      <w:start w:val="1"/>
      <w:numFmt w:val="bullet"/>
      <w:lvlText w:val=""/>
      <w:lvlJc w:val="left"/>
      <w:pPr>
        <w:tabs>
          <w:tab w:val="num" w:pos="3560"/>
        </w:tabs>
        <w:ind w:left="3560" w:hanging="360"/>
      </w:pPr>
      <w:rPr>
        <w:rFonts w:ascii="Symbol" w:hAnsi="Symbol" w:hint="default"/>
      </w:rPr>
    </w:lvl>
    <w:lvl w:ilvl="4" w:tplc="D71CEEC8" w:tentative="1">
      <w:start w:val="1"/>
      <w:numFmt w:val="bullet"/>
      <w:lvlText w:val="o"/>
      <w:lvlJc w:val="left"/>
      <w:pPr>
        <w:tabs>
          <w:tab w:val="num" w:pos="4280"/>
        </w:tabs>
        <w:ind w:left="4280" w:hanging="360"/>
      </w:pPr>
      <w:rPr>
        <w:rFonts w:ascii="Courier New" w:hAnsi="Courier New" w:hint="default"/>
      </w:rPr>
    </w:lvl>
    <w:lvl w:ilvl="5" w:tplc="19A65686" w:tentative="1">
      <w:start w:val="1"/>
      <w:numFmt w:val="bullet"/>
      <w:lvlText w:val=""/>
      <w:lvlJc w:val="left"/>
      <w:pPr>
        <w:tabs>
          <w:tab w:val="num" w:pos="5000"/>
        </w:tabs>
        <w:ind w:left="5000" w:hanging="360"/>
      </w:pPr>
      <w:rPr>
        <w:rFonts w:ascii="Wingdings" w:hAnsi="Wingdings" w:hint="default"/>
      </w:rPr>
    </w:lvl>
    <w:lvl w:ilvl="6" w:tplc="C63EDEC8">
      <w:start w:val="1"/>
      <w:numFmt w:val="bullet"/>
      <w:lvlText w:val=""/>
      <w:lvlJc w:val="left"/>
      <w:pPr>
        <w:tabs>
          <w:tab w:val="num" w:pos="5720"/>
        </w:tabs>
        <w:ind w:left="5720" w:hanging="360"/>
      </w:pPr>
      <w:rPr>
        <w:rFonts w:ascii="Symbol" w:hAnsi="Symbol" w:hint="default"/>
      </w:rPr>
    </w:lvl>
    <w:lvl w:ilvl="7" w:tplc="393AD2F0" w:tentative="1">
      <w:start w:val="1"/>
      <w:numFmt w:val="bullet"/>
      <w:lvlText w:val="o"/>
      <w:lvlJc w:val="left"/>
      <w:pPr>
        <w:tabs>
          <w:tab w:val="num" w:pos="6440"/>
        </w:tabs>
        <w:ind w:left="6440" w:hanging="360"/>
      </w:pPr>
      <w:rPr>
        <w:rFonts w:ascii="Courier New" w:hAnsi="Courier New" w:hint="default"/>
      </w:rPr>
    </w:lvl>
    <w:lvl w:ilvl="8" w:tplc="E6FCF0F8" w:tentative="1">
      <w:start w:val="1"/>
      <w:numFmt w:val="bullet"/>
      <w:lvlText w:val=""/>
      <w:lvlJc w:val="left"/>
      <w:pPr>
        <w:tabs>
          <w:tab w:val="num" w:pos="7160"/>
        </w:tabs>
        <w:ind w:left="7160" w:hanging="360"/>
      </w:pPr>
      <w:rPr>
        <w:rFonts w:ascii="Wingdings" w:hAnsi="Wingdings" w:hint="default"/>
      </w:rPr>
    </w:lvl>
  </w:abstractNum>
  <w:abstractNum w:abstractNumId="34" w15:restartNumberingAfterBreak="0">
    <w:nsid w:val="730316CD"/>
    <w:multiLevelType w:val="multilevel"/>
    <w:tmpl w:val="F39EAE78"/>
    <w:lvl w:ilvl="0">
      <w:start w:val="1"/>
      <w:numFmt w:val="none"/>
      <w:suff w:val="nothing"/>
      <w:lvlText w:val="%1"/>
      <w:lvlJc w:val="center"/>
      <w:pPr>
        <w:ind w:left="0" w:firstLine="0"/>
      </w:pPr>
      <w:rPr>
        <w:rFonts w:hint="default"/>
      </w:rPr>
    </w:lvl>
    <w:lvl w:ilvl="1">
      <w:start w:val="1"/>
      <w:numFmt w:val="none"/>
      <w:suff w:val="nothing"/>
      <w:lvlText w:val="%2"/>
      <w:lvlJc w:val="left"/>
      <w:pPr>
        <w:ind w:left="397" w:firstLine="0"/>
      </w:pPr>
      <w:rPr>
        <w:rFonts w:hint="default"/>
      </w:rPr>
    </w:lvl>
    <w:lvl w:ilvl="2">
      <w:start w:val="1"/>
      <w:numFmt w:val="decimal"/>
      <w:lvlText w:val="%3."/>
      <w:lvlJc w:val="left"/>
      <w:pPr>
        <w:tabs>
          <w:tab w:val="num" w:pos="680"/>
        </w:tabs>
        <w:ind w:left="567" w:hanging="567"/>
      </w:pPr>
      <w:rPr>
        <w:rFonts w:hint="default"/>
      </w:rPr>
    </w:lvl>
    <w:lvl w:ilvl="3">
      <w:start w:val="1"/>
      <w:numFmt w:val="upperLetter"/>
      <w:lvlRestart w:val="2"/>
      <w:lvlText w:val="%4."/>
      <w:lvlJc w:val="left"/>
      <w:pPr>
        <w:tabs>
          <w:tab w:val="num" w:pos="680"/>
        </w:tabs>
        <w:ind w:left="567" w:hanging="567"/>
      </w:pPr>
      <w:rPr>
        <w:rFonts w:hint="default"/>
      </w:rPr>
    </w:lvl>
    <w:lvl w:ilvl="4">
      <w:start w:val="1"/>
      <w:numFmt w:val="lowerLetter"/>
      <w:lvlText w:val="%5)"/>
      <w:lvlJc w:val="left"/>
      <w:pPr>
        <w:tabs>
          <w:tab w:val="num" w:pos="680"/>
        </w:tabs>
        <w:ind w:left="567" w:hanging="567"/>
      </w:pPr>
      <w:rPr>
        <w:rFonts w:hint="default"/>
        <w:caps w:val="0"/>
      </w:rPr>
    </w:lvl>
    <w:lvl w:ilvl="5">
      <w:start w:val="1"/>
      <w:numFmt w:val="decimal"/>
      <w:lvlText w:val="%5.%6)"/>
      <w:lvlJc w:val="left"/>
      <w:pPr>
        <w:tabs>
          <w:tab w:val="num" w:pos="680"/>
        </w:tabs>
        <w:ind w:left="567" w:hanging="567"/>
      </w:pPr>
      <w:rPr>
        <w:rFonts w:hint="default"/>
      </w:rPr>
    </w:lvl>
    <w:lvl w:ilvl="6">
      <w:start w:val="1"/>
      <w:numFmt w:val="decimal"/>
      <w:lvlText w:val="%7."/>
      <w:lvlJc w:val="left"/>
      <w:pPr>
        <w:tabs>
          <w:tab w:val="num" w:pos="680"/>
        </w:tabs>
        <w:ind w:left="567" w:hanging="567"/>
      </w:pPr>
      <w:rPr>
        <w:rFonts w:hint="default"/>
      </w:rPr>
    </w:lvl>
    <w:lvl w:ilvl="7">
      <w:start w:val="1"/>
      <w:numFmt w:val="lowerLetter"/>
      <w:lvlText w:val="%8)"/>
      <w:lvlJc w:val="left"/>
      <w:pPr>
        <w:tabs>
          <w:tab w:val="num" w:pos="1077"/>
        </w:tabs>
        <w:ind w:left="567" w:firstLine="0"/>
      </w:pPr>
      <w:rPr>
        <w:rFonts w:hint="default"/>
      </w:rPr>
    </w:lvl>
    <w:lvl w:ilvl="8">
      <w:start w:val="1"/>
      <w:numFmt w:val="decimal"/>
      <w:lvlText w:val="%8.%9)"/>
      <w:lvlJc w:val="left"/>
      <w:pPr>
        <w:tabs>
          <w:tab w:val="num" w:pos="1797"/>
        </w:tabs>
        <w:ind w:left="1134" w:firstLine="0"/>
      </w:pPr>
      <w:rPr>
        <w:rFonts w:hint="default"/>
      </w:rPr>
    </w:lvl>
  </w:abstractNum>
  <w:abstractNum w:abstractNumId="35" w15:restartNumberingAfterBreak="0">
    <w:nsid w:val="7D4EED1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22034832">
    <w:abstractNumId w:val="9"/>
  </w:num>
  <w:num w:numId="2" w16cid:durableId="525023276">
    <w:abstractNumId w:val="7"/>
  </w:num>
  <w:num w:numId="3" w16cid:durableId="685837608">
    <w:abstractNumId w:val="6"/>
  </w:num>
  <w:num w:numId="4" w16cid:durableId="709034226">
    <w:abstractNumId w:val="5"/>
  </w:num>
  <w:num w:numId="5" w16cid:durableId="628585272">
    <w:abstractNumId w:val="4"/>
  </w:num>
  <w:num w:numId="6" w16cid:durableId="1807576470">
    <w:abstractNumId w:val="8"/>
  </w:num>
  <w:num w:numId="7" w16cid:durableId="375013027">
    <w:abstractNumId w:val="3"/>
  </w:num>
  <w:num w:numId="8" w16cid:durableId="785075900">
    <w:abstractNumId w:val="2"/>
  </w:num>
  <w:num w:numId="9" w16cid:durableId="1731343997">
    <w:abstractNumId w:val="1"/>
  </w:num>
  <w:num w:numId="10" w16cid:durableId="51082929">
    <w:abstractNumId w:val="0"/>
  </w:num>
  <w:num w:numId="11" w16cid:durableId="876114722">
    <w:abstractNumId w:val="30"/>
  </w:num>
  <w:num w:numId="12" w16cid:durableId="606278804">
    <w:abstractNumId w:val="18"/>
  </w:num>
  <w:num w:numId="13" w16cid:durableId="837115817">
    <w:abstractNumId w:val="26"/>
  </w:num>
  <w:num w:numId="14" w16cid:durableId="83305197">
    <w:abstractNumId w:val="21"/>
  </w:num>
  <w:num w:numId="15" w16cid:durableId="289828658">
    <w:abstractNumId w:val="11"/>
  </w:num>
  <w:num w:numId="16" w16cid:durableId="205485847">
    <w:abstractNumId w:val="12"/>
  </w:num>
  <w:num w:numId="17" w16cid:durableId="496190415">
    <w:abstractNumId w:val="16"/>
  </w:num>
  <w:num w:numId="18" w16cid:durableId="427193514">
    <w:abstractNumId w:val="25"/>
  </w:num>
  <w:num w:numId="19" w16cid:durableId="1712606476">
    <w:abstractNumId w:val="33"/>
  </w:num>
  <w:num w:numId="20" w16cid:durableId="2088720136">
    <w:abstractNumId w:val="20"/>
  </w:num>
  <w:num w:numId="21" w16cid:durableId="909196530">
    <w:abstractNumId w:val="31"/>
  </w:num>
  <w:num w:numId="22" w16cid:durableId="1585530887">
    <w:abstractNumId w:val="23"/>
  </w:num>
  <w:num w:numId="23" w16cid:durableId="2069261852">
    <w:abstractNumId w:val="10"/>
  </w:num>
  <w:num w:numId="24" w16cid:durableId="852299474">
    <w:abstractNumId w:val="34"/>
  </w:num>
  <w:num w:numId="25" w16cid:durableId="4900996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38159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1853655">
    <w:abstractNumId w:val="12"/>
  </w:num>
  <w:num w:numId="28" w16cid:durableId="919098882">
    <w:abstractNumId w:val="12"/>
  </w:num>
  <w:num w:numId="29" w16cid:durableId="1520239244">
    <w:abstractNumId w:val="12"/>
  </w:num>
  <w:num w:numId="30" w16cid:durableId="1795752305">
    <w:abstractNumId w:val="12"/>
  </w:num>
  <w:num w:numId="31" w16cid:durableId="488058721">
    <w:abstractNumId w:val="28"/>
  </w:num>
  <w:num w:numId="32" w16cid:durableId="1912959582">
    <w:abstractNumId w:val="14"/>
  </w:num>
  <w:num w:numId="33" w16cid:durableId="912621042">
    <w:abstractNumId w:val="27"/>
  </w:num>
  <w:num w:numId="34" w16cid:durableId="764963090">
    <w:abstractNumId w:val="22"/>
  </w:num>
  <w:num w:numId="35" w16cid:durableId="1483815170">
    <w:abstractNumId w:val="29"/>
  </w:num>
  <w:num w:numId="36" w16cid:durableId="1696230590">
    <w:abstractNumId w:val="24"/>
  </w:num>
  <w:num w:numId="37" w16cid:durableId="1372732937">
    <w:abstractNumId w:val="15"/>
  </w:num>
  <w:num w:numId="38" w16cid:durableId="191038361">
    <w:abstractNumId w:val="19"/>
  </w:num>
  <w:num w:numId="39" w16cid:durableId="1475946963">
    <w:abstractNumId w:val="32"/>
  </w:num>
  <w:num w:numId="40" w16cid:durableId="2015837593">
    <w:abstractNumId w:val="17"/>
  </w:num>
  <w:num w:numId="41" w16cid:durableId="323048740">
    <w:abstractNumId w:val="35"/>
  </w:num>
  <w:num w:numId="42" w16cid:durableId="780417580">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08"/>
    <w:rsid w:val="000006C5"/>
    <w:rsid w:val="00000796"/>
    <w:rsid w:val="00001238"/>
    <w:rsid w:val="00002BFF"/>
    <w:rsid w:val="000050A9"/>
    <w:rsid w:val="00005A7D"/>
    <w:rsid w:val="00006A94"/>
    <w:rsid w:val="00007A8C"/>
    <w:rsid w:val="0001288E"/>
    <w:rsid w:val="00013A0D"/>
    <w:rsid w:val="00014573"/>
    <w:rsid w:val="00014BE6"/>
    <w:rsid w:val="00014C02"/>
    <w:rsid w:val="00017865"/>
    <w:rsid w:val="000204DA"/>
    <w:rsid w:val="000207F4"/>
    <w:rsid w:val="00020BD9"/>
    <w:rsid w:val="00021095"/>
    <w:rsid w:val="00021323"/>
    <w:rsid w:val="0002192F"/>
    <w:rsid w:val="0002211C"/>
    <w:rsid w:val="00022C43"/>
    <w:rsid w:val="00024A2E"/>
    <w:rsid w:val="00024D52"/>
    <w:rsid w:val="000250E6"/>
    <w:rsid w:val="00025D2F"/>
    <w:rsid w:val="00025EB9"/>
    <w:rsid w:val="00026137"/>
    <w:rsid w:val="00026D57"/>
    <w:rsid w:val="0003037A"/>
    <w:rsid w:val="000325A4"/>
    <w:rsid w:val="00033ED1"/>
    <w:rsid w:val="00034384"/>
    <w:rsid w:val="00034F94"/>
    <w:rsid w:val="00037A10"/>
    <w:rsid w:val="000405FD"/>
    <w:rsid w:val="0004134C"/>
    <w:rsid w:val="0004223D"/>
    <w:rsid w:val="00042921"/>
    <w:rsid w:val="00045084"/>
    <w:rsid w:val="000457FC"/>
    <w:rsid w:val="00046F3A"/>
    <w:rsid w:val="00050AE9"/>
    <w:rsid w:val="00050CC5"/>
    <w:rsid w:val="00050DE8"/>
    <w:rsid w:val="00050F74"/>
    <w:rsid w:val="00051789"/>
    <w:rsid w:val="000566C1"/>
    <w:rsid w:val="0006066D"/>
    <w:rsid w:val="00060FE0"/>
    <w:rsid w:val="000610A0"/>
    <w:rsid w:val="0006315C"/>
    <w:rsid w:val="00063303"/>
    <w:rsid w:val="000639DC"/>
    <w:rsid w:val="00063E70"/>
    <w:rsid w:val="00064A7A"/>
    <w:rsid w:val="00065A24"/>
    <w:rsid w:val="000665B5"/>
    <w:rsid w:val="0006695E"/>
    <w:rsid w:val="00066AAD"/>
    <w:rsid w:val="00067B21"/>
    <w:rsid w:val="00070C9E"/>
    <w:rsid w:val="0007328A"/>
    <w:rsid w:val="000733B5"/>
    <w:rsid w:val="00075370"/>
    <w:rsid w:val="0007537E"/>
    <w:rsid w:val="00075D20"/>
    <w:rsid w:val="0007669C"/>
    <w:rsid w:val="000766C5"/>
    <w:rsid w:val="000770E1"/>
    <w:rsid w:val="0008278F"/>
    <w:rsid w:val="00083231"/>
    <w:rsid w:val="000842A3"/>
    <w:rsid w:val="000842A5"/>
    <w:rsid w:val="000847D9"/>
    <w:rsid w:val="00085A7E"/>
    <w:rsid w:val="0008790C"/>
    <w:rsid w:val="00087AF9"/>
    <w:rsid w:val="00090103"/>
    <w:rsid w:val="00092445"/>
    <w:rsid w:val="000924EB"/>
    <w:rsid w:val="0009333E"/>
    <w:rsid w:val="00095F1F"/>
    <w:rsid w:val="00096455"/>
    <w:rsid w:val="000968B2"/>
    <w:rsid w:val="00097FA9"/>
    <w:rsid w:val="000A050A"/>
    <w:rsid w:val="000A0AC2"/>
    <w:rsid w:val="000A6261"/>
    <w:rsid w:val="000A6E06"/>
    <w:rsid w:val="000A7989"/>
    <w:rsid w:val="000A7EF4"/>
    <w:rsid w:val="000B15A5"/>
    <w:rsid w:val="000B22EA"/>
    <w:rsid w:val="000B3435"/>
    <w:rsid w:val="000B5564"/>
    <w:rsid w:val="000B5B8B"/>
    <w:rsid w:val="000B6649"/>
    <w:rsid w:val="000B69CC"/>
    <w:rsid w:val="000B6B3B"/>
    <w:rsid w:val="000C131F"/>
    <w:rsid w:val="000C1DCE"/>
    <w:rsid w:val="000C2A2A"/>
    <w:rsid w:val="000C2D9F"/>
    <w:rsid w:val="000C3840"/>
    <w:rsid w:val="000C42C8"/>
    <w:rsid w:val="000C6753"/>
    <w:rsid w:val="000C70FF"/>
    <w:rsid w:val="000D04CD"/>
    <w:rsid w:val="000D0B3C"/>
    <w:rsid w:val="000D0DE1"/>
    <w:rsid w:val="000D1151"/>
    <w:rsid w:val="000D1D4A"/>
    <w:rsid w:val="000D3667"/>
    <w:rsid w:val="000D527B"/>
    <w:rsid w:val="000D55E9"/>
    <w:rsid w:val="000D6569"/>
    <w:rsid w:val="000D7A71"/>
    <w:rsid w:val="000E300A"/>
    <w:rsid w:val="000E3CC6"/>
    <w:rsid w:val="000E4EC3"/>
    <w:rsid w:val="000E57B7"/>
    <w:rsid w:val="000F07DC"/>
    <w:rsid w:val="000F3A35"/>
    <w:rsid w:val="000F4158"/>
    <w:rsid w:val="000F54D7"/>
    <w:rsid w:val="00101A2D"/>
    <w:rsid w:val="00102E1B"/>
    <w:rsid w:val="00103E55"/>
    <w:rsid w:val="00104EB9"/>
    <w:rsid w:val="00107EA2"/>
    <w:rsid w:val="001103E3"/>
    <w:rsid w:val="00110AA5"/>
    <w:rsid w:val="00111308"/>
    <w:rsid w:val="00112224"/>
    <w:rsid w:val="001133A0"/>
    <w:rsid w:val="00114E30"/>
    <w:rsid w:val="00115BBE"/>
    <w:rsid w:val="00116B3E"/>
    <w:rsid w:val="001172D8"/>
    <w:rsid w:val="00120ABF"/>
    <w:rsid w:val="001211FD"/>
    <w:rsid w:val="00121287"/>
    <w:rsid w:val="00121E02"/>
    <w:rsid w:val="00122181"/>
    <w:rsid w:val="001248A0"/>
    <w:rsid w:val="00125B5D"/>
    <w:rsid w:val="00131248"/>
    <w:rsid w:val="00131278"/>
    <w:rsid w:val="0013527C"/>
    <w:rsid w:val="00135672"/>
    <w:rsid w:val="00135C93"/>
    <w:rsid w:val="00136425"/>
    <w:rsid w:val="00136AE4"/>
    <w:rsid w:val="00137DB1"/>
    <w:rsid w:val="00142814"/>
    <w:rsid w:val="00142B70"/>
    <w:rsid w:val="001431A2"/>
    <w:rsid w:val="00143B27"/>
    <w:rsid w:val="00143F93"/>
    <w:rsid w:val="00144146"/>
    <w:rsid w:val="00147691"/>
    <w:rsid w:val="001513F1"/>
    <w:rsid w:val="001514A2"/>
    <w:rsid w:val="00153EFB"/>
    <w:rsid w:val="00156802"/>
    <w:rsid w:val="001607BD"/>
    <w:rsid w:val="00161E33"/>
    <w:rsid w:val="00163E3C"/>
    <w:rsid w:val="00164C03"/>
    <w:rsid w:val="00164F73"/>
    <w:rsid w:val="00167203"/>
    <w:rsid w:val="001674B0"/>
    <w:rsid w:val="00171874"/>
    <w:rsid w:val="00171E93"/>
    <w:rsid w:val="00171EBB"/>
    <w:rsid w:val="00172184"/>
    <w:rsid w:val="00172A02"/>
    <w:rsid w:val="00175C5D"/>
    <w:rsid w:val="00183099"/>
    <w:rsid w:val="001832B6"/>
    <w:rsid w:val="00183676"/>
    <w:rsid w:val="00183700"/>
    <w:rsid w:val="0018383E"/>
    <w:rsid w:val="00183ED9"/>
    <w:rsid w:val="00185395"/>
    <w:rsid w:val="00186A6F"/>
    <w:rsid w:val="0018773B"/>
    <w:rsid w:val="00187EB0"/>
    <w:rsid w:val="00190B66"/>
    <w:rsid w:val="00191661"/>
    <w:rsid w:val="0019513B"/>
    <w:rsid w:val="001955A3"/>
    <w:rsid w:val="00195D48"/>
    <w:rsid w:val="00196B7A"/>
    <w:rsid w:val="00197D8D"/>
    <w:rsid w:val="001A0388"/>
    <w:rsid w:val="001A1001"/>
    <w:rsid w:val="001A18F9"/>
    <w:rsid w:val="001A1D00"/>
    <w:rsid w:val="001A669E"/>
    <w:rsid w:val="001A6F08"/>
    <w:rsid w:val="001A7783"/>
    <w:rsid w:val="001B09A1"/>
    <w:rsid w:val="001B0D8C"/>
    <w:rsid w:val="001B1B22"/>
    <w:rsid w:val="001B2689"/>
    <w:rsid w:val="001B4593"/>
    <w:rsid w:val="001B4AFD"/>
    <w:rsid w:val="001B4B4E"/>
    <w:rsid w:val="001B65F1"/>
    <w:rsid w:val="001C2010"/>
    <w:rsid w:val="001C3A94"/>
    <w:rsid w:val="001C5DCB"/>
    <w:rsid w:val="001C7066"/>
    <w:rsid w:val="001D0427"/>
    <w:rsid w:val="001D47E2"/>
    <w:rsid w:val="001D527B"/>
    <w:rsid w:val="001D5980"/>
    <w:rsid w:val="001D6205"/>
    <w:rsid w:val="001D6E53"/>
    <w:rsid w:val="001D7B47"/>
    <w:rsid w:val="001E17C8"/>
    <w:rsid w:val="001E3570"/>
    <w:rsid w:val="001E3926"/>
    <w:rsid w:val="001E3A78"/>
    <w:rsid w:val="001E3FFD"/>
    <w:rsid w:val="001E440B"/>
    <w:rsid w:val="001E4F5D"/>
    <w:rsid w:val="001E7CCF"/>
    <w:rsid w:val="001F0EA2"/>
    <w:rsid w:val="001F115A"/>
    <w:rsid w:val="001F1441"/>
    <w:rsid w:val="001F15A2"/>
    <w:rsid w:val="001F22DC"/>
    <w:rsid w:val="001F3F15"/>
    <w:rsid w:val="001F4596"/>
    <w:rsid w:val="001F45A1"/>
    <w:rsid w:val="002005C1"/>
    <w:rsid w:val="00201ABB"/>
    <w:rsid w:val="0020239C"/>
    <w:rsid w:val="00202E9B"/>
    <w:rsid w:val="0020308B"/>
    <w:rsid w:val="00203691"/>
    <w:rsid w:val="00205F4B"/>
    <w:rsid w:val="0020794C"/>
    <w:rsid w:val="002104D6"/>
    <w:rsid w:val="00210A88"/>
    <w:rsid w:val="00212616"/>
    <w:rsid w:val="00213FFB"/>
    <w:rsid w:val="00216649"/>
    <w:rsid w:val="00220707"/>
    <w:rsid w:val="00220DD9"/>
    <w:rsid w:val="002214AE"/>
    <w:rsid w:val="00221D68"/>
    <w:rsid w:val="00222CC9"/>
    <w:rsid w:val="00223AF2"/>
    <w:rsid w:val="002246B5"/>
    <w:rsid w:val="00224FFD"/>
    <w:rsid w:val="00225139"/>
    <w:rsid w:val="00227AA1"/>
    <w:rsid w:val="00227F05"/>
    <w:rsid w:val="0023094F"/>
    <w:rsid w:val="00231607"/>
    <w:rsid w:val="00231F5C"/>
    <w:rsid w:val="0023242B"/>
    <w:rsid w:val="00233D58"/>
    <w:rsid w:val="002340B7"/>
    <w:rsid w:val="00235FCF"/>
    <w:rsid w:val="00236C6D"/>
    <w:rsid w:val="00237EB3"/>
    <w:rsid w:val="00241F98"/>
    <w:rsid w:val="00250482"/>
    <w:rsid w:val="00252F6C"/>
    <w:rsid w:val="00254A40"/>
    <w:rsid w:val="00255175"/>
    <w:rsid w:val="00256BFD"/>
    <w:rsid w:val="002573C7"/>
    <w:rsid w:val="00260763"/>
    <w:rsid w:val="00262F06"/>
    <w:rsid w:val="00263813"/>
    <w:rsid w:val="0026382B"/>
    <w:rsid w:val="00264419"/>
    <w:rsid w:val="00270012"/>
    <w:rsid w:val="002700B1"/>
    <w:rsid w:val="00273BD3"/>
    <w:rsid w:val="00273E7D"/>
    <w:rsid w:val="00273FD6"/>
    <w:rsid w:val="00274620"/>
    <w:rsid w:val="002777A1"/>
    <w:rsid w:val="00277815"/>
    <w:rsid w:val="002819FE"/>
    <w:rsid w:val="00283059"/>
    <w:rsid w:val="00283745"/>
    <w:rsid w:val="002842B1"/>
    <w:rsid w:val="002903DB"/>
    <w:rsid w:val="00290643"/>
    <w:rsid w:val="00291F1C"/>
    <w:rsid w:val="00292D5E"/>
    <w:rsid w:val="00293186"/>
    <w:rsid w:val="002949C1"/>
    <w:rsid w:val="00294D72"/>
    <w:rsid w:val="00295AB3"/>
    <w:rsid w:val="0029609B"/>
    <w:rsid w:val="002971B3"/>
    <w:rsid w:val="0029754E"/>
    <w:rsid w:val="00297747"/>
    <w:rsid w:val="002A15EF"/>
    <w:rsid w:val="002A1EE2"/>
    <w:rsid w:val="002A23B2"/>
    <w:rsid w:val="002A4FAE"/>
    <w:rsid w:val="002A5F4C"/>
    <w:rsid w:val="002A64CF"/>
    <w:rsid w:val="002A651A"/>
    <w:rsid w:val="002A6823"/>
    <w:rsid w:val="002B1CBA"/>
    <w:rsid w:val="002B430D"/>
    <w:rsid w:val="002B5E55"/>
    <w:rsid w:val="002B5F6E"/>
    <w:rsid w:val="002B65E5"/>
    <w:rsid w:val="002B6E9A"/>
    <w:rsid w:val="002B77F3"/>
    <w:rsid w:val="002B7813"/>
    <w:rsid w:val="002B7C5B"/>
    <w:rsid w:val="002C1072"/>
    <w:rsid w:val="002C1DE1"/>
    <w:rsid w:val="002C1EC8"/>
    <w:rsid w:val="002C2F1F"/>
    <w:rsid w:val="002C3AAD"/>
    <w:rsid w:val="002C3DF4"/>
    <w:rsid w:val="002C4B18"/>
    <w:rsid w:val="002C5B75"/>
    <w:rsid w:val="002C6275"/>
    <w:rsid w:val="002C62BC"/>
    <w:rsid w:val="002D1075"/>
    <w:rsid w:val="002D10FE"/>
    <w:rsid w:val="002D12AC"/>
    <w:rsid w:val="002D42FB"/>
    <w:rsid w:val="002D50E4"/>
    <w:rsid w:val="002D5D9E"/>
    <w:rsid w:val="002D6331"/>
    <w:rsid w:val="002D75A0"/>
    <w:rsid w:val="002E0BCB"/>
    <w:rsid w:val="002E1C16"/>
    <w:rsid w:val="002E3A8F"/>
    <w:rsid w:val="002E4C35"/>
    <w:rsid w:val="002E536C"/>
    <w:rsid w:val="002E5856"/>
    <w:rsid w:val="002F058E"/>
    <w:rsid w:val="002F0E9D"/>
    <w:rsid w:val="002F3887"/>
    <w:rsid w:val="002F3B68"/>
    <w:rsid w:val="002F4AA2"/>
    <w:rsid w:val="002F4C71"/>
    <w:rsid w:val="002F6776"/>
    <w:rsid w:val="002F6F27"/>
    <w:rsid w:val="002F7C55"/>
    <w:rsid w:val="0030001D"/>
    <w:rsid w:val="003033F4"/>
    <w:rsid w:val="00305C35"/>
    <w:rsid w:val="0030687C"/>
    <w:rsid w:val="00310359"/>
    <w:rsid w:val="0031111C"/>
    <w:rsid w:val="0031407C"/>
    <w:rsid w:val="00314FFA"/>
    <w:rsid w:val="00316750"/>
    <w:rsid w:val="00316AF2"/>
    <w:rsid w:val="00317A0F"/>
    <w:rsid w:val="0032039C"/>
    <w:rsid w:val="00320E70"/>
    <w:rsid w:val="00320E79"/>
    <w:rsid w:val="00320F23"/>
    <w:rsid w:val="00323862"/>
    <w:rsid w:val="00323DE5"/>
    <w:rsid w:val="00326233"/>
    <w:rsid w:val="00326281"/>
    <w:rsid w:val="00330CB4"/>
    <w:rsid w:val="00331A2D"/>
    <w:rsid w:val="00331D24"/>
    <w:rsid w:val="003321B7"/>
    <w:rsid w:val="003337DF"/>
    <w:rsid w:val="00334B0C"/>
    <w:rsid w:val="0033607D"/>
    <w:rsid w:val="003360F7"/>
    <w:rsid w:val="003363DE"/>
    <w:rsid w:val="0033660B"/>
    <w:rsid w:val="003368DD"/>
    <w:rsid w:val="00336D64"/>
    <w:rsid w:val="00337070"/>
    <w:rsid w:val="00337E22"/>
    <w:rsid w:val="00344A11"/>
    <w:rsid w:val="00345A97"/>
    <w:rsid w:val="003464DE"/>
    <w:rsid w:val="00347ABE"/>
    <w:rsid w:val="0035007D"/>
    <w:rsid w:val="003506A0"/>
    <w:rsid w:val="0035148C"/>
    <w:rsid w:val="003514FB"/>
    <w:rsid w:val="003529DF"/>
    <w:rsid w:val="00353EE2"/>
    <w:rsid w:val="0035417D"/>
    <w:rsid w:val="0035457F"/>
    <w:rsid w:val="00354DDA"/>
    <w:rsid w:val="00354E10"/>
    <w:rsid w:val="00356978"/>
    <w:rsid w:val="00357608"/>
    <w:rsid w:val="003579CB"/>
    <w:rsid w:val="003605BB"/>
    <w:rsid w:val="00360990"/>
    <w:rsid w:val="003615FC"/>
    <w:rsid w:val="00361E86"/>
    <w:rsid w:val="00361EB8"/>
    <w:rsid w:val="003623CF"/>
    <w:rsid w:val="00362BB2"/>
    <w:rsid w:val="00364821"/>
    <w:rsid w:val="00365CCF"/>
    <w:rsid w:val="00366123"/>
    <w:rsid w:val="003669BF"/>
    <w:rsid w:val="00367F56"/>
    <w:rsid w:val="00370D57"/>
    <w:rsid w:val="0037356A"/>
    <w:rsid w:val="00374931"/>
    <w:rsid w:val="00375EB3"/>
    <w:rsid w:val="00375F95"/>
    <w:rsid w:val="003816D5"/>
    <w:rsid w:val="00382A05"/>
    <w:rsid w:val="00382B7B"/>
    <w:rsid w:val="003834D1"/>
    <w:rsid w:val="003840C3"/>
    <w:rsid w:val="0038767D"/>
    <w:rsid w:val="0038786C"/>
    <w:rsid w:val="0039056F"/>
    <w:rsid w:val="003909DA"/>
    <w:rsid w:val="00392556"/>
    <w:rsid w:val="00392E4B"/>
    <w:rsid w:val="0039484C"/>
    <w:rsid w:val="00394931"/>
    <w:rsid w:val="00394E83"/>
    <w:rsid w:val="0039500F"/>
    <w:rsid w:val="0039606C"/>
    <w:rsid w:val="00396A1B"/>
    <w:rsid w:val="003A0EF9"/>
    <w:rsid w:val="003A124A"/>
    <w:rsid w:val="003A13FC"/>
    <w:rsid w:val="003A1862"/>
    <w:rsid w:val="003A1B75"/>
    <w:rsid w:val="003A1ECE"/>
    <w:rsid w:val="003A2613"/>
    <w:rsid w:val="003A271D"/>
    <w:rsid w:val="003A3240"/>
    <w:rsid w:val="003A44EF"/>
    <w:rsid w:val="003A47F0"/>
    <w:rsid w:val="003A7220"/>
    <w:rsid w:val="003A76B6"/>
    <w:rsid w:val="003B0202"/>
    <w:rsid w:val="003B03A3"/>
    <w:rsid w:val="003B0738"/>
    <w:rsid w:val="003B0C5E"/>
    <w:rsid w:val="003B0F65"/>
    <w:rsid w:val="003B1B1E"/>
    <w:rsid w:val="003B30D9"/>
    <w:rsid w:val="003B4389"/>
    <w:rsid w:val="003B4894"/>
    <w:rsid w:val="003B645F"/>
    <w:rsid w:val="003B6FD8"/>
    <w:rsid w:val="003B713F"/>
    <w:rsid w:val="003C2462"/>
    <w:rsid w:val="003C4123"/>
    <w:rsid w:val="003C46B2"/>
    <w:rsid w:val="003C5350"/>
    <w:rsid w:val="003D02A0"/>
    <w:rsid w:val="003D03D0"/>
    <w:rsid w:val="003D0410"/>
    <w:rsid w:val="003D3844"/>
    <w:rsid w:val="003D5571"/>
    <w:rsid w:val="003D5599"/>
    <w:rsid w:val="003D6339"/>
    <w:rsid w:val="003D709A"/>
    <w:rsid w:val="003D7927"/>
    <w:rsid w:val="003D7E84"/>
    <w:rsid w:val="003E0C07"/>
    <w:rsid w:val="003E16E8"/>
    <w:rsid w:val="003E1AB7"/>
    <w:rsid w:val="003E1CE9"/>
    <w:rsid w:val="003E215D"/>
    <w:rsid w:val="003E5287"/>
    <w:rsid w:val="003E6DB8"/>
    <w:rsid w:val="003F077D"/>
    <w:rsid w:val="003F16C0"/>
    <w:rsid w:val="003F190F"/>
    <w:rsid w:val="003F1F67"/>
    <w:rsid w:val="003F25C7"/>
    <w:rsid w:val="003F35C8"/>
    <w:rsid w:val="003F480B"/>
    <w:rsid w:val="003F66A2"/>
    <w:rsid w:val="003F6A34"/>
    <w:rsid w:val="003F7964"/>
    <w:rsid w:val="003F7D33"/>
    <w:rsid w:val="00402077"/>
    <w:rsid w:val="004077E3"/>
    <w:rsid w:val="00410599"/>
    <w:rsid w:val="00413011"/>
    <w:rsid w:val="00415A03"/>
    <w:rsid w:val="004164CD"/>
    <w:rsid w:val="00416D99"/>
    <w:rsid w:val="00417A60"/>
    <w:rsid w:val="00417B9C"/>
    <w:rsid w:val="004205E8"/>
    <w:rsid w:val="004208CA"/>
    <w:rsid w:val="00421F40"/>
    <w:rsid w:val="00422BA7"/>
    <w:rsid w:val="00422CD6"/>
    <w:rsid w:val="00422F75"/>
    <w:rsid w:val="004230A5"/>
    <w:rsid w:val="00423A3B"/>
    <w:rsid w:val="00423FEE"/>
    <w:rsid w:val="0042413C"/>
    <w:rsid w:val="0042558E"/>
    <w:rsid w:val="00426737"/>
    <w:rsid w:val="00427DAB"/>
    <w:rsid w:val="004314B6"/>
    <w:rsid w:val="00433673"/>
    <w:rsid w:val="004336E0"/>
    <w:rsid w:val="00433DA0"/>
    <w:rsid w:val="00435224"/>
    <w:rsid w:val="004414B0"/>
    <w:rsid w:val="004424AD"/>
    <w:rsid w:val="00443F87"/>
    <w:rsid w:val="0044481D"/>
    <w:rsid w:val="00444B61"/>
    <w:rsid w:val="00444F12"/>
    <w:rsid w:val="00444F4E"/>
    <w:rsid w:val="00446287"/>
    <w:rsid w:val="00446300"/>
    <w:rsid w:val="004471C3"/>
    <w:rsid w:val="00447F3B"/>
    <w:rsid w:val="00451335"/>
    <w:rsid w:val="00453211"/>
    <w:rsid w:val="00453BAA"/>
    <w:rsid w:val="00455BBD"/>
    <w:rsid w:val="00457628"/>
    <w:rsid w:val="004609A9"/>
    <w:rsid w:val="00460FFB"/>
    <w:rsid w:val="00461158"/>
    <w:rsid w:val="00461A6D"/>
    <w:rsid w:val="00461FF1"/>
    <w:rsid w:val="00462DC0"/>
    <w:rsid w:val="00463D91"/>
    <w:rsid w:val="00465C06"/>
    <w:rsid w:val="004665CD"/>
    <w:rsid w:val="00470A39"/>
    <w:rsid w:val="00471A17"/>
    <w:rsid w:val="00472F61"/>
    <w:rsid w:val="00474460"/>
    <w:rsid w:val="00475458"/>
    <w:rsid w:val="0047641D"/>
    <w:rsid w:val="00476C48"/>
    <w:rsid w:val="004778CF"/>
    <w:rsid w:val="00480634"/>
    <w:rsid w:val="00483A9F"/>
    <w:rsid w:val="00483F64"/>
    <w:rsid w:val="004841C0"/>
    <w:rsid w:val="00485F00"/>
    <w:rsid w:val="00487C16"/>
    <w:rsid w:val="00492DFE"/>
    <w:rsid w:val="00494C67"/>
    <w:rsid w:val="00494DCD"/>
    <w:rsid w:val="004950E0"/>
    <w:rsid w:val="00495637"/>
    <w:rsid w:val="00496151"/>
    <w:rsid w:val="004A04A4"/>
    <w:rsid w:val="004A2102"/>
    <w:rsid w:val="004A2FF6"/>
    <w:rsid w:val="004A3C39"/>
    <w:rsid w:val="004A4F89"/>
    <w:rsid w:val="004A5CB7"/>
    <w:rsid w:val="004A5F88"/>
    <w:rsid w:val="004A6706"/>
    <w:rsid w:val="004A6985"/>
    <w:rsid w:val="004B1DF9"/>
    <w:rsid w:val="004B2D54"/>
    <w:rsid w:val="004B4F7D"/>
    <w:rsid w:val="004B513D"/>
    <w:rsid w:val="004B5BD2"/>
    <w:rsid w:val="004B78FA"/>
    <w:rsid w:val="004B79DE"/>
    <w:rsid w:val="004B7A29"/>
    <w:rsid w:val="004C084F"/>
    <w:rsid w:val="004C0C8E"/>
    <w:rsid w:val="004C120B"/>
    <w:rsid w:val="004C1E49"/>
    <w:rsid w:val="004C1F2F"/>
    <w:rsid w:val="004C2173"/>
    <w:rsid w:val="004C24D3"/>
    <w:rsid w:val="004C4370"/>
    <w:rsid w:val="004C4A6D"/>
    <w:rsid w:val="004C4CE2"/>
    <w:rsid w:val="004C61E4"/>
    <w:rsid w:val="004C675F"/>
    <w:rsid w:val="004C6B3E"/>
    <w:rsid w:val="004C7690"/>
    <w:rsid w:val="004D016E"/>
    <w:rsid w:val="004D0297"/>
    <w:rsid w:val="004D072F"/>
    <w:rsid w:val="004D0C97"/>
    <w:rsid w:val="004D1E95"/>
    <w:rsid w:val="004D2E15"/>
    <w:rsid w:val="004D59E8"/>
    <w:rsid w:val="004D602C"/>
    <w:rsid w:val="004E1808"/>
    <w:rsid w:val="004E2CF8"/>
    <w:rsid w:val="004E3F88"/>
    <w:rsid w:val="004E6007"/>
    <w:rsid w:val="004E68AE"/>
    <w:rsid w:val="004E6E52"/>
    <w:rsid w:val="004E6EEA"/>
    <w:rsid w:val="004E73CB"/>
    <w:rsid w:val="004F116D"/>
    <w:rsid w:val="004F2814"/>
    <w:rsid w:val="004F2CBF"/>
    <w:rsid w:val="004F2DFB"/>
    <w:rsid w:val="004F31CD"/>
    <w:rsid w:val="004F55B9"/>
    <w:rsid w:val="004F6022"/>
    <w:rsid w:val="004F630B"/>
    <w:rsid w:val="004F6531"/>
    <w:rsid w:val="004F7BE5"/>
    <w:rsid w:val="00500D88"/>
    <w:rsid w:val="0050108D"/>
    <w:rsid w:val="00501A37"/>
    <w:rsid w:val="00502930"/>
    <w:rsid w:val="0050325C"/>
    <w:rsid w:val="0050333C"/>
    <w:rsid w:val="00504BBB"/>
    <w:rsid w:val="00504FC6"/>
    <w:rsid w:val="005053A3"/>
    <w:rsid w:val="005069C4"/>
    <w:rsid w:val="005070D0"/>
    <w:rsid w:val="005073E7"/>
    <w:rsid w:val="005102A3"/>
    <w:rsid w:val="00511771"/>
    <w:rsid w:val="00512183"/>
    <w:rsid w:val="00513F4B"/>
    <w:rsid w:val="00515AC9"/>
    <w:rsid w:val="00515CB3"/>
    <w:rsid w:val="0051754A"/>
    <w:rsid w:val="00517F22"/>
    <w:rsid w:val="005213FF"/>
    <w:rsid w:val="005214F5"/>
    <w:rsid w:val="005264DA"/>
    <w:rsid w:val="005265DA"/>
    <w:rsid w:val="00526BA7"/>
    <w:rsid w:val="00533D44"/>
    <w:rsid w:val="005358BF"/>
    <w:rsid w:val="005373D5"/>
    <w:rsid w:val="00537567"/>
    <w:rsid w:val="00545EEF"/>
    <w:rsid w:val="00546141"/>
    <w:rsid w:val="00547484"/>
    <w:rsid w:val="005503F0"/>
    <w:rsid w:val="0055055E"/>
    <w:rsid w:val="00552E81"/>
    <w:rsid w:val="00554696"/>
    <w:rsid w:val="00555A1B"/>
    <w:rsid w:val="00557110"/>
    <w:rsid w:val="00562DC2"/>
    <w:rsid w:val="00566382"/>
    <w:rsid w:val="00566C96"/>
    <w:rsid w:val="00570574"/>
    <w:rsid w:val="00570A98"/>
    <w:rsid w:val="005711A4"/>
    <w:rsid w:val="00573ACC"/>
    <w:rsid w:val="00575CC1"/>
    <w:rsid w:val="00577A1E"/>
    <w:rsid w:val="005801EB"/>
    <w:rsid w:val="00582CAC"/>
    <w:rsid w:val="00582CDC"/>
    <w:rsid w:val="005832B0"/>
    <w:rsid w:val="005851BE"/>
    <w:rsid w:val="005879F7"/>
    <w:rsid w:val="00587BF3"/>
    <w:rsid w:val="00587C11"/>
    <w:rsid w:val="005935A4"/>
    <w:rsid w:val="00595AB6"/>
    <w:rsid w:val="00597CAB"/>
    <w:rsid w:val="005A1058"/>
    <w:rsid w:val="005A2175"/>
    <w:rsid w:val="005A25D2"/>
    <w:rsid w:val="005A4B5E"/>
    <w:rsid w:val="005A6327"/>
    <w:rsid w:val="005A66FA"/>
    <w:rsid w:val="005A7B86"/>
    <w:rsid w:val="005B1397"/>
    <w:rsid w:val="005B13B7"/>
    <w:rsid w:val="005B32A0"/>
    <w:rsid w:val="005B6557"/>
    <w:rsid w:val="005B6E3F"/>
    <w:rsid w:val="005C060D"/>
    <w:rsid w:val="005C34AC"/>
    <w:rsid w:val="005C4A76"/>
    <w:rsid w:val="005C4AC0"/>
    <w:rsid w:val="005C5158"/>
    <w:rsid w:val="005C52B8"/>
    <w:rsid w:val="005C76EA"/>
    <w:rsid w:val="005D07B1"/>
    <w:rsid w:val="005D1798"/>
    <w:rsid w:val="005D2890"/>
    <w:rsid w:val="005D3101"/>
    <w:rsid w:val="005D3375"/>
    <w:rsid w:val="005D4A5F"/>
    <w:rsid w:val="005D757F"/>
    <w:rsid w:val="005E098B"/>
    <w:rsid w:val="005E16C3"/>
    <w:rsid w:val="005E260F"/>
    <w:rsid w:val="005E3F7E"/>
    <w:rsid w:val="005E4303"/>
    <w:rsid w:val="005F06D6"/>
    <w:rsid w:val="005F23F2"/>
    <w:rsid w:val="005F35D5"/>
    <w:rsid w:val="005F3B54"/>
    <w:rsid w:val="005F570C"/>
    <w:rsid w:val="005F64B2"/>
    <w:rsid w:val="005F6C4F"/>
    <w:rsid w:val="0060013E"/>
    <w:rsid w:val="0060033B"/>
    <w:rsid w:val="00600DAF"/>
    <w:rsid w:val="006014FE"/>
    <w:rsid w:val="00601EE4"/>
    <w:rsid w:val="00602512"/>
    <w:rsid w:val="00602596"/>
    <w:rsid w:val="00602860"/>
    <w:rsid w:val="00603513"/>
    <w:rsid w:val="00603FF3"/>
    <w:rsid w:val="00604BF1"/>
    <w:rsid w:val="00605389"/>
    <w:rsid w:val="00605DA5"/>
    <w:rsid w:val="00610D01"/>
    <w:rsid w:val="006119FC"/>
    <w:rsid w:val="00612571"/>
    <w:rsid w:val="00613E59"/>
    <w:rsid w:val="00614134"/>
    <w:rsid w:val="006143CB"/>
    <w:rsid w:val="00614BCC"/>
    <w:rsid w:val="00617AA5"/>
    <w:rsid w:val="006217E0"/>
    <w:rsid w:val="006225D3"/>
    <w:rsid w:val="00622A84"/>
    <w:rsid w:val="00622E07"/>
    <w:rsid w:val="0062383A"/>
    <w:rsid w:val="00624236"/>
    <w:rsid w:val="0062557B"/>
    <w:rsid w:val="006259A9"/>
    <w:rsid w:val="0062755B"/>
    <w:rsid w:val="00631873"/>
    <w:rsid w:val="00631DF8"/>
    <w:rsid w:val="006331BE"/>
    <w:rsid w:val="00633960"/>
    <w:rsid w:val="00634B06"/>
    <w:rsid w:val="006366B0"/>
    <w:rsid w:val="00636933"/>
    <w:rsid w:val="00636F7E"/>
    <w:rsid w:val="00637C36"/>
    <w:rsid w:val="00637EFD"/>
    <w:rsid w:val="00642643"/>
    <w:rsid w:val="006428FF"/>
    <w:rsid w:val="0064367C"/>
    <w:rsid w:val="00644325"/>
    <w:rsid w:val="00644F32"/>
    <w:rsid w:val="0064715E"/>
    <w:rsid w:val="006475B6"/>
    <w:rsid w:val="006476B5"/>
    <w:rsid w:val="0065081A"/>
    <w:rsid w:val="00652D9D"/>
    <w:rsid w:val="0065599C"/>
    <w:rsid w:val="0066215B"/>
    <w:rsid w:val="00662DC4"/>
    <w:rsid w:val="0066351F"/>
    <w:rsid w:val="00666495"/>
    <w:rsid w:val="00666CFE"/>
    <w:rsid w:val="006671B2"/>
    <w:rsid w:val="00667F70"/>
    <w:rsid w:val="00672404"/>
    <w:rsid w:val="006728B8"/>
    <w:rsid w:val="00673C9A"/>
    <w:rsid w:val="0067509B"/>
    <w:rsid w:val="006751A4"/>
    <w:rsid w:val="006755A8"/>
    <w:rsid w:val="0067594B"/>
    <w:rsid w:val="00680FA9"/>
    <w:rsid w:val="0068453E"/>
    <w:rsid w:val="006846FA"/>
    <w:rsid w:val="00684B81"/>
    <w:rsid w:val="006853DE"/>
    <w:rsid w:val="00685D3B"/>
    <w:rsid w:val="00686267"/>
    <w:rsid w:val="00687097"/>
    <w:rsid w:val="00687AEA"/>
    <w:rsid w:val="00691432"/>
    <w:rsid w:val="0069236B"/>
    <w:rsid w:val="0069246D"/>
    <w:rsid w:val="00692B10"/>
    <w:rsid w:val="00693945"/>
    <w:rsid w:val="00694191"/>
    <w:rsid w:val="00695C2D"/>
    <w:rsid w:val="00695C4A"/>
    <w:rsid w:val="0069660B"/>
    <w:rsid w:val="006A3ADB"/>
    <w:rsid w:val="006A3E8D"/>
    <w:rsid w:val="006A49C9"/>
    <w:rsid w:val="006A4CB0"/>
    <w:rsid w:val="006A5236"/>
    <w:rsid w:val="006A526A"/>
    <w:rsid w:val="006B0994"/>
    <w:rsid w:val="006B0EF4"/>
    <w:rsid w:val="006B1A00"/>
    <w:rsid w:val="006B2C29"/>
    <w:rsid w:val="006B2EB3"/>
    <w:rsid w:val="006B3651"/>
    <w:rsid w:val="006B41C5"/>
    <w:rsid w:val="006B420D"/>
    <w:rsid w:val="006B426C"/>
    <w:rsid w:val="006B4F29"/>
    <w:rsid w:val="006C0476"/>
    <w:rsid w:val="006C0789"/>
    <w:rsid w:val="006C1B2F"/>
    <w:rsid w:val="006C3712"/>
    <w:rsid w:val="006C3A89"/>
    <w:rsid w:val="006C5331"/>
    <w:rsid w:val="006C7061"/>
    <w:rsid w:val="006C7A57"/>
    <w:rsid w:val="006D0785"/>
    <w:rsid w:val="006D0FCB"/>
    <w:rsid w:val="006D113C"/>
    <w:rsid w:val="006D2177"/>
    <w:rsid w:val="006D48BD"/>
    <w:rsid w:val="006D68C6"/>
    <w:rsid w:val="006D725A"/>
    <w:rsid w:val="006D7999"/>
    <w:rsid w:val="006E023F"/>
    <w:rsid w:val="006E0710"/>
    <w:rsid w:val="006E0A64"/>
    <w:rsid w:val="006E1167"/>
    <w:rsid w:val="006E1356"/>
    <w:rsid w:val="006E1772"/>
    <w:rsid w:val="006E221B"/>
    <w:rsid w:val="006E36D5"/>
    <w:rsid w:val="006E3C46"/>
    <w:rsid w:val="006E3C64"/>
    <w:rsid w:val="006E40BC"/>
    <w:rsid w:val="006E440E"/>
    <w:rsid w:val="006E5175"/>
    <w:rsid w:val="006E52F7"/>
    <w:rsid w:val="006E5BB4"/>
    <w:rsid w:val="006E714C"/>
    <w:rsid w:val="006E73D6"/>
    <w:rsid w:val="006F0138"/>
    <w:rsid w:val="006F01FD"/>
    <w:rsid w:val="006F111C"/>
    <w:rsid w:val="006F2384"/>
    <w:rsid w:val="006F3D35"/>
    <w:rsid w:val="006F3F29"/>
    <w:rsid w:val="006F4B58"/>
    <w:rsid w:val="006F4F4D"/>
    <w:rsid w:val="006F5C9C"/>
    <w:rsid w:val="006F6329"/>
    <w:rsid w:val="006F632A"/>
    <w:rsid w:val="006F7973"/>
    <w:rsid w:val="006F7FD8"/>
    <w:rsid w:val="007002B1"/>
    <w:rsid w:val="0070074B"/>
    <w:rsid w:val="00700F83"/>
    <w:rsid w:val="00702E5B"/>
    <w:rsid w:val="00703E60"/>
    <w:rsid w:val="00704067"/>
    <w:rsid w:val="0070490E"/>
    <w:rsid w:val="00706622"/>
    <w:rsid w:val="00707227"/>
    <w:rsid w:val="00707C5F"/>
    <w:rsid w:val="00710ACE"/>
    <w:rsid w:val="00710F37"/>
    <w:rsid w:val="00710FB3"/>
    <w:rsid w:val="0071183A"/>
    <w:rsid w:val="00711CAA"/>
    <w:rsid w:val="00712CDF"/>
    <w:rsid w:val="00713222"/>
    <w:rsid w:val="007146CC"/>
    <w:rsid w:val="00717B79"/>
    <w:rsid w:val="007200B5"/>
    <w:rsid w:val="00720C43"/>
    <w:rsid w:val="007219AD"/>
    <w:rsid w:val="00723EF0"/>
    <w:rsid w:val="00723F43"/>
    <w:rsid w:val="00724585"/>
    <w:rsid w:val="00725842"/>
    <w:rsid w:val="00730137"/>
    <w:rsid w:val="007301AA"/>
    <w:rsid w:val="00730A2B"/>
    <w:rsid w:val="007317CA"/>
    <w:rsid w:val="007321B4"/>
    <w:rsid w:val="00733AD9"/>
    <w:rsid w:val="00734906"/>
    <w:rsid w:val="00735D57"/>
    <w:rsid w:val="00736018"/>
    <w:rsid w:val="007368D2"/>
    <w:rsid w:val="00736E29"/>
    <w:rsid w:val="007379FE"/>
    <w:rsid w:val="00737EB0"/>
    <w:rsid w:val="007407FF"/>
    <w:rsid w:val="00741C3B"/>
    <w:rsid w:val="00741ED6"/>
    <w:rsid w:val="00742D25"/>
    <w:rsid w:val="007438C3"/>
    <w:rsid w:val="00743D4E"/>
    <w:rsid w:val="00745EFE"/>
    <w:rsid w:val="007463B5"/>
    <w:rsid w:val="00747E70"/>
    <w:rsid w:val="007504AF"/>
    <w:rsid w:val="00751488"/>
    <w:rsid w:val="00752338"/>
    <w:rsid w:val="007564D9"/>
    <w:rsid w:val="0075716A"/>
    <w:rsid w:val="00760EEC"/>
    <w:rsid w:val="007628B5"/>
    <w:rsid w:val="00763199"/>
    <w:rsid w:val="007632A1"/>
    <w:rsid w:val="00763BBB"/>
    <w:rsid w:val="0076619A"/>
    <w:rsid w:val="007667AC"/>
    <w:rsid w:val="00766F6B"/>
    <w:rsid w:val="00771847"/>
    <w:rsid w:val="0077384A"/>
    <w:rsid w:val="00775CE0"/>
    <w:rsid w:val="007806DB"/>
    <w:rsid w:val="0078083F"/>
    <w:rsid w:val="0078223C"/>
    <w:rsid w:val="00784B7D"/>
    <w:rsid w:val="007914CE"/>
    <w:rsid w:val="00791D35"/>
    <w:rsid w:val="0079217F"/>
    <w:rsid w:val="0079373F"/>
    <w:rsid w:val="00794C9B"/>
    <w:rsid w:val="0079669D"/>
    <w:rsid w:val="007A0E9F"/>
    <w:rsid w:val="007A124F"/>
    <w:rsid w:val="007A1569"/>
    <w:rsid w:val="007A37C0"/>
    <w:rsid w:val="007A3A20"/>
    <w:rsid w:val="007A3B75"/>
    <w:rsid w:val="007A45A6"/>
    <w:rsid w:val="007A5939"/>
    <w:rsid w:val="007B0E92"/>
    <w:rsid w:val="007B18BC"/>
    <w:rsid w:val="007B1B77"/>
    <w:rsid w:val="007B2076"/>
    <w:rsid w:val="007B208A"/>
    <w:rsid w:val="007B38D1"/>
    <w:rsid w:val="007B3DE9"/>
    <w:rsid w:val="007B5168"/>
    <w:rsid w:val="007B5362"/>
    <w:rsid w:val="007B5D9A"/>
    <w:rsid w:val="007B785F"/>
    <w:rsid w:val="007B7C71"/>
    <w:rsid w:val="007C0BB1"/>
    <w:rsid w:val="007C0ED8"/>
    <w:rsid w:val="007C2CC1"/>
    <w:rsid w:val="007C2F35"/>
    <w:rsid w:val="007C2FD2"/>
    <w:rsid w:val="007C372E"/>
    <w:rsid w:val="007C4084"/>
    <w:rsid w:val="007C4230"/>
    <w:rsid w:val="007C4424"/>
    <w:rsid w:val="007C48B7"/>
    <w:rsid w:val="007C510E"/>
    <w:rsid w:val="007C5B5A"/>
    <w:rsid w:val="007C7972"/>
    <w:rsid w:val="007D0B03"/>
    <w:rsid w:val="007D2345"/>
    <w:rsid w:val="007D57C2"/>
    <w:rsid w:val="007D5991"/>
    <w:rsid w:val="007D64B6"/>
    <w:rsid w:val="007D6DF5"/>
    <w:rsid w:val="007E0646"/>
    <w:rsid w:val="007E0734"/>
    <w:rsid w:val="007E14E9"/>
    <w:rsid w:val="007E33C2"/>
    <w:rsid w:val="007E79D6"/>
    <w:rsid w:val="007E7BB8"/>
    <w:rsid w:val="007F0238"/>
    <w:rsid w:val="007F06EF"/>
    <w:rsid w:val="007F1638"/>
    <w:rsid w:val="007F3179"/>
    <w:rsid w:val="007F328B"/>
    <w:rsid w:val="007F3677"/>
    <w:rsid w:val="007F37D4"/>
    <w:rsid w:val="007F3FF2"/>
    <w:rsid w:val="007F4220"/>
    <w:rsid w:val="007F4E42"/>
    <w:rsid w:val="007F72F5"/>
    <w:rsid w:val="00800149"/>
    <w:rsid w:val="008012CA"/>
    <w:rsid w:val="00802824"/>
    <w:rsid w:val="00802B01"/>
    <w:rsid w:val="0080364F"/>
    <w:rsid w:val="00803AC4"/>
    <w:rsid w:val="00804C7D"/>
    <w:rsid w:val="008058DD"/>
    <w:rsid w:val="008059CF"/>
    <w:rsid w:val="00806C11"/>
    <w:rsid w:val="00807849"/>
    <w:rsid w:val="00810EDB"/>
    <w:rsid w:val="008118D2"/>
    <w:rsid w:val="008121B9"/>
    <w:rsid w:val="0081229E"/>
    <w:rsid w:val="008128C7"/>
    <w:rsid w:val="00813972"/>
    <w:rsid w:val="0081510A"/>
    <w:rsid w:val="00815DA2"/>
    <w:rsid w:val="00815EB8"/>
    <w:rsid w:val="0081608E"/>
    <w:rsid w:val="008160A5"/>
    <w:rsid w:val="00816522"/>
    <w:rsid w:val="00817F85"/>
    <w:rsid w:val="008206FD"/>
    <w:rsid w:val="00821625"/>
    <w:rsid w:val="00821796"/>
    <w:rsid w:val="00822527"/>
    <w:rsid w:val="0082272A"/>
    <w:rsid w:val="0082373F"/>
    <w:rsid w:val="008266CA"/>
    <w:rsid w:val="00826715"/>
    <w:rsid w:val="0083146F"/>
    <w:rsid w:val="0083175F"/>
    <w:rsid w:val="008326A4"/>
    <w:rsid w:val="00832704"/>
    <w:rsid w:val="008329A2"/>
    <w:rsid w:val="00834528"/>
    <w:rsid w:val="00834A3A"/>
    <w:rsid w:val="00834AAD"/>
    <w:rsid w:val="00835356"/>
    <w:rsid w:val="008360EF"/>
    <w:rsid w:val="00836666"/>
    <w:rsid w:val="00836C67"/>
    <w:rsid w:val="00837DEE"/>
    <w:rsid w:val="00840D12"/>
    <w:rsid w:val="00841FCC"/>
    <w:rsid w:val="0084394F"/>
    <w:rsid w:val="00843C5A"/>
    <w:rsid w:val="00843ECE"/>
    <w:rsid w:val="00844D75"/>
    <w:rsid w:val="008461A5"/>
    <w:rsid w:val="00846E73"/>
    <w:rsid w:val="008473BB"/>
    <w:rsid w:val="00851D84"/>
    <w:rsid w:val="00851F56"/>
    <w:rsid w:val="008520AD"/>
    <w:rsid w:val="00852ECC"/>
    <w:rsid w:val="00853114"/>
    <w:rsid w:val="00853625"/>
    <w:rsid w:val="00855F17"/>
    <w:rsid w:val="0085619A"/>
    <w:rsid w:val="00857CA9"/>
    <w:rsid w:val="008618DF"/>
    <w:rsid w:val="00862663"/>
    <w:rsid w:val="00862A01"/>
    <w:rsid w:val="0086318B"/>
    <w:rsid w:val="008646C0"/>
    <w:rsid w:val="00864A91"/>
    <w:rsid w:val="00865C96"/>
    <w:rsid w:val="00866805"/>
    <w:rsid w:val="0086698A"/>
    <w:rsid w:val="008710BC"/>
    <w:rsid w:val="008737CE"/>
    <w:rsid w:val="00875777"/>
    <w:rsid w:val="008772F7"/>
    <w:rsid w:val="008777E6"/>
    <w:rsid w:val="00880D12"/>
    <w:rsid w:val="00882A73"/>
    <w:rsid w:val="00882B50"/>
    <w:rsid w:val="008840D5"/>
    <w:rsid w:val="0088487F"/>
    <w:rsid w:val="00884D49"/>
    <w:rsid w:val="00885831"/>
    <w:rsid w:val="008869A2"/>
    <w:rsid w:val="00886D3C"/>
    <w:rsid w:val="00886DA1"/>
    <w:rsid w:val="0088700B"/>
    <w:rsid w:val="00887379"/>
    <w:rsid w:val="00890AC2"/>
    <w:rsid w:val="00892F0F"/>
    <w:rsid w:val="00893A1B"/>
    <w:rsid w:val="00896BB7"/>
    <w:rsid w:val="00896E3B"/>
    <w:rsid w:val="008A07DF"/>
    <w:rsid w:val="008A1AD1"/>
    <w:rsid w:val="008A1CB9"/>
    <w:rsid w:val="008A4854"/>
    <w:rsid w:val="008A4BAD"/>
    <w:rsid w:val="008A5EA1"/>
    <w:rsid w:val="008A6FE8"/>
    <w:rsid w:val="008A70EA"/>
    <w:rsid w:val="008A73E9"/>
    <w:rsid w:val="008A78DE"/>
    <w:rsid w:val="008B01E6"/>
    <w:rsid w:val="008B1DEC"/>
    <w:rsid w:val="008B3A1B"/>
    <w:rsid w:val="008B4180"/>
    <w:rsid w:val="008B698C"/>
    <w:rsid w:val="008B6C07"/>
    <w:rsid w:val="008B7DBF"/>
    <w:rsid w:val="008C0B0F"/>
    <w:rsid w:val="008C4107"/>
    <w:rsid w:val="008C46EB"/>
    <w:rsid w:val="008C535D"/>
    <w:rsid w:val="008C62FE"/>
    <w:rsid w:val="008C7161"/>
    <w:rsid w:val="008C71BE"/>
    <w:rsid w:val="008D1007"/>
    <w:rsid w:val="008D14F4"/>
    <w:rsid w:val="008D2F69"/>
    <w:rsid w:val="008D3DFD"/>
    <w:rsid w:val="008D44E7"/>
    <w:rsid w:val="008D5E5F"/>
    <w:rsid w:val="008D76E8"/>
    <w:rsid w:val="008DA634"/>
    <w:rsid w:val="008E119D"/>
    <w:rsid w:val="008E196F"/>
    <w:rsid w:val="008E1CF2"/>
    <w:rsid w:val="008E56BB"/>
    <w:rsid w:val="008E6E23"/>
    <w:rsid w:val="008E7812"/>
    <w:rsid w:val="008E79CE"/>
    <w:rsid w:val="008F2691"/>
    <w:rsid w:val="008F29B9"/>
    <w:rsid w:val="008F3919"/>
    <w:rsid w:val="008F46A5"/>
    <w:rsid w:val="008F4A3F"/>
    <w:rsid w:val="008F56A4"/>
    <w:rsid w:val="008F58B0"/>
    <w:rsid w:val="008F7696"/>
    <w:rsid w:val="008F7E2A"/>
    <w:rsid w:val="0090284E"/>
    <w:rsid w:val="009052FA"/>
    <w:rsid w:val="009052FF"/>
    <w:rsid w:val="009063BA"/>
    <w:rsid w:val="009112E6"/>
    <w:rsid w:val="00912776"/>
    <w:rsid w:val="00912B12"/>
    <w:rsid w:val="009135FD"/>
    <w:rsid w:val="00913CD4"/>
    <w:rsid w:val="00913DFC"/>
    <w:rsid w:val="00914AE4"/>
    <w:rsid w:val="00915576"/>
    <w:rsid w:val="00917DC7"/>
    <w:rsid w:val="009201E7"/>
    <w:rsid w:val="00921373"/>
    <w:rsid w:val="00925578"/>
    <w:rsid w:val="00926495"/>
    <w:rsid w:val="00926BC8"/>
    <w:rsid w:val="00927DD1"/>
    <w:rsid w:val="0093573B"/>
    <w:rsid w:val="00936421"/>
    <w:rsid w:val="00936C53"/>
    <w:rsid w:val="0093763F"/>
    <w:rsid w:val="009376BE"/>
    <w:rsid w:val="009417BD"/>
    <w:rsid w:val="0094190F"/>
    <w:rsid w:val="00941C46"/>
    <w:rsid w:val="00942BE0"/>
    <w:rsid w:val="00943541"/>
    <w:rsid w:val="00944640"/>
    <w:rsid w:val="00945282"/>
    <w:rsid w:val="00945E7A"/>
    <w:rsid w:val="00947054"/>
    <w:rsid w:val="00947062"/>
    <w:rsid w:val="00947EAF"/>
    <w:rsid w:val="00951249"/>
    <w:rsid w:val="009525F8"/>
    <w:rsid w:val="009538E0"/>
    <w:rsid w:val="00953DF4"/>
    <w:rsid w:val="0095458C"/>
    <w:rsid w:val="009561D7"/>
    <w:rsid w:val="00956513"/>
    <w:rsid w:val="009632C9"/>
    <w:rsid w:val="00963A6C"/>
    <w:rsid w:val="009647B4"/>
    <w:rsid w:val="0096556D"/>
    <w:rsid w:val="009656BA"/>
    <w:rsid w:val="0096602B"/>
    <w:rsid w:val="0097036F"/>
    <w:rsid w:val="009704E8"/>
    <w:rsid w:val="00971912"/>
    <w:rsid w:val="009738A9"/>
    <w:rsid w:val="0097459E"/>
    <w:rsid w:val="00974C0A"/>
    <w:rsid w:val="0097698D"/>
    <w:rsid w:val="009770DD"/>
    <w:rsid w:val="009778E7"/>
    <w:rsid w:val="00980E38"/>
    <w:rsid w:val="00981383"/>
    <w:rsid w:val="00984770"/>
    <w:rsid w:val="00985F64"/>
    <w:rsid w:val="00987638"/>
    <w:rsid w:val="00990D0D"/>
    <w:rsid w:val="00991E7C"/>
    <w:rsid w:val="00992CC8"/>
    <w:rsid w:val="00992E7D"/>
    <w:rsid w:val="00993436"/>
    <w:rsid w:val="00994606"/>
    <w:rsid w:val="009959B6"/>
    <w:rsid w:val="009963C7"/>
    <w:rsid w:val="00997EDD"/>
    <w:rsid w:val="009A11FB"/>
    <w:rsid w:val="009A1748"/>
    <w:rsid w:val="009A1D14"/>
    <w:rsid w:val="009A1E6D"/>
    <w:rsid w:val="009A2FF1"/>
    <w:rsid w:val="009A5DA7"/>
    <w:rsid w:val="009A66E0"/>
    <w:rsid w:val="009A743E"/>
    <w:rsid w:val="009B006C"/>
    <w:rsid w:val="009B041B"/>
    <w:rsid w:val="009B0701"/>
    <w:rsid w:val="009B2ECB"/>
    <w:rsid w:val="009B4679"/>
    <w:rsid w:val="009B53E0"/>
    <w:rsid w:val="009B5DA3"/>
    <w:rsid w:val="009B6077"/>
    <w:rsid w:val="009C0423"/>
    <w:rsid w:val="009C45B4"/>
    <w:rsid w:val="009C58AF"/>
    <w:rsid w:val="009C5E9A"/>
    <w:rsid w:val="009C67E3"/>
    <w:rsid w:val="009C76EE"/>
    <w:rsid w:val="009D1092"/>
    <w:rsid w:val="009D160E"/>
    <w:rsid w:val="009D190A"/>
    <w:rsid w:val="009D3482"/>
    <w:rsid w:val="009D4C8A"/>
    <w:rsid w:val="009D4E4D"/>
    <w:rsid w:val="009D5E78"/>
    <w:rsid w:val="009D6588"/>
    <w:rsid w:val="009E0397"/>
    <w:rsid w:val="009E1468"/>
    <w:rsid w:val="009E1AC2"/>
    <w:rsid w:val="009E1CDD"/>
    <w:rsid w:val="009E39BB"/>
    <w:rsid w:val="009E3ACD"/>
    <w:rsid w:val="009E3EE1"/>
    <w:rsid w:val="009E5444"/>
    <w:rsid w:val="009E55D5"/>
    <w:rsid w:val="009E5BB0"/>
    <w:rsid w:val="009F17A5"/>
    <w:rsid w:val="009F2749"/>
    <w:rsid w:val="009F28DE"/>
    <w:rsid w:val="009F3D81"/>
    <w:rsid w:val="009F3EC9"/>
    <w:rsid w:val="009F44D1"/>
    <w:rsid w:val="009F4E88"/>
    <w:rsid w:val="00A00907"/>
    <w:rsid w:val="00A03ABE"/>
    <w:rsid w:val="00A04656"/>
    <w:rsid w:val="00A06051"/>
    <w:rsid w:val="00A06955"/>
    <w:rsid w:val="00A07F1D"/>
    <w:rsid w:val="00A10A3D"/>
    <w:rsid w:val="00A11EA4"/>
    <w:rsid w:val="00A136C9"/>
    <w:rsid w:val="00A14DC0"/>
    <w:rsid w:val="00A14E6A"/>
    <w:rsid w:val="00A166E6"/>
    <w:rsid w:val="00A17118"/>
    <w:rsid w:val="00A17296"/>
    <w:rsid w:val="00A2011A"/>
    <w:rsid w:val="00A2078F"/>
    <w:rsid w:val="00A2260B"/>
    <w:rsid w:val="00A23D5E"/>
    <w:rsid w:val="00A25115"/>
    <w:rsid w:val="00A271E7"/>
    <w:rsid w:val="00A276B9"/>
    <w:rsid w:val="00A27F91"/>
    <w:rsid w:val="00A30086"/>
    <w:rsid w:val="00A311C4"/>
    <w:rsid w:val="00A31B02"/>
    <w:rsid w:val="00A321CE"/>
    <w:rsid w:val="00A32A56"/>
    <w:rsid w:val="00A32F8B"/>
    <w:rsid w:val="00A34C8B"/>
    <w:rsid w:val="00A34F6B"/>
    <w:rsid w:val="00A35D64"/>
    <w:rsid w:val="00A36D1D"/>
    <w:rsid w:val="00A36D6E"/>
    <w:rsid w:val="00A37447"/>
    <w:rsid w:val="00A3767B"/>
    <w:rsid w:val="00A4031C"/>
    <w:rsid w:val="00A4045A"/>
    <w:rsid w:val="00A4052C"/>
    <w:rsid w:val="00A40F2F"/>
    <w:rsid w:val="00A41251"/>
    <w:rsid w:val="00A41F8B"/>
    <w:rsid w:val="00A426B1"/>
    <w:rsid w:val="00A43607"/>
    <w:rsid w:val="00A4465D"/>
    <w:rsid w:val="00A44677"/>
    <w:rsid w:val="00A473EB"/>
    <w:rsid w:val="00A47EE0"/>
    <w:rsid w:val="00A501BF"/>
    <w:rsid w:val="00A502F5"/>
    <w:rsid w:val="00A50B8B"/>
    <w:rsid w:val="00A5102D"/>
    <w:rsid w:val="00A51206"/>
    <w:rsid w:val="00A51B12"/>
    <w:rsid w:val="00A53E8E"/>
    <w:rsid w:val="00A54E1E"/>
    <w:rsid w:val="00A55330"/>
    <w:rsid w:val="00A56356"/>
    <w:rsid w:val="00A571C2"/>
    <w:rsid w:val="00A604D2"/>
    <w:rsid w:val="00A61B72"/>
    <w:rsid w:val="00A6342B"/>
    <w:rsid w:val="00A638DB"/>
    <w:rsid w:val="00A63EFE"/>
    <w:rsid w:val="00A6536F"/>
    <w:rsid w:val="00A65F7D"/>
    <w:rsid w:val="00A6608B"/>
    <w:rsid w:val="00A6647B"/>
    <w:rsid w:val="00A66962"/>
    <w:rsid w:val="00A67EA4"/>
    <w:rsid w:val="00A70495"/>
    <w:rsid w:val="00A70A91"/>
    <w:rsid w:val="00A7118C"/>
    <w:rsid w:val="00A711E3"/>
    <w:rsid w:val="00A7275D"/>
    <w:rsid w:val="00A750EC"/>
    <w:rsid w:val="00A75268"/>
    <w:rsid w:val="00A764F1"/>
    <w:rsid w:val="00A76A31"/>
    <w:rsid w:val="00A77182"/>
    <w:rsid w:val="00A77D15"/>
    <w:rsid w:val="00A81188"/>
    <w:rsid w:val="00A81C84"/>
    <w:rsid w:val="00A824F8"/>
    <w:rsid w:val="00A8326D"/>
    <w:rsid w:val="00A85420"/>
    <w:rsid w:val="00A854E2"/>
    <w:rsid w:val="00A85587"/>
    <w:rsid w:val="00A85933"/>
    <w:rsid w:val="00A85B4A"/>
    <w:rsid w:val="00A85C1A"/>
    <w:rsid w:val="00A872DF"/>
    <w:rsid w:val="00A87AB3"/>
    <w:rsid w:val="00A9084B"/>
    <w:rsid w:val="00A911D1"/>
    <w:rsid w:val="00A912E6"/>
    <w:rsid w:val="00A933C0"/>
    <w:rsid w:val="00A94D6A"/>
    <w:rsid w:val="00A96426"/>
    <w:rsid w:val="00A96750"/>
    <w:rsid w:val="00A96B62"/>
    <w:rsid w:val="00AA02C5"/>
    <w:rsid w:val="00AA044A"/>
    <w:rsid w:val="00AA1154"/>
    <w:rsid w:val="00AA1B2F"/>
    <w:rsid w:val="00AA27D7"/>
    <w:rsid w:val="00AA3ADA"/>
    <w:rsid w:val="00AA63CD"/>
    <w:rsid w:val="00AA6D44"/>
    <w:rsid w:val="00AA72FA"/>
    <w:rsid w:val="00AA7D90"/>
    <w:rsid w:val="00AB111C"/>
    <w:rsid w:val="00AB2CA5"/>
    <w:rsid w:val="00AB3755"/>
    <w:rsid w:val="00AB40E3"/>
    <w:rsid w:val="00AB7BE0"/>
    <w:rsid w:val="00AC02A0"/>
    <w:rsid w:val="00AC030F"/>
    <w:rsid w:val="00AC19C0"/>
    <w:rsid w:val="00AC3B8C"/>
    <w:rsid w:val="00AD033F"/>
    <w:rsid w:val="00AD2B11"/>
    <w:rsid w:val="00AD4237"/>
    <w:rsid w:val="00AD528D"/>
    <w:rsid w:val="00AD5520"/>
    <w:rsid w:val="00AD6F5F"/>
    <w:rsid w:val="00AD70CE"/>
    <w:rsid w:val="00AD73AC"/>
    <w:rsid w:val="00AD7B9D"/>
    <w:rsid w:val="00AE13E5"/>
    <w:rsid w:val="00AE19E1"/>
    <w:rsid w:val="00AE1B53"/>
    <w:rsid w:val="00AE22B1"/>
    <w:rsid w:val="00AE27B5"/>
    <w:rsid w:val="00AE2BE5"/>
    <w:rsid w:val="00AE3ADA"/>
    <w:rsid w:val="00AE450C"/>
    <w:rsid w:val="00AE465B"/>
    <w:rsid w:val="00AE5061"/>
    <w:rsid w:val="00AE6A58"/>
    <w:rsid w:val="00AE70B6"/>
    <w:rsid w:val="00AF0683"/>
    <w:rsid w:val="00AF129E"/>
    <w:rsid w:val="00AF620D"/>
    <w:rsid w:val="00AF73BB"/>
    <w:rsid w:val="00AF782E"/>
    <w:rsid w:val="00AF7898"/>
    <w:rsid w:val="00AF7A9C"/>
    <w:rsid w:val="00B00F96"/>
    <w:rsid w:val="00B01B03"/>
    <w:rsid w:val="00B022E5"/>
    <w:rsid w:val="00B0298A"/>
    <w:rsid w:val="00B03F08"/>
    <w:rsid w:val="00B0550F"/>
    <w:rsid w:val="00B10D78"/>
    <w:rsid w:val="00B12726"/>
    <w:rsid w:val="00B14027"/>
    <w:rsid w:val="00B14AA0"/>
    <w:rsid w:val="00B15589"/>
    <w:rsid w:val="00B15DE1"/>
    <w:rsid w:val="00B16985"/>
    <w:rsid w:val="00B17CB8"/>
    <w:rsid w:val="00B17F5C"/>
    <w:rsid w:val="00B21AE5"/>
    <w:rsid w:val="00B24967"/>
    <w:rsid w:val="00B2546B"/>
    <w:rsid w:val="00B2562D"/>
    <w:rsid w:val="00B259FF"/>
    <w:rsid w:val="00B26F2A"/>
    <w:rsid w:val="00B277A4"/>
    <w:rsid w:val="00B32490"/>
    <w:rsid w:val="00B3406B"/>
    <w:rsid w:val="00B34FA7"/>
    <w:rsid w:val="00B365C4"/>
    <w:rsid w:val="00B36DE0"/>
    <w:rsid w:val="00B404A7"/>
    <w:rsid w:val="00B4166D"/>
    <w:rsid w:val="00B446C9"/>
    <w:rsid w:val="00B45878"/>
    <w:rsid w:val="00B460F8"/>
    <w:rsid w:val="00B466C1"/>
    <w:rsid w:val="00B46ABE"/>
    <w:rsid w:val="00B472B8"/>
    <w:rsid w:val="00B473F8"/>
    <w:rsid w:val="00B5197D"/>
    <w:rsid w:val="00B51E2C"/>
    <w:rsid w:val="00B5218C"/>
    <w:rsid w:val="00B538D4"/>
    <w:rsid w:val="00B53B8F"/>
    <w:rsid w:val="00B54C50"/>
    <w:rsid w:val="00B56232"/>
    <w:rsid w:val="00B56979"/>
    <w:rsid w:val="00B61A30"/>
    <w:rsid w:val="00B62725"/>
    <w:rsid w:val="00B62801"/>
    <w:rsid w:val="00B62997"/>
    <w:rsid w:val="00B63A27"/>
    <w:rsid w:val="00B64536"/>
    <w:rsid w:val="00B646F7"/>
    <w:rsid w:val="00B64CBE"/>
    <w:rsid w:val="00B65288"/>
    <w:rsid w:val="00B6657D"/>
    <w:rsid w:val="00B67472"/>
    <w:rsid w:val="00B70B41"/>
    <w:rsid w:val="00B73184"/>
    <w:rsid w:val="00B7367B"/>
    <w:rsid w:val="00B768E9"/>
    <w:rsid w:val="00B77342"/>
    <w:rsid w:val="00B77DCF"/>
    <w:rsid w:val="00B804AB"/>
    <w:rsid w:val="00B81B1B"/>
    <w:rsid w:val="00B824F8"/>
    <w:rsid w:val="00B82B41"/>
    <w:rsid w:val="00B8372E"/>
    <w:rsid w:val="00B847B6"/>
    <w:rsid w:val="00B84D35"/>
    <w:rsid w:val="00B85A40"/>
    <w:rsid w:val="00B861C9"/>
    <w:rsid w:val="00B8767E"/>
    <w:rsid w:val="00B915F7"/>
    <w:rsid w:val="00B91A12"/>
    <w:rsid w:val="00B92AB8"/>
    <w:rsid w:val="00B92EFA"/>
    <w:rsid w:val="00B93C51"/>
    <w:rsid w:val="00B93CDC"/>
    <w:rsid w:val="00B948B4"/>
    <w:rsid w:val="00B9537B"/>
    <w:rsid w:val="00B95763"/>
    <w:rsid w:val="00B970E1"/>
    <w:rsid w:val="00B97470"/>
    <w:rsid w:val="00BA3781"/>
    <w:rsid w:val="00BA3809"/>
    <w:rsid w:val="00BA3B2B"/>
    <w:rsid w:val="00BA3B9B"/>
    <w:rsid w:val="00BA40DF"/>
    <w:rsid w:val="00BA46C0"/>
    <w:rsid w:val="00BA4727"/>
    <w:rsid w:val="00BA5B8F"/>
    <w:rsid w:val="00BA6CA1"/>
    <w:rsid w:val="00BB13C2"/>
    <w:rsid w:val="00BB1CF2"/>
    <w:rsid w:val="00BB5B03"/>
    <w:rsid w:val="00BC1427"/>
    <w:rsid w:val="00BC15F9"/>
    <w:rsid w:val="00BC1F8A"/>
    <w:rsid w:val="00BC3AEB"/>
    <w:rsid w:val="00BC4413"/>
    <w:rsid w:val="00BC4709"/>
    <w:rsid w:val="00BC5169"/>
    <w:rsid w:val="00BD06FC"/>
    <w:rsid w:val="00BD0955"/>
    <w:rsid w:val="00BD1EFB"/>
    <w:rsid w:val="00BD251A"/>
    <w:rsid w:val="00BD4A40"/>
    <w:rsid w:val="00BD596D"/>
    <w:rsid w:val="00BD6609"/>
    <w:rsid w:val="00BE1465"/>
    <w:rsid w:val="00BE24BC"/>
    <w:rsid w:val="00BE2E90"/>
    <w:rsid w:val="00BE467F"/>
    <w:rsid w:val="00BE5BC5"/>
    <w:rsid w:val="00BE6A23"/>
    <w:rsid w:val="00BE6AEF"/>
    <w:rsid w:val="00BE76F5"/>
    <w:rsid w:val="00BE79EE"/>
    <w:rsid w:val="00BE7E4F"/>
    <w:rsid w:val="00BF07EC"/>
    <w:rsid w:val="00BF098C"/>
    <w:rsid w:val="00BF3109"/>
    <w:rsid w:val="00BF3D61"/>
    <w:rsid w:val="00BF4493"/>
    <w:rsid w:val="00BF4855"/>
    <w:rsid w:val="00BF513C"/>
    <w:rsid w:val="00BF55EF"/>
    <w:rsid w:val="00BF5C3D"/>
    <w:rsid w:val="00C00C8D"/>
    <w:rsid w:val="00C00F70"/>
    <w:rsid w:val="00C016DE"/>
    <w:rsid w:val="00C01BB1"/>
    <w:rsid w:val="00C036D0"/>
    <w:rsid w:val="00C060F6"/>
    <w:rsid w:val="00C10909"/>
    <w:rsid w:val="00C10B54"/>
    <w:rsid w:val="00C111C5"/>
    <w:rsid w:val="00C1295C"/>
    <w:rsid w:val="00C12B4B"/>
    <w:rsid w:val="00C13049"/>
    <w:rsid w:val="00C131F1"/>
    <w:rsid w:val="00C139DA"/>
    <w:rsid w:val="00C15113"/>
    <w:rsid w:val="00C15BC5"/>
    <w:rsid w:val="00C15E05"/>
    <w:rsid w:val="00C2517F"/>
    <w:rsid w:val="00C26DCA"/>
    <w:rsid w:val="00C274E3"/>
    <w:rsid w:val="00C32301"/>
    <w:rsid w:val="00C32A84"/>
    <w:rsid w:val="00C35C29"/>
    <w:rsid w:val="00C36CAA"/>
    <w:rsid w:val="00C4034D"/>
    <w:rsid w:val="00C4328B"/>
    <w:rsid w:val="00C44AC4"/>
    <w:rsid w:val="00C44AF2"/>
    <w:rsid w:val="00C45683"/>
    <w:rsid w:val="00C46178"/>
    <w:rsid w:val="00C466F2"/>
    <w:rsid w:val="00C47069"/>
    <w:rsid w:val="00C475F9"/>
    <w:rsid w:val="00C478A3"/>
    <w:rsid w:val="00C5042F"/>
    <w:rsid w:val="00C519C0"/>
    <w:rsid w:val="00C52434"/>
    <w:rsid w:val="00C563C5"/>
    <w:rsid w:val="00C56436"/>
    <w:rsid w:val="00C56CB2"/>
    <w:rsid w:val="00C605A3"/>
    <w:rsid w:val="00C6124A"/>
    <w:rsid w:val="00C61936"/>
    <w:rsid w:val="00C6221A"/>
    <w:rsid w:val="00C63F81"/>
    <w:rsid w:val="00C64FAB"/>
    <w:rsid w:val="00C66FAE"/>
    <w:rsid w:val="00C679DC"/>
    <w:rsid w:val="00C702DB"/>
    <w:rsid w:val="00C70B4F"/>
    <w:rsid w:val="00C758E5"/>
    <w:rsid w:val="00C762B0"/>
    <w:rsid w:val="00C772F7"/>
    <w:rsid w:val="00C7784D"/>
    <w:rsid w:val="00C814CF"/>
    <w:rsid w:val="00C835AF"/>
    <w:rsid w:val="00C8385D"/>
    <w:rsid w:val="00C840BE"/>
    <w:rsid w:val="00C8506A"/>
    <w:rsid w:val="00C86070"/>
    <w:rsid w:val="00C90165"/>
    <w:rsid w:val="00C90981"/>
    <w:rsid w:val="00C92B1C"/>
    <w:rsid w:val="00C92BC7"/>
    <w:rsid w:val="00C92C28"/>
    <w:rsid w:val="00C92F7E"/>
    <w:rsid w:val="00C94000"/>
    <w:rsid w:val="00C9492F"/>
    <w:rsid w:val="00C968B2"/>
    <w:rsid w:val="00C97A7C"/>
    <w:rsid w:val="00C97A98"/>
    <w:rsid w:val="00C97F59"/>
    <w:rsid w:val="00C97FD6"/>
    <w:rsid w:val="00CA05D7"/>
    <w:rsid w:val="00CA144A"/>
    <w:rsid w:val="00CA15FB"/>
    <w:rsid w:val="00CA2099"/>
    <w:rsid w:val="00CA5D84"/>
    <w:rsid w:val="00CA6DFB"/>
    <w:rsid w:val="00CA7615"/>
    <w:rsid w:val="00CB0A82"/>
    <w:rsid w:val="00CB1D73"/>
    <w:rsid w:val="00CB243F"/>
    <w:rsid w:val="00CB3565"/>
    <w:rsid w:val="00CC05AA"/>
    <w:rsid w:val="00CC2FFF"/>
    <w:rsid w:val="00CC51DD"/>
    <w:rsid w:val="00CC5714"/>
    <w:rsid w:val="00CC6123"/>
    <w:rsid w:val="00CC74F9"/>
    <w:rsid w:val="00CD0C3A"/>
    <w:rsid w:val="00CD0DCB"/>
    <w:rsid w:val="00CD1848"/>
    <w:rsid w:val="00CD3504"/>
    <w:rsid w:val="00CD4C8B"/>
    <w:rsid w:val="00CD521B"/>
    <w:rsid w:val="00CD5267"/>
    <w:rsid w:val="00CD6CB7"/>
    <w:rsid w:val="00CD730C"/>
    <w:rsid w:val="00CD7DFA"/>
    <w:rsid w:val="00CE3A62"/>
    <w:rsid w:val="00CE3D53"/>
    <w:rsid w:val="00CE3FBE"/>
    <w:rsid w:val="00CE41BB"/>
    <w:rsid w:val="00CE5C4F"/>
    <w:rsid w:val="00CE7237"/>
    <w:rsid w:val="00CE781B"/>
    <w:rsid w:val="00CF250E"/>
    <w:rsid w:val="00CF2D4D"/>
    <w:rsid w:val="00CF3501"/>
    <w:rsid w:val="00CF6FB4"/>
    <w:rsid w:val="00D00C8B"/>
    <w:rsid w:val="00D033F6"/>
    <w:rsid w:val="00D04A9A"/>
    <w:rsid w:val="00D04CDB"/>
    <w:rsid w:val="00D05F09"/>
    <w:rsid w:val="00D06D74"/>
    <w:rsid w:val="00D07B74"/>
    <w:rsid w:val="00D101AE"/>
    <w:rsid w:val="00D102CA"/>
    <w:rsid w:val="00D114DA"/>
    <w:rsid w:val="00D1178A"/>
    <w:rsid w:val="00D11856"/>
    <w:rsid w:val="00D13EBF"/>
    <w:rsid w:val="00D13FB7"/>
    <w:rsid w:val="00D1530A"/>
    <w:rsid w:val="00D17719"/>
    <w:rsid w:val="00D20B99"/>
    <w:rsid w:val="00D20BFF"/>
    <w:rsid w:val="00D20C24"/>
    <w:rsid w:val="00D210F8"/>
    <w:rsid w:val="00D21553"/>
    <w:rsid w:val="00D218A6"/>
    <w:rsid w:val="00D22138"/>
    <w:rsid w:val="00D2255E"/>
    <w:rsid w:val="00D229D0"/>
    <w:rsid w:val="00D231E4"/>
    <w:rsid w:val="00D27B2C"/>
    <w:rsid w:val="00D31213"/>
    <w:rsid w:val="00D34E50"/>
    <w:rsid w:val="00D403A0"/>
    <w:rsid w:val="00D411C1"/>
    <w:rsid w:val="00D4187D"/>
    <w:rsid w:val="00D42BBE"/>
    <w:rsid w:val="00D42BDF"/>
    <w:rsid w:val="00D45223"/>
    <w:rsid w:val="00D454B3"/>
    <w:rsid w:val="00D45E47"/>
    <w:rsid w:val="00D46AC8"/>
    <w:rsid w:val="00D50628"/>
    <w:rsid w:val="00D51140"/>
    <w:rsid w:val="00D51E03"/>
    <w:rsid w:val="00D5284A"/>
    <w:rsid w:val="00D532C5"/>
    <w:rsid w:val="00D556BE"/>
    <w:rsid w:val="00D55B2A"/>
    <w:rsid w:val="00D55F91"/>
    <w:rsid w:val="00D567D4"/>
    <w:rsid w:val="00D574CD"/>
    <w:rsid w:val="00D5789D"/>
    <w:rsid w:val="00D57F37"/>
    <w:rsid w:val="00D60344"/>
    <w:rsid w:val="00D6226A"/>
    <w:rsid w:val="00D64438"/>
    <w:rsid w:val="00D74FB1"/>
    <w:rsid w:val="00D75345"/>
    <w:rsid w:val="00D758D9"/>
    <w:rsid w:val="00D7624C"/>
    <w:rsid w:val="00D774C9"/>
    <w:rsid w:val="00D779A6"/>
    <w:rsid w:val="00D8028C"/>
    <w:rsid w:val="00D834B0"/>
    <w:rsid w:val="00D84C48"/>
    <w:rsid w:val="00D84EBC"/>
    <w:rsid w:val="00D84F01"/>
    <w:rsid w:val="00D85D3F"/>
    <w:rsid w:val="00D86BEA"/>
    <w:rsid w:val="00D87866"/>
    <w:rsid w:val="00D87974"/>
    <w:rsid w:val="00D90A89"/>
    <w:rsid w:val="00D90D29"/>
    <w:rsid w:val="00D91D02"/>
    <w:rsid w:val="00D92AA8"/>
    <w:rsid w:val="00D95908"/>
    <w:rsid w:val="00D96BC5"/>
    <w:rsid w:val="00DA0FF4"/>
    <w:rsid w:val="00DA2BE9"/>
    <w:rsid w:val="00DA37C4"/>
    <w:rsid w:val="00DA3FD3"/>
    <w:rsid w:val="00DA54F3"/>
    <w:rsid w:val="00DA6476"/>
    <w:rsid w:val="00DA6E9A"/>
    <w:rsid w:val="00DA73D6"/>
    <w:rsid w:val="00DB02B2"/>
    <w:rsid w:val="00DB489D"/>
    <w:rsid w:val="00DB648D"/>
    <w:rsid w:val="00DC09B8"/>
    <w:rsid w:val="00DC0D1D"/>
    <w:rsid w:val="00DC218E"/>
    <w:rsid w:val="00DC25F6"/>
    <w:rsid w:val="00DC3107"/>
    <w:rsid w:val="00DC3749"/>
    <w:rsid w:val="00DC419B"/>
    <w:rsid w:val="00DC4ACC"/>
    <w:rsid w:val="00DC4F2F"/>
    <w:rsid w:val="00DC5AEB"/>
    <w:rsid w:val="00DC5DE9"/>
    <w:rsid w:val="00DD0B7A"/>
    <w:rsid w:val="00DD28E2"/>
    <w:rsid w:val="00DD4377"/>
    <w:rsid w:val="00DD7156"/>
    <w:rsid w:val="00DE12B0"/>
    <w:rsid w:val="00DE211F"/>
    <w:rsid w:val="00DE24F8"/>
    <w:rsid w:val="00DE2F7F"/>
    <w:rsid w:val="00DE4297"/>
    <w:rsid w:val="00DE4F19"/>
    <w:rsid w:val="00DE518C"/>
    <w:rsid w:val="00DE5387"/>
    <w:rsid w:val="00DE5417"/>
    <w:rsid w:val="00DE5764"/>
    <w:rsid w:val="00DE77A1"/>
    <w:rsid w:val="00DF0344"/>
    <w:rsid w:val="00DF113D"/>
    <w:rsid w:val="00DF5B2E"/>
    <w:rsid w:val="00E030B6"/>
    <w:rsid w:val="00E03E99"/>
    <w:rsid w:val="00E04C8E"/>
    <w:rsid w:val="00E061B4"/>
    <w:rsid w:val="00E107CB"/>
    <w:rsid w:val="00E1279A"/>
    <w:rsid w:val="00E15DD4"/>
    <w:rsid w:val="00E16BF7"/>
    <w:rsid w:val="00E17ECA"/>
    <w:rsid w:val="00E20D4C"/>
    <w:rsid w:val="00E21AEC"/>
    <w:rsid w:val="00E22210"/>
    <w:rsid w:val="00E24B47"/>
    <w:rsid w:val="00E25894"/>
    <w:rsid w:val="00E27869"/>
    <w:rsid w:val="00E2796C"/>
    <w:rsid w:val="00E30CA4"/>
    <w:rsid w:val="00E31469"/>
    <w:rsid w:val="00E328BC"/>
    <w:rsid w:val="00E3353D"/>
    <w:rsid w:val="00E33C21"/>
    <w:rsid w:val="00E352CF"/>
    <w:rsid w:val="00E35886"/>
    <w:rsid w:val="00E3A974"/>
    <w:rsid w:val="00E41C71"/>
    <w:rsid w:val="00E421D3"/>
    <w:rsid w:val="00E42DFA"/>
    <w:rsid w:val="00E43DC6"/>
    <w:rsid w:val="00E44E62"/>
    <w:rsid w:val="00E46234"/>
    <w:rsid w:val="00E46C0A"/>
    <w:rsid w:val="00E47831"/>
    <w:rsid w:val="00E51C00"/>
    <w:rsid w:val="00E521B0"/>
    <w:rsid w:val="00E53279"/>
    <w:rsid w:val="00E536D1"/>
    <w:rsid w:val="00E53A3F"/>
    <w:rsid w:val="00E54EEF"/>
    <w:rsid w:val="00E55543"/>
    <w:rsid w:val="00E55DA8"/>
    <w:rsid w:val="00E563D9"/>
    <w:rsid w:val="00E57134"/>
    <w:rsid w:val="00E57DCA"/>
    <w:rsid w:val="00E61964"/>
    <w:rsid w:val="00E61AE2"/>
    <w:rsid w:val="00E61B97"/>
    <w:rsid w:val="00E628CE"/>
    <w:rsid w:val="00E62978"/>
    <w:rsid w:val="00E63C8E"/>
    <w:rsid w:val="00E65E89"/>
    <w:rsid w:val="00E67EB1"/>
    <w:rsid w:val="00E70A3D"/>
    <w:rsid w:val="00E713EF"/>
    <w:rsid w:val="00E7216A"/>
    <w:rsid w:val="00E763B2"/>
    <w:rsid w:val="00E807FC"/>
    <w:rsid w:val="00E80F7E"/>
    <w:rsid w:val="00E81A31"/>
    <w:rsid w:val="00E81F36"/>
    <w:rsid w:val="00E8348E"/>
    <w:rsid w:val="00E84721"/>
    <w:rsid w:val="00E84B24"/>
    <w:rsid w:val="00E84D53"/>
    <w:rsid w:val="00E85A57"/>
    <w:rsid w:val="00E85E48"/>
    <w:rsid w:val="00E92639"/>
    <w:rsid w:val="00E92E39"/>
    <w:rsid w:val="00E9429F"/>
    <w:rsid w:val="00E94D67"/>
    <w:rsid w:val="00E95545"/>
    <w:rsid w:val="00E956A2"/>
    <w:rsid w:val="00E95FA4"/>
    <w:rsid w:val="00E9605F"/>
    <w:rsid w:val="00E96DD6"/>
    <w:rsid w:val="00E96EF9"/>
    <w:rsid w:val="00EA0DA7"/>
    <w:rsid w:val="00EA2EEC"/>
    <w:rsid w:val="00EA3864"/>
    <w:rsid w:val="00EB0EBB"/>
    <w:rsid w:val="00EB17BD"/>
    <w:rsid w:val="00EB24D9"/>
    <w:rsid w:val="00EB46DA"/>
    <w:rsid w:val="00EB4D46"/>
    <w:rsid w:val="00EB57FC"/>
    <w:rsid w:val="00EB6223"/>
    <w:rsid w:val="00EB6352"/>
    <w:rsid w:val="00EB6BF0"/>
    <w:rsid w:val="00EB7447"/>
    <w:rsid w:val="00EB7A49"/>
    <w:rsid w:val="00EC3E67"/>
    <w:rsid w:val="00EC428D"/>
    <w:rsid w:val="00EC48A8"/>
    <w:rsid w:val="00EC49CD"/>
    <w:rsid w:val="00EC507B"/>
    <w:rsid w:val="00EC54B4"/>
    <w:rsid w:val="00EC636B"/>
    <w:rsid w:val="00ED0D0C"/>
    <w:rsid w:val="00ED20B3"/>
    <w:rsid w:val="00ED213C"/>
    <w:rsid w:val="00ED423A"/>
    <w:rsid w:val="00ED526A"/>
    <w:rsid w:val="00ED5D53"/>
    <w:rsid w:val="00ED5E71"/>
    <w:rsid w:val="00ED7083"/>
    <w:rsid w:val="00ED7889"/>
    <w:rsid w:val="00ED7E7B"/>
    <w:rsid w:val="00EE0171"/>
    <w:rsid w:val="00EE14C0"/>
    <w:rsid w:val="00EE1602"/>
    <w:rsid w:val="00EE1EDE"/>
    <w:rsid w:val="00EE32CC"/>
    <w:rsid w:val="00EE4408"/>
    <w:rsid w:val="00EE57E3"/>
    <w:rsid w:val="00EE6824"/>
    <w:rsid w:val="00EE7E16"/>
    <w:rsid w:val="00EF0771"/>
    <w:rsid w:val="00EF1375"/>
    <w:rsid w:val="00EF1F6D"/>
    <w:rsid w:val="00EF4B88"/>
    <w:rsid w:val="00EF4E3E"/>
    <w:rsid w:val="00EF5A7A"/>
    <w:rsid w:val="00EF6582"/>
    <w:rsid w:val="00EF6C47"/>
    <w:rsid w:val="00EF7C69"/>
    <w:rsid w:val="00F013FF"/>
    <w:rsid w:val="00F0220F"/>
    <w:rsid w:val="00F02FA6"/>
    <w:rsid w:val="00F03B17"/>
    <w:rsid w:val="00F045BF"/>
    <w:rsid w:val="00F05617"/>
    <w:rsid w:val="00F06C96"/>
    <w:rsid w:val="00F110DF"/>
    <w:rsid w:val="00F111E6"/>
    <w:rsid w:val="00F11EFB"/>
    <w:rsid w:val="00F130D7"/>
    <w:rsid w:val="00F13EEC"/>
    <w:rsid w:val="00F15B0F"/>
    <w:rsid w:val="00F15BC4"/>
    <w:rsid w:val="00F15EB0"/>
    <w:rsid w:val="00F1670B"/>
    <w:rsid w:val="00F17186"/>
    <w:rsid w:val="00F172D2"/>
    <w:rsid w:val="00F17787"/>
    <w:rsid w:val="00F17F3D"/>
    <w:rsid w:val="00F2034A"/>
    <w:rsid w:val="00F22275"/>
    <w:rsid w:val="00F26EA3"/>
    <w:rsid w:val="00F31857"/>
    <w:rsid w:val="00F31DBB"/>
    <w:rsid w:val="00F322D6"/>
    <w:rsid w:val="00F324D9"/>
    <w:rsid w:val="00F34FA1"/>
    <w:rsid w:val="00F35EB3"/>
    <w:rsid w:val="00F364E0"/>
    <w:rsid w:val="00F368F0"/>
    <w:rsid w:val="00F36FF6"/>
    <w:rsid w:val="00F377F8"/>
    <w:rsid w:val="00F40400"/>
    <w:rsid w:val="00F40828"/>
    <w:rsid w:val="00F40C03"/>
    <w:rsid w:val="00F40CEE"/>
    <w:rsid w:val="00F40EBE"/>
    <w:rsid w:val="00F41E4D"/>
    <w:rsid w:val="00F44086"/>
    <w:rsid w:val="00F45CAD"/>
    <w:rsid w:val="00F462D3"/>
    <w:rsid w:val="00F46374"/>
    <w:rsid w:val="00F4770C"/>
    <w:rsid w:val="00F52BEB"/>
    <w:rsid w:val="00F52DFC"/>
    <w:rsid w:val="00F533C2"/>
    <w:rsid w:val="00F538FC"/>
    <w:rsid w:val="00F545DC"/>
    <w:rsid w:val="00F546AD"/>
    <w:rsid w:val="00F5655A"/>
    <w:rsid w:val="00F56B23"/>
    <w:rsid w:val="00F56FE7"/>
    <w:rsid w:val="00F60662"/>
    <w:rsid w:val="00F60F21"/>
    <w:rsid w:val="00F6161C"/>
    <w:rsid w:val="00F61B04"/>
    <w:rsid w:val="00F62C08"/>
    <w:rsid w:val="00F63651"/>
    <w:rsid w:val="00F636F6"/>
    <w:rsid w:val="00F646D3"/>
    <w:rsid w:val="00F671E9"/>
    <w:rsid w:val="00F722CE"/>
    <w:rsid w:val="00F74770"/>
    <w:rsid w:val="00F75CFB"/>
    <w:rsid w:val="00F761A5"/>
    <w:rsid w:val="00F76767"/>
    <w:rsid w:val="00F80B2D"/>
    <w:rsid w:val="00F80CF3"/>
    <w:rsid w:val="00F8114D"/>
    <w:rsid w:val="00F82094"/>
    <w:rsid w:val="00F83065"/>
    <w:rsid w:val="00F83681"/>
    <w:rsid w:val="00F8613A"/>
    <w:rsid w:val="00F86F9C"/>
    <w:rsid w:val="00F877CC"/>
    <w:rsid w:val="00F92D04"/>
    <w:rsid w:val="00F934E9"/>
    <w:rsid w:val="00F93F48"/>
    <w:rsid w:val="00F94216"/>
    <w:rsid w:val="00F943BB"/>
    <w:rsid w:val="00F952F1"/>
    <w:rsid w:val="00F95C23"/>
    <w:rsid w:val="00F975DE"/>
    <w:rsid w:val="00F97C8C"/>
    <w:rsid w:val="00FA08C0"/>
    <w:rsid w:val="00FA1633"/>
    <w:rsid w:val="00FA16ED"/>
    <w:rsid w:val="00FA180D"/>
    <w:rsid w:val="00FA1B27"/>
    <w:rsid w:val="00FA29C7"/>
    <w:rsid w:val="00FA50FF"/>
    <w:rsid w:val="00FA59D8"/>
    <w:rsid w:val="00FA5F43"/>
    <w:rsid w:val="00FA7A05"/>
    <w:rsid w:val="00FB00F0"/>
    <w:rsid w:val="00FB16E1"/>
    <w:rsid w:val="00FB1DB9"/>
    <w:rsid w:val="00FB223C"/>
    <w:rsid w:val="00FB23D6"/>
    <w:rsid w:val="00FB274D"/>
    <w:rsid w:val="00FB2B66"/>
    <w:rsid w:val="00FB6D38"/>
    <w:rsid w:val="00FB74E2"/>
    <w:rsid w:val="00FB7615"/>
    <w:rsid w:val="00FC1EC4"/>
    <w:rsid w:val="00FC2D55"/>
    <w:rsid w:val="00FC3158"/>
    <w:rsid w:val="00FC4C90"/>
    <w:rsid w:val="00FC6D05"/>
    <w:rsid w:val="00FC6E8C"/>
    <w:rsid w:val="00FC75E2"/>
    <w:rsid w:val="00FC7A02"/>
    <w:rsid w:val="00FC7C42"/>
    <w:rsid w:val="00FD1AD1"/>
    <w:rsid w:val="00FD2628"/>
    <w:rsid w:val="00FD39AA"/>
    <w:rsid w:val="00FD4977"/>
    <w:rsid w:val="00FD537F"/>
    <w:rsid w:val="00FD53D4"/>
    <w:rsid w:val="00FD674A"/>
    <w:rsid w:val="00FD764C"/>
    <w:rsid w:val="00FD7940"/>
    <w:rsid w:val="00FE0316"/>
    <w:rsid w:val="00FE0441"/>
    <w:rsid w:val="00FE1878"/>
    <w:rsid w:val="00FE1B53"/>
    <w:rsid w:val="00FE1F17"/>
    <w:rsid w:val="00FF03ED"/>
    <w:rsid w:val="00FF1547"/>
    <w:rsid w:val="00FF2EBB"/>
    <w:rsid w:val="00FF49C9"/>
    <w:rsid w:val="00FF4E59"/>
    <w:rsid w:val="00FF50F1"/>
    <w:rsid w:val="00FF7C28"/>
    <w:rsid w:val="01598E4D"/>
    <w:rsid w:val="017731A6"/>
    <w:rsid w:val="01CD37D7"/>
    <w:rsid w:val="01FC62AF"/>
    <w:rsid w:val="01FCE004"/>
    <w:rsid w:val="02321CEB"/>
    <w:rsid w:val="0282AA79"/>
    <w:rsid w:val="0290DE02"/>
    <w:rsid w:val="02BFB3A8"/>
    <w:rsid w:val="02D1CCC8"/>
    <w:rsid w:val="02D27FFF"/>
    <w:rsid w:val="02D43B5B"/>
    <w:rsid w:val="02DA8136"/>
    <w:rsid w:val="03055DE1"/>
    <w:rsid w:val="032B68AF"/>
    <w:rsid w:val="032F4ED0"/>
    <w:rsid w:val="03BC5F15"/>
    <w:rsid w:val="03FD5938"/>
    <w:rsid w:val="04342D6C"/>
    <w:rsid w:val="044081EF"/>
    <w:rsid w:val="0444754E"/>
    <w:rsid w:val="045F6FE6"/>
    <w:rsid w:val="04901BA7"/>
    <w:rsid w:val="04B636BD"/>
    <w:rsid w:val="05222DC2"/>
    <w:rsid w:val="052D2D80"/>
    <w:rsid w:val="05475347"/>
    <w:rsid w:val="058CAF47"/>
    <w:rsid w:val="059F8E93"/>
    <w:rsid w:val="05A4332B"/>
    <w:rsid w:val="05DC49E3"/>
    <w:rsid w:val="05F207E0"/>
    <w:rsid w:val="0623B468"/>
    <w:rsid w:val="067A399B"/>
    <w:rsid w:val="068EFDB5"/>
    <w:rsid w:val="06CA48B3"/>
    <w:rsid w:val="070D12B7"/>
    <w:rsid w:val="071D37C9"/>
    <w:rsid w:val="0740C147"/>
    <w:rsid w:val="0744865D"/>
    <w:rsid w:val="074F6804"/>
    <w:rsid w:val="078394FA"/>
    <w:rsid w:val="07B90196"/>
    <w:rsid w:val="07ED69C5"/>
    <w:rsid w:val="0806C2DD"/>
    <w:rsid w:val="081DE91A"/>
    <w:rsid w:val="0853DC1B"/>
    <w:rsid w:val="085C11A6"/>
    <w:rsid w:val="08A8F619"/>
    <w:rsid w:val="08BC14A8"/>
    <w:rsid w:val="08EA35BE"/>
    <w:rsid w:val="08F4721B"/>
    <w:rsid w:val="091AC6D3"/>
    <w:rsid w:val="09539730"/>
    <w:rsid w:val="096DCBFA"/>
    <w:rsid w:val="09A3B1C1"/>
    <w:rsid w:val="09CF5154"/>
    <w:rsid w:val="0A2A6CF5"/>
    <w:rsid w:val="0A40968A"/>
    <w:rsid w:val="0AE30069"/>
    <w:rsid w:val="0B1ACB6E"/>
    <w:rsid w:val="0B4CD990"/>
    <w:rsid w:val="0B5E0D53"/>
    <w:rsid w:val="0B677C9D"/>
    <w:rsid w:val="0B86B1EB"/>
    <w:rsid w:val="0BAA3B96"/>
    <w:rsid w:val="0BDB4C72"/>
    <w:rsid w:val="0C0058CE"/>
    <w:rsid w:val="0C89CA9D"/>
    <w:rsid w:val="0C9E90A0"/>
    <w:rsid w:val="0CA39C56"/>
    <w:rsid w:val="0CD83C92"/>
    <w:rsid w:val="0CEE177A"/>
    <w:rsid w:val="0D1004F8"/>
    <w:rsid w:val="0D166C74"/>
    <w:rsid w:val="0D734420"/>
    <w:rsid w:val="0DA26BE5"/>
    <w:rsid w:val="0DA8BAB0"/>
    <w:rsid w:val="0DC48D92"/>
    <w:rsid w:val="0E3D7AA5"/>
    <w:rsid w:val="0E73218F"/>
    <w:rsid w:val="0E7437BE"/>
    <w:rsid w:val="0EB19A8A"/>
    <w:rsid w:val="0EB2E1DF"/>
    <w:rsid w:val="0EDEAC35"/>
    <w:rsid w:val="0EE3C8DF"/>
    <w:rsid w:val="0F5EE03C"/>
    <w:rsid w:val="0F6601EA"/>
    <w:rsid w:val="0F666E7C"/>
    <w:rsid w:val="0F8907AC"/>
    <w:rsid w:val="0F99FC22"/>
    <w:rsid w:val="0FABCD1A"/>
    <w:rsid w:val="0FDD2DE9"/>
    <w:rsid w:val="109FBF82"/>
    <w:rsid w:val="10A5FFDA"/>
    <w:rsid w:val="10B21BEA"/>
    <w:rsid w:val="10BB9EA6"/>
    <w:rsid w:val="10BF7DA9"/>
    <w:rsid w:val="10DADBB4"/>
    <w:rsid w:val="10F60E5D"/>
    <w:rsid w:val="110AE0FD"/>
    <w:rsid w:val="110BD137"/>
    <w:rsid w:val="114915C5"/>
    <w:rsid w:val="11516203"/>
    <w:rsid w:val="1186E775"/>
    <w:rsid w:val="119061BB"/>
    <w:rsid w:val="11EB090B"/>
    <w:rsid w:val="11FD5A99"/>
    <w:rsid w:val="127AAC84"/>
    <w:rsid w:val="128B33FA"/>
    <w:rsid w:val="129D08F9"/>
    <w:rsid w:val="12AD6EB2"/>
    <w:rsid w:val="12BAD184"/>
    <w:rsid w:val="12DBB7A6"/>
    <w:rsid w:val="12E22383"/>
    <w:rsid w:val="1359FF89"/>
    <w:rsid w:val="135A91EC"/>
    <w:rsid w:val="13613934"/>
    <w:rsid w:val="13614746"/>
    <w:rsid w:val="1374DD4B"/>
    <w:rsid w:val="13A9903A"/>
    <w:rsid w:val="13B09D9C"/>
    <w:rsid w:val="14473672"/>
    <w:rsid w:val="144FC3FC"/>
    <w:rsid w:val="145A73D4"/>
    <w:rsid w:val="1464D268"/>
    <w:rsid w:val="1478E3C7"/>
    <w:rsid w:val="14EDE105"/>
    <w:rsid w:val="1564AB77"/>
    <w:rsid w:val="15AC38A1"/>
    <w:rsid w:val="15F5146F"/>
    <w:rsid w:val="15FC2C8E"/>
    <w:rsid w:val="1603BDBD"/>
    <w:rsid w:val="163ABC6B"/>
    <w:rsid w:val="164CD8E0"/>
    <w:rsid w:val="164E82B3"/>
    <w:rsid w:val="167CF09E"/>
    <w:rsid w:val="16C2E2CD"/>
    <w:rsid w:val="16EB9046"/>
    <w:rsid w:val="17160F66"/>
    <w:rsid w:val="17281476"/>
    <w:rsid w:val="177A06FD"/>
    <w:rsid w:val="17A7ABC9"/>
    <w:rsid w:val="18070731"/>
    <w:rsid w:val="181C972A"/>
    <w:rsid w:val="182F6E47"/>
    <w:rsid w:val="182FBA92"/>
    <w:rsid w:val="187AF9D3"/>
    <w:rsid w:val="18A9E26F"/>
    <w:rsid w:val="18F83318"/>
    <w:rsid w:val="18FE76B4"/>
    <w:rsid w:val="1920089C"/>
    <w:rsid w:val="198BD152"/>
    <w:rsid w:val="1992CE00"/>
    <w:rsid w:val="19F5D9B2"/>
    <w:rsid w:val="19F71497"/>
    <w:rsid w:val="1A376050"/>
    <w:rsid w:val="1A5684CE"/>
    <w:rsid w:val="1A720E6D"/>
    <w:rsid w:val="1AA35588"/>
    <w:rsid w:val="1AA3805F"/>
    <w:rsid w:val="1AA3CF25"/>
    <w:rsid w:val="1AC699DB"/>
    <w:rsid w:val="1AEBE919"/>
    <w:rsid w:val="1AEF1C10"/>
    <w:rsid w:val="1AFD57FD"/>
    <w:rsid w:val="1B0056BB"/>
    <w:rsid w:val="1B9083D0"/>
    <w:rsid w:val="1BB79A00"/>
    <w:rsid w:val="1BE3365C"/>
    <w:rsid w:val="1BF68123"/>
    <w:rsid w:val="1C176035"/>
    <w:rsid w:val="1C1D2B8B"/>
    <w:rsid w:val="1C4B4210"/>
    <w:rsid w:val="1CF2BCE0"/>
    <w:rsid w:val="1D1ED338"/>
    <w:rsid w:val="1D4A4E60"/>
    <w:rsid w:val="1DFC8AEE"/>
    <w:rsid w:val="1E2FDE3F"/>
    <w:rsid w:val="1E667D63"/>
    <w:rsid w:val="1E6A0AE9"/>
    <w:rsid w:val="1E886A94"/>
    <w:rsid w:val="1EA9C219"/>
    <w:rsid w:val="1EB533FB"/>
    <w:rsid w:val="1EB8B711"/>
    <w:rsid w:val="1EE6D5F2"/>
    <w:rsid w:val="1F23A9CA"/>
    <w:rsid w:val="1F3E7D08"/>
    <w:rsid w:val="1F4874B8"/>
    <w:rsid w:val="1F67FAD4"/>
    <w:rsid w:val="1F6D9813"/>
    <w:rsid w:val="1F7E6D8C"/>
    <w:rsid w:val="1F9C61EC"/>
    <w:rsid w:val="1FBFB4C9"/>
    <w:rsid w:val="1FF12FB5"/>
    <w:rsid w:val="207832A7"/>
    <w:rsid w:val="207D04D0"/>
    <w:rsid w:val="208786A7"/>
    <w:rsid w:val="20915EF7"/>
    <w:rsid w:val="20D615B7"/>
    <w:rsid w:val="21086882"/>
    <w:rsid w:val="210A8996"/>
    <w:rsid w:val="2129BD53"/>
    <w:rsid w:val="2141D9C8"/>
    <w:rsid w:val="21440AE5"/>
    <w:rsid w:val="214E5424"/>
    <w:rsid w:val="217E65BF"/>
    <w:rsid w:val="218C3EAA"/>
    <w:rsid w:val="219DA758"/>
    <w:rsid w:val="219FBE25"/>
    <w:rsid w:val="21F3C86C"/>
    <w:rsid w:val="223BDBED"/>
    <w:rsid w:val="225F565C"/>
    <w:rsid w:val="22792C8B"/>
    <w:rsid w:val="228A3EE0"/>
    <w:rsid w:val="237040D6"/>
    <w:rsid w:val="237144E3"/>
    <w:rsid w:val="23F4DCE7"/>
    <w:rsid w:val="23FA9A76"/>
    <w:rsid w:val="2464A734"/>
    <w:rsid w:val="24C32FAB"/>
    <w:rsid w:val="24DF0BB9"/>
    <w:rsid w:val="251C1694"/>
    <w:rsid w:val="25210F16"/>
    <w:rsid w:val="252EB45F"/>
    <w:rsid w:val="2533357D"/>
    <w:rsid w:val="25B454D0"/>
    <w:rsid w:val="25F402AE"/>
    <w:rsid w:val="26062F64"/>
    <w:rsid w:val="265A59C1"/>
    <w:rsid w:val="26A0D1B1"/>
    <w:rsid w:val="2742E4AE"/>
    <w:rsid w:val="275A22D7"/>
    <w:rsid w:val="27B8F69A"/>
    <w:rsid w:val="27D48C35"/>
    <w:rsid w:val="27DFA186"/>
    <w:rsid w:val="28223057"/>
    <w:rsid w:val="28351636"/>
    <w:rsid w:val="28436990"/>
    <w:rsid w:val="2851D7DE"/>
    <w:rsid w:val="28755B63"/>
    <w:rsid w:val="289E4789"/>
    <w:rsid w:val="28A9DF5B"/>
    <w:rsid w:val="28DDD800"/>
    <w:rsid w:val="28EB8A60"/>
    <w:rsid w:val="28EFC771"/>
    <w:rsid w:val="293DAF23"/>
    <w:rsid w:val="295F5107"/>
    <w:rsid w:val="29600612"/>
    <w:rsid w:val="29628183"/>
    <w:rsid w:val="2A3228FF"/>
    <w:rsid w:val="2A7030EB"/>
    <w:rsid w:val="2AD0A53A"/>
    <w:rsid w:val="2BE6313F"/>
    <w:rsid w:val="2C5F2821"/>
    <w:rsid w:val="2C7C485D"/>
    <w:rsid w:val="2C8C672A"/>
    <w:rsid w:val="2CF9AFA8"/>
    <w:rsid w:val="2D14AD6A"/>
    <w:rsid w:val="2D5D16C0"/>
    <w:rsid w:val="2DB13507"/>
    <w:rsid w:val="2DD5FFB6"/>
    <w:rsid w:val="2DE71FD8"/>
    <w:rsid w:val="2DEF0D99"/>
    <w:rsid w:val="2E195CC3"/>
    <w:rsid w:val="2E2CFE10"/>
    <w:rsid w:val="2EA649D2"/>
    <w:rsid w:val="2EE2D386"/>
    <w:rsid w:val="2F34B71B"/>
    <w:rsid w:val="2F552470"/>
    <w:rsid w:val="2F6982CC"/>
    <w:rsid w:val="2F775A49"/>
    <w:rsid w:val="2F7DDCA0"/>
    <w:rsid w:val="2FAEAAC2"/>
    <w:rsid w:val="2FCBEA01"/>
    <w:rsid w:val="3009C6B3"/>
    <w:rsid w:val="300DCEFD"/>
    <w:rsid w:val="3086B88C"/>
    <w:rsid w:val="308D571B"/>
    <w:rsid w:val="3091BA55"/>
    <w:rsid w:val="30A96830"/>
    <w:rsid w:val="30C1367D"/>
    <w:rsid w:val="30C1F3DA"/>
    <w:rsid w:val="30D42676"/>
    <w:rsid w:val="30E473B9"/>
    <w:rsid w:val="3110853B"/>
    <w:rsid w:val="3122A24A"/>
    <w:rsid w:val="31235589"/>
    <w:rsid w:val="31B03EF3"/>
    <w:rsid w:val="31CD0761"/>
    <w:rsid w:val="31CDADCC"/>
    <w:rsid w:val="31F5054D"/>
    <w:rsid w:val="3246ABD7"/>
    <w:rsid w:val="3279E821"/>
    <w:rsid w:val="32816D15"/>
    <w:rsid w:val="32BF4606"/>
    <w:rsid w:val="32C35297"/>
    <w:rsid w:val="32E905BB"/>
    <w:rsid w:val="32FA3B79"/>
    <w:rsid w:val="33219EBC"/>
    <w:rsid w:val="3347C688"/>
    <w:rsid w:val="33540566"/>
    <w:rsid w:val="3393169B"/>
    <w:rsid w:val="33F84798"/>
    <w:rsid w:val="341CA1BE"/>
    <w:rsid w:val="342B3723"/>
    <w:rsid w:val="34A8F365"/>
    <w:rsid w:val="34CABAA7"/>
    <w:rsid w:val="34E00CED"/>
    <w:rsid w:val="3517EF65"/>
    <w:rsid w:val="35445AAE"/>
    <w:rsid w:val="3556AEEC"/>
    <w:rsid w:val="355C0A0E"/>
    <w:rsid w:val="3573BBA5"/>
    <w:rsid w:val="3619EFA1"/>
    <w:rsid w:val="362C5215"/>
    <w:rsid w:val="3640681C"/>
    <w:rsid w:val="368DCBEE"/>
    <w:rsid w:val="3695E4D4"/>
    <w:rsid w:val="369B236B"/>
    <w:rsid w:val="36DAA4AC"/>
    <w:rsid w:val="36DB8732"/>
    <w:rsid w:val="36E8044A"/>
    <w:rsid w:val="36E8C4F2"/>
    <w:rsid w:val="373D37D0"/>
    <w:rsid w:val="374F729E"/>
    <w:rsid w:val="37B870C2"/>
    <w:rsid w:val="3824507B"/>
    <w:rsid w:val="3836B841"/>
    <w:rsid w:val="38435058"/>
    <w:rsid w:val="386E6B6D"/>
    <w:rsid w:val="38ACFFA5"/>
    <w:rsid w:val="38B1F71C"/>
    <w:rsid w:val="38B61E8E"/>
    <w:rsid w:val="38DC869C"/>
    <w:rsid w:val="39096388"/>
    <w:rsid w:val="390DD4D6"/>
    <w:rsid w:val="3910925B"/>
    <w:rsid w:val="3931E70F"/>
    <w:rsid w:val="393409FC"/>
    <w:rsid w:val="39548CD5"/>
    <w:rsid w:val="3955EBCC"/>
    <w:rsid w:val="399C5205"/>
    <w:rsid w:val="39B5E23C"/>
    <w:rsid w:val="39B70EC8"/>
    <w:rsid w:val="39C49C98"/>
    <w:rsid w:val="39C4E46F"/>
    <w:rsid w:val="3A224801"/>
    <w:rsid w:val="3A454C20"/>
    <w:rsid w:val="3A473099"/>
    <w:rsid w:val="3A73E48C"/>
    <w:rsid w:val="3A883C3E"/>
    <w:rsid w:val="3AA5EB40"/>
    <w:rsid w:val="3B553EE4"/>
    <w:rsid w:val="3B57533D"/>
    <w:rsid w:val="3B734E01"/>
    <w:rsid w:val="3B81D715"/>
    <w:rsid w:val="3C09616F"/>
    <w:rsid w:val="3C67269E"/>
    <w:rsid w:val="3C850051"/>
    <w:rsid w:val="3C9A8470"/>
    <w:rsid w:val="3CAA80BA"/>
    <w:rsid w:val="3CB59023"/>
    <w:rsid w:val="3CE42E18"/>
    <w:rsid w:val="3D41044D"/>
    <w:rsid w:val="3D6267FC"/>
    <w:rsid w:val="3DB6511F"/>
    <w:rsid w:val="3DBF7C7B"/>
    <w:rsid w:val="3DE559F9"/>
    <w:rsid w:val="3E0F6D0C"/>
    <w:rsid w:val="3E11CD0F"/>
    <w:rsid w:val="3E4CE441"/>
    <w:rsid w:val="3E9EB507"/>
    <w:rsid w:val="3EC08C92"/>
    <w:rsid w:val="3ED0E72F"/>
    <w:rsid w:val="3EEEE708"/>
    <w:rsid w:val="3F0C48F3"/>
    <w:rsid w:val="3F34FB4E"/>
    <w:rsid w:val="3F8E5B06"/>
    <w:rsid w:val="3FAC4B50"/>
    <w:rsid w:val="3FB1AC38"/>
    <w:rsid w:val="3FCBCD0E"/>
    <w:rsid w:val="40251D3C"/>
    <w:rsid w:val="408456DC"/>
    <w:rsid w:val="40B12391"/>
    <w:rsid w:val="40D0C983"/>
    <w:rsid w:val="40F9B9DE"/>
    <w:rsid w:val="4102E322"/>
    <w:rsid w:val="410F3635"/>
    <w:rsid w:val="414067B8"/>
    <w:rsid w:val="4172F570"/>
    <w:rsid w:val="4197C81A"/>
    <w:rsid w:val="41A704EA"/>
    <w:rsid w:val="41EBDE36"/>
    <w:rsid w:val="424F9301"/>
    <w:rsid w:val="4270E4CC"/>
    <w:rsid w:val="42A64C71"/>
    <w:rsid w:val="42DBFAE2"/>
    <w:rsid w:val="43074EE1"/>
    <w:rsid w:val="430A6A73"/>
    <w:rsid w:val="431843F1"/>
    <w:rsid w:val="437A2984"/>
    <w:rsid w:val="43A8CD07"/>
    <w:rsid w:val="43B405F7"/>
    <w:rsid w:val="44274F52"/>
    <w:rsid w:val="442E81CA"/>
    <w:rsid w:val="44522BB6"/>
    <w:rsid w:val="447C5B62"/>
    <w:rsid w:val="448823FF"/>
    <w:rsid w:val="44DDD9DE"/>
    <w:rsid w:val="4500875C"/>
    <w:rsid w:val="450119FD"/>
    <w:rsid w:val="4506862C"/>
    <w:rsid w:val="451AB57A"/>
    <w:rsid w:val="45C60555"/>
    <w:rsid w:val="45D365E4"/>
    <w:rsid w:val="46363B4F"/>
    <w:rsid w:val="463702AB"/>
    <w:rsid w:val="46523C65"/>
    <w:rsid w:val="467F31B5"/>
    <w:rsid w:val="4686F351"/>
    <w:rsid w:val="4691D42D"/>
    <w:rsid w:val="46A09FC9"/>
    <w:rsid w:val="472E852D"/>
    <w:rsid w:val="47351B64"/>
    <w:rsid w:val="47746838"/>
    <w:rsid w:val="47945F31"/>
    <w:rsid w:val="47CD81E0"/>
    <w:rsid w:val="47F527EB"/>
    <w:rsid w:val="482E7973"/>
    <w:rsid w:val="484D64BF"/>
    <w:rsid w:val="4872FB2C"/>
    <w:rsid w:val="488A7A06"/>
    <w:rsid w:val="48C0A07C"/>
    <w:rsid w:val="48DF11DD"/>
    <w:rsid w:val="48FCAC33"/>
    <w:rsid w:val="495E8292"/>
    <w:rsid w:val="496660FE"/>
    <w:rsid w:val="4978E37F"/>
    <w:rsid w:val="497CEC73"/>
    <w:rsid w:val="4987AD9C"/>
    <w:rsid w:val="49CB05E4"/>
    <w:rsid w:val="4A08784D"/>
    <w:rsid w:val="4A0AAEAD"/>
    <w:rsid w:val="4A75186D"/>
    <w:rsid w:val="4A7E1361"/>
    <w:rsid w:val="4A8F7A47"/>
    <w:rsid w:val="4AAB21A1"/>
    <w:rsid w:val="4ADE7FAB"/>
    <w:rsid w:val="4AEB3A8C"/>
    <w:rsid w:val="4AF249B6"/>
    <w:rsid w:val="4AF9D45E"/>
    <w:rsid w:val="4B3FAAC6"/>
    <w:rsid w:val="4B61017D"/>
    <w:rsid w:val="4B7A3D21"/>
    <w:rsid w:val="4BA61A50"/>
    <w:rsid w:val="4C103646"/>
    <w:rsid w:val="4C1D9064"/>
    <w:rsid w:val="4C4392E3"/>
    <w:rsid w:val="4C62ADFC"/>
    <w:rsid w:val="4C769D32"/>
    <w:rsid w:val="4C8E631D"/>
    <w:rsid w:val="4CAFED7A"/>
    <w:rsid w:val="4CE34C07"/>
    <w:rsid w:val="4D5CD04F"/>
    <w:rsid w:val="4D63C949"/>
    <w:rsid w:val="4DCA809D"/>
    <w:rsid w:val="4E82C245"/>
    <w:rsid w:val="4E90716F"/>
    <w:rsid w:val="4ECA8324"/>
    <w:rsid w:val="4F0DB034"/>
    <w:rsid w:val="4F3F5E47"/>
    <w:rsid w:val="4FAE2601"/>
    <w:rsid w:val="4FAF1957"/>
    <w:rsid w:val="4FBA7327"/>
    <w:rsid w:val="4FDBDA18"/>
    <w:rsid w:val="505EC19B"/>
    <w:rsid w:val="5070A22D"/>
    <w:rsid w:val="507CC999"/>
    <w:rsid w:val="5082BC92"/>
    <w:rsid w:val="50D0ED58"/>
    <w:rsid w:val="50EA579B"/>
    <w:rsid w:val="5131149B"/>
    <w:rsid w:val="51754E73"/>
    <w:rsid w:val="51A04FFC"/>
    <w:rsid w:val="51A9511D"/>
    <w:rsid w:val="51C7BA89"/>
    <w:rsid w:val="52152EFB"/>
    <w:rsid w:val="52350D74"/>
    <w:rsid w:val="52379675"/>
    <w:rsid w:val="524E81EB"/>
    <w:rsid w:val="525F95B1"/>
    <w:rsid w:val="526F2530"/>
    <w:rsid w:val="529198BF"/>
    <w:rsid w:val="529B92C1"/>
    <w:rsid w:val="52BA7D68"/>
    <w:rsid w:val="52C153D9"/>
    <w:rsid w:val="52DB279C"/>
    <w:rsid w:val="52E2B5D2"/>
    <w:rsid w:val="52E9FA56"/>
    <w:rsid w:val="52F0ACF9"/>
    <w:rsid w:val="52FE1751"/>
    <w:rsid w:val="53119288"/>
    <w:rsid w:val="532CC6AC"/>
    <w:rsid w:val="532D0A1C"/>
    <w:rsid w:val="533E7BBE"/>
    <w:rsid w:val="5399CCB5"/>
    <w:rsid w:val="53BFCAAD"/>
    <w:rsid w:val="53DE9940"/>
    <w:rsid w:val="548FA4B4"/>
    <w:rsid w:val="54A4A1F7"/>
    <w:rsid w:val="54AFAFF5"/>
    <w:rsid w:val="54B328D9"/>
    <w:rsid w:val="54D8A9EF"/>
    <w:rsid w:val="54FC21B6"/>
    <w:rsid w:val="550E13EC"/>
    <w:rsid w:val="5526B8CF"/>
    <w:rsid w:val="553C0205"/>
    <w:rsid w:val="554203EB"/>
    <w:rsid w:val="5550BF2B"/>
    <w:rsid w:val="5561035A"/>
    <w:rsid w:val="55C2044E"/>
    <w:rsid w:val="561D68FD"/>
    <w:rsid w:val="565A5D92"/>
    <w:rsid w:val="5673D544"/>
    <w:rsid w:val="569BAE0E"/>
    <w:rsid w:val="56CB72A2"/>
    <w:rsid w:val="571C0157"/>
    <w:rsid w:val="57738627"/>
    <w:rsid w:val="5781BE79"/>
    <w:rsid w:val="57E81048"/>
    <w:rsid w:val="5806E71F"/>
    <w:rsid w:val="580D94E3"/>
    <w:rsid w:val="5861E570"/>
    <w:rsid w:val="5893E641"/>
    <w:rsid w:val="58B8F4B7"/>
    <w:rsid w:val="58CEF554"/>
    <w:rsid w:val="58E539DF"/>
    <w:rsid w:val="58F00663"/>
    <w:rsid w:val="58F7C77C"/>
    <w:rsid w:val="59001F68"/>
    <w:rsid w:val="5907E6DD"/>
    <w:rsid w:val="5926A053"/>
    <w:rsid w:val="594DCEB1"/>
    <w:rsid w:val="5950C2D0"/>
    <w:rsid w:val="59B05A03"/>
    <w:rsid w:val="5A81C6D5"/>
    <w:rsid w:val="5A8DB893"/>
    <w:rsid w:val="5AEE94FC"/>
    <w:rsid w:val="5B530254"/>
    <w:rsid w:val="5B5C86ED"/>
    <w:rsid w:val="5B66208F"/>
    <w:rsid w:val="5B887E78"/>
    <w:rsid w:val="5B88C934"/>
    <w:rsid w:val="5B950105"/>
    <w:rsid w:val="5BB3AD78"/>
    <w:rsid w:val="5BC14C29"/>
    <w:rsid w:val="5C3DA4C9"/>
    <w:rsid w:val="5C3E6F9B"/>
    <w:rsid w:val="5CA96BF8"/>
    <w:rsid w:val="5CBB9910"/>
    <w:rsid w:val="5CCDD057"/>
    <w:rsid w:val="5CDAEEB7"/>
    <w:rsid w:val="5D2C87E3"/>
    <w:rsid w:val="5D4DBF4A"/>
    <w:rsid w:val="5D5B4999"/>
    <w:rsid w:val="5D5E3B64"/>
    <w:rsid w:val="5D5FDCFB"/>
    <w:rsid w:val="5DD280EB"/>
    <w:rsid w:val="5DEC7B82"/>
    <w:rsid w:val="5E193DCF"/>
    <w:rsid w:val="5E2E4D5F"/>
    <w:rsid w:val="5E54003A"/>
    <w:rsid w:val="5E7557F8"/>
    <w:rsid w:val="5F08A173"/>
    <w:rsid w:val="5F1078B1"/>
    <w:rsid w:val="5F10F458"/>
    <w:rsid w:val="5F21F449"/>
    <w:rsid w:val="5F343AF1"/>
    <w:rsid w:val="5F43386C"/>
    <w:rsid w:val="5F6AB6A9"/>
    <w:rsid w:val="5FD92B8C"/>
    <w:rsid w:val="6033B080"/>
    <w:rsid w:val="60426B6A"/>
    <w:rsid w:val="604887CA"/>
    <w:rsid w:val="604DA27E"/>
    <w:rsid w:val="6058075E"/>
    <w:rsid w:val="6067E4DB"/>
    <w:rsid w:val="607AEEBC"/>
    <w:rsid w:val="60867F84"/>
    <w:rsid w:val="60931BF9"/>
    <w:rsid w:val="60CE9A6E"/>
    <w:rsid w:val="60D0FA50"/>
    <w:rsid w:val="61AE3434"/>
    <w:rsid w:val="61EC174C"/>
    <w:rsid w:val="620424F8"/>
    <w:rsid w:val="621C32F6"/>
    <w:rsid w:val="622FC47D"/>
    <w:rsid w:val="62B16341"/>
    <w:rsid w:val="63204DFB"/>
    <w:rsid w:val="638007F4"/>
    <w:rsid w:val="639A7A3C"/>
    <w:rsid w:val="63B2EBCC"/>
    <w:rsid w:val="63C927D8"/>
    <w:rsid w:val="63CCFD7E"/>
    <w:rsid w:val="63EFFD1E"/>
    <w:rsid w:val="64266BA3"/>
    <w:rsid w:val="6493E79C"/>
    <w:rsid w:val="64C4BF1C"/>
    <w:rsid w:val="6513AF6E"/>
    <w:rsid w:val="652B04D3"/>
    <w:rsid w:val="653033AF"/>
    <w:rsid w:val="65690FFB"/>
    <w:rsid w:val="656F82EF"/>
    <w:rsid w:val="65747AD0"/>
    <w:rsid w:val="659EF8A8"/>
    <w:rsid w:val="65A070D6"/>
    <w:rsid w:val="65BB681B"/>
    <w:rsid w:val="65C6BBF3"/>
    <w:rsid w:val="661D3051"/>
    <w:rsid w:val="662EDEF3"/>
    <w:rsid w:val="664801E6"/>
    <w:rsid w:val="6674B2D0"/>
    <w:rsid w:val="668367AB"/>
    <w:rsid w:val="66AC0D42"/>
    <w:rsid w:val="676156E4"/>
    <w:rsid w:val="6773AB59"/>
    <w:rsid w:val="67D4F36D"/>
    <w:rsid w:val="67D81975"/>
    <w:rsid w:val="68056C17"/>
    <w:rsid w:val="6836A963"/>
    <w:rsid w:val="687046E7"/>
    <w:rsid w:val="68728921"/>
    <w:rsid w:val="68796461"/>
    <w:rsid w:val="688FBD11"/>
    <w:rsid w:val="689DAD16"/>
    <w:rsid w:val="68BF5CFE"/>
    <w:rsid w:val="68E2E880"/>
    <w:rsid w:val="68E533E7"/>
    <w:rsid w:val="68E74FBC"/>
    <w:rsid w:val="68F8C48F"/>
    <w:rsid w:val="6933634E"/>
    <w:rsid w:val="697D6F6A"/>
    <w:rsid w:val="698179C4"/>
    <w:rsid w:val="699D4E13"/>
    <w:rsid w:val="69DAE527"/>
    <w:rsid w:val="6A3F7A87"/>
    <w:rsid w:val="6A476AE1"/>
    <w:rsid w:val="6AB8EA57"/>
    <w:rsid w:val="6ABDF017"/>
    <w:rsid w:val="6AC14A21"/>
    <w:rsid w:val="6AC4E97B"/>
    <w:rsid w:val="6AE46FBE"/>
    <w:rsid w:val="6AEED3B3"/>
    <w:rsid w:val="6B294907"/>
    <w:rsid w:val="6B54143D"/>
    <w:rsid w:val="6B7167D3"/>
    <w:rsid w:val="6BB5B8C1"/>
    <w:rsid w:val="6C173BE4"/>
    <w:rsid w:val="6C29AA12"/>
    <w:rsid w:val="6C2C0047"/>
    <w:rsid w:val="6C6522D3"/>
    <w:rsid w:val="6C6E31B7"/>
    <w:rsid w:val="6C7D8766"/>
    <w:rsid w:val="6C90025C"/>
    <w:rsid w:val="6CDD7A9A"/>
    <w:rsid w:val="6D11C300"/>
    <w:rsid w:val="6D216E5A"/>
    <w:rsid w:val="6D8D81BC"/>
    <w:rsid w:val="6DADF498"/>
    <w:rsid w:val="6DAF3867"/>
    <w:rsid w:val="6DBA05EA"/>
    <w:rsid w:val="6E5C4B00"/>
    <w:rsid w:val="6E94CB77"/>
    <w:rsid w:val="6E9E4BEC"/>
    <w:rsid w:val="6EAE5308"/>
    <w:rsid w:val="6ED14070"/>
    <w:rsid w:val="6F514FA1"/>
    <w:rsid w:val="6F51A6A2"/>
    <w:rsid w:val="6F81DC2A"/>
    <w:rsid w:val="6F8B1F56"/>
    <w:rsid w:val="6FA97F18"/>
    <w:rsid w:val="701111DE"/>
    <w:rsid w:val="701320CC"/>
    <w:rsid w:val="70665994"/>
    <w:rsid w:val="7087E5D0"/>
    <w:rsid w:val="70C7B12E"/>
    <w:rsid w:val="70EC0FDC"/>
    <w:rsid w:val="71564113"/>
    <w:rsid w:val="717B1A50"/>
    <w:rsid w:val="720AA158"/>
    <w:rsid w:val="720D0D4A"/>
    <w:rsid w:val="7333178A"/>
    <w:rsid w:val="734CCA40"/>
    <w:rsid w:val="73A35649"/>
    <w:rsid w:val="73C2D9E3"/>
    <w:rsid w:val="746B3347"/>
    <w:rsid w:val="7547191C"/>
    <w:rsid w:val="755D1FB3"/>
    <w:rsid w:val="75736D10"/>
    <w:rsid w:val="759BEB59"/>
    <w:rsid w:val="75CFF872"/>
    <w:rsid w:val="762006C8"/>
    <w:rsid w:val="76341030"/>
    <w:rsid w:val="7634B5D4"/>
    <w:rsid w:val="7664090B"/>
    <w:rsid w:val="766C565B"/>
    <w:rsid w:val="769CF775"/>
    <w:rsid w:val="769DB440"/>
    <w:rsid w:val="76A948CA"/>
    <w:rsid w:val="76C2B0FB"/>
    <w:rsid w:val="76D13B5D"/>
    <w:rsid w:val="7707B608"/>
    <w:rsid w:val="77810DFD"/>
    <w:rsid w:val="778E4832"/>
    <w:rsid w:val="77952C1A"/>
    <w:rsid w:val="7798B42D"/>
    <w:rsid w:val="7812BA2C"/>
    <w:rsid w:val="781CE4BF"/>
    <w:rsid w:val="782374BB"/>
    <w:rsid w:val="7824F081"/>
    <w:rsid w:val="78333A9C"/>
    <w:rsid w:val="7839DB36"/>
    <w:rsid w:val="783F32A2"/>
    <w:rsid w:val="784423DB"/>
    <w:rsid w:val="785733F0"/>
    <w:rsid w:val="785FACE2"/>
    <w:rsid w:val="788FFB24"/>
    <w:rsid w:val="7899CAEC"/>
    <w:rsid w:val="78C07E90"/>
    <w:rsid w:val="78FF8B7D"/>
    <w:rsid w:val="794E83FD"/>
    <w:rsid w:val="79649C6D"/>
    <w:rsid w:val="7968B5AD"/>
    <w:rsid w:val="79BE3522"/>
    <w:rsid w:val="79E8FF8A"/>
    <w:rsid w:val="79F751BA"/>
    <w:rsid w:val="7A36A3E0"/>
    <w:rsid w:val="7A3FC7A1"/>
    <w:rsid w:val="7AA29D67"/>
    <w:rsid w:val="7ADD084B"/>
    <w:rsid w:val="7B0808A7"/>
    <w:rsid w:val="7B49227D"/>
    <w:rsid w:val="7B5DD0E4"/>
    <w:rsid w:val="7B912A31"/>
    <w:rsid w:val="7BA9CDB2"/>
    <w:rsid w:val="7BC6CD63"/>
    <w:rsid w:val="7BD45FD8"/>
    <w:rsid w:val="7C4AF4C2"/>
    <w:rsid w:val="7C63A17B"/>
    <w:rsid w:val="7C7C9591"/>
    <w:rsid w:val="7C7DA1C4"/>
    <w:rsid w:val="7C970BA0"/>
    <w:rsid w:val="7C9F8660"/>
    <w:rsid w:val="7CA7B49A"/>
    <w:rsid w:val="7CCBBFF5"/>
    <w:rsid w:val="7D193113"/>
    <w:rsid w:val="7D4AADAD"/>
    <w:rsid w:val="7D65CE87"/>
    <w:rsid w:val="7D864F30"/>
    <w:rsid w:val="7DADED41"/>
    <w:rsid w:val="7DD590CF"/>
    <w:rsid w:val="7E027AD8"/>
    <w:rsid w:val="7E3A4040"/>
    <w:rsid w:val="7E415370"/>
    <w:rsid w:val="7E43562F"/>
    <w:rsid w:val="7E80E6F4"/>
    <w:rsid w:val="7E9ECAF1"/>
    <w:rsid w:val="7F1FE8FE"/>
    <w:rsid w:val="7F86C85E"/>
    <w:rsid w:val="7FCCCA4A"/>
    <w:rsid w:val="7FD4EC33"/>
    <w:rsid w:val="7FEBEF12"/>
    <w:rsid w:val="7FEEE51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F744"/>
  <w15:docId w15:val="{8E438C6C-7519-43D1-A7DE-F819558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imes New Roman"/>
        <w:sz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434"/>
    <w:pPr>
      <w:jc w:val="both"/>
    </w:pPr>
    <w:rPr>
      <w:rFonts w:ascii="Times New Roman" w:hAnsi="Times New Roman"/>
    </w:rPr>
  </w:style>
  <w:style w:type="paragraph" w:styleId="Ttulo1">
    <w:name w:val="heading 1"/>
    <w:basedOn w:val="Normal"/>
    <w:next w:val="Normal"/>
    <w:link w:val="Ttulo1Car"/>
    <w:uiPriority w:val="9"/>
    <w:qFormat/>
    <w:rsid w:val="00936C53"/>
    <w:pPr>
      <w:keepNext/>
      <w:numPr>
        <w:numId w:val="16"/>
      </w:numPr>
      <w:spacing w:before="480"/>
      <w:outlineLvl w:val="0"/>
    </w:pPr>
    <w:rPr>
      <w:rFonts w:ascii="Arial" w:eastAsia="Times New Roman" w:hAnsi="Arial" w:cs="Arial"/>
      <w:b/>
      <w:sz w:val="28"/>
      <w:szCs w:val="28"/>
    </w:rPr>
  </w:style>
  <w:style w:type="paragraph" w:styleId="Ttulo2">
    <w:name w:val="heading 2"/>
    <w:basedOn w:val="Ttulo1"/>
    <w:next w:val="Normal"/>
    <w:link w:val="Ttulo2Car"/>
    <w:qFormat/>
    <w:rsid w:val="00A502F5"/>
    <w:pPr>
      <w:numPr>
        <w:ilvl w:val="1"/>
      </w:numPr>
      <w:spacing w:before="240"/>
      <w:outlineLvl w:val="1"/>
    </w:pPr>
    <w:rPr>
      <w:rFonts w:eastAsia="MS Mincho"/>
      <w:sz w:val="24"/>
      <w:szCs w:val="24"/>
    </w:rPr>
  </w:style>
  <w:style w:type="paragraph" w:styleId="Ttulo3">
    <w:name w:val="heading 3"/>
    <w:basedOn w:val="Normal"/>
    <w:next w:val="Normal"/>
    <w:link w:val="Ttulo3Car"/>
    <w:qFormat/>
    <w:rsid w:val="00A502F5"/>
    <w:pPr>
      <w:numPr>
        <w:ilvl w:val="2"/>
        <w:numId w:val="16"/>
      </w:numPr>
      <w:outlineLvl w:val="2"/>
    </w:pPr>
    <w:rPr>
      <w:rFonts w:ascii="Arial" w:hAnsi="Arial" w:cs="Arial"/>
      <w:b/>
    </w:rPr>
  </w:style>
  <w:style w:type="paragraph" w:styleId="Ttulo4">
    <w:name w:val="heading 4"/>
    <w:basedOn w:val="Normal"/>
    <w:next w:val="Normal"/>
    <w:link w:val="Ttulo4Car"/>
    <w:rsid w:val="007F3179"/>
    <w:pPr>
      <w:keepNext/>
      <w:spacing w:after="0"/>
      <w:outlineLvl w:val="3"/>
    </w:pPr>
    <w:rPr>
      <w:rFonts w:eastAsia="Times New Roman"/>
      <w:b/>
      <w:lang w:val="en-AU"/>
    </w:rPr>
  </w:style>
  <w:style w:type="paragraph" w:styleId="Ttulo5">
    <w:name w:val="heading 5"/>
    <w:basedOn w:val="Normal"/>
    <w:next w:val="Normal"/>
    <w:link w:val="Ttulo5Car"/>
    <w:rsid w:val="007F3179"/>
    <w:pPr>
      <w:keepNext/>
      <w:spacing w:after="0"/>
      <w:ind w:left="1260"/>
      <w:outlineLvl w:val="4"/>
    </w:pPr>
    <w:rPr>
      <w:rFonts w:eastAsia="Times New Roman"/>
      <w:b/>
      <w:sz w:val="20"/>
    </w:rPr>
  </w:style>
  <w:style w:type="paragraph" w:styleId="Ttulo6">
    <w:name w:val="heading 6"/>
    <w:basedOn w:val="Normal"/>
    <w:next w:val="Normal"/>
    <w:link w:val="Ttulo6Car"/>
    <w:qFormat/>
    <w:rsid w:val="007F3179"/>
    <w:pPr>
      <w:keepNext/>
      <w:tabs>
        <w:tab w:val="left" w:pos="7938"/>
      </w:tabs>
      <w:spacing w:after="0"/>
      <w:ind w:left="1276"/>
      <w:outlineLvl w:val="5"/>
    </w:pPr>
    <w:rPr>
      <w:rFonts w:eastAsia="Times New Roman"/>
      <w:b/>
      <w:sz w:val="20"/>
    </w:rPr>
  </w:style>
  <w:style w:type="paragraph" w:styleId="Ttulo7">
    <w:name w:val="heading 7"/>
    <w:aliases w:val="Table Heading"/>
    <w:basedOn w:val="Normal"/>
    <w:next w:val="Normal"/>
    <w:link w:val="Ttulo7Car"/>
    <w:qFormat/>
    <w:rsid w:val="00B9537B"/>
    <w:pPr>
      <w:keepNext/>
      <w:spacing w:before="240" w:after="240"/>
      <w:jc w:val="center"/>
      <w:outlineLvl w:val="6"/>
    </w:pPr>
    <w:rPr>
      <w:rFonts w:eastAsia="Times New Roman"/>
      <w:b/>
    </w:rPr>
  </w:style>
  <w:style w:type="paragraph" w:styleId="Ttulo8">
    <w:name w:val="heading 8"/>
    <w:aliases w:val="Alpha List"/>
    <w:basedOn w:val="Sangranormal"/>
    <w:next w:val="Normal"/>
    <w:link w:val="Ttulo8Car"/>
    <w:rsid w:val="0007669C"/>
    <w:pPr>
      <w:numPr>
        <w:numId w:val="15"/>
      </w:numPr>
      <w:outlineLvl w:val="7"/>
    </w:pPr>
  </w:style>
  <w:style w:type="paragraph" w:styleId="Ttulo9">
    <w:name w:val="heading 9"/>
    <w:aliases w:val="Bullet List"/>
    <w:basedOn w:val="Prrafodelista"/>
    <w:next w:val="Normal"/>
    <w:link w:val="Ttulo9Car"/>
    <w:rsid w:val="0007669C"/>
    <w:pPr>
      <w:numPr>
        <w:numId w:val="14"/>
      </w:numPr>
      <w:spacing w:after="240"/>
      <w:outlineLvl w:val="8"/>
    </w:pPr>
    <w:rPr>
      <w:rFonts w:asciiTheme="minorHAnsi" w:eastAsia="MS Mincho" w:hAnsiTheme="minorHAnsi" w:cs="Arial"/>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6C53"/>
    <w:rPr>
      <w:rFonts w:ascii="Arial" w:eastAsia="Times New Roman" w:hAnsi="Arial" w:cs="Arial"/>
      <w:b/>
      <w:sz w:val="28"/>
      <w:szCs w:val="28"/>
    </w:rPr>
  </w:style>
  <w:style w:type="character" w:customStyle="1" w:styleId="Ttulo2Car">
    <w:name w:val="Título 2 Car"/>
    <w:basedOn w:val="Fuentedeprrafopredeter"/>
    <w:link w:val="Ttulo2"/>
    <w:rsid w:val="00A502F5"/>
    <w:rPr>
      <w:rFonts w:ascii="Arial" w:eastAsia="MS Mincho" w:hAnsi="Arial" w:cs="Arial"/>
      <w:b/>
      <w:szCs w:val="24"/>
    </w:rPr>
  </w:style>
  <w:style w:type="character" w:customStyle="1" w:styleId="Ttulo3Car">
    <w:name w:val="Título 3 Car"/>
    <w:basedOn w:val="Fuentedeprrafopredeter"/>
    <w:link w:val="Ttulo3"/>
    <w:rsid w:val="00A502F5"/>
    <w:rPr>
      <w:rFonts w:ascii="Arial" w:hAnsi="Arial" w:cs="Arial"/>
      <w:b/>
    </w:rPr>
  </w:style>
  <w:style w:type="character" w:customStyle="1" w:styleId="Ttulo4Car">
    <w:name w:val="Título 4 Car"/>
    <w:basedOn w:val="Fuentedeprrafopredeter"/>
    <w:link w:val="Ttulo4"/>
    <w:rsid w:val="007F3179"/>
    <w:rPr>
      <w:rFonts w:ascii="Times New Roman" w:eastAsia="Times New Roman" w:hAnsi="Times New Roman" w:cs="Times New Roman"/>
      <w:b/>
      <w:szCs w:val="20"/>
      <w:lang w:val="en-AU"/>
    </w:rPr>
  </w:style>
  <w:style w:type="character" w:customStyle="1" w:styleId="Ttulo5Car">
    <w:name w:val="Título 5 Car"/>
    <w:basedOn w:val="Fuentedeprrafopredeter"/>
    <w:link w:val="Ttulo5"/>
    <w:rsid w:val="007F3179"/>
    <w:rPr>
      <w:rFonts w:ascii="Times New Roman" w:eastAsia="Times New Roman" w:hAnsi="Times New Roman" w:cs="Times New Roman"/>
      <w:b/>
      <w:sz w:val="20"/>
      <w:szCs w:val="20"/>
    </w:rPr>
  </w:style>
  <w:style w:type="character" w:customStyle="1" w:styleId="Ttulo6Car">
    <w:name w:val="Título 6 Car"/>
    <w:basedOn w:val="Fuentedeprrafopredeter"/>
    <w:link w:val="Ttulo6"/>
    <w:rsid w:val="007F3179"/>
    <w:rPr>
      <w:rFonts w:ascii="Times New Roman" w:eastAsia="Times New Roman" w:hAnsi="Times New Roman" w:cs="Times New Roman"/>
      <w:b/>
      <w:sz w:val="20"/>
      <w:szCs w:val="20"/>
    </w:rPr>
  </w:style>
  <w:style w:type="character" w:customStyle="1" w:styleId="Ttulo7Car">
    <w:name w:val="Título 7 Car"/>
    <w:aliases w:val="Table Heading Car"/>
    <w:basedOn w:val="Fuentedeprrafopredeter"/>
    <w:link w:val="Ttulo7"/>
    <w:rsid w:val="00B9537B"/>
    <w:rPr>
      <w:rFonts w:ascii="Times New Roman" w:eastAsia="Times New Roman" w:hAnsi="Times New Roman"/>
      <w:b/>
    </w:rPr>
  </w:style>
  <w:style w:type="paragraph" w:styleId="Sangranormal">
    <w:name w:val="Normal Indent"/>
    <w:basedOn w:val="Normal"/>
    <w:rsid w:val="007F3179"/>
    <w:pPr>
      <w:tabs>
        <w:tab w:val="left" w:pos="720"/>
      </w:tabs>
      <w:spacing w:after="0"/>
      <w:ind w:left="720"/>
    </w:pPr>
    <w:rPr>
      <w:rFonts w:eastAsia="Times New Roman"/>
      <w:sz w:val="22"/>
    </w:rPr>
  </w:style>
  <w:style w:type="character" w:customStyle="1" w:styleId="Ttulo8Car">
    <w:name w:val="Título 8 Car"/>
    <w:aliases w:val="Alpha List Car"/>
    <w:basedOn w:val="Fuentedeprrafopredeter"/>
    <w:link w:val="Ttulo8"/>
    <w:rsid w:val="0007669C"/>
    <w:rPr>
      <w:rFonts w:ascii="Times New Roman" w:eastAsia="Times New Roman" w:hAnsi="Times New Roman"/>
      <w:sz w:val="22"/>
    </w:rPr>
  </w:style>
  <w:style w:type="paragraph" w:styleId="Prrafodelista">
    <w:name w:val="List Paragraph"/>
    <w:basedOn w:val="Normal"/>
    <w:uiPriority w:val="34"/>
    <w:qFormat/>
    <w:rsid w:val="007F3179"/>
    <w:pPr>
      <w:spacing w:after="0"/>
      <w:ind w:left="720"/>
      <w:contextualSpacing/>
    </w:pPr>
    <w:rPr>
      <w:rFonts w:eastAsia="Times New Roman"/>
      <w:sz w:val="20"/>
    </w:rPr>
  </w:style>
  <w:style w:type="character" w:customStyle="1" w:styleId="Ttulo9Car">
    <w:name w:val="Título 9 Car"/>
    <w:aliases w:val="Bullet List Car"/>
    <w:basedOn w:val="Fuentedeprrafopredeter"/>
    <w:link w:val="Ttulo9"/>
    <w:rsid w:val="0007669C"/>
    <w:rPr>
      <w:rFonts w:asciiTheme="minorHAnsi" w:eastAsia="MS Mincho" w:hAnsiTheme="minorHAnsi" w:cs="Arial"/>
      <w:szCs w:val="24"/>
    </w:rPr>
  </w:style>
  <w:style w:type="paragraph" w:customStyle="1" w:styleId="ReportTitle">
    <w:name w:val="Report Title"/>
    <w:basedOn w:val="Normal"/>
    <w:qFormat/>
    <w:rsid w:val="006D68C6"/>
    <w:pPr>
      <w:spacing w:after="360" w:line="216" w:lineRule="auto"/>
    </w:pPr>
    <w:rPr>
      <w:rFonts w:ascii="Arial" w:hAnsi="Arial"/>
      <w:b/>
      <w:color w:val="428F35"/>
      <w:sz w:val="56"/>
    </w:rPr>
  </w:style>
  <w:style w:type="paragraph" w:customStyle="1" w:styleId="ReportPreparedby">
    <w:name w:val="Report Prepared by"/>
    <w:basedOn w:val="Normal"/>
    <w:qFormat/>
    <w:rsid w:val="006D68C6"/>
    <w:pPr>
      <w:spacing w:after="0"/>
    </w:pPr>
    <w:rPr>
      <w:rFonts w:ascii="Arial" w:hAnsi="Arial"/>
      <w:sz w:val="28"/>
    </w:rPr>
  </w:style>
  <w:style w:type="paragraph" w:customStyle="1" w:styleId="MonthYear">
    <w:name w:val="Month Year"/>
    <w:basedOn w:val="Normal"/>
    <w:qFormat/>
    <w:rsid w:val="006D68C6"/>
    <w:pPr>
      <w:spacing w:after="120"/>
    </w:pPr>
    <w:rPr>
      <w:rFonts w:ascii="Arial" w:hAnsi="Arial"/>
      <w:b/>
      <w:sz w:val="56"/>
    </w:rPr>
  </w:style>
  <w:style w:type="paragraph" w:customStyle="1" w:styleId="ReportNumber">
    <w:name w:val="Report Number"/>
    <w:basedOn w:val="Normal"/>
    <w:qFormat/>
    <w:rsid w:val="00EB6223"/>
    <w:pPr>
      <w:spacing w:after="120"/>
      <w:jc w:val="right"/>
    </w:pPr>
    <w:rPr>
      <w:rFonts w:ascii="Arial" w:hAnsi="Arial"/>
      <w:b/>
      <w:sz w:val="56"/>
    </w:rPr>
  </w:style>
  <w:style w:type="paragraph" w:styleId="Piedepgina">
    <w:name w:val="footer"/>
    <w:basedOn w:val="Normal"/>
    <w:link w:val="PiedepginaCar"/>
    <w:rsid w:val="007F3179"/>
    <w:pPr>
      <w:tabs>
        <w:tab w:val="left" w:pos="720"/>
        <w:tab w:val="center" w:pos="4320"/>
        <w:tab w:val="right" w:pos="8640"/>
      </w:tabs>
      <w:spacing w:after="0"/>
    </w:pPr>
    <w:rPr>
      <w:rFonts w:eastAsia="Times New Roman"/>
      <w:sz w:val="22"/>
    </w:rPr>
  </w:style>
  <w:style w:type="character" w:customStyle="1" w:styleId="PiedepginaCar">
    <w:name w:val="Pie de página Car"/>
    <w:basedOn w:val="Fuentedeprrafopredeter"/>
    <w:link w:val="Piedepgina"/>
    <w:rsid w:val="007F3179"/>
    <w:rPr>
      <w:rFonts w:ascii="Times New Roman" w:eastAsia="Times New Roman" w:hAnsi="Times New Roman" w:cs="Times New Roman"/>
      <w:sz w:val="22"/>
      <w:szCs w:val="20"/>
    </w:rPr>
  </w:style>
  <w:style w:type="character" w:styleId="Nmerodepgina">
    <w:name w:val="page number"/>
    <w:basedOn w:val="Fuentedeprrafopredeter"/>
    <w:rsid w:val="007F3179"/>
    <w:rPr>
      <w:sz w:val="20"/>
    </w:rPr>
  </w:style>
  <w:style w:type="paragraph" w:styleId="Encabezado">
    <w:name w:val="header"/>
    <w:basedOn w:val="Normal"/>
    <w:link w:val="EncabezadoCar"/>
    <w:rsid w:val="007F3179"/>
    <w:pPr>
      <w:tabs>
        <w:tab w:val="left" w:pos="720"/>
        <w:tab w:val="center" w:pos="4320"/>
        <w:tab w:val="right" w:pos="8640"/>
      </w:tabs>
      <w:spacing w:after="0"/>
    </w:pPr>
    <w:rPr>
      <w:rFonts w:eastAsia="Times New Roman"/>
      <w:sz w:val="22"/>
    </w:rPr>
  </w:style>
  <w:style w:type="character" w:customStyle="1" w:styleId="EncabezadoCar">
    <w:name w:val="Encabezado Car"/>
    <w:basedOn w:val="Fuentedeprrafopredeter"/>
    <w:link w:val="Encabezado"/>
    <w:rsid w:val="007F3179"/>
    <w:rPr>
      <w:rFonts w:ascii="Times New Roman" w:eastAsia="Times New Roman" w:hAnsi="Times New Roman" w:cs="Times New Roman"/>
      <w:sz w:val="22"/>
      <w:szCs w:val="20"/>
    </w:rPr>
  </w:style>
  <w:style w:type="paragraph" w:styleId="Sangradetextonormal">
    <w:name w:val="Body Text Indent"/>
    <w:basedOn w:val="Normal"/>
    <w:link w:val="SangradetextonormalCar"/>
    <w:rsid w:val="007F3179"/>
    <w:pPr>
      <w:spacing w:before="240" w:after="240"/>
      <w:ind w:left="1080"/>
    </w:pPr>
    <w:rPr>
      <w:rFonts w:ascii="Arial" w:eastAsia="Times New Roman" w:hAnsi="Arial"/>
      <w:sz w:val="20"/>
      <w:lang w:val="en-AU"/>
    </w:rPr>
  </w:style>
  <w:style w:type="character" w:customStyle="1" w:styleId="SangradetextonormalCar">
    <w:name w:val="Sangría de texto normal Car"/>
    <w:basedOn w:val="Fuentedeprrafopredeter"/>
    <w:link w:val="Sangradetextonormal"/>
    <w:rsid w:val="007F3179"/>
    <w:rPr>
      <w:rFonts w:ascii="Arial" w:eastAsia="Times New Roman" w:hAnsi="Arial" w:cs="Times New Roman"/>
      <w:sz w:val="20"/>
      <w:szCs w:val="20"/>
      <w:lang w:val="en-AU"/>
    </w:rPr>
  </w:style>
  <w:style w:type="paragraph" w:styleId="TDC1">
    <w:name w:val="toc 1"/>
    <w:basedOn w:val="Normal"/>
    <w:next w:val="Normal"/>
    <w:autoRedefine/>
    <w:uiPriority w:val="39"/>
    <w:rsid w:val="00866805"/>
    <w:pPr>
      <w:tabs>
        <w:tab w:val="left" w:pos="360"/>
        <w:tab w:val="left" w:pos="1560"/>
        <w:tab w:val="right" w:leader="dot" w:pos="8640"/>
      </w:tabs>
      <w:spacing w:before="120" w:after="120"/>
    </w:pPr>
    <w:rPr>
      <w:rFonts w:ascii="Arial" w:eastAsia="Times New Roman" w:hAnsi="Arial" w:cs="Arial"/>
      <w:noProof/>
      <w:sz w:val="22"/>
      <w:szCs w:val="22"/>
    </w:rPr>
  </w:style>
  <w:style w:type="paragraph" w:styleId="TDC3">
    <w:name w:val="toc 3"/>
    <w:basedOn w:val="Normal"/>
    <w:next w:val="Normal"/>
    <w:autoRedefine/>
    <w:uiPriority w:val="39"/>
    <w:rsid w:val="006F01FD"/>
    <w:pPr>
      <w:tabs>
        <w:tab w:val="left" w:pos="1320"/>
        <w:tab w:val="right" w:leader="dot" w:pos="8630"/>
      </w:tabs>
      <w:spacing w:before="120" w:after="120"/>
      <w:ind w:left="600"/>
    </w:pPr>
    <w:rPr>
      <w:rFonts w:ascii="Arial" w:eastAsia="Times New Roman" w:hAnsi="Arial"/>
      <w:sz w:val="22"/>
    </w:rPr>
  </w:style>
  <w:style w:type="character" w:styleId="Refdenotaalpie">
    <w:name w:val="footnote reference"/>
    <w:basedOn w:val="Fuentedeprrafopredeter"/>
    <w:rsid w:val="007F3179"/>
    <w:rPr>
      <w:vertAlign w:val="superscript"/>
    </w:rPr>
  </w:style>
  <w:style w:type="paragraph" w:styleId="Textonotapie">
    <w:name w:val="footnote text"/>
    <w:basedOn w:val="Normal"/>
    <w:link w:val="TextonotapieCar"/>
    <w:rsid w:val="007F3179"/>
    <w:pPr>
      <w:tabs>
        <w:tab w:val="left" w:pos="720"/>
      </w:tabs>
      <w:spacing w:after="0"/>
    </w:pPr>
    <w:rPr>
      <w:rFonts w:eastAsia="Times New Roman"/>
      <w:sz w:val="20"/>
    </w:rPr>
  </w:style>
  <w:style w:type="character" w:customStyle="1" w:styleId="TextonotapieCar">
    <w:name w:val="Texto nota pie Car"/>
    <w:basedOn w:val="Fuentedeprrafopredeter"/>
    <w:link w:val="Textonotapie"/>
    <w:uiPriority w:val="99"/>
    <w:rsid w:val="007F3179"/>
    <w:rPr>
      <w:rFonts w:ascii="Times New Roman" w:eastAsia="Times New Roman" w:hAnsi="Times New Roman" w:cs="Times New Roman"/>
      <w:sz w:val="20"/>
      <w:szCs w:val="20"/>
    </w:rPr>
  </w:style>
  <w:style w:type="character" w:styleId="Hipervnculo">
    <w:name w:val="Hyperlink"/>
    <w:basedOn w:val="Fuentedeprrafopredeter"/>
    <w:uiPriority w:val="99"/>
    <w:rsid w:val="007F3179"/>
    <w:rPr>
      <w:color w:val="0000FF"/>
      <w:u w:val="single"/>
    </w:rPr>
  </w:style>
  <w:style w:type="character" w:customStyle="1" w:styleId="InitialStyle">
    <w:name w:val="InitialStyle"/>
    <w:rsid w:val="007F3179"/>
    <w:rPr>
      <w:rFonts w:ascii="Arial" w:hAnsi="Arial" w:cs="Arial"/>
    </w:rPr>
  </w:style>
  <w:style w:type="paragraph" w:styleId="Descripcin">
    <w:name w:val="caption"/>
    <w:aliases w:val="Figure Caption"/>
    <w:basedOn w:val="Normal"/>
    <w:next w:val="Normal"/>
    <w:qFormat/>
    <w:rsid w:val="00B9537B"/>
    <w:pPr>
      <w:tabs>
        <w:tab w:val="left" w:pos="720"/>
      </w:tabs>
      <w:spacing w:before="240" w:after="240"/>
      <w:jc w:val="center"/>
    </w:pPr>
    <w:rPr>
      <w:rFonts w:eastAsia="MS Mincho"/>
      <w:b/>
    </w:rPr>
  </w:style>
  <w:style w:type="paragraph" w:customStyle="1" w:styleId="body">
    <w:name w:val="body"/>
    <w:basedOn w:val="Normal"/>
    <w:link w:val="bodyChar"/>
    <w:rsid w:val="007F3179"/>
    <w:pPr>
      <w:tabs>
        <w:tab w:val="left" w:pos="1418"/>
        <w:tab w:val="left" w:pos="2835"/>
        <w:tab w:val="left" w:pos="4253"/>
      </w:tabs>
      <w:spacing w:after="288"/>
      <w:ind w:left="720"/>
    </w:pPr>
    <w:rPr>
      <w:rFonts w:eastAsia="Times New Roman"/>
      <w:lang w:val="en-GB"/>
    </w:rPr>
  </w:style>
  <w:style w:type="character" w:customStyle="1" w:styleId="bodyChar">
    <w:name w:val="body Char"/>
    <w:basedOn w:val="Fuentedeprrafopredeter"/>
    <w:link w:val="body"/>
    <w:locked/>
    <w:rsid w:val="007F3179"/>
    <w:rPr>
      <w:rFonts w:ascii="Times New Roman" w:eastAsia="Times New Roman" w:hAnsi="Times New Roman" w:cs="Times New Roman"/>
      <w:szCs w:val="20"/>
      <w:lang w:val="en-GB"/>
    </w:rPr>
  </w:style>
  <w:style w:type="paragraph" w:styleId="Textoindependiente">
    <w:name w:val="Body Text"/>
    <w:basedOn w:val="Normal"/>
    <w:link w:val="TextoindependienteCar"/>
    <w:rsid w:val="007F3179"/>
    <w:pPr>
      <w:spacing w:after="0" w:line="480" w:lineRule="auto"/>
      <w:jc w:val="center"/>
    </w:pPr>
    <w:rPr>
      <w:rFonts w:ascii="Arial" w:eastAsia="Times New Roman" w:hAnsi="Arial"/>
      <w:b/>
      <w:sz w:val="44"/>
      <w:lang w:val="pt-BR"/>
    </w:rPr>
  </w:style>
  <w:style w:type="character" w:customStyle="1" w:styleId="TextoindependienteCar">
    <w:name w:val="Texto independiente Car"/>
    <w:basedOn w:val="Fuentedeprrafopredeter"/>
    <w:link w:val="Textoindependiente"/>
    <w:rsid w:val="007F3179"/>
    <w:rPr>
      <w:rFonts w:ascii="Arial" w:eastAsia="Times New Roman" w:hAnsi="Arial" w:cs="Times New Roman"/>
      <w:b/>
      <w:sz w:val="44"/>
      <w:szCs w:val="20"/>
      <w:lang w:val="pt-BR"/>
    </w:rPr>
  </w:style>
  <w:style w:type="paragraph" w:customStyle="1" w:styleId="Body0">
    <w:name w:val="Body"/>
    <w:basedOn w:val="Normal"/>
    <w:rsid w:val="007F3179"/>
    <w:pPr>
      <w:tabs>
        <w:tab w:val="left" w:pos="720"/>
      </w:tabs>
      <w:spacing w:after="0"/>
    </w:pPr>
    <w:rPr>
      <w:rFonts w:eastAsia="Times New Roman"/>
      <w:color w:val="000000"/>
      <w:sz w:val="22"/>
    </w:rPr>
  </w:style>
  <w:style w:type="paragraph" w:styleId="Sangra2detindependiente">
    <w:name w:val="Body Text Indent 2"/>
    <w:basedOn w:val="Normal"/>
    <w:link w:val="Sangra2detindependienteCar"/>
    <w:uiPriority w:val="99"/>
    <w:rsid w:val="007F3179"/>
    <w:pPr>
      <w:spacing w:after="0"/>
      <w:ind w:left="1080" w:hanging="1080"/>
    </w:pPr>
    <w:rPr>
      <w:rFonts w:eastAsia="Times New Roman"/>
      <w:b/>
      <w:lang w:val="en-AU"/>
    </w:rPr>
  </w:style>
  <w:style w:type="character" w:customStyle="1" w:styleId="Sangra2detindependienteCar">
    <w:name w:val="Sangría 2 de t. independiente Car"/>
    <w:basedOn w:val="Fuentedeprrafopredeter"/>
    <w:link w:val="Sangra2detindependiente"/>
    <w:uiPriority w:val="99"/>
    <w:rsid w:val="007F3179"/>
    <w:rPr>
      <w:rFonts w:ascii="Times New Roman" w:eastAsia="Times New Roman" w:hAnsi="Times New Roman" w:cs="Times New Roman"/>
      <w:b/>
      <w:szCs w:val="20"/>
      <w:lang w:val="en-AU"/>
    </w:rPr>
  </w:style>
  <w:style w:type="paragraph" w:styleId="Sangra3detindependiente">
    <w:name w:val="Body Text Indent 3"/>
    <w:basedOn w:val="Normal"/>
    <w:link w:val="Sangra3detindependienteCar"/>
    <w:rsid w:val="007F3179"/>
    <w:pPr>
      <w:spacing w:after="0"/>
      <w:ind w:left="1440" w:hanging="360"/>
    </w:pPr>
    <w:rPr>
      <w:rFonts w:eastAsia="Times New Roman"/>
      <w:b/>
      <w:lang w:val="en-AU"/>
    </w:rPr>
  </w:style>
  <w:style w:type="character" w:customStyle="1" w:styleId="Sangra3detindependienteCar">
    <w:name w:val="Sangría 3 de t. independiente Car"/>
    <w:basedOn w:val="Fuentedeprrafopredeter"/>
    <w:link w:val="Sangra3detindependiente"/>
    <w:rsid w:val="007F3179"/>
    <w:rPr>
      <w:rFonts w:ascii="Times New Roman" w:eastAsia="Times New Roman" w:hAnsi="Times New Roman" w:cs="Times New Roman"/>
      <w:b/>
      <w:szCs w:val="20"/>
      <w:lang w:val="en-AU"/>
    </w:rPr>
  </w:style>
  <w:style w:type="paragraph" w:styleId="Textosinformato">
    <w:name w:val="Plain Text"/>
    <w:basedOn w:val="Normal"/>
    <w:link w:val="TextosinformatoCar"/>
    <w:rsid w:val="007F3179"/>
    <w:pPr>
      <w:widowControl w:val="0"/>
      <w:spacing w:after="0"/>
    </w:pPr>
    <w:rPr>
      <w:rFonts w:ascii="Courier New" w:eastAsia="Times New Roman" w:hAnsi="Courier New"/>
      <w:sz w:val="20"/>
    </w:rPr>
  </w:style>
  <w:style w:type="character" w:customStyle="1" w:styleId="TextosinformatoCar">
    <w:name w:val="Texto sin formato Car"/>
    <w:basedOn w:val="Fuentedeprrafopredeter"/>
    <w:link w:val="Textosinformato"/>
    <w:rsid w:val="007F3179"/>
    <w:rPr>
      <w:rFonts w:ascii="Courier New" w:eastAsia="Times New Roman" w:hAnsi="Courier New" w:cs="Times New Roman"/>
      <w:sz w:val="20"/>
      <w:szCs w:val="20"/>
    </w:rPr>
  </w:style>
  <w:style w:type="paragraph" w:styleId="Textoindependiente2">
    <w:name w:val="Body Text 2"/>
    <w:basedOn w:val="Normal"/>
    <w:link w:val="Textoindependiente2Car"/>
    <w:rsid w:val="007F3179"/>
    <w:pPr>
      <w:spacing w:after="0"/>
    </w:pPr>
    <w:rPr>
      <w:rFonts w:eastAsia="Times New Roman"/>
      <w:sz w:val="20"/>
    </w:rPr>
  </w:style>
  <w:style w:type="character" w:customStyle="1" w:styleId="Textoindependiente2Car">
    <w:name w:val="Texto independiente 2 Car"/>
    <w:basedOn w:val="Fuentedeprrafopredeter"/>
    <w:link w:val="Textoindependiente2"/>
    <w:rsid w:val="007F3179"/>
    <w:rPr>
      <w:rFonts w:ascii="Times New Roman" w:eastAsia="Times New Roman" w:hAnsi="Times New Roman" w:cs="Times New Roman"/>
      <w:sz w:val="20"/>
      <w:szCs w:val="20"/>
    </w:rPr>
  </w:style>
  <w:style w:type="paragraph" w:styleId="Textoindependiente3">
    <w:name w:val="Body Text 3"/>
    <w:basedOn w:val="Normal"/>
    <w:link w:val="Textoindependiente3Car"/>
    <w:rsid w:val="007F3179"/>
    <w:pPr>
      <w:spacing w:after="0"/>
    </w:pPr>
    <w:rPr>
      <w:rFonts w:eastAsia="Times New Roman"/>
      <w:sz w:val="22"/>
    </w:rPr>
  </w:style>
  <w:style w:type="character" w:customStyle="1" w:styleId="Textoindependiente3Car">
    <w:name w:val="Texto independiente 3 Car"/>
    <w:basedOn w:val="Fuentedeprrafopredeter"/>
    <w:link w:val="Textoindependiente3"/>
    <w:rsid w:val="007F3179"/>
    <w:rPr>
      <w:rFonts w:ascii="Times New Roman" w:eastAsia="Times New Roman" w:hAnsi="Times New Roman" w:cs="Times New Roman"/>
      <w:sz w:val="22"/>
      <w:szCs w:val="20"/>
    </w:rPr>
  </w:style>
  <w:style w:type="paragraph" w:styleId="Textodebloque">
    <w:name w:val="Block Text"/>
    <w:basedOn w:val="Normal"/>
    <w:rsid w:val="007F3179"/>
    <w:pPr>
      <w:tabs>
        <w:tab w:val="left" w:pos="2552"/>
        <w:tab w:val="left" w:pos="7938"/>
      </w:tabs>
      <w:spacing w:after="0"/>
      <w:ind w:left="2552" w:right="660" w:hanging="851"/>
    </w:pPr>
    <w:rPr>
      <w:rFonts w:eastAsia="Times New Roman"/>
      <w:sz w:val="20"/>
    </w:rPr>
  </w:style>
  <w:style w:type="paragraph" w:styleId="Mapadeldocumento">
    <w:name w:val="Document Map"/>
    <w:basedOn w:val="Normal"/>
    <w:link w:val="MapadeldocumentoCar"/>
    <w:rsid w:val="007F3179"/>
    <w:pPr>
      <w:shd w:val="clear" w:color="auto" w:fill="000080"/>
      <w:spacing w:after="0"/>
    </w:pPr>
    <w:rPr>
      <w:rFonts w:ascii="Tahoma" w:eastAsia="Times New Roman" w:hAnsi="Tahoma"/>
      <w:sz w:val="20"/>
    </w:rPr>
  </w:style>
  <w:style w:type="character" w:customStyle="1" w:styleId="MapadeldocumentoCar">
    <w:name w:val="Mapa del documento Car"/>
    <w:basedOn w:val="Fuentedeprrafopredeter"/>
    <w:link w:val="Mapadeldocumento"/>
    <w:rsid w:val="007F3179"/>
    <w:rPr>
      <w:rFonts w:ascii="Tahoma" w:eastAsia="Times New Roman" w:hAnsi="Tahoma" w:cs="Times New Roman"/>
      <w:sz w:val="20"/>
      <w:szCs w:val="20"/>
      <w:shd w:val="clear" w:color="auto" w:fill="000080"/>
    </w:rPr>
  </w:style>
  <w:style w:type="paragraph" w:styleId="TDC2">
    <w:name w:val="toc 2"/>
    <w:basedOn w:val="Normal"/>
    <w:next w:val="Normal"/>
    <w:autoRedefine/>
    <w:uiPriority w:val="39"/>
    <w:rsid w:val="0038786C"/>
    <w:pPr>
      <w:tabs>
        <w:tab w:val="left" w:pos="900"/>
        <w:tab w:val="right" w:leader="dot" w:pos="8640"/>
      </w:tabs>
      <w:spacing w:before="120" w:after="120"/>
      <w:ind w:left="360"/>
    </w:pPr>
    <w:rPr>
      <w:rFonts w:ascii="Arial" w:eastAsia="Times New Roman" w:hAnsi="Arial"/>
      <w:noProof/>
      <w:sz w:val="22"/>
    </w:rPr>
  </w:style>
  <w:style w:type="paragraph" w:customStyle="1" w:styleId="Referncias">
    <w:name w:val="Referências"/>
    <w:basedOn w:val="Normal"/>
    <w:rsid w:val="007F3179"/>
    <w:pPr>
      <w:keepLines/>
      <w:tabs>
        <w:tab w:val="left" w:pos="720"/>
        <w:tab w:val="right" w:pos="2835"/>
        <w:tab w:val="left" w:pos="3119"/>
      </w:tabs>
      <w:spacing w:after="120"/>
      <w:ind w:left="3119" w:hanging="1701"/>
    </w:pPr>
    <w:rPr>
      <w:rFonts w:eastAsia="Times New Roman"/>
      <w:sz w:val="22"/>
      <w:lang w:val="pt-BR"/>
    </w:rPr>
  </w:style>
  <w:style w:type="paragraph" w:customStyle="1" w:styleId="NormalSingleSpace">
    <w:name w:val="Normal Single Space"/>
    <w:basedOn w:val="Normal"/>
    <w:rsid w:val="007F3179"/>
    <w:pPr>
      <w:tabs>
        <w:tab w:val="left" w:pos="720"/>
      </w:tabs>
      <w:spacing w:after="0"/>
    </w:pPr>
    <w:rPr>
      <w:rFonts w:eastAsia="Times New Roman"/>
      <w:sz w:val="22"/>
    </w:rPr>
  </w:style>
  <w:style w:type="paragraph" w:customStyle="1" w:styleId="reference0">
    <w:name w:val="reference"/>
    <w:aliases w:val="r"/>
    <w:basedOn w:val="Normal"/>
    <w:rsid w:val="007F3179"/>
    <w:pPr>
      <w:tabs>
        <w:tab w:val="left" w:pos="720"/>
      </w:tabs>
      <w:spacing w:after="100"/>
      <w:ind w:left="540" w:hanging="540"/>
    </w:pPr>
    <w:rPr>
      <w:rFonts w:ascii="Times" w:eastAsia="Times New Roman" w:hAnsi="Times"/>
      <w:sz w:val="20"/>
    </w:rPr>
  </w:style>
  <w:style w:type="paragraph" w:customStyle="1" w:styleId="HangIndent">
    <w:name w:val="HangIndent"/>
    <w:basedOn w:val="Normal"/>
    <w:rsid w:val="007F3179"/>
    <w:pPr>
      <w:tabs>
        <w:tab w:val="left" w:pos="720"/>
      </w:tabs>
      <w:spacing w:after="0"/>
      <w:ind w:left="720" w:hanging="720"/>
    </w:pPr>
    <w:rPr>
      <w:rFonts w:eastAsia="Times New Roman"/>
      <w:sz w:val="22"/>
    </w:rPr>
  </w:style>
  <w:style w:type="paragraph" w:customStyle="1" w:styleId="Reference">
    <w:name w:val="Reference"/>
    <w:basedOn w:val="HangIndent"/>
    <w:rsid w:val="007F3179"/>
    <w:pPr>
      <w:numPr>
        <w:numId w:val="11"/>
      </w:numPr>
      <w:spacing w:after="40"/>
    </w:pPr>
    <w:rPr>
      <w:sz w:val="20"/>
    </w:rPr>
  </w:style>
  <w:style w:type="paragraph" w:styleId="Listaconvietas">
    <w:name w:val="List Bullet"/>
    <w:basedOn w:val="Normal"/>
    <w:autoRedefine/>
    <w:rsid w:val="007F3179"/>
    <w:pPr>
      <w:numPr>
        <w:numId w:val="1"/>
      </w:numPr>
      <w:tabs>
        <w:tab w:val="left" w:pos="720"/>
      </w:tabs>
      <w:spacing w:after="0"/>
    </w:pPr>
    <w:rPr>
      <w:rFonts w:eastAsia="Times New Roman"/>
      <w:sz w:val="22"/>
    </w:rPr>
  </w:style>
  <w:style w:type="paragraph" w:styleId="Listaconvietas2">
    <w:name w:val="List Bullet 2"/>
    <w:basedOn w:val="Normal"/>
    <w:autoRedefine/>
    <w:rsid w:val="007F3179"/>
    <w:pPr>
      <w:numPr>
        <w:numId w:val="2"/>
      </w:numPr>
      <w:spacing w:after="0"/>
    </w:pPr>
    <w:rPr>
      <w:rFonts w:eastAsia="Times New Roman"/>
      <w:sz w:val="22"/>
    </w:rPr>
  </w:style>
  <w:style w:type="paragraph" w:styleId="Listaconvietas3">
    <w:name w:val="List Bullet 3"/>
    <w:basedOn w:val="Normal"/>
    <w:autoRedefine/>
    <w:rsid w:val="007F3179"/>
    <w:pPr>
      <w:numPr>
        <w:numId w:val="3"/>
      </w:numPr>
      <w:tabs>
        <w:tab w:val="left" w:pos="720"/>
      </w:tabs>
      <w:spacing w:after="0"/>
    </w:pPr>
    <w:rPr>
      <w:rFonts w:eastAsia="Times New Roman"/>
      <w:sz w:val="22"/>
    </w:rPr>
  </w:style>
  <w:style w:type="paragraph" w:styleId="Listaconvietas4">
    <w:name w:val="List Bullet 4"/>
    <w:basedOn w:val="Normal"/>
    <w:autoRedefine/>
    <w:rsid w:val="007F3179"/>
    <w:pPr>
      <w:numPr>
        <w:numId w:val="4"/>
      </w:numPr>
      <w:tabs>
        <w:tab w:val="left" w:pos="720"/>
      </w:tabs>
      <w:spacing w:after="0"/>
    </w:pPr>
    <w:rPr>
      <w:rFonts w:eastAsia="Times New Roman"/>
      <w:sz w:val="22"/>
    </w:rPr>
  </w:style>
  <w:style w:type="paragraph" w:styleId="Listaconvietas5">
    <w:name w:val="List Bullet 5"/>
    <w:basedOn w:val="Normal"/>
    <w:autoRedefine/>
    <w:rsid w:val="007F3179"/>
    <w:pPr>
      <w:numPr>
        <w:numId w:val="5"/>
      </w:numPr>
      <w:tabs>
        <w:tab w:val="left" w:pos="720"/>
      </w:tabs>
      <w:spacing w:after="0"/>
    </w:pPr>
    <w:rPr>
      <w:rFonts w:eastAsia="Times New Roman"/>
      <w:sz w:val="22"/>
    </w:rPr>
  </w:style>
  <w:style w:type="paragraph" w:styleId="Listaconnmeros">
    <w:name w:val="List Number"/>
    <w:basedOn w:val="Normal"/>
    <w:rsid w:val="007F3179"/>
    <w:pPr>
      <w:numPr>
        <w:numId w:val="6"/>
      </w:numPr>
      <w:tabs>
        <w:tab w:val="left" w:pos="720"/>
      </w:tabs>
      <w:spacing w:after="0"/>
    </w:pPr>
    <w:rPr>
      <w:rFonts w:eastAsia="Times New Roman"/>
      <w:sz w:val="22"/>
    </w:rPr>
  </w:style>
  <w:style w:type="paragraph" w:styleId="Listaconnmeros2">
    <w:name w:val="List Number 2"/>
    <w:basedOn w:val="Normal"/>
    <w:rsid w:val="007F3179"/>
    <w:pPr>
      <w:numPr>
        <w:numId w:val="7"/>
      </w:numPr>
      <w:spacing w:after="0"/>
    </w:pPr>
    <w:rPr>
      <w:rFonts w:eastAsia="Times New Roman"/>
      <w:sz w:val="22"/>
    </w:rPr>
  </w:style>
  <w:style w:type="paragraph" w:styleId="Listaconnmeros3">
    <w:name w:val="List Number 3"/>
    <w:basedOn w:val="Normal"/>
    <w:rsid w:val="007F3179"/>
    <w:pPr>
      <w:numPr>
        <w:numId w:val="8"/>
      </w:numPr>
      <w:tabs>
        <w:tab w:val="left" w:pos="720"/>
      </w:tabs>
      <w:spacing w:after="0"/>
    </w:pPr>
    <w:rPr>
      <w:rFonts w:eastAsia="Times New Roman"/>
      <w:sz w:val="22"/>
    </w:rPr>
  </w:style>
  <w:style w:type="paragraph" w:styleId="Listaconnmeros4">
    <w:name w:val="List Number 4"/>
    <w:basedOn w:val="Normal"/>
    <w:rsid w:val="007F3179"/>
    <w:pPr>
      <w:numPr>
        <w:numId w:val="9"/>
      </w:numPr>
      <w:tabs>
        <w:tab w:val="left" w:pos="720"/>
      </w:tabs>
      <w:spacing w:after="0"/>
    </w:pPr>
    <w:rPr>
      <w:rFonts w:eastAsia="Times New Roman"/>
      <w:sz w:val="22"/>
    </w:rPr>
  </w:style>
  <w:style w:type="paragraph" w:styleId="Listaconnmeros5">
    <w:name w:val="List Number 5"/>
    <w:basedOn w:val="Normal"/>
    <w:rsid w:val="007F3179"/>
    <w:pPr>
      <w:numPr>
        <w:numId w:val="10"/>
      </w:numPr>
      <w:tabs>
        <w:tab w:val="left" w:pos="720"/>
      </w:tabs>
      <w:spacing w:after="0"/>
    </w:pPr>
    <w:rPr>
      <w:rFonts w:eastAsia="Times New Roman"/>
      <w:sz w:val="22"/>
    </w:rPr>
  </w:style>
  <w:style w:type="character" w:styleId="Hipervnculovisitado">
    <w:name w:val="FollowedHyperlink"/>
    <w:basedOn w:val="Fuentedeprrafopredeter"/>
    <w:rsid w:val="007F3179"/>
    <w:rPr>
      <w:color w:val="800080"/>
      <w:u w:val="single"/>
    </w:rPr>
  </w:style>
  <w:style w:type="paragraph" w:customStyle="1" w:styleId="DefaultText">
    <w:name w:val="Default Text"/>
    <w:basedOn w:val="Normal"/>
    <w:rsid w:val="007F3179"/>
    <w:pPr>
      <w:widowControl w:val="0"/>
      <w:autoSpaceDE w:val="0"/>
      <w:autoSpaceDN w:val="0"/>
      <w:adjustRightInd w:val="0"/>
      <w:spacing w:after="0"/>
    </w:pPr>
    <w:rPr>
      <w:rFonts w:eastAsia="Times New Roman"/>
    </w:rPr>
  </w:style>
  <w:style w:type="paragraph" w:customStyle="1" w:styleId="CellLittReferenceNumber">
    <w:name w:val="Cell_Litt_Reference_Number"/>
    <w:basedOn w:val="Textoindependiente"/>
    <w:rsid w:val="007F3179"/>
    <w:pPr>
      <w:spacing w:before="40" w:line="240" w:lineRule="auto"/>
      <w:ind w:left="57"/>
      <w:jc w:val="left"/>
    </w:pPr>
    <w:rPr>
      <w:rFonts w:ascii="Times New Roman" w:hAnsi="Times New Roman"/>
      <w:sz w:val="28"/>
      <w:lang w:val="en-GB"/>
    </w:rPr>
  </w:style>
  <w:style w:type="paragraph" w:styleId="Textodeglobo">
    <w:name w:val="Balloon Text"/>
    <w:basedOn w:val="Normal"/>
    <w:link w:val="TextodegloboCar"/>
    <w:uiPriority w:val="99"/>
    <w:rsid w:val="007F3179"/>
    <w:pPr>
      <w:spacing w:after="0"/>
    </w:pPr>
    <w:rPr>
      <w:rFonts w:ascii="Tahoma" w:eastAsia="Times New Roman" w:hAnsi="Tahoma" w:cs="Tahoma"/>
      <w:sz w:val="16"/>
      <w:szCs w:val="16"/>
    </w:rPr>
  </w:style>
  <w:style w:type="character" w:customStyle="1" w:styleId="TextodegloboCar">
    <w:name w:val="Texto de globo Car"/>
    <w:basedOn w:val="Fuentedeprrafopredeter"/>
    <w:link w:val="Textodeglobo"/>
    <w:uiPriority w:val="99"/>
    <w:rsid w:val="007F3179"/>
    <w:rPr>
      <w:rFonts w:ascii="Tahoma" w:eastAsia="Times New Roman" w:hAnsi="Tahoma" w:cs="Tahoma"/>
      <w:sz w:val="16"/>
      <w:szCs w:val="16"/>
    </w:rPr>
  </w:style>
  <w:style w:type="paragraph" w:styleId="Lista2">
    <w:name w:val="List 2"/>
    <w:basedOn w:val="Normal"/>
    <w:rsid w:val="007F3179"/>
    <w:pPr>
      <w:tabs>
        <w:tab w:val="left" w:pos="720"/>
      </w:tabs>
      <w:spacing w:after="0"/>
      <w:ind w:left="720" w:hanging="360"/>
    </w:pPr>
    <w:rPr>
      <w:rFonts w:eastAsia="Times New Roman"/>
      <w:sz w:val="22"/>
    </w:rPr>
  </w:style>
  <w:style w:type="table" w:styleId="Tablaconcuadrcula">
    <w:name w:val="Table Grid"/>
    <w:basedOn w:val="Tablanormal"/>
    <w:uiPriority w:val="59"/>
    <w:rsid w:val="007F3179"/>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7">
    <w:name w:val="index 7"/>
    <w:basedOn w:val="Normal"/>
    <w:next w:val="Normal"/>
    <w:autoRedefine/>
    <w:rsid w:val="007F3179"/>
    <w:pPr>
      <w:spacing w:after="0"/>
      <w:ind w:left="1540" w:hanging="220"/>
    </w:pPr>
    <w:rPr>
      <w:rFonts w:eastAsia="Times New Roman"/>
      <w:sz w:val="22"/>
    </w:rPr>
  </w:style>
  <w:style w:type="paragraph" w:styleId="Lista">
    <w:name w:val="List"/>
    <w:basedOn w:val="Normal"/>
    <w:rsid w:val="007F3179"/>
    <w:pPr>
      <w:tabs>
        <w:tab w:val="left" w:pos="720"/>
      </w:tabs>
      <w:spacing w:after="0"/>
      <w:ind w:left="360" w:hanging="360"/>
    </w:pPr>
    <w:rPr>
      <w:rFonts w:eastAsia="Times New Roman"/>
      <w:sz w:val="22"/>
    </w:rPr>
  </w:style>
  <w:style w:type="paragraph" w:styleId="Lista3">
    <w:name w:val="List 3"/>
    <w:basedOn w:val="Normal"/>
    <w:rsid w:val="007F3179"/>
    <w:pPr>
      <w:tabs>
        <w:tab w:val="left" w:pos="720"/>
      </w:tabs>
      <w:spacing w:after="0"/>
      <w:ind w:left="1080" w:hanging="360"/>
    </w:pPr>
    <w:rPr>
      <w:rFonts w:eastAsia="Times New Roman"/>
      <w:sz w:val="22"/>
    </w:rPr>
  </w:style>
  <w:style w:type="paragraph" w:styleId="Lista4">
    <w:name w:val="List 4"/>
    <w:basedOn w:val="Normal"/>
    <w:rsid w:val="007F3179"/>
    <w:pPr>
      <w:tabs>
        <w:tab w:val="left" w:pos="720"/>
      </w:tabs>
      <w:spacing w:after="0"/>
      <w:ind w:left="1440" w:hanging="360"/>
    </w:pPr>
    <w:rPr>
      <w:rFonts w:eastAsia="Times New Roman"/>
      <w:sz w:val="22"/>
    </w:rPr>
  </w:style>
  <w:style w:type="paragraph" w:styleId="Lista5">
    <w:name w:val="List 5"/>
    <w:basedOn w:val="Normal"/>
    <w:rsid w:val="007F3179"/>
    <w:pPr>
      <w:tabs>
        <w:tab w:val="left" w:pos="720"/>
      </w:tabs>
      <w:spacing w:after="0"/>
      <w:ind w:left="1800" w:hanging="360"/>
    </w:pPr>
    <w:rPr>
      <w:rFonts w:eastAsia="Times New Roman"/>
      <w:sz w:val="22"/>
    </w:rPr>
  </w:style>
  <w:style w:type="paragraph" w:styleId="Continuarlista">
    <w:name w:val="List Continue"/>
    <w:basedOn w:val="Normal"/>
    <w:rsid w:val="007F3179"/>
    <w:pPr>
      <w:tabs>
        <w:tab w:val="left" w:pos="720"/>
      </w:tabs>
      <w:spacing w:after="120"/>
      <w:ind w:left="360"/>
    </w:pPr>
    <w:rPr>
      <w:rFonts w:eastAsia="Times New Roman"/>
      <w:sz w:val="22"/>
    </w:rPr>
  </w:style>
  <w:style w:type="paragraph" w:styleId="Continuarlista2">
    <w:name w:val="List Continue 2"/>
    <w:basedOn w:val="Normal"/>
    <w:rsid w:val="007F3179"/>
    <w:pPr>
      <w:tabs>
        <w:tab w:val="left" w:pos="720"/>
      </w:tabs>
      <w:spacing w:after="120"/>
      <w:ind w:left="720"/>
    </w:pPr>
    <w:rPr>
      <w:rFonts w:eastAsia="Times New Roman"/>
      <w:sz w:val="22"/>
    </w:rPr>
  </w:style>
  <w:style w:type="paragraph" w:styleId="Continuarlista3">
    <w:name w:val="List Continue 3"/>
    <w:basedOn w:val="Normal"/>
    <w:rsid w:val="007F3179"/>
    <w:pPr>
      <w:tabs>
        <w:tab w:val="left" w:pos="720"/>
      </w:tabs>
      <w:spacing w:after="120"/>
      <w:ind w:left="1080"/>
    </w:pPr>
    <w:rPr>
      <w:rFonts w:eastAsia="Times New Roman"/>
      <w:sz w:val="22"/>
    </w:rPr>
  </w:style>
  <w:style w:type="paragraph" w:styleId="Continuarlista4">
    <w:name w:val="List Continue 4"/>
    <w:basedOn w:val="Normal"/>
    <w:rsid w:val="007F3179"/>
    <w:pPr>
      <w:tabs>
        <w:tab w:val="left" w:pos="720"/>
      </w:tabs>
      <w:spacing w:after="120"/>
      <w:ind w:left="1440"/>
    </w:pPr>
    <w:rPr>
      <w:rFonts w:eastAsia="Times New Roman"/>
      <w:sz w:val="22"/>
    </w:rPr>
  </w:style>
  <w:style w:type="paragraph" w:styleId="Continuarlista5">
    <w:name w:val="List Continue 5"/>
    <w:basedOn w:val="Normal"/>
    <w:rsid w:val="007F3179"/>
    <w:pPr>
      <w:tabs>
        <w:tab w:val="left" w:pos="720"/>
      </w:tabs>
      <w:spacing w:after="120"/>
      <w:ind w:left="1800"/>
    </w:pPr>
    <w:rPr>
      <w:rFonts w:eastAsia="Times New Roman"/>
      <w:sz w:val="22"/>
    </w:rPr>
  </w:style>
  <w:style w:type="paragraph" w:styleId="Encabezadodemensaje">
    <w:name w:val="Message Header"/>
    <w:basedOn w:val="Normal"/>
    <w:link w:val="EncabezadodemensajeCar"/>
    <w:rsid w:val="007F3179"/>
    <w:pPr>
      <w:pBdr>
        <w:top w:val="single" w:sz="6" w:space="1" w:color="auto"/>
        <w:left w:val="single" w:sz="6" w:space="1" w:color="auto"/>
        <w:bottom w:val="single" w:sz="6" w:space="1" w:color="auto"/>
        <w:right w:val="single" w:sz="6" w:space="1" w:color="auto"/>
      </w:pBdr>
      <w:shd w:val="pct20" w:color="auto" w:fill="auto"/>
      <w:tabs>
        <w:tab w:val="left" w:pos="720"/>
      </w:tabs>
      <w:spacing w:after="0"/>
      <w:ind w:left="1080" w:hanging="1080"/>
    </w:pPr>
    <w:rPr>
      <w:rFonts w:ascii="Arial" w:eastAsia="Times New Roman" w:hAnsi="Arial"/>
    </w:rPr>
  </w:style>
  <w:style w:type="character" w:customStyle="1" w:styleId="EncabezadodemensajeCar">
    <w:name w:val="Encabezado de mensaje Car"/>
    <w:basedOn w:val="Fuentedeprrafopredeter"/>
    <w:link w:val="Encabezadodemensaje"/>
    <w:rsid w:val="007F3179"/>
    <w:rPr>
      <w:rFonts w:ascii="Arial" w:eastAsia="Times New Roman" w:hAnsi="Arial" w:cs="Times New Roman"/>
      <w:szCs w:val="20"/>
      <w:shd w:val="pct20" w:color="auto" w:fill="auto"/>
    </w:rPr>
  </w:style>
  <w:style w:type="paragraph" w:styleId="Encabezadodenota">
    <w:name w:val="Note Heading"/>
    <w:basedOn w:val="Normal"/>
    <w:next w:val="Normal"/>
    <w:link w:val="EncabezadodenotaCar"/>
    <w:rsid w:val="007F3179"/>
    <w:pPr>
      <w:tabs>
        <w:tab w:val="left" w:pos="720"/>
      </w:tabs>
      <w:spacing w:after="0"/>
    </w:pPr>
    <w:rPr>
      <w:rFonts w:eastAsia="Times New Roman"/>
      <w:sz w:val="22"/>
    </w:rPr>
  </w:style>
  <w:style w:type="character" w:customStyle="1" w:styleId="EncabezadodenotaCar">
    <w:name w:val="Encabezado de nota Car"/>
    <w:basedOn w:val="Fuentedeprrafopredeter"/>
    <w:link w:val="Encabezadodenota"/>
    <w:rsid w:val="007F3179"/>
    <w:rPr>
      <w:rFonts w:ascii="Times New Roman" w:eastAsia="Times New Roman" w:hAnsi="Times New Roman" w:cs="Times New Roman"/>
      <w:sz w:val="22"/>
      <w:szCs w:val="20"/>
    </w:rPr>
  </w:style>
  <w:style w:type="paragraph" w:styleId="Saludo">
    <w:name w:val="Salutation"/>
    <w:basedOn w:val="Normal"/>
    <w:next w:val="Normal"/>
    <w:link w:val="SaludoCar"/>
    <w:rsid w:val="007F3179"/>
    <w:pPr>
      <w:tabs>
        <w:tab w:val="left" w:pos="720"/>
      </w:tabs>
      <w:spacing w:after="0"/>
    </w:pPr>
    <w:rPr>
      <w:rFonts w:eastAsia="Times New Roman"/>
      <w:sz w:val="22"/>
    </w:rPr>
  </w:style>
  <w:style w:type="character" w:customStyle="1" w:styleId="SaludoCar">
    <w:name w:val="Saludo Car"/>
    <w:basedOn w:val="Fuentedeprrafopredeter"/>
    <w:link w:val="Saludo"/>
    <w:rsid w:val="007F3179"/>
    <w:rPr>
      <w:rFonts w:ascii="Times New Roman" w:eastAsia="Times New Roman" w:hAnsi="Times New Roman" w:cs="Times New Roman"/>
      <w:sz w:val="22"/>
      <w:szCs w:val="20"/>
    </w:rPr>
  </w:style>
  <w:style w:type="paragraph" w:styleId="Firma">
    <w:name w:val="Signature"/>
    <w:basedOn w:val="Normal"/>
    <w:link w:val="FirmaCar"/>
    <w:rsid w:val="007F3179"/>
    <w:pPr>
      <w:tabs>
        <w:tab w:val="left" w:pos="720"/>
      </w:tabs>
      <w:spacing w:after="0"/>
      <w:ind w:left="4320"/>
    </w:pPr>
    <w:rPr>
      <w:rFonts w:eastAsia="Times New Roman"/>
      <w:sz w:val="22"/>
    </w:rPr>
  </w:style>
  <w:style w:type="character" w:customStyle="1" w:styleId="FirmaCar">
    <w:name w:val="Firma Car"/>
    <w:basedOn w:val="Fuentedeprrafopredeter"/>
    <w:link w:val="Firma"/>
    <w:rsid w:val="007F3179"/>
    <w:rPr>
      <w:rFonts w:ascii="Times New Roman" w:eastAsia="Times New Roman" w:hAnsi="Times New Roman" w:cs="Times New Roman"/>
      <w:sz w:val="22"/>
      <w:szCs w:val="20"/>
    </w:rPr>
  </w:style>
  <w:style w:type="paragraph" w:styleId="Subttulo">
    <w:name w:val="Subtitle"/>
    <w:basedOn w:val="Normal"/>
    <w:link w:val="SubttuloCar"/>
    <w:qFormat/>
    <w:rsid w:val="007F3179"/>
    <w:pPr>
      <w:tabs>
        <w:tab w:val="left" w:pos="720"/>
      </w:tabs>
      <w:spacing w:after="60"/>
      <w:jc w:val="center"/>
      <w:outlineLvl w:val="1"/>
    </w:pPr>
    <w:rPr>
      <w:rFonts w:ascii="Arial" w:eastAsia="Times New Roman" w:hAnsi="Arial"/>
    </w:rPr>
  </w:style>
  <w:style w:type="character" w:customStyle="1" w:styleId="SubttuloCar">
    <w:name w:val="Subtítulo Car"/>
    <w:basedOn w:val="Fuentedeprrafopredeter"/>
    <w:link w:val="Subttulo"/>
    <w:rsid w:val="007F3179"/>
    <w:rPr>
      <w:rFonts w:ascii="Arial" w:eastAsia="Times New Roman" w:hAnsi="Arial" w:cs="Times New Roman"/>
      <w:szCs w:val="20"/>
    </w:rPr>
  </w:style>
  <w:style w:type="paragraph" w:styleId="Ttulo">
    <w:name w:val="Title"/>
    <w:basedOn w:val="Normal"/>
    <w:link w:val="TtuloCar"/>
    <w:rsid w:val="007F3179"/>
    <w:pPr>
      <w:tabs>
        <w:tab w:val="left" w:pos="720"/>
      </w:tabs>
      <w:spacing w:before="240" w:after="60"/>
      <w:jc w:val="center"/>
      <w:outlineLvl w:val="0"/>
    </w:pPr>
    <w:rPr>
      <w:rFonts w:ascii="Arial" w:eastAsia="Times New Roman" w:hAnsi="Arial"/>
      <w:b/>
      <w:kern w:val="28"/>
      <w:sz w:val="32"/>
    </w:rPr>
  </w:style>
  <w:style w:type="character" w:customStyle="1" w:styleId="TtuloCar">
    <w:name w:val="Título Car"/>
    <w:basedOn w:val="Fuentedeprrafopredeter"/>
    <w:link w:val="Ttulo"/>
    <w:rsid w:val="007F3179"/>
    <w:rPr>
      <w:rFonts w:ascii="Arial" w:eastAsia="Times New Roman" w:hAnsi="Arial" w:cs="Times New Roman"/>
      <w:b/>
      <w:kern w:val="28"/>
      <w:sz w:val="32"/>
      <w:szCs w:val="20"/>
    </w:rPr>
  </w:style>
  <w:style w:type="character" w:styleId="Refdecomentario">
    <w:name w:val="annotation reference"/>
    <w:basedOn w:val="Fuentedeprrafopredeter"/>
    <w:rsid w:val="007F3179"/>
    <w:rPr>
      <w:sz w:val="16"/>
      <w:szCs w:val="16"/>
    </w:rPr>
  </w:style>
  <w:style w:type="paragraph" w:styleId="Textocomentario">
    <w:name w:val="annotation text"/>
    <w:basedOn w:val="Normal"/>
    <w:link w:val="TextocomentarioCar"/>
    <w:rsid w:val="007F3179"/>
    <w:pPr>
      <w:spacing w:after="0"/>
    </w:pPr>
    <w:rPr>
      <w:rFonts w:eastAsia="Times New Roman"/>
      <w:sz w:val="20"/>
    </w:rPr>
  </w:style>
  <w:style w:type="character" w:customStyle="1" w:styleId="TextocomentarioCar">
    <w:name w:val="Texto comentario Car"/>
    <w:basedOn w:val="Fuentedeprrafopredeter"/>
    <w:link w:val="Textocomentario"/>
    <w:rsid w:val="007F3179"/>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rsid w:val="007F3179"/>
    <w:rPr>
      <w:b/>
      <w:bCs/>
    </w:rPr>
  </w:style>
  <w:style w:type="character" w:customStyle="1" w:styleId="AsuntodelcomentarioCar">
    <w:name w:val="Asunto del comentario Car"/>
    <w:basedOn w:val="TextocomentarioCar"/>
    <w:link w:val="Asuntodelcomentario"/>
    <w:rsid w:val="007F3179"/>
    <w:rPr>
      <w:rFonts w:ascii="Times New Roman" w:eastAsia="Times New Roman" w:hAnsi="Times New Roman" w:cs="Times New Roman"/>
      <w:b/>
      <w:bCs/>
      <w:sz w:val="20"/>
      <w:szCs w:val="20"/>
    </w:rPr>
  </w:style>
  <w:style w:type="paragraph" w:customStyle="1" w:styleId="Table">
    <w:name w:val="Table"/>
    <w:basedOn w:val="Normal"/>
    <w:rsid w:val="007F3179"/>
    <w:pPr>
      <w:numPr>
        <w:numId w:val="12"/>
      </w:numPr>
      <w:tabs>
        <w:tab w:val="clear" w:pos="1080"/>
        <w:tab w:val="num" w:pos="1440"/>
      </w:tabs>
      <w:spacing w:after="0"/>
      <w:ind w:left="1080"/>
    </w:pPr>
    <w:rPr>
      <w:rFonts w:ascii="Arial" w:eastAsia="Times New Roman" w:hAnsi="Arial"/>
    </w:rPr>
  </w:style>
  <w:style w:type="paragraph" w:customStyle="1" w:styleId="Text">
    <w:name w:val="Text"/>
    <w:basedOn w:val="Normal"/>
    <w:rsid w:val="007F3179"/>
    <w:pPr>
      <w:widowControl w:val="0"/>
      <w:spacing w:after="0" w:line="252" w:lineRule="auto"/>
      <w:ind w:firstLine="240"/>
    </w:pPr>
    <w:rPr>
      <w:rFonts w:eastAsia="Times New Roman"/>
      <w:sz w:val="20"/>
    </w:rPr>
  </w:style>
  <w:style w:type="paragraph" w:customStyle="1" w:styleId="References">
    <w:name w:val="References"/>
    <w:basedOn w:val="Listaconnmeros"/>
    <w:rsid w:val="007F3179"/>
    <w:pPr>
      <w:numPr>
        <w:numId w:val="13"/>
      </w:numPr>
      <w:tabs>
        <w:tab w:val="clear" w:pos="720"/>
      </w:tabs>
    </w:pPr>
    <w:rPr>
      <w:sz w:val="16"/>
    </w:rPr>
  </w:style>
  <w:style w:type="paragraph" w:styleId="TtuloTDC">
    <w:name w:val="TOC Heading"/>
    <w:basedOn w:val="Ttulo1"/>
    <w:next w:val="Normal"/>
    <w:uiPriority w:val="39"/>
    <w:unhideWhenUsed/>
    <w:rsid w:val="00D20C24"/>
    <w:pPr>
      <w:keepLines/>
      <w:spacing w:line="276" w:lineRule="auto"/>
      <w:jc w:val="left"/>
      <w:outlineLvl w:val="9"/>
    </w:pPr>
    <w:rPr>
      <w:rFonts w:asciiTheme="majorHAnsi" w:eastAsiaTheme="majorEastAsia" w:hAnsiTheme="majorHAnsi" w:cstheme="majorBidi"/>
      <w:bCs/>
      <w:color w:val="365F91" w:themeColor="accent1" w:themeShade="BF"/>
    </w:rPr>
  </w:style>
  <w:style w:type="paragraph" w:customStyle="1" w:styleId="equation">
    <w:name w:val="equation"/>
    <w:basedOn w:val="Normal"/>
    <w:rsid w:val="00075370"/>
    <w:pPr>
      <w:tabs>
        <w:tab w:val="center" w:pos="2520"/>
        <w:tab w:val="right" w:pos="5040"/>
      </w:tabs>
      <w:spacing w:before="240" w:after="240" w:line="216" w:lineRule="auto"/>
      <w:jc w:val="center"/>
    </w:pPr>
    <w:rPr>
      <w:rFonts w:ascii="Symbol" w:eastAsia="Times New Roman" w:hAnsi="Symbol" w:cs="Symbol"/>
      <w:sz w:val="20"/>
    </w:rPr>
  </w:style>
  <w:style w:type="paragraph" w:customStyle="1" w:styleId="tablecolhead">
    <w:name w:val="table col head"/>
    <w:basedOn w:val="Normal"/>
    <w:rsid w:val="00075370"/>
    <w:pPr>
      <w:spacing w:after="0"/>
      <w:jc w:val="center"/>
    </w:pPr>
    <w:rPr>
      <w:rFonts w:eastAsia="Times New Roman"/>
      <w:b/>
      <w:bCs/>
      <w:sz w:val="16"/>
      <w:szCs w:val="16"/>
    </w:rPr>
  </w:style>
  <w:style w:type="paragraph" w:customStyle="1" w:styleId="tablecolsubhead">
    <w:name w:val="table col subhead"/>
    <w:basedOn w:val="tablecolhead"/>
    <w:rsid w:val="00075370"/>
    <w:rPr>
      <w:i/>
      <w:iCs/>
      <w:sz w:val="15"/>
      <w:szCs w:val="15"/>
    </w:rPr>
  </w:style>
  <w:style w:type="paragraph" w:customStyle="1" w:styleId="tablecopy">
    <w:name w:val="table copy"/>
    <w:rsid w:val="00075370"/>
    <w:pPr>
      <w:spacing w:after="0"/>
      <w:jc w:val="both"/>
    </w:pPr>
    <w:rPr>
      <w:rFonts w:ascii="Times New Roman" w:eastAsia="Times New Roman" w:hAnsi="Times New Roman"/>
      <w:noProof/>
      <w:sz w:val="16"/>
      <w:szCs w:val="16"/>
    </w:rPr>
  </w:style>
  <w:style w:type="character" w:styleId="Textoennegrita">
    <w:name w:val="Strong"/>
    <w:uiPriority w:val="22"/>
    <w:qFormat/>
    <w:rsid w:val="00075370"/>
    <w:rPr>
      <w:b/>
      <w:bCs/>
    </w:rPr>
  </w:style>
  <w:style w:type="paragraph" w:customStyle="1" w:styleId="Copyright">
    <w:name w:val="Copyright"/>
    <w:basedOn w:val="Normal"/>
    <w:qFormat/>
    <w:rsid w:val="000A6261"/>
    <w:pPr>
      <w:spacing w:after="0"/>
    </w:pPr>
    <w:rPr>
      <w:rFonts w:ascii="Arial" w:hAnsi="Arial"/>
      <w:b/>
      <w:color w:val="FFFFFF" w:themeColor="background1"/>
      <w:sz w:val="28"/>
    </w:rPr>
  </w:style>
  <w:style w:type="paragraph" w:customStyle="1" w:styleId="CIGREtext">
    <w:name w:val="CIGRE_text"/>
    <w:basedOn w:val="Normal"/>
    <w:rsid w:val="00AE13E5"/>
    <w:pPr>
      <w:tabs>
        <w:tab w:val="left" w:pos="720"/>
      </w:tabs>
      <w:spacing w:after="180"/>
    </w:pPr>
    <w:rPr>
      <w:rFonts w:eastAsia="Times New Roman"/>
      <w:sz w:val="22"/>
    </w:rPr>
  </w:style>
  <w:style w:type="paragraph" w:customStyle="1" w:styleId="CIGREChapterTitle">
    <w:name w:val="CIGRE_Chapter_Title"/>
    <w:basedOn w:val="Normal"/>
    <w:rsid w:val="00AE13E5"/>
    <w:pPr>
      <w:tabs>
        <w:tab w:val="num" w:pos="720"/>
      </w:tabs>
      <w:spacing w:after="120"/>
      <w:ind w:left="720" w:hanging="720"/>
    </w:pPr>
    <w:rPr>
      <w:rFonts w:ascii="Arial" w:eastAsia="Times New Roman" w:hAnsi="Arial"/>
      <w:b/>
      <w:sz w:val="32"/>
    </w:rPr>
  </w:style>
  <w:style w:type="paragraph" w:customStyle="1" w:styleId="CIGREHeading2">
    <w:name w:val="CIGRE_Heading_2"/>
    <w:basedOn w:val="Ttulo2"/>
    <w:rsid w:val="00AE13E5"/>
    <w:pPr>
      <w:numPr>
        <w:ilvl w:val="0"/>
        <w:numId w:val="0"/>
      </w:numPr>
      <w:tabs>
        <w:tab w:val="num" w:pos="720"/>
      </w:tabs>
      <w:spacing w:before="0" w:after="120"/>
      <w:ind w:left="720" w:hanging="720"/>
    </w:pPr>
    <w:rPr>
      <w:rFonts w:eastAsia="Times New Roman" w:cs="Times New Roman"/>
      <w:szCs w:val="20"/>
    </w:rPr>
  </w:style>
  <w:style w:type="paragraph" w:customStyle="1" w:styleId="CIGREHeading3">
    <w:name w:val="CIGRE_Heading_3"/>
    <w:basedOn w:val="Normal"/>
    <w:rsid w:val="00AE13E5"/>
    <w:pPr>
      <w:tabs>
        <w:tab w:val="num" w:pos="720"/>
      </w:tabs>
      <w:spacing w:after="120"/>
      <w:ind w:left="720" w:hanging="720"/>
    </w:pPr>
    <w:rPr>
      <w:rFonts w:ascii="Arial" w:eastAsia="Times New Roman" w:hAnsi="Arial"/>
      <w:b/>
      <w:sz w:val="22"/>
      <w:szCs w:val="22"/>
    </w:rPr>
  </w:style>
  <w:style w:type="paragraph" w:customStyle="1" w:styleId="CIGREHeading4">
    <w:name w:val="CIGRE_Heading_4"/>
    <w:rsid w:val="00AE13E5"/>
    <w:pPr>
      <w:tabs>
        <w:tab w:val="left" w:pos="720"/>
      </w:tabs>
      <w:spacing w:after="120"/>
      <w:ind w:left="720" w:hanging="720"/>
    </w:pPr>
    <w:rPr>
      <w:rFonts w:ascii="Times New Roman" w:eastAsia="Times New Roman" w:hAnsi="Times New Roman"/>
      <w:i/>
      <w:sz w:val="22"/>
      <w:szCs w:val="22"/>
    </w:rPr>
  </w:style>
  <w:style w:type="paragraph" w:customStyle="1" w:styleId="HeadingA1">
    <w:name w:val="Heading A1"/>
    <w:basedOn w:val="Ttulo1"/>
    <w:next w:val="Normal"/>
    <w:qFormat/>
    <w:rsid w:val="004E1808"/>
    <w:pPr>
      <w:pageBreakBefore/>
      <w:numPr>
        <w:numId w:val="17"/>
      </w:numPr>
    </w:pPr>
    <w:rPr>
      <w:szCs w:val="24"/>
    </w:rPr>
  </w:style>
  <w:style w:type="paragraph" w:customStyle="1" w:styleId="HeadingA2">
    <w:name w:val="Heading A2"/>
    <w:basedOn w:val="Ttulo2"/>
    <w:next w:val="Normal"/>
    <w:qFormat/>
    <w:rsid w:val="004E1808"/>
    <w:pPr>
      <w:numPr>
        <w:numId w:val="17"/>
      </w:numPr>
    </w:pPr>
  </w:style>
  <w:style w:type="paragraph" w:customStyle="1" w:styleId="HeadingA3">
    <w:name w:val="Heading A3"/>
    <w:basedOn w:val="Ttulo3"/>
    <w:next w:val="Normal"/>
    <w:qFormat/>
    <w:rsid w:val="004E1808"/>
    <w:pPr>
      <w:numPr>
        <w:numId w:val="17"/>
      </w:numPr>
    </w:pPr>
  </w:style>
  <w:style w:type="paragraph" w:customStyle="1" w:styleId="HeadingA4">
    <w:name w:val="Heading A4"/>
    <w:basedOn w:val="Ttulo3"/>
    <w:next w:val="Normal"/>
    <w:qFormat/>
    <w:rsid w:val="004E1808"/>
    <w:pPr>
      <w:numPr>
        <w:ilvl w:val="3"/>
        <w:numId w:val="17"/>
      </w:numPr>
    </w:pPr>
  </w:style>
  <w:style w:type="paragraph" w:customStyle="1" w:styleId="APARRAFO1">
    <w:name w:val="APARRAFO 1"/>
    <w:basedOn w:val="Normal"/>
    <w:qFormat/>
    <w:rsid w:val="00B0550F"/>
    <w:pPr>
      <w:spacing w:before="120" w:after="120"/>
      <w:ind w:left="709" w:firstLine="709"/>
    </w:pPr>
    <w:rPr>
      <w:rFonts w:ascii="Arial Unicode MS" w:eastAsia="Arial Unicode MS" w:hAnsi="Arial Unicode MS" w:cstheme="minorBidi"/>
      <w:sz w:val="22"/>
      <w:szCs w:val="22"/>
      <w:lang w:val="es-PE"/>
    </w:rPr>
  </w:style>
  <w:style w:type="paragraph" w:customStyle="1" w:styleId="ACODIGO">
    <w:name w:val="ACODIGO"/>
    <w:basedOn w:val="APARRAFO1"/>
    <w:qFormat/>
    <w:rsid w:val="00AE6A58"/>
    <w:pPr>
      <w:framePr w:wrap="around" w:vAnchor="text" w:hAnchor="text" w:y="1"/>
      <w:pBdr>
        <w:top w:val="single" w:sz="2" w:space="1" w:color="5F497A" w:themeColor="accent4" w:themeShade="BF"/>
        <w:left w:val="single" w:sz="2" w:space="4" w:color="5F497A" w:themeColor="accent4" w:themeShade="BF"/>
        <w:bottom w:val="single" w:sz="2" w:space="1" w:color="5F497A" w:themeColor="accent4" w:themeShade="BF"/>
        <w:right w:val="single" w:sz="2" w:space="4" w:color="5F497A" w:themeColor="accent4" w:themeShade="BF"/>
      </w:pBdr>
      <w:shd w:val="clear" w:color="auto" w:fill="F5F2F8"/>
      <w:tabs>
        <w:tab w:val="left" w:pos="284"/>
      </w:tabs>
      <w:spacing w:before="0" w:after="0"/>
      <w:ind w:left="0" w:firstLine="0"/>
    </w:pPr>
    <w:rPr>
      <w:rFonts w:ascii="Courier New" w:hAnsi="Courier New"/>
      <w:sz w:val="16"/>
    </w:rPr>
  </w:style>
  <w:style w:type="paragraph" w:styleId="HTMLconformatoprevio">
    <w:name w:val="HTML Preformatted"/>
    <w:basedOn w:val="Normal"/>
    <w:link w:val="HTMLconformatoprevioCar"/>
    <w:unhideWhenUsed/>
    <w:rsid w:val="00EA2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val="es-PE" w:eastAsia="es-PE"/>
    </w:rPr>
  </w:style>
  <w:style w:type="character" w:customStyle="1" w:styleId="HTMLconformatoprevioCar">
    <w:name w:val="HTML con formato previo Car"/>
    <w:basedOn w:val="Fuentedeprrafopredeter"/>
    <w:link w:val="HTMLconformatoprevio"/>
    <w:rsid w:val="00EA2EEC"/>
    <w:rPr>
      <w:rFonts w:ascii="Courier New" w:eastAsia="Times New Roman" w:hAnsi="Courier New" w:cs="Courier New"/>
      <w:sz w:val="20"/>
      <w:lang w:val="es-PE" w:eastAsia="es-PE"/>
    </w:rPr>
  </w:style>
  <w:style w:type="paragraph" w:styleId="Tabladeilustraciones">
    <w:name w:val="table of figures"/>
    <w:basedOn w:val="Normal"/>
    <w:next w:val="Normal"/>
    <w:uiPriority w:val="99"/>
    <w:unhideWhenUsed/>
    <w:rsid w:val="00613E59"/>
    <w:pPr>
      <w:spacing w:after="0"/>
    </w:pPr>
  </w:style>
  <w:style w:type="paragraph" w:styleId="NormalWeb">
    <w:name w:val="Normal (Web)"/>
    <w:basedOn w:val="Normal"/>
    <w:unhideWhenUsed/>
    <w:rsid w:val="00370D57"/>
    <w:pPr>
      <w:spacing w:before="100" w:beforeAutospacing="1" w:after="100" w:afterAutospacing="1"/>
      <w:jc w:val="left"/>
    </w:pPr>
    <w:rPr>
      <w:rFonts w:eastAsia="Times New Roman"/>
      <w:szCs w:val="24"/>
      <w:lang w:val="es-PE" w:eastAsia="es-PE"/>
    </w:rPr>
  </w:style>
  <w:style w:type="paragraph" w:customStyle="1" w:styleId="WW-PlainText">
    <w:name w:val="WW-Plain Text"/>
    <w:basedOn w:val="Normal"/>
    <w:rsid w:val="00370D57"/>
    <w:pPr>
      <w:suppressAutoHyphens/>
      <w:spacing w:after="0"/>
      <w:jc w:val="left"/>
    </w:pPr>
    <w:rPr>
      <w:rFonts w:ascii="Courier New" w:eastAsia="Times New Roman" w:hAnsi="Courier New"/>
      <w:sz w:val="20"/>
      <w:lang w:val="es-AR" w:eastAsia="es-ES"/>
    </w:rPr>
  </w:style>
  <w:style w:type="character" w:customStyle="1" w:styleId="a1">
    <w:name w:val="a1"/>
    <w:rsid w:val="00370D57"/>
    <w:rPr>
      <w:color w:val="008000"/>
    </w:rPr>
  </w:style>
  <w:style w:type="character" w:styleId="MquinadeescribirHTML">
    <w:name w:val="HTML Typewriter"/>
    <w:basedOn w:val="Fuentedeprrafopredeter"/>
    <w:rsid w:val="00370D57"/>
    <w:rPr>
      <w:rFonts w:ascii="Arial Unicode MS" w:eastAsia="Arial Unicode MS" w:hAnsi="Arial Unicode MS" w:cs="Arial Unicode MS"/>
      <w:sz w:val="20"/>
      <w:szCs w:val="20"/>
    </w:rPr>
  </w:style>
  <w:style w:type="character" w:styleId="nfasis">
    <w:name w:val="Emphasis"/>
    <w:basedOn w:val="Fuentedeprrafopredeter"/>
    <w:qFormat/>
    <w:rsid w:val="00370D57"/>
    <w:rPr>
      <w:i/>
      <w:iCs/>
    </w:rPr>
  </w:style>
  <w:style w:type="paragraph" w:customStyle="1" w:styleId="TableParagraph">
    <w:name w:val="Table Paragraph"/>
    <w:basedOn w:val="Normal"/>
    <w:uiPriority w:val="1"/>
    <w:qFormat/>
    <w:rsid w:val="00370D57"/>
    <w:pPr>
      <w:widowControl w:val="0"/>
      <w:autoSpaceDE w:val="0"/>
      <w:autoSpaceDN w:val="0"/>
      <w:spacing w:after="0"/>
      <w:jc w:val="left"/>
    </w:pPr>
    <w:rPr>
      <w:rFonts w:ascii="Calibri" w:eastAsia="Calibri" w:hAnsi="Calibri" w:cs="Calibri"/>
      <w:sz w:val="22"/>
      <w:szCs w:val="22"/>
      <w:lang w:val="es-PE"/>
    </w:rPr>
  </w:style>
  <w:style w:type="paragraph" w:customStyle="1" w:styleId="ATitulo1">
    <w:name w:val="ATitulo 1"/>
    <w:basedOn w:val="ATitulo0"/>
    <w:qFormat/>
    <w:rsid w:val="00370D57"/>
    <w:pPr>
      <w:numPr>
        <w:numId w:val="0"/>
      </w:numPr>
      <w:ind w:left="397" w:right="-28"/>
      <w:jc w:val="right"/>
      <w:outlineLvl w:val="1"/>
    </w:pPr>
    <w:rPr>
      <w:rFonts w:ascii="Arial" w:hAnsi="Arial"/>
      <w:sz w:val="28"/>
    </w:rPr>
  </w:style>
  <w:style w:type="paragraph" w:customStyle="1" w:styleId="ATitulo0">
    <w:name w:val="ATitulo 0"/>
    <w:basedOn w:val="Normal"/>
    <w:rsid w:val="00370D57"/>
    <w:pPr>
      <w:numPr>
        <w:numId w:val="18"/>
      </w:numPr>
      <w:spacing w:before="120" w:after="360"/>
      <w:jc w:val="center"/>
    </w:pPr>
    <w:rPr>
      <w:rFonts w:ascii="Comic Sans MS" w:eastAsia="Times New Roman" w:hAnsi="Comic Sans MS" w:cs="Courier New"/>
      <w:b/>
      <w:color w:val="000066"/>
      <w:sz w:val="32"/>
      <w:szCs w:val="32"/>
      <w:lang w:val="es-ES" w:eastAsia="es-ES"/>
    </w:rPr>
  </w:style>
  <w:style w:type="paragraph" w:customStyle="1" w:styleId="ATitulo3">
    <w:name w:val="ATitulo 3"/>
    <w:basedOn w:val="Normal"/>
    <w:next w:val="Normal"/>
    <w:autoRedefine/>
    <w:rsid w:val="00370D57"/>
    <w:pPr>
      <w:keepNext/>
      <w:widowControl w:val="0"/>
      <w:tabs>
        <w:tab w:val="num" w:pos="680"/>
      </w:tabs>
      <w:spacing w:before="240" w:after="120"/>
      <w:ind w:left="567" w:hanging="567"/>
      <w:outlineLvl w:val="3"/>
    </w:pPr>
    <w:rPr>
      <w:rFonts w:ascii="Arial Unicode MS" w:eastAsia="Arial Unicode MS" w:hAnsi="Arial Unicode MS" w:cs="Arial Unicode MS"/>
      <w:b/>
      <w:bCs/>
      <w:caps/>
      <w:noProof/>
      <w:color w:val="333333"/>
      <w:sz w:val="28"/>
      <w:szCs w:val="28"/>
      <w:lang w:val="es-ES" w:eastAsia="es-ES"/>
    </w:rPr>
  </w:style>
  <w:style w:type="paragraph" w:customStyle="1" w:styleId="ATitulo4">
    <w:name w:val="ATitulo 4"/>
    <w:basedOn w:val="ATitulo3"/>
    <w:next w:val="Normal"/>
    <w:autoRedefine/>
    <w:rsid w:val="00370D57"/>
    <w:pPr>
      <w:numPr>
        <w:ilvl w:val="4"/>
      </w:numPr>
      <w:tabs>
        <w:tab w:val="num" w:pos="567"/>
        <w:tab w:val="num" w:pos="680"/>
      </w:tabs>
      <w:ind w:left="567" w:hanging="567"/>
      <w:outlineLvl w:val="4"/>
    </w:pPr>
    <w:rPr>
      <w:caps w:val="0"/>
      <w:smallCaps/>
    </w:rPr>
  </w:style>
  <w:style w:type="paragraph" w:customStyle="1" w:styleId="ATitulo5">
    <w:name w:val="ATitulo 5"/>
    <w:basedOn w:val="ATitulo4"/>
    <w:next w:val="Normal"/>
    <w:autoRedefine/>
    <w:rsid w:val="00370D57"/>
    <w:pPr>
      <w:numPr>
        <w:ilvl w:val="5"/>
      </w:numPr>
      <w:tabs>
        <w:tab w:val="num" w:pos="567"/>
      </w:tabs>
      <w:ind w:left="567" w:hanging="567"/>
      <w:outlineLvl w:val="5"/>
    </w:pPr>
  </w:style>
  <w:style w:type="paragraph" w:customStyle="1" w:styleId="APNumeracin1">
    <w:name w:val="APNumeración 1"/>
    <w:basedOn w:val="Normal"/>
    <w:autoRedefine/>
    <w:rsid w:val="001E3A78"/>
    <w:pPr>
      <w:widowControl w:val="0"/>
      <w:numPr>
        <w:numId w:val="31"/>
      </w:numPr>
      <w:tabs>
        <w:tab w:val="num" w:pos="567"/>
      </w:tabs>
      <w:spacing w:after="0" w:line="220" w:lineRule="exact"/>
      <w:outlineLvl w:val="6"/>
    </w:pPr>
    <w:rPr>
      <w:rFonts w:ascii="Arial Unicode MS" w:eastAsia="Arial Unicode MS" w:hAnsi="Arial Unicode MS" w:cs="Arial Unicode MS"/>
      <w:sz w:val="20"/>
      <w:szCs w:val="24"/>
      <w:lang w:val="es-MX" w:eastAsia="es-ES"/>
    </w:rPr>
  </w:style>
  <w:style w:type="paragraph" w:customStyle="1" w:styleId="APNumeracion2">
    <w:name w:val="APNumeracion 2"/>
    <w:basedOn w:val="APNumeracin1"/>
    <w:autoRedefine/>
    <w:rsid w:val="00370D57"/>
    <w:pPr>
      <w:numPr>
        <w:ilvl w:val="7"/>
      </w:numPr>
      <w:tabs>
        <w:tab w:val="num" w:pos="567"/>
      </w:tabs>
      <w:ind w:left="567" w:hanging="567"/>
      <w:outlineLvl w:val="7"/>
    </w:pPr>
  </w:style>
  <w:style w:type="paragraph" w:customStyle="1" w:styleId="APNumeracin3">
    <w:name w:val="APNumeración 3"/>
    <w:basedOn w:val="APNumeracion2"/>
    <w:autoRedefine/>
    <w:rsid w:val="00370D57"/>
    <w:pPr>
      <w:numPr>
        <w:ilvl w:val="8"/>
      </w:numPr>
      <w:tabs>
        <w:tab w:val="num" w:pos="567"/>
      </w:tabs>
      <w:ind w:left="567" w:hanging="567"/>
      <w:outlineLvl w:val="8"/>
    </w:pPr>
  </w:style>
  <w:style w:type="paragraph" w:customStyle="1" w:styleId="ATitulo2">
    <w:name w:val="ATitulo 2"/>
    <w:basedOn w:val="Normal"/>
    <w:next w:val="Normal"/>
    <w:autoRedefine/>
    <w:rsid w:val="00370D57"/>
    <w:pPr>
      <w:keepNext/>
      <w:widowControl w:val="0"/>
      <w:numPr>
        <w:ilvl w:val="2"/>
        <w:numId w:val="20"/>
      </w:numPr>
      <w:spacing w:before="240" w:after="120"/>
      <w:outlineLvl w:val="2"/>
    </w:pPr>
    <w:rPr>
      <w:rFonts w:ascii="Arial Unicode MS" w:eastAsia="Arial Unicode MS" w:hAnsi="Arial Unicode MS" w:cs="Arial Unicode MS"/>
      <w:b/>
      <w:caps/>
      <w:noProof/>
      <w:color w:val="4B4A4C"/>
      <w:sz w:val="28"/>
      <w:szCs w:val="28"/>
      <w:lang w:val="es-ES" w:eastAsia="es-ES"/>
    </w:rPr>
  </w:style>
  <w:style w:type="paragraph" w:customStyle="1" w:styleId="AParrafo10">
    <w:name w:val="AParrafo 1"/>
    <w:link w:val="AParrafo1Car"/>
    <w:autoRedefine/>
    <w:rsid w:val="00370D57"/>
    <w:pPr>
      <w:widowControl w:val="0"/>
      <w:spacing w:before="120" w:after="120" w:line="220" w:lineRule="exact"/>
      <w:ind w:left="567"/>
      <w:jc w:val="both"/>
    </w:pPr>
    <w:rPr>
      <w:rFonts w:ascii="Arial Unicode MS" w:eastAsia="Arial Unicode MS" w:hAnsi="Arial Unicode MS" w:cs="Arial Unicode MS"/>
      <w:color w:val="000000"/>
      <w:sz w:val="20"/>
      <w:lang w:val="es-PE" w:eastAsia="es-ES"/>
    </w:rPr>
  </w:style>
  <w:style w:type="character" w:customStyle="1" w:styleId="AParrafo1Car">
    <w:name w:val="AParrafo 1 Car"/>
    <w:link w:val="AParrafo10"/>
    <w:rsid w:val="00370D57"/>
    <w:rPr>
      <w:rFonts w:ascii="Arial Unicode MS" w:eastAsia="Arial Unicode MS" w:hAnsi="Arial Unicode MS" w:cs="Arial Unicode MS"/>
      <w:color w:val="000000"/>
      <w:sz w:val="20"/>
      <w:lang w:val="es-PE" w:eastAsia="es-ES"/>
    </w:rPr>
  </w:style>
  <w:style w:type="paragraph" w:customStyle="1" w:styleId="Agrafico">
    <w:name w:val="Agrafico"/>
    <w:basedOn w:val="Normal"/>
    <w:qFormat/>
    <w:rsid w:val="00370D57"/>
    <w:pPr>
      <w:spacing w:after="0"/>
      <w:ind w:left="567"/>
      <w:jc w:val="center"/>
    </w:pPr>
    <w:rPr>
      <w:rFonts w:ascii="Arial" w:eastAsia="Times New Roman" w:hAnsi="Arial" w:cs="Arial"/>
      <w:noProof/>
      <w:color w:val="555555"/>
      <w:sz w:val="18"/>
      <w:szCs w:val="18"/>
      <w:lang w:val="es-ES" w:eastAsia="es-ES"/>
    </w:rPr>
  </w:style>
  <w:style w:type="paragraph" w:customStyle="1" w:styleId="ACodigo0">
    <w:name w:val="ACodigo"/>
    <w:basedOn w:val="Normal"/>
    <w:link w:val="ACodigoCar"/>
    <w:autoRedefine/>
    <w:rsid w:val="00370D57"/>
    <w:pPr>
      <w:widowControl w:val="0"/>
      <w:pBdr>
        <w:top w:val="single" w:sz="4" w:space="1" w:color="33CCCC"/>
        <w:left w:val="single" w:sz="4" w:space="4" w:color="33CCCC"/>
        <w:bottom w:val="single" w:sz="4" w:space="1" w:color="33CCCC"/>
        <w:right w:val="single" w:sz="4" w:space="4" w:color="33CCCC"/>
      </w:pBdr>
      <w:shd w:val="clear" w:color="auto" w:fill="F9F9F9"/>
      <w:tabs>
        <w:tab w:val="left" w:pos="284"/>
      </w:tabs>
      <w:spacing w:after="0"/>
      <w:ind w:left="567"/>
    </w:pPr>
    <w:rPr>
      <w:rFonts w:ascii="Courier New" w:eastAsia="Arial Unicode MS" w:hAnsi="Courier New" w:cs="Arial Unicode MS"/>
      <w:color w:val="333333"/>
      <w:spacing w:val="-14"/>
      <w:sz w:val="20"/>
      <w:lang w:val="es-ES" w:eastAsia="es-ES"/>
    </w:rPr>
  </w:style>
  <w:style w:type="character" w:customStyle="1" w:styleId="ACodigoCar">
    <w:name w:val="ACodigo Car"/>
    <w:link w:val="ACodigo0"/>
    <w:rsid w:val="00370D57"/>
    <w:rPr>
      <w:rFonts w:ascii="Courier New" w:eastAsia="Arial Unicode MS" w:hAnsi="Courier New" w:cs="Arial Unicode MS"/>
      <w:color w:val="333333"/>
      <w:spacing w:val="-14"/>
      <w:sz w:val="20"/>
      <w:shd w:val="clear" w:color="auto" w:fill="F9F9F9"/>
      <w:lang w:val="es-ES" w:eastAsia="es-ES"/>
    </w:rPr>
  </w:style>
  <w:style w:type="paragraph" w:customStyle="1" w:styleId="ALista2">
    <w:name w:val="ALista 2"/>
    <w:basedOn w:val="Normal"/>
    <w:link w:val="ALista2Car"/>
    <w:autoRedefine/>
    <w:rsid w:val="00370D57"/>
    <w:pPr>
      <w:widowControl w:val="0"/>
      <w:numPr>
        <w:numId w:val="19"/>
      </w:numPr>
      <w:tabs>
        <w:tab w:val="clear" w:pos="1040"/>
        <w:tab w:val="left" w:pos="1134"/>
      </w:tabs>
      <w:spacing w:after="0" w:line="220" w:lineRule="exact"/>
      <w:ind w:left="1134" w:hanging="567"/>
    </w:pPr>
    <w:rPr>
      <w:rFonts w:ascii="Arial Unicode MS" w:eastAsia="Arial Unicode MS" w:hAnsi="Arial Unicode MS" w:cs="Arial Unicode MS"/>
      <w:noProof/>
      <w:sz w:val="20"/>
      <w:lang w:val="es-MX" w:eastAsia="es-ES"/>
    </w:rPr>
  </w:style>
  <w:style w:type="character" w:customStyle="1" w:styleId="ALista2Car">
    <w:name w:val="ALista 2 Car"/>
    <w:link w:val="ALista2"/>
    <w:rsid w:val="00370D57"/>
    <w:rPr>
      <w:rFonts w:ascii="Arial Unicode MS" w:eastAsia="Arial Unicode MS" w:hAnsi="Arial Unicode MS" w:cs="Arial Unicode MS"/>
      <w:noProof/>
      <w:sz w:val="20"/>
      <w:lang w:val="es-MX" w:eastAsia="es-ES"/>
    </w:rPr>
  </w:style>
  <w:style w:type="table" w:customStyle="1" w:styleId="Tablaconcuadrcula1">
    <w:name w:val="Tabla con cuadrícula1"/>
    <w:basedOn w:val="Tablanormal"/>
    <w:next w:val="Tablaconcuadrcula"/>
    <w:uiPriority w:val="39"/>
    <w:rsid w:val="00896BB7"/>
    <w:pPr>
      <w:tabs>
        <w:tab w:val="left" w:pos="720"/>
      </w:tabs>
      <w:spacing w:after="0"/>
      <w:jc w:val="both"/>
    </w:pPr>
    <w:rPr>
      <w:rFonts w:ascii="Times New Roman" w:eastAsia="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nhideWhenUsed/>
    <w:rsid w:val="001E3A78"/>
  </w:style>
  <w:style w:type="paragraph" w:customStyle="1" w:styleId="whitespace-normal">
    <w:name w:val="whitespace-normal"/>
    <w:basedOn w:val="Normal"/>
    <w:rsid w:val="00001238"/>
    <w:pPr>
      <w:spacing w:before="100" w:beforeAutospacing="1" w:after="100" w:afterAutospacing="1"/>
      <w:jc w:val="left"/>
    </w:pPr>
    <w:rPr>
      <w:rFonts w:eastAsia="Times New Roman"/>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4222">
      <w:bodyDiv w:val="1"/>
      <w:marLeft w:val="0"/>
      <w:marRight w:val="0"/>
      <w:marTop w:val="0"/>
      <w:marBottom w:val="0"/>
      <w:divBdr>
        <w:top w:val="none" w:sz="0" w:space="0" w:color="auto"/>
        <w:left w:val="none" w:sz="0" w:space="0" w:color="auto"/>
        <w:bottom w:val="none" w:sz="0" w:space="0" w:color="auto"/>
        <w:right w:val="none" w:sz="0" w:space="0" w:color="auto"/>
      </w:divBdr>
    </w:div>
    <w:div w:id="42798932">
      <w:bodyDiv w:val="1"/>
      <w:marLeft w:val="0"/>
      <w:marRight w:val="0"/>
      <w:marTop w:val="0"/>
      <w:marBottom w:val="0"/>
      <w:divBdr>
        <w:top w:val="none" w:sz="0" w:space="0" w:color="auto"/>
        <w:left w:val="none" w:sz="0" w:space="0" w:color="auto"/>
        <w:bottom w:val="none" w:sz="0" w:space="0" w:color="auto"/>
        <w:right w:val="none" w:sz="0" w:space="0" w:color="auto"/>
      </w:divBdr>
    </w:div>
    <w:div w:id="138889121">
      <w:bodyDiv w:val="1"/>
      <w:marLeft w:val="0"/>
      <w:marRight w:val="0"/>
      <w:marTop w:val="0"/>
      <w:marBottom w:val="0"/>
      <w:divBdr>
        <w:top w:val="none" w:sz="0" w:space="0" w:color="auto"/>
        <w:left w:val="none" w:sz="0" w:space="0" w:color="auto"/>
        <w:bottom w:val="none" w:sz="0" w:space="0" w:color="auto"/>
        <w:right w:val="none" w:sz="0" w:space="0" w:color="auto"/>
      </w:divBdr>
    </w:div>
    <w:div w:id="208759792">
      <w:bodyDiv w:val="1"/>
      <w:marLeft w:val="0"/>
      <w:marRight w:val="0"/>
      <w:marTop w:val="0"/>
      <w:marBottom w:val="0"/>
      <w:divBdr>
        <w:top w:val="none" w:sz="0" w:space="0" w:color="auto"/>
        <w:left w:val="none" w:sz="0" w:space="0" w:color="auto"/>
        <w:bottom w:val="none" w:sz="0" w:space="0" w:color="auto"/>
        <w:right w:val="none" w:sz="0" w:space="0" w:color="auto"/>
      </w:divBdr>
    </w:div>
    <w:div w:id="360668508">
      <w:bodyDiv w:val="1"/>
      <w:marLeft w:val="0"/>
      <w:marRight w:val="0"/>
      <w:marTop w:val="0"/>
      <w:marBottom w:val="0"/>
      <w:divBdr>
        <w:top w:val="none" w:sz="0" w:space="0" w:color="auto"/>
        <w:left w:val="none" w:sz="0" w:space="0" w:color="auto"/>
        <w:bottom w:val="none" w:sz="0" w:space="0" w:color="auto"/>
        <w:right w:val="none" w:sz="0" w:space="0" w:color="auto"/>
      </w:divBdr>
    </w:div>
    <w:div w:id="398942586">
      <w:bodyDiv w:val="1"/>
      <w:marLeft w:val="0"/>
      <w:marRight w:val="0"/>
      <w:marTop w:val="0"/>
      <w:marBottom w:val="0"/>
      <w:divBdr>
        <w:top w:val="none" w:sz="0" w:space="0" w:color="auto"/>
        <w:left w:val="none" w:sz="0" w:space="0" w:color="auto"/>
        <w:bottom w:val="none" w:sz="0" w:space="0" w:color="auto"/>
        <w:right w:val="none" w:sz="0" w:space="0" w:color="auto"/>
      </w:divBdr>
    </w:div>
    <w:div w:id="413093094">
      <w:bodyDiv w:val="1"/>
      <w:marLeft w:val="0"/>
      <w:marRight w:val="0"/>
      <w:marTop w:val="0"/>
      <w:marBottom w:val="0"/>
      <w:divBdr>
        <w:top w:val="none" w:sz="0" w:space="0" w:color="auto"/>
        <w:left w:val="none" w:sz="0" w:space="0" w:color="auto"/>
        <w:bottom w:val="none" w:sz="0" w:space="0" w:color="auto"/>
        <w:right w:val="none" w:sz="0" w:space="0" w:color="auto"/>
      </w:divBdr>
      <w:divsChild>
        <w:div w:id="14356738">
          <w:marLeft w:val="0"/>
          <w:marRight w:val="0"/>
          <w:marTop w:val="0"/>
          <w:marBottom w:val="0"/>
          <w:divBdr>
            <w:top w:val="none" w:sz="0" w:space="0" w:color="auto"/>
            <w:left w:val="none" w:sz="0" w:space="0" w:color="auto"/>
            <w:bottom w:val="none" w:sz="0" w:space="0" w:color="auto"/>
            <w:right w:val="none" w:sz="0" w:space="0" w:color="auto"/>
          </w:divBdr>
        </w:div>
        <w:div w:id="2071271348">
          <w:marLeft w:val="0"/>
          <w:marRight w:val="0"/>
          <w:marTop w:val="0"/>
          <w:marBottom w:val="0"/>
          <w:divBdr>
            <w:top w:val="none" w:sz="0" w:space="0" w:color="auto"/>
            <w:left w:val="none" w:sz="0" w:space="0" w:color="auto"/>
            <w:bottom w:val="none" w:sz="0" w:space="0" w:color="auto"/>
            <w:right w:val="none" w:sz="0" w:space="0" w:color="auto"/>
          </w:divBdr>
        </w:div>
        <w:div w:id="1514683139">
          <w:marLeft w:val="0"/>
          <w:marRight w:val="0"/>
          <w:marTop w:val="0"/>
          <w:marBottom w:val="0"/>
          <w:divBdr>
            <w:top w:val="none" w:sz="0" w:space="0" w:color="auto"/>
            <w:left w:val="none" w:sz="0" w:space="0" w:color="auto"/>
            <w:bottom w:val="none" w:sz="0" w:space="0" w:color="auto"/>
            <w:right w:val="none" w:sz="0" w:space="0" w:color="auto"/>
          </w:divBdr>
        </w:div>
        <w:div w:id="2079278050">
          <w:marLeft w:val="0"/>
          <w:marRight w:val="0"/>
          <w:marTop w:val="0"/>
          <w:marBottom w:val="0"/>
          <w:divBdr>
            <w:top w:val="none" w:sz="0" w:space="0" w:color="auto"/>
            <w:left w:val="none" w:sz="0" w:space="0" w:color="auto"/>
            <w:bottom w:val="none" w:sz="0" w:space="0" w:color="auto"/>
            <w:right w:val="none" w:sz="0" w:space="0" w:color="auto"/>
          </w:divBdr>
        </w:div>
        <w:div w:id="1409309475">
          <w:marLeft w:val="0"/>
          <w:marRight w:val="0"/>
          <w:marTop w:val="0"/>
          <w:marBottom w:val="0"/>
          <w:divBdr>
            <w:top w:val="none" w:sz="0" w:space="0" w:color="auto"/>
            <w:left w:val="none" w:sz="0" w:space="0" w:color="auto"/>
            <w:bottom w:val="none" w:sz="0" w:space="0" w:color="auto"/>
            <w:right w:val="none" w:sz="0" w:space="0" w:color="auto"/>
          </w:divBdr>
        </w:div>
        <w:div w:id="1953390482">
          <w:marLeft w:val="0"/>
          <w:marRight w:val="0"/>
          <w:marTop w:val="0"/>
          <w:marBottom w:val="0"/>
          <w:divBdr>
            <w:top w:val="none" w:sz="0" w:space="0" w:color="auto"/>
            <w:left w:val="none" w:sz="0" w:space="0" w:color="auto"/>
            <w:bottom w:val="none" w:sz="0" w:space="0" w:color="auto"/>
            <w:right w:val="none" w:sz="0" w:space="0" w:color="auto"/>
          </w:divBdr>
        </w:div>
        <w:div w:id="239600493">
          <w:marLeft w:val="0"/>
          <w:marRight w:val="0"/>
          <w:marTop w:val="0"/>
          <w:marBottom w:val="0"/>
          <w:divBdr>
            <w:top w:val="none" w:sz="0" w:space="0" w:color="auto"/>
            <w:left w:val="none" w:sz="0" w:space="0" w:color="auto"/>
            <w:bottom w:val="none" w:sz="0" w:space="0" w:color="auto"/>
            <w:right w:val="none" w:sz="0" w:space="0" w:color="auto"/>
          </w:divBdr>
        </w:div>
        <w:div w:id="30041106">
          <w:marLeft w:val="0"/>
          <w:marRight w:val="0"/>
          <w:marTop w:val="0"/>
          <w:marBottom w:val="0"/>
          <w:divBdr>
            <w:top w:val="none" w:sz="0" w:space="0" w:color="auto"/>
            <w:left w:val="none" w:sz="0" w:space="0" w:color="auto"/>
            <w:bottom w:val="none" w:sz="0" w:space="0" w:color="auto"/>
            <w:right w:val="none" w:sz="0" w:space="0" w:color="auto"/>
          </w:divBdr>
        </w:div>
        <w:div w:id="960919494">
          <w:marLeft w:val="0"/>
          <w:marRight w:val="0"/>
          <w:marTop w:val="0"/>
          <w:marBottom w:val="0"/>
          <w:divBdr>
            <w:top w:val="none" w:sz="0" w:space="0" w:color="auto"/>
            <w:left w:val="none" w:sz="0" w:space="0" w:color="auto"/>
            <w:bottom w:val="none" w:sz="0" w:space="0" w:color="auto"/>
            <w:right w:val="none" w:sz="0" w:space="0" w:color="auto"/>
          </w:divBdr>
        </w:div>
      </w:divsChild>
    </w:div>
    <w:div w:id="422797041">
      <w:bodyDiv w:val="1"/>
      <w:marLeft w:val="0"/>
      <w:marRight w:val="0"/>
      <w:marTop w:val="0"/>
      <w:marBottom w:val="0"/>
      <w:divBdr>
        <w:top w:val="none" w:sz="0" w:space="0" w:color="auto"/>
        <w:left w:val="none" w:sz="0" w:space="0" w:color="auto"/>
        <w:bottom w:val="none" w:sz="0" w:space="0" w:color="auto"/>
        <w:right w:val="none" w:sz="0" w:space="0" w:color="auto"/>
      </w:divBdr>
    </w:div>
    <w:div w:id="525292351">
      <w:bodyDiv w:val="1"/>
      <w:marLeft w:val="0"/>
      <w:marRight w:val="0"/>
      <w:marTop w:val="0"/>
      <w:marBottom w:val="0"/>
      <w:divBdr>
        <w:top w:val="none" w:sz="0" w:space="0" w:color="auto"/>
        <w:left w:val="none" w:sz="0" w:space="0" w:color="auto"/>
        <w:bottom w:val="none" w:sz="0" w:space="0" w:color="auto"/>
        <w:right w:val="none" w:sz="0" w:space="0" w:color="auto"/>
      </w:divBdr>
      <w:divsChild>
        <w:div w:id="2059624035">
          <w:marLeft w:val="0"/>
          <w:marRight w:val="0"/>
          <w:marTop w:val="0"/>
          <w:marBottom w:val="0"/>
          <w:divBdr>
            <w:top w:val="none" w:sz="0" w:space="0" w:color="auto"/>
            <w:left w:val="none" w:sz="0" w:space="0" w:color="auto"/>
            <w:bottom w:val="none" w:sz="0" w:space="0" w:color="auto"/>
            <w:right w:val="none" w:sz="0" w:space="0" w:color="auto"/>
          </w:divBdr>
          <w:divsChild>
            <w:div w:id="238905498">
              <w:marLeft w:val="0"/>
              <w:marRight w:val="0"/>
              <w:marTop w:val="0"/>
              <w:marBottom w:val="0"/>
              <w:divBdr>
                <w:top w:val="none" w:sz="0" w:space="0" w:color="auto"/>
                <w:left w:val="none" w:sz="0" w:space="0" w:color="auto"/>
                <w:bottom w:val="none" w:sz="0" w:space="0" w:color="auto"/>
                <w:right w:val="none" w:sz="0" w:space="0" w:color="auto"/>
              </w:divBdr>
            </w:div>
            <w:div w:id="2127575426">
              <w:marLeft w:val="0"/>
              <w:marRight w:val="0"/>
              <w:marTop w:val="0"/>
              <w:marBottom w:val="0"/>
              <w:divBdr>
                <w:top w:val="none" w:sz="0" w:space="0" w:color="auto"/>
                <w:left w:val="none" w:sz="0" w:space="0" w:color="auto"/>
                <w:bottom w:val="none" w:sz="0" w:space="0" w:color="auto"/>
                <w:right w:val="none" w:sz="0" w:space="0" w:color="auto"/>
              </w:divBdr>
            </w:div>
            <w:div w:id="1424717233">
              <w:marLeft w:val="0"/>
              <w:marRight w:val="0"/>
              <w:marTop w:val="0"/>
              <w:marBottom w:val="0"/>
              <w:divBdr>
                <w:top w:val="none" w:sz="0" w:space="0" w:color="auto"/>
                <w:left w:val="none" w:sz="0" w:space="0" w:color="auto"/>
                <w:bottom w:val="none" w:sz="0" w:space="0" w:color="auto"/>
                <w:right w:val="none" w:sz="0" w:space="0" w:color="auto"/>
              </w:divBdr>
            </w:div>
            <w:div w:id="865602209">
              <w:marLeft w:val="0"/>
              <w:marRight w:val="0"/>
              <w:marTop w:val="0"/>
              <w:marBottom w:val="0"/>
              <w:divBdr>
                <w:top w:val="none" w:sz="0" w:space="0" w:color="auto"/>
                <w:left w:val="none" w:sz="0" w:space="0" w:color="auto"/>
                <w:bottom w:val="none" w:sz="0" w:space="0" w:color="auto"/>
                <w:right w:val="none" w:sz="0" w:space="0" w:color="auto"/>
              </w:divBdr>
            </w:div>
            <w:div w:id="1131052130">
              <w:marLeft w:val="0"/>
              <w:marRight w:val="0"/>
              <w:marTop w:val="0"/>
              <w:marBottom w:val="0"/>
              <w:divBdr>
                <w:top w:val="none" w:sz="0" w:space="0" w:color="auto"/>
                <w:left w:val="none" w:sz="0" w:space="0" w:color="auto"/>
                <w:bottom w:val="none" w:sz="0" w:space="0" w:color="auto"/>
                <w:right w:val="none" w:sz="0" w:space="0" w:color="auto"/>
              </w:divBdr>
            </w:div>
            <w:div w:id="1552107613">
              <w:marLeft w:val="0"/>
              <w:marRight w:val="0"/>
              <w:marTop w:val="0"/>
              <w:marBottom w:val="0"/>
              <w:divBdr>
                <w:top w:val="none" w:sz="0" w:space="0" w:color="auto"/>
                <w:left w:val="none" w:sz="0" w:space="0" w:color="auto"/>
                <w:bottom w:val="none" w:sz="0" w:space="0" w:color="auto"/>
                <w:right w:val="none" w:sz="0" w:space="0" w:color="auto"/>
              </w:divBdr>
            </w:div>
            <w:div w:id="735932432">
              <w:marLeft w:val="0"/>
              <w:marRight w:val="0"/>
              <w:marTop w:val="0"/>
              <w:marBottom w:val="0"/>
              <w:divBdr>
                <w:top w:val="none" w:sz="0" w:space="0" w:color="auto"/>
                <w:left w:val="none" w:sz="0" w:space="0" w:color="auto"/>
                <w:bottom w:val="none" w:sz="0" w:space="0" w:color="auto"/>
                <w:right w:val="none" w:sz="0" w:space="0" w:color="auto"/>
              </w:divBdr>
            </w:div>
            <w:div w:id="1187868364">
              <w:marLeft w:val="0"/>
              <w:marRight w:val="0"/>
              <w:marTop w:val="0"/>
              <w:marBottom w:val="0"/>
              <w:divBdr>
                <w:top w:val="none" w:sz="0" w:space="0" w:color="auto"/>
                <w:left w:val="none" w:sz="0" w:space="0" w:color="auto"/>
                <w:bottom w:val="none" w:sz="0" w:space="0" w:color="auto"/>
                <w:right w:val="none" w:sz="0" w:space="0" w:color="auto"/>
              </w:divBdr>
            </w:div>
            <w:div w:id="758020704">
              <w:marLeft w:val="0"/>
              <w:marRight w:val="0"/>
              <w:marTop w:val="0"/>
              <w:marBottom w:val="0"/>
              <w:divBdr>
                <w:top w:val="none" w:sz="0" w:space="0" w:color="auto"/>
                <w:left w:val="none" w:sz="0" w:space="0" w:color="auto"/>
                <w:bottom w:val="none" w:sz="0" w:space="0" w:color="auto"/>
                <w:right w:val="none" w:sz="0" w:space="0" w:color="auto"/>
              </w:divBdr>
            </w:div>
            <w:div w:id="1693679312">
              <w:marLeft w:val="0"/>
              <w:marRight w:val="0"/>
              <w:marTop w:val="0"/>
              <w:marBottom w:val="0"/>
              <w:divBdr>
                <w:top w:val="none" w:sz="0" w:space="0" w:color="auto"/>
                <w:left w:val="none" w:sz="0" w:space="0" w:color="auto"/>
                <w:bottom w:val="none" w:sz="0" w:space="0" w:color="auto"/>
                <w:right w:val="none" w:sz="0" w:space="0" w:color="auto"/>
              </w:divBdr>
            </w:div>
            <w:div w:id="691148836">
              <w:marLeft w:val="0"/>
              <w:marRight w:val="0"/>
              <w:marTop w:val="0"/>
              <w:marBottom w:val="0"/>
              <w:divBdr>
                <w:top w:val="none" w:sz="0" w:space="0" w:color="auto"/>
                <w:left w:val="none" w:sz="0" w:space="0" w:color="auto"/>
                <w:bottom w:val="none" w:sz="0" w:space="0" w:color="auto"/>
                <w:right w:val="none" w:sz="0" w:space="0" w:color="auto"/>
              </w:divBdr>
            </w:div>
            <w:div w:id="918710285">
              <w:marLeft w:val="0"/>
              <w:marRight w:val="0"/>
              <w:marTop w:val="0"/>
              <w:marBottom w:val="0"/>
              <w:divBdr>
                <w:top w:val="none" w:sz="0" w:space="0" w:color="auto"/>
                <w:left w:val="none" w:sz="0" w:space="0" w:color="auto"/>
                <w:bottom w:val="none" w:sz="0" w:space="0" w:color="auto"/>
                <w:right w:val="none" w:sz="0" w:space="0" w:color="auto"/>
              </w:divBdr>
            </w:div>
            <w:div w:id="1618486090">
              <w:marLeft w:val="0"/>
              <w:marRight w:val="0"/>
              <w:marTop w:val="0"/>
              <w:marBottom w:val="0"/>
              <w:divBdr>
                <w:top w:val="none" w:sz="0" w:space="0" w:color="auto"/>
                <w:left w:val="none" w:sz="0" w:space="0" w:color="auto"/>
                <w:bottom w:val="none" w:sz="0" w:space="0" w:color="auto"/>
                <w:right w:val="none" w:sz="0" w:space="0" w:color="auto"/>
              </w:divBdr>
            </w:div>
            <w:div w:id="1570001899">
              <w:marLeft w:val="0"/>
              <w:marRight w:val="0"/>
              <w:marTop w:val="0"/>
              <w:marBottom w:val="0"/>
              <w:divBdr>
                <w:top w:val="none" w:sz="0" w:space="0" w:color="auto"/>
                <w:left w:val="none" w:sz="0" w:space="0" w:color="auto"/>
                <w:bottom w:val="none" w:sz="0" w:space="0" w:color="auto"/>
                <w:right w:val="none" w:sz="0" w:space="0" w:color="auto"/>
              </w:divBdr>
            </w:div>
            <w:div w:id="1864784546">
              <w:marLeft w:val="0"/>
              <w:marRight w:val="0"/>
              <w:marTop w:val="0"/>
              <w:marBottom w:val="0"/>
              <w:divBdr>
                <w:top w:val="none" w:sz="0" w:space="0" w:color="auto"/>
                <w:left w:val="none" w:sz="0" w:space="0" w:color="auto"/>
                <w:bottom w:val="none" w:sz="0" w:space="0" w:color="auto"/>
                <w:right w:val="none" w:sz="0" w:space="0" w:color="auto"/>
              </w:divBdr>
            </w:div>
            <w:div w:id="147984597">
              <w:marLeft w:val="0"/>
              <w:marRight w:val="0"/>
              <w:marTop w:val="0"/>
              <w:marBottom w:val="0"/>
              <w:divBdr>
                <w:top w:val="none" w:sz="0" w:space="0" w:color="auto"/>
                <w:left w:val="none" w:sz="0" w:space="0" w:color="auto"/>
                <w:bottom w:val="none" w:sz="0" w:space="0" w:color="auto"/>
                <w:right w:val="none" w:sz="0" w:space="0" w:color="auto"/>
              </w:divBdr>
            </w:div>
            <w:div w:id="996109832">
              <w:marLeft w:val="0"/>
              <w:marRight w:val="0"/>
              <w:marTop w:val="0"/>
              <w:marBottom w:val="0"/>
              <w:divBdr>
                <w:top w:val="none" w:sz="0" w:space="0" w:color="auto"/>
                <w:left w:val="none" w:sz="0" w:space="0" w:color="auto"/>
                <w:bottom w:val="none" w:sz="0" w:space="0" w:color="auto"/>
                <w:right w:val="none" w:sz="0" w:space="0" w:color="auto"/>
              </w:divBdr>
            </w:div>
            <w:div w:id="1498307747">
              <w:marLeft w:val="0"/>
              <w:marRight w:val="0"/>
              <w:marTop w:val="0"/>
              <w:marBottom w:val="0"/>
              <w:divBdr>
                <w:top w:val="none" w:sz="0" w:space="0" w:color="auto"/>
                <w:left w:val="none" w:sz="0" w:space="0" w:color="auto"/>
                <w:bottom w:val="none" w:sz="0" w:space="0" w:color="auto"/>
                <w:right w:val="none" w:sz="0" w:space="0" w:color="auto"/>
              </w:divBdr>
            </w:div>
            <w:div w:id="1846357895">
              <w:marLeft w:val="0"/>
              <w:marRight w:val="0"/>
              <w:marTop w:val="0"/>
              <w:marBottom w:val="0"/>
              <w:divBdr>
                <w:top w:val="none" w:sz="0" w:space="0" w:color="auto"/>
                <w:left w:val="none" w:sz="0" w:space="0" w:color="auto"/>
                <w:bottom w:val="none" w:sz="0" w:space="0" w:color="auto"/>
                <w:right w:val="none" w:sz="0" w:space="0" w:color="auto"/>
              </w:divBdr>
            </w:div>
            <w:div w:id="1974165404">
              <w:marLeft w:val="0"/>
              <w:marRight w:val="0"/>
              <w:marTop w:val="0"/>
              <w:marBottom w:val="0"/>
              <w:divBdr>
                <w:top w:val="none" w:sz="0" w:space="0" w:color="auto"/>
                <w:left w:val="none" w:sz="0" w:space="0" w:color="auto"/>
                <w:bottom w:val="none" w:sz="0" w:space="0" w:color="auto"/>
                <w:right w:val="none" w:sz="0" w:space="0" w:color="auto"/>
              </w:divBdr>
            </w:div>
            <w:div w:id="164905515">
              <w:marLeft w:val="0"/>
              <w:marRight w:val="0"/>
              <w:marTop w:val="0"/>
              <w:marBottom w:val="0"/>
              <w:divBdr>
                <w:top w:val="none" w:sz="0" w:space="0" w:color="auto"/>
                <w:left w:val="none" w:sz="0" w:space="0" w:color="auto"/>
                <w:bottom w:val="none" w:sz="0" w:space="0" w:color="auto"/>
                <w:right w:val="none" w:sz="0" w:space="0" w:color="auto"/>
              </w:divBdr>
            </w:div>
            <w:div w:id="304244211">
              <w:marLeft w:val="0"/>
              <w:marRight w:val="0"/>
              <w:marTop w:val="0"/>
              <w:marBottom w:val="0"/>
              <w:divBdr>
                <w:top w:val="none" w:sz="0" w:space="0" w:color="auto"/>
                <w:left w:val="none" w:sz="0" w:space="0" w:color="auto"/>
                <w:bottom w:val="none" w:sz="0" w:space="0" w:color="auto"/>
                <w:right w:val="none" w:sz="0" w:space="0" w:color="auto"/>
              </w:divBdr>
            </w:div>
            <w:div w:id="1212812712">
              <w:marLeft w:val="0"/>
              <w:marRight w:val="0"/>
              <w:marTop w:val="0"/>
              <w:marBottom w:val="0"/>
              <w:divBdr>
                <w:top w:val="none" w:sz="0" w:space="0" w:color="auto"/>
                <w:left w:val="none" w:sz="0" w:space="0" w:color="auto"/>
                <w:bottom w:val="none" w:sz="0" w:space="0" w:color="auto"/>
                <w:right w:val="none" w:sz="0" w:space="0" w:color="auto"/>
              </w:divBdr>
            </w:div>
            <w:div w:id="1946380462">
              <w:marLeft w:val="0"/>
              <w:marRight w:val="0"/>
              <w:marTop w:val="0"/>
              <w:marBottom w:val="0"/>
              <w:divBdr>
                <w:top w:val="none" w:sz="0" w:space="0" w:color="auto"/>
                <w:left w:val="none" w:sz="0" w:space="0" w:color="auto"/>
                <w:bottom w:val="none" w:sz="0" w:space="0" w:color="auto"/>
                <w:right w:val="none" w:sz="0" w:space="0" w:color="auto"/>
              </w:divBdr>
            </w:div>
            <w:div w:id="215967442">
              <w:marLeft w:val="0"/>
              <w:marRight w:val="0"/>
              <w:marTop w:val="0"/>
              <w:marBottom w:val="0"/>
              <w:divBdr>
                <w:top w:val="none" w:sz="0" w:space="0" w:color="auto"/>
                <w:left w:val="none" w:sz="0" w:space="0" w:color="auto"/>
                <w:bottom w:val="none" w:sz="0" w:space="0" w:color="auto"/>
                <w:right w:val="none" w:sz="0" w:space="0" w:color="auto"/>
              </w:divBdr>
            </w:div>
            <w:div w:id="776825364">
              <w:marLeft w:val="0"/>
              <w:marRight w:val="0"/>
              <w:marTop w:val="0"/>
              <w:marBottom w:val="0"/>
              <w:divBdr>
                <w:top w:val="none" w:sz="0" w:space="0" w:color="auto"/>
                <w:left w:val="none" w:sz="0" w:space="0" w:color="auto"/>
                <w:bottom w:val="none" w:sz="0" w:space="0" w:color="auto"/>
                <w:right w:val="none" w:sz="0" w:space="0" w:color="auto"/>
              </w:divBdr>
            </w:div>
            <w:div w:id="367679534">
              <w:marLeft w:val="0"/>
              <w:marRight w:val="0"/>
              <w:marTop w:val="0"/>
              <w:marBottom w:val="0"/>
              <w:divBdr>
                <w:top w:val="none" w:sz="0" w:space="0" w:color="auto"/>
                <w:left w:val="none" w:sz="0" w:space="0" w:color="auto"/>
                <w:bottom w:val="none" w:sz="0" w:space="0" w:color="auto"/>
                <w:right w:val="none" w:sz="0" w:space="0" w:color="auto"/>
              </w:divBdr>
            </w:div>
            <w:div w:id="195629381">
              <w:marLeft w:val="0"/>
              <w:marRight w:val="0"/>
              <w:marTop w:val="0"/>
              <w:marBottom w:val="0"/>
              <w:divBdr>
                <w:top w:val="none" w:sz="0" w:space="0" w:color="auto"/>
                <w:left w:val="none" w:sz="0" w:space="0" w:color="auto"/>
                <w:bottom w:val="none" w:sz="0" w:space="0" w:color="auto"/>
                <w:right w:val="none" w:sz="0" w:space="0" w:color="auto"/>
              </w:divBdr>
            </w:div>
            <w:div w:id="542013465">
              <w:marLeft w:val="0"/>
              <w:marRight w:val="0"/>
              <w:marTop w:val="0"/>
              <w:marBottom w:val="0"/>
              <w:divBdr>
                <w:top w:val="none" w:sz="0" w:space="0" w:color="auto"/>
                <w:left w:val="none" w:sz="0" w:space="0" w:color="auto"/>
                <w:bottom w:val="none" w:sz="0" w:space="0" w:color="auto"/>
                <w:right w:val="none" w:sz="0" w:space="0" w:color="auto"/>
              </w:divBdr>
            </w:div>
            <w:div w:id="2132549826">
              <w:marLeft w:val="0"/>
              <w:marRight w:val="0"/>
              <w:marTop w:val="0"/>
              <w:marBottom w:val="0"/>
              <w:divBdr>
                <w:top w:val="none" w:sz="0" w:space="0" w:color="auto"/>
                <w:left w:val="none" w:sz="0" w:space="0" w:color="auto"/>
                <w:bottom w:val="none" w:sz="0" w:space="0" w:color="auto"/>
                <w:right w:val="none" w:sz="0" w:space="0" w:color="auto"/>
              </w:divBdr>
            </w:div>
            <w:div w:id="929393966">
              <w:marLeft w:val="0"/>
              <w:marRight w:val="0"/>
              <w:marTop w:val="0"/>
              <w:marBottom w:val="0"/>
              <w:divBdr>
                <w:top w:val="none" w:sz="0" w:space="0" w:color="auto"/>
                <w:left w:val="none" w:sz="0" w:space="0" w:color="auto"/>
                <w:bottom w:val="none" w:sz="0" w:space="0" w:color="auto"/>
                <w:right w:val="none" w:sz="0" w:space="0" w:color="auto"/>
              </w:divBdr>
            </w:div>
            <w:div w:id="732771664">
              <w:marLeft w:val="0"/>
              <w:marRight w:val="0"/>
              <w:marTop w:val="0"/>
              <w:marBottom w:val="0"/>
              <w:divBdr>
                <w:top w:val="none" w:sz="0" w:space="0" w:color="auto"/>
                <w:left w:val="none" w:sz="0" w:space="0" w:color="auto"/>
                <w:bottom w:val="none" w:sz="0" w:space="0" w:color="auto"/>
                <w:right w:val="none" w:sz="0" w:space="0" w:color="auto"/>
              </w:divBdr>
            </w:div>
            <w:div w:id="1620722407">
              <w:marLeft w:val="0"/>
              <w:marRight w:val="0"/>
              <w:marTop w:val="0"/>
              <w:marBottom w:val="0"/>
              <w:divBdr>
                <w:top w:val="none" w:sz="0" w:space="0" w:color="auto"/>
                <w:left w:val="none" w:sz="0" w:space="0" w:color="auto"/>
                <w:bottom w:val="none" w:sz="0" w:space="0" w:color="auto"/>
                <w:right w:val="none" w:sz="0" w:space="0" w:color="auto"/>
              </w:divBdr>
            </w:div>
            <w:div w:id="964195255">
              <w:marLeft w:val="0"/>
              <w:marRight w:val="0"/>
              <w:marTop w:val="0"/>
              <w:marBottom w:val="0"/>
              <w:divBdr>
                <w:top w:val="none" w:sz="0" w:space="0" w:color="auto"/>
                <w:left w:val="none" w:sz="0" w:space="0" w:color="auto"/>
                <w:bottom w:val="none" w:sz="0" w:space="0" w:color="auto"/>
                <w:right w:val="none" w:sz="0" w:space="0" w:color="auto"/>
              </w:divBdr>
            </w:div>
            <w:div w:id="1400405042">
              <w:marLeft w:val="0"/>
              <w:marRight w:val="0"/>
              <w:marTop w:val="0"/>
              <w:marBottom w:val="0"/>
              <w:divBdr>
                <w:top w:val="none" w:sz="0" w:space="0" w:color="auto"/>
                <w:left w:val="none" w:sz="0" w:space="0" w:color="auto"/>
                <w:bottom w:val="none" w:sz="0" w:space="0" w:color="auto"/>
                <w:right w:val="none" w:sz="0" w:space="0" w:color="auto"/>
              </w:divBdr>
            </w:div>
            <w:div w:id="795638684">
              <w:marLeft w:val="0"/>
              <w:marRight w:val="0"/>
              <w:marTop w:val="0"/>
              <w:marBottom w:val="0"/>
              <w:divBdr>
                <w:top w:val="none" w:sz="0" w:space="0" w:color="auto"/>
                <w:left w:val="none" w:sz="0" w:space="0" w:color="auto"/>
                <w:bottom w:val="none" w:sz="0" w:space="0" w:color="auto"/>
                <w:right w:val="none" w:sz="0" w:space="0" w:color="auto"/>
              </w:divBdr>
            </w:div>
            <w:div w:id="1262682382">
              <w:marLeft w:val="0"/>
              <w:marRight w:val="0"/>
              <w:marTop w:val="0"/>
              <w:marBottom w:val="0"/>
              <w:divBdr>
                <w:top w:val="none" w:sz="0" w:space="0" w:color="auto"/>
                <w:left w:val="none" w:sz="0" w:space="0" w:color="auto"/>
                <w:bottom w:val="none" w:sz="0" w:space="0" w:color="auto"/>
                <w:right w:val="none" w:sz="0" w:space="0" w:color="auto"/>
              </w:divBdr>
            </w:div>
            <w:div w:id="228227082">
              <w:marLeft w:val="0"/>
              <w:marRight w:val="0"/>
              <w:marTop w:val="0"/>
              <w:marBottom w:val="0"/>
              <w:divBdr>
                <w:top w:val="none" w:sz="0" w:space="0" w:color="auto"/>
                <w:left w:val="none" w:sz="0" w:space="0" w:color="auto"/>
                <w:bottom w:val="none" w:sz="0" w:space="0" w:color="auto"/>
                <w:right w:val="none" w:sz="0" w:space="0" w:color="auto"/>
              </w:divBdr>
            </w:div>
            <w:div w:id="1199004250">
              <w:marLeft w:val="0"/>
              <w:marRight w:val="0"/>
              <w:marTop w:val="0"/>
              <w:marBottom w:val="0"/>
              <w:divBdr>
                <w:top w:val="none" w:sz="0" w:space="0" w:color="auto"/>
                <w:left w:val="none" w:sz="0" w:space="0" w:color="auto"/>
                <w:bottom w:val="none" w:sz="0" w:space="0" w:color="auto"/>
                <w:right w:val="none" w:sz="0" w:space="0" w:color="auto"/>
              </w:divBdr>
            </w:div>
            <w:div w:id="1628195503">
              <w:marLeft w:val="0"/>
              <w:marRight w:val="0"/>
              <w:marTop w:val="0"/>
              <w:marBottom w:val="0"/>
              <w:divBdr>
                <w:top w:val="none" w:sz="0" w:space="0" w:color="auto"/>
                <w:left w:val="none" w:sz="0" w:space="0" w:color="auto"/>
                <w:bottom w:val="none" w:sz="0" w:space="0" w:color="auto"/>
                <w:right w:val="none" w:sz="0" w:space="0" w:color="auto"/>
              </w:divBdr>
            </w:div>
            <w:div w:id="886724094">
              <w:marLeft w:val="0"/>
              <w:marRight w:val="0"/>
              <w:marTop w:val="0"/>
              <w:marBottom w:val="0"/>
              <w:divBdr>
                <w:top w:val="none" w:sz="0" w:space="0" w:color="auto"/>
                <w:left w:val="none" w:sz="0" w:space="0" w:color="auto"/>
                <w:bottom w:val="none" w:sz="0" w:space="0" w:color="auto"/>
                <w:right w:val="none" w:sz="0" w:space="0" w:color="auto"/>
              </w:divBdr>
            </w:div>
            <w:div w:id="606736907">
              <w:marLeft w:val="0"/>
              <w:marRight w:val="0"/>
              <w:marTop w:val="0"/>
              <w:marBottom w:val="0"/>
              <w:divBdr>
                <w:top w:val="none" w:sz="0" w:space="0" w:color="auto"/>
                <w:left w:val="none" w:sz="0" w:space="0" w:color="auto"/>
                <w:bottom w:val="none" w:sz="0" w:space="0" w:color="auto"/>
                <w:right w:val="none" w:sz="0" w:space="0" w:color="auto"/>
              </w:divBdr>
            </w:div>
            <w:div w:id="1207985087">
              <w:marLeft w:val="0"/>
              <w:marRight w:val="0"/>
              <w:marTop w:val="0"/>
              <w:marBottom w:val="0"/>
              <w:divBdr>
                <w:top w:val="none" w:sz="0" w:space="0" w:color="auto"/>
                <w:left w:val="none" w:sz="0" w:space="0" w:color="auto"/>
                <w:bottom w:val="none" w:sz="0" w:space="0" w:color="auto"/>
                <w:right w:val="none" w:sz="0" w:space="0" w:color="auto"/>
              </w:divBdr>
            </w:div>
            <w:div w:id="1018115278">
              <w:marLeft w:val="0"/>
              <w:marRight w:val="0"/>
              <w:marTop w:val="0"/>
              <w:marBottom w:val="0"/>
              <w:divBdr>
                <w:top w:val="none" w:sz="0" w:space="0" w:color="auto"/>
                <w:left w:val="none" w:sz="0" w:space="0" w:color="auto"/>
                <w:bottom w:val="none" w:sz="0" w:space="0" w:color="auto"/>
                <w:right w:val="none" w:sz="0" w:space="0" w:color="auto"/>
              </w:divBdr>
            </w:div>
            <w:div w:id="1697003800">
              <w:marLeft w:val="0"/>
              <w:marRight w:val="0"/>
              <w:marTop w:val="0"/>
              <w:marBottom w:val="0"/>
              <w:divBdr>
                <w:top w:val="none" w:sz="0" w:space="0" w:color="auto"/>
                <w:left w:val="none" w:sz="0" w:space="0" w:color="auto"/>
                <w:bottom w:val="none" w:sz="0" w:space="0" w:color="auto"/>
                <w:right w:val="none" w:sz="0" w:space="0" w:color="auto"/>
              </w:divBdr>
            </w:div>
            <w:div w:id="1562979351">
              <w:marLeft w:val="0"/>
              <w:marRight w:val="0"/>
              <w:marTop w:val="0"/>
              <w:marBottom w:val="0"/>
              <w:divBdr>
                <w:top w:val="none" w:sz="0" w:space="0" w:color="auto"/>
                <w:left w:val="none" w:sz="0" w:space="0" w:color="auto"/>
                <w:bottom w:val="none" w:sz="0" w:space="0" w:color="auto"/>
                <w:right w:val="none" w:sz="0" w:space="0" w:color="auto"/>
              </w:divBdr>
            </w:div>
            <w:div w:id="38628984">
              <w:marLeft w:val="0"/>
              <w:marRight w:val="0"/>
              <w:marTop w:val="0"/>
              <w:marBottom w:val="0"/>
              <w:divBdr>
                <w:top w:val="none" w:sz="0" w:space="0" w:color="auto"/>
                <w:left w:val="none" w:sz="0" w:space="0" w:color="auto"/>
                <w:bottom w:val="none" w:sz="0" w:space="0" w:color="auto"/>
                <w:right w:val="none" w:sz="0" w:space="0" w:color="auto"/>
              </w:divBdr>
            </w:div>
            <w:div w:id="455679310">
              <w:marLeft w:val="0"/>
              <w:marRight w:val="0"/>
              <w:marTop w:val="0"/>
              <w:marBottom w:val="0"/>
              <w:divBdr>
                <w:top w:val="none" w:sz="0" w:space="0" w:color="auto"/>
                <w:left w:val="none" w:sz="0" w:space="0" w:color="auto"/>
                <w:bottom w:val="none" w:sz="0" w:space="0" w:color="auto"/>
                <w:right w:val="none" w:sz="0" w:space="0" w:color="auto"/>
              </w:divBdr>
            </w:div>
            <w:div w:id="1340697285">
              <w:marLeft w:val="0"/>
              <w:marRight w:val="0"/>
              <w:marTop w:val="0"/>
              <w:marBottom w:val="0"/>
              <w:divBdr>
                <w:top w:val="none" w:sz="0" w:space="0" w:color="auto"/>
                <w:left w:val="none" w:sz="0" w:space="0" w:color="auto"/>
                <w:bottom w:val="none" w:sz="0" w:space="0" w:color="auto"/>
                <w:right w:val="none" w:sz="0" w:space="0" w:color="auto"/>
              </w:divBdr>
            </w:div>
            <w:div w:id="725953426">
              <w:marLeft w:val="0"/>
              <w:marRight w:val="0"/>
              <w:marTop w:val="0"/>
              <w:marBottom w:val="0"/>
              <w:divBdr>
                <w:top w:val="none" w:sz="0" w:space="0" w:color="auto"/>
                <w:left w:val="none" w:sz="0" w:space="0" w:color="auto"/>
                <w:bottom w:val="none" w:sz="0" w:space="0" w:color="auto"/>
                <w:right w:val="none" w:sz="0" w:space="0" w:color="auto"/>
              </w:divBdr>
            </w:div>
            <w:div w:id="434327652">
              <w:marLeft w:val="0"/>
              <w:marRight w:val="0"/>
              <w:marTop w:val="0"/>
              <w:marBottom w:val="0"/>
              <w:divBdr>
                <w:top w:val="none" w:sz="0" w:space="0" w:color="auto"/>
                <w:left w:val="none" w:sz="0" w:space="0" w:color="auto"/>
                <w:bottom w:val="none" w:sz="0" w:space="0" w:color="auto"/>
                <w:right w:val="none" w:sz="0" w:space="0" w:color="auto"/>
              </w:divBdr>
            </w:div>
            <w:div w:id="718748593">
              <w:marLeft w:val="0"/>
              <w:marRight w:val="0"/>
              <w:marTop w:val="0"/>
              <w:marBottom w:val="0"/>
              <w:divBdr>
                <w:top w:val="none" w:sz="0" w:space="0" w:color="auto"/>
                <w:left w:val="none" w:sz="0" w:space="0" w:color="auto"/>
                <w:bottom w:val="none" w:sz="0" w:space="0" w:color="auto"/>
                <w:right w:val="none" w:sz="0" w:space="0" w:color="auto"/>
              </w:divBdr>
            </w:div>
            <w:div w:id="2114322567">
              <w:marLeft w:val="0"/>
              <w:marRight w:val="0"/>
              <w:marTop w:val="0"/>
              <w:marBottom w:val="0"/>
              <w:divBdr>
                <w:top w:val="none" w:sz="0" w:space="0" w:color="auto"/>
                <w:left w:val="none" w:sz="0" w:space="0" w:color="auto"/>
                <w:bottom w:val="none" w:sz="0" w:space="0" w:color="auto"/>
                <w:right w:val="none" w:sz="0" w:space="0" w:color="auto"/>
              </w:divBdr>
            </w:div>
            <w:div w:id="820198185">
              <w:marLeft w:val="0"/>
              <w:marRight w:val="0"/>
              <w:marTop w:val="0"/>
              <w:marBottom w:val="0"/>
              <w:divBdr>
                <w:top w:val="none" w:sz="0" w:space="0" w:color="auto"/>
                <w:left w:val="none" w:sz="0" w:space="0" w:color="auto"/>
                <w:bottom w:val="none" w:sz="0" w:space="0" w:color="auto"/>
                <w:right w:val="none" w:sz="0" w:space="0" w:color="auto"/>
              </w:divBdr>
            </w:div>
            <w:div w:id="790591711">
              <w:marLeft w:val="0"/>
              <w:marRight w:val="0"/>
              <w:marTop w:val="0"/>
              <w:marBottom w:val="0"/>
              <w:divBdr>
                <w:top w:val="none" w:sz="0" w:space="0" w:color="auto"/>
                <w:left w:val="none" w:sz="0" w:space="0" w:color="auto"/>
                <w:bottom w:val="none" w:sz="0" w:space="0" w:color="auto"/>
                <w:right w:val="none" w:sz="0" w:space="0" w:color="auto"/>
              </w:divBdr>
            </w:div>
            <w:div w:id="868496320">
              <w:marLeft w:val="0"/>
              <w:marRight w:val="0"/>
              <w:marTop w:val="0"/>
              <w:marBottom w:val="0"/>
              <w:divBdr>
                <w:top w:val="none" w:sz="0" w:space="0" w:color="auto"/>
                <w:left w:val="none" w:sz="0" w:space="0" w:color="auto"/>
                <w:bottom w:val="none" w:sz="0" w:space="0" w:color="auto"/>
                <w:right w:val="none" w:sz="0" w:space="0" w:color="auto"/>
              </w:divBdr>
            </w:div>
            <w:div w:id="1716543284">
              <w:marLeft w:val="0"/>
              <w:marRight w:val="0"/>
              <w:marTop w:val="0"/>
              <w:marBottom w:val="0"/>
              <w:divBdr>
                <w:top w:val="none" w:sz="0" w:space="0" w:color="auto"/>
                <w:left w:val="none" w:sz="0" w:space="0" w:color="auto"/>
                <w:bottom w:val="none" w:sz="0" w:space="0" w:color="auto"/>
                <w:right w:val="none" w:sz="0" w:space="0" w:color="auto"/>
              </w:divBdr>
            </w:div>
            <w:div w:id="1775712123">
              <w:marLeft w:val="0"/>
              <w:marRight w:val="0"/>
              <w:marTop w:val="0"/>
              <w:marBottom w:val="0"/>
              <w:divBdr>
                <w:top w:val="none" w:sz="0" w:space="0" w:color="auto"/>
                <w:left w:val="none" w:sz="0" w:space="0" w:color="auto"/>
                <w:bottom w:val="none" w:sz="0" w:space="0" w:color="auto"/>
                <w:right w:val="none" w:sz="0" w:space="0" w:color="auto"/>
              </w:divBdr>
            </w:div>
            <w:div w:id="21446319">
              <w:marLeft w:val="0"/>
              <w:marRight w:val="0"/>
              <w:marTop w:val="0"/>
              <w:marBottom w:val="0"/>
              <w:divBdr>
                <w:top w:val="none" w:sz="0" w:space="0" w:color="auto"/>
                <w:left w:val="none" w:sz="0" w:space="0" w:color="auto"/>
                <w:bottom w:val="none" w:sz="0" w:space="0" w:color="auto"/>
                <w:right w:val="none" w:sz="0" w:space="0" w:color="auto"/>
              </w:divBdr>
            </w:div>
            <w:div w:id="1794640211">
              <w:marLeft w:val="0"/>
              <w:marRight w:val="0"/>
              <w:marTop w:val="0"/>
              <w:marBottom w:val="0"/>
              <w:divBdr>
                <w:top w:val="none" w:sz="0" w:space="0" w:color="auto"/>
                <w:left w:val="none" w:sz="0" w:space="0" w:color="auto"/>
                <w:bottom w:val="none" w:sz="0" w:space="0" w:color="auto"/>
                <w:right w:val="none" w:sz="0" w:space="0" w:color="auto"/>
              </w:divBdr>
            </w:div>
            <w:div w:id="1178734214">
              <w:marLeft w:val="0"/>
              <w:marRight w:val="0"/>
              <w:marTop w:val="0"/>
              <w:marBottom w:val="0"/>
              <w:divBdr>
                <w:top w:val="none" w:sz="0" w:space="0" w:color="auto"/>
                <w:left w:val="none" w:sz="0" w:space="0" w:color="auto"/>
                <w:bottom w:val="none" w:sz="0" w:space="0" w:color="auto"/>
                <w:right w:val="none" w:sz="0" w:space="0" w:color="auto"/>
              </w:divBdr>
            </w:div>
            <w:div w:id="1163356485">
              <w:marLeft w:val="0"/>
              <w:marRight w:val="0"/>
              <w:marTop w:val="0"/>
              <w:marBottom w:val="0"/>
              <w:divBdr>
                <w:top w:val="none" w:sz="0" w:space="0" w:color="auto"/>
                <w:left w:val="none" w:sz="0" w:space="0" w:color="auto"/>
                <w:bottom w:val="none" w:sz="0" w:space="0" w:color="auto"/>
                <w:right w:val="none" w:sz="0" w:space="0" w:color="auto"/>
              </w:divBdr>
            </w:div>
            <w:div w:id="478111968">
              <w:marLeft w:val="0"/>
              <w:marRight w:val="0"/>
              <w:marTop w:val="0"/>
              <w:marBottom w:val="0"/>
              <w:divBdr>
                <w:top w:val="none" w:sz="0" w:space="0" w:color="auto"/>
                <w:left w:val="none" w:sz="0" w:space="0" w:color="auto"/>
                <w:bottom w:val="none" w:sz="0" w:space="0" w:color="auto"/>
                <w:right w:val="none" w:sz="0" w:space="0" w:color="auto"/>
              </w:divBdr>
            </w:div>
            <w:div w:id="295916320">
              <w:marLeft w:val="0"/>
              <w:marRight w:val="0"/>
              <w:marTop w:val="0"/>
              <w:marBottom w:val="0"/>
              <w:divBdr>
                <w:top w:val="none" w:sz="0" w:space="0" w:color="auto"/>
                <w:left w:val="none" w:sz="0" w:space="0" w:color="auto"/>
                <w:bottom w:val="none" w:sz="0" w:space="0" w:color="auto"/>
                <w:right w:val="none" w:sz="0" w:space="0" w:color="auto"/>
              </w:divBdr>
            </w:div>
            <w:div w:id="246499328">
              <w:marLeft w:val="0"/>
              <w:marRight w:val="0"/>
              <w:marTop w:val="0"/>
              <w:marBottom w:val="0"/>
              <w:divBdr>
                <w:top w:val="none" w:sz="0" w:space="0" w:color="auto"/>
                <w:left w:val="none" w:sz="0" w:space="0" w:color="auto"/>
                <w:bottom w:val="none" w:sz="0" w:space="0" w:color="auto"/>
                <w:right w:val="none" w:sz="0" w:space="0" w:color="auto"/>
              </w:divBdr>
            </w:div>
            <w:div w:id="870729905">
              <w:marLeft w:val="0"/>
              <w:marRight w:val="0"/>
              <w:marTop w:val="0"/>
              <w:marBottom w:val="0"/>
              <w:divBdr>
                <w:top w:val="none" w:sz="0" w:space="0" w:color="auto"/>
                <w:left w:val="none" w:sz="0" w:space="0" w:color="auto"/>
                <w:bottom w:val="none" w:sz="0" w:space="0" w:color="auto"/>
                <w:right w:val="none" w:sz="0" w:space="0" w:color="auto"/>
              </w:divBdr>
            </w:div>
            <w:div w:id="1153595010">
              <w:marLeft w:val="0"/>
              <w:marRight w:val="0"/>
              <w:marTop w:val="0"/>
              <w:marBottom w:val="0"/>
              <w:divBdr>
                <w:top w:val="none" w:sz="0" w:space="0" w:color="auto"/>
                <w:left w:val="none" w:sz="0" w:space="0" w:color="auto"/>
                <w:bottom w:val="none" w:sz="0" w:space="0" w:color="auto"/>
                <w:right w:val="none" w:sz="0" w:space="0" w:color="auto"/>
              </w:divBdr>
            </w:div>
            <w:div w:id="86116990">
              <w:marLeft w:val="0"/>
              <w:marRight w:val="0"/>
              <w:marTop w:val="0"/>
              <w:marBottom w:val="0"/>
              <w:divBdr>
                <w:top w:val="none" w:sz="0" w:space="0" w:color="auto"/>
                <w:left w:val="none" w:sz="0" w:space="0" w:color="auto"/>
                <w:bottom w:val="none" w:sz="0" w:space="0" w:color="auto"/>
                <w:right w:val="none" w:sz="0" w:space="0" w:color="auto"/>
              </w:divBdr>
            </w:div>
            <w:div w:id="143477785">
              <w:marLeft w:val="0"/>
              <w:marRight w:val="0"/>
              <w:marTop w:val="0"/>
              <w:marBottom w:val="0"/>
              <w:divBdr>
                <w:top w:val="none" w:sz="0" w:space="0" w:color="auto"/>
                <w:left w:val="none" w:sz="0" w:space="0" w:color="auto"/>
                <w:bottom w:val="none" w:sz="0" w:space="0" w:color="auto"/>
                <w:right w:val="none" w:sz="0" w:space="0" w:color="auto"/>
              </w:divBdr>
            </w:div>
            <w:div w:id="41293946">
              <w:marLeft w:val="0"/>
              <w:marRight w:val="0"/>
              <w:marTop w:val="0"/>
              <w:marBottom w:val="0"/>
              <w:divBdr>
                <w:top w:val="none" w:sz="0" w:space="0" w:color="auto"/>
                <w:left w:val="none" w:sz="0" w:space="0" w:color="auto"/>
                <w:bottom w:val="none" w:sz="0" w:space="0" w:color="auto"/>
                <w:right w:val="none" w:sz="0" w:space="0" w:color="auto"/>
              </w:divBdr>
            </w:div>
            <w:div w:id="505361104">
              <w:marLeft w:val="0"/>
              <w:marRight w:val="0"/>
              <w:marTop w:val="0"/>
              <w:marBottom w:val="0"/>
              <w:divBdr>
                <w:top w:val="none" w:sz="0" w:space="0" w:color="auto"/>
                <w:left w:val="none" w:sz="0" w:space="0" w:color="auto"/>
                <w:bottom w:val="none" w:sz="0" w:space="0" w:color="auto"/>
                <w:right w:val="none" w:sz="0" w:space="0" w:color="auto"/>
              </w:divBdr>
            </w:div>
            <w:div w:id="1512572811">
              <w:marLeft w:val="0"/>
              <w:marRight w:val="0"/>
              <w:marTop w:val="0"/>
              <w:marBottom w:val="0"/>
              <w:divBdr>
                <w:top w:val="none" w:sz="0" w:space="0" w:color="auto"/>
                <w:left w:val="none" w:sz="0" w:space="0" w:color="auto"/>
                <w:bottom w:val="none" w:sz="0" w:space="0" w:color="auto"/>
                <w:right w:val="none" w:sz="0" w:space="0" w:color="auto"/>
              </w:divBdr>
            </w:div>
            <w:div w:id="1999458869">
              <w:marLeft w:val="0"/>
              <w:marRight w:val="0"/>
              <w:marTop w:val="0"/>
              <w:marBottom w:val="0"/>
              <w:divBdr>
                <w:top w:val="none" w:sz="0" w:space="0" w:color="auto"/>
                <w:left w:val="none" w:sz="0" w:space="0" w:color="auto"/>
                <w:bottom w:val="none" w:sz="0" w:space="0" w:color="auto"/>
                <w:right w:val="none" w:sz="0" w:space="0" w:color="auto"/>
              </w:divBdr>
            </w:div>
            <w:div w:id="1683432970">
              <w:marLeft w:val="0"/>
              <w:marRight w:val="0"/>
              <w:marTop w:val="0"/>
              <w:marBottom w:val="0"/>
              <w:divBdr>
                <w:top w:val="none" w:sz="0" w:space="0" w:color="auto"/>
                <w:left w:val="none" w:sz="0" w:space="0" w:color="auto"/>
                <w:bottom w:val="none" w:sz="0" w:space="0" w:color="auto"/>
                <w:right w:val="none" w:sz="0" w:space="0" w:color="auto"/>
              </w:divBdr>
            </w:div>
            <w:div w:id="1479491422">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867723397">
              <w:marLeft w:val="0"/>
              <w:marRight w:val="0"/>
              <w:marTop w:val="0"/>
              <w:marBottom w:val="0"/>
              <w:divBdr>
                <w:top w:val="none" w:sz="0" w:space="0" w:color="auto"/>
                <w:left w:val="none" w:sz="0" w:space="0" w:color="auto"/>
                <w:bottom w:val="none" w:sz="0" w:space="0" w:color="auto"/>
                <w:right w:val="none" w:sz="0" w:space="0" w:color="auto"/>
              </w:divBdr>
            </w:div>
            <w:div w:id="1363824228">
              <w:marLeft w:val="0"/>
              <w:marRight w:val="0"/>
              <w:marTop w:val="0"/>
              <w:marBottom w:val="0"/>
              <w:divBdr>
                <w:top w:val="none" w:sz="0" w:space="0" w:color="auto"/>
                <w:left w:val="none" w:sz="0" w:space="0" w:color="auto"/>
                <w:bottom w:val="none" w:sz="0" w:space="0" w:color="auto"/>
                <w:right w:val="none" w:sz="0" w:space="0" w:color="auto"/>
              </w:divBdr>
            </w:div>
            <w:div w:id="7802244">
              <w:marLeft w:val="0"/>
              <w:marRight w:val="0"/>
              <w:marTop w:val="0"/>
              <w:marBottom w:val="0"/>
              <w:divBdr>
                <w:top w:val="none" w:sz="0" w:space="0" w:color="auto"/>
                <w:left w:val="none" w:sz="0" w:space="0" w:color="auto"/>
                <w:bottom w:val="none" w:sz="0" w:space="0" w:color="auto"/>
                <w:right w:val="none" w:sz="0" w:space="0" w:color="auto"/>
              </w:divBdr>
            </w:div>
            <w:div w:id="41560166">
              <w:marLeft w:val="0"/>
              <w:marRight w:val="0"/>
              <w:marTop w:val="0"/>
              <w:marBottom w:val="0"/>
              <w:divBdr>
                <w:top w:val="none" w:sz="0" w:space="0" w:color="auto"/>
                <w:left w:val="none" w:sz="0" w:space="0" w:color="auto"/>
                <w:bottom w:val="none" w:sz="0" w:space="0" w:color="auto"/>
                <w:right w:val="none" w:sz="0" w:space="0" w:color="auto"/>
              </w:divBdr>
            </w:div>
            <w:div w:id="1518345331">
              <w:marLeft w:val="0"/>
              <w:marRight w:val="0"/>
              <w:marTop w:val="0"/>
              <w:marBottom w:val="0"/>
              <w:divBdr>
                <w:top w:val="none" w:sz="0" w:space="0" w:color="auto"/>
                <w:left w:val="none" w:sz="0" w:space="0" w:color="auto"/>
                <w:bottom w:val="none" w:sz="0" w:space="0" w:color="auto"/>
                <w:right w:val="none" w:sz="0" w:space="0" w:color="auto"/>
              </w:divBdr>
            </w:div>
            <w:div w:id="109209561">
              <w:marLeft w:val="0"/>
              <w:marRight w:val="0"/>
              <w:marTop w:val="0"/>
              <w:marBottom w:val="0"/>
              <w:divBdr>
                <w:top w:val="none" w:sz="0" w:space="0" w:color="auto"/>
                <w:left w:val="none" w:sz="0" w:space="0" w:color="auto"/>
                <w:bottom w:val="none" w:sz="0" w:space="0" w:color="auto"/>
                <w:right w:val="none" w:sz="0" w:space="0" w:color="auto"/>
              </w:divBdr>
            </w:div>
            <w:div w:id="665136209">
              <w:marLeft w:val="0"/>
              <w:marRight w:val="0"/>
              <w:marTop w:val="0"/>
              <w:marBottom w:val="0"/>
              <w:divBdr>
                <w:top w:val="none" w:sz="0" w:space="0" w:color="auto"/>
                <w:left w:val="none" w:sz="0" w:space="0" w:color="auto"/>
                <w:bottom w:val="none" w:sz="0" w:space="0" w:color="auto"/>
                <w:right w:val="none" w:sz="0" w:space="0" w:color="auto"/>
              </w:divBdr>
            </w:div>
            <w:div w:id="652954505">
              <w:marLeft w:val="0"/>
              <w:marRight w:val="0"/>
              <w:marTop w:val="0"/>
              <w:marBottom w:val="0"/>
              <w:divBdr>
                <w:top w:val="none" w:sz="0" w:space="0" w:color="auto"/>
                <w:left w:val="none" w:sz="0" w:space="0" w:color="auto"/>
                <w:bottom w:val="none" w:sz="0" w:space="0" w:color="auto"/>
                <w:right w:val="none" w:sz="0" w:space="0" w:color="auto"/>
              </w:divBdr>
            </w:div>
            <w:div w:id="1548878517">
              <w:marLeft w:val="0"/>
              <w:marRight w:val="0"/>
              <w:marTop w:val="0"/>
              <w:marBottom w:val="0"/>
              <w:divBdr>
                <w:top w:val="none" w:sz="0" w:space="0" w:color="auto"/>
                <w:left w:val="none" w:sz="0" w:space="0" w:color="auto"/>
                <w:bottom w:val="none" w:sz="0" w:space="0" w:color="auto"/>
                <w:right w:val="none" w:sz="0" w:space="0" w:color="auto"/>
              </w:divBdr>
            </w:div>
            <w:div w:id="1602881084">
              <w:marLeft w:val="0"/>
              <w:marRight w:val="0"/>
              <w:marTop w:val="0"/>
              <w:marBottom w:val="0"/>
              <w:divBdr>
                <w:top w:val="none" w:sz="0" w:space="0" w:color="auto"/>
                <w:left w:val="none" w:sz="0" w:space="0" w:color="auto"/>
                <w:bottom w:val="none" w:sz="0" w:space="0" w:color="auto"/>
                <w:right w:val="none" w:sz="0" w:space="0" w:color="auto"/>
              </w:divBdr>
            </w:div>
            <w:div w:id="1152916650">
              <w:marLeft w:val="0"/>
              <w:marRight w:val="0"/>
              <w:marTop w:val="0"/>
              <w:marBottom w:val="0"/>
              <w:divBdr>
                <w:top w:val="none" w:sz="0" w:space="0" w:color="auto"/>
                <w:left w:val="none" w:sz="0" w:space="0" w:color="auto"/>
                <w:bottom w:val="none" w:sz="0" w:space="0" w:color="auto"/>
                <w:right w:val="none" w:sz="0" w:space="0" w:color="auto"/>
              </w:divBdr>
            </w:div>
            <w:div w:id="853156049">
              <w:marLeft w:val="0"/>
              <w:marRight w:val="0"/>
              <w:marTop w:val="0"/>
              <w:marBottom w:val="0"/>
              <w:divBdr>
                <w:top w:val="none" w:sz="0" w:space="0" w:color="auto"/>
                <w:left w:val="none" w:sz="0" w:space="0" w:color="auto"/>
                <w:bottom w:val="none" w:sz="0" w:space="0" w:color="auto"/>
                <w:right w:val="none" w:sz="0" w:space="0" w:color="auto"/>
              </w:divBdr>
            </w:div>
            <w:div w:id="319966970">
              <w:marLeft w:val="0"/>
              <w:marRight w:val="0"/>
              <w:marTop w:val="0"/>
              <w:marBottom w:val="0"/>
              <w:divBdr>
                <w:top w:val="none" w:sz="0" w:space="0" w:color="auto"/>
                <w:left w:val="none" w:sz="0" w:space="0" w:color="auto"/>
                <w:bottom w:val="none" w:sz="0" w:space="0" w:color="auto"/>
                <w:right w:val="none" w:sz="0" w:space="0" w:color="auto"/>
              </w:divBdr>
            </w:div>
            <w:div w:id="1982684569">
              <w:marLeft w:val="0"/>
              <w:marRight w:val="0"/>
              <w:marTop w:val="0"/>
              <w:marBottom w:val="0"/>
              <w:divBdr>
                <w:top w:val="none" w:sz="0" w:space="0" w:color="auto"/>
                <w:left w:val="none" w:sz="0" w:space="0" w:color="auto"/>
                <w:bottom w:val="none" w:sz="0" w:space="0" w:color="auto"/>
                <w:right w:val="none" w:sz="0" w:space="0" w:color="auto"/>
              </w:divBdr>
            </w:div>
            <w:div w:id="1723091460">
              <w:marLeft w:val="0"/>
              <w:marRight w:val="0"/>
              <w:marTop w:val="0"/>
              <w:marBottom w:val="0"/>
              <w:divBdr>
                <w:top w:val="none" w:sz="0" w:space="0" w:color="auto"/>
                <w:left w:val="none" w:sz="0" w:space="0" w:color="auto"/>
                <w:bottom w:val="none" w:sz="0" w:space="0" w:color="auto"/>
                <w:right w:val="none" w:sz="0" w:space="0" w:color="auto"/>
              </w:divBdr>
            </w:div>
            <w:div w:id="257639507">
              <w:marLeft w:val="0"/>
              <w:marRight w:val="0"/>
              <w:marTop w:val="0"/>
              <w:marBottom w:val="0"/>
              <w:divBdr>
                <w:top w:val="none" w:sz="0" w:space="0" w:color="auto"/>
                <w:left w:val="none" w:sz="0" w:space="0" w:color="auto"/>
                <w:bottom w:val="none" w:sz="0" w:space="0" w:color="auto"/>
                <w:right w:val="none" w:sz="0" w:space="0" w:color="auto"/>
              </w:divBdr>
            </w:div>
            <w:div w:id="1105267330">
              <w:marLeft w:val="0"/>
              <w:marRight w:val="0"/>
              <w:marTop w:val="0"/>
              <w:marBottom w:val="0"/>
              <w:divBdr>
                <w:top w:val="none" w:sz="0" w:space="0" w:color="auto"/>
                <w:left w:val="none" w:sz="0" w:space="0" w:color="auto"/>
                <w:bottom w:val="none" w:sz="0" w:space="0" w:color="auto"/>
                <w:right w:val="none" w:sz="0" w:space="0" w:color="auto"/>
              </w:divBdr>
            </w:div>
            <w:div w:id="689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0522">
      <w:bodyDiv w:val="1"/>
      <w:marLeft w:val="0"/>
      <w:marRight w:val="0"/>
      <w:marTop w:val="0"/>
      <w:marBottom w:val="0"/>
      <w:divBdr>
        <w:top w:val="none" w:sz="0" w:space="0" w:color="auto"/>
        <w:left w:val="none" w:sz="0" w:space="0" w:color="auto"/>
        <w:bottom w:val="none" w:sz="0" w:space="0" w:color="auto"/>
        <w:right w:val="none" w:sz="0" w:space="0" w:color="auto"/>
      </w:divBdr>
    </w:div>
    <w:div w:id="856894564">
      <w:bodyDiv w:val="1"/>
      <w:marLeft w:val="0"/>
      <w:marRight w:val="0"/>
      <w:marTop w:val="0"/>
      <w:marBottom w:val="0"/>
      <w:divBdr>
        <w:top w:val="none" w:sz="0" w:space="0" w:color="auto"/>
        <w:left w:val="none" w:sz="0" w:space="0" w:color="auto"/>
        <w:bottom w:val="none" w:sz="0" w:space="0" w:color="auto"/>
        <w:right w:val="none" w:sz="0" w:space="0" w:color="auto"/>
      </w:divBdr>
      <w:divsChild>
        <w:div w:id="297809692">
          <w:marLeft w:val="0"/>
          <w:marRight w:val="0"/>
          <w:marTop w:val="0"/>
          <w:marBottom w:val="0"/>
          <w:divBdr>
            <w:top w:val="none" w:sz="0" w:space="0" w:color="auto"/>
            <w:left w:val="none" w:sz="0" w:space="0" w:color="auto"/>
            <w:bottom w:val="none" w:sz="0" w:space="0" w:color="auto"/>
            <w:right w:val="none" w:sz="0" w:space="0" w:color="auto"/>
          </w:divBdr>
          <w:divsChild>
            <w:div w:id="2055998937">
              <w:marLeft w:val="0"/>
              <w:marRight w:val="0"/>
              <w:marTop w:val="0"/>
              <w:marBottom w:val="0"/>
              <w:divBdr>
                <w:top w:val="none" w:sz="0" w:space="0" w:color="auto"/>
                <w:left w:val="none" w:sz="0" w:space="0" w:color="auto"/>
                <w:bottom w:val="none" w:sz="0" w:space="0" w:color="auto"/>
                <w:right w:val="none" w:sz="0" w:space="0" w:color="auto"/>
              </w:divBdr>
            </w:div>
            <w:div w:id="1103844635">
              <w:marLeft w:val="0"/>
              <w:marRight w:val="0"/>
              <w:marTop w:val="0"/>
              <w:marBottom w:val="0"/>
              <w:divBdr>
                <w:top w:val="none" w:sz="0" w:space="0" w:color="auto"/>
                <w:left w:val="none" w:sz="0" w:space="0" w:color="auto"/>
                <w:bottom w:val="none" w:sz="0" w:space="0" w:color="auto"/>
                <w:right w:val="none" w:sz="0" w:space="0" w:color="auto"/>
              </w:divBdr>
            </w:div>
            <w:div w:id="2120176705">
              <w:marLeft w:val="0"/>
              <w:marRight w:val="0"/>
              <w:marTop w:val="0"/>
              <w:marBottom w:val="0"/>
              <w:divBdr>
                <w:top w:val="none" w:sz="0" w:space="0" w:color="auto"/>
                <w:left w:val="none" w:sz="0" w:space="0" w:color="auto"/>
                <w:bottom w:val="none" w:sz="0" w:space="0" w:color="auto"/>
                <w:right w:val="none" w:sz="0" w:space="0" w:color="auto"/>
              </w:divBdr>
            </w:div>
            <w:div w:id="1776486137">
              <w:marLeft w:val="0"/>
              <w:marRight w:val="0"/>
              <w:marTop w:val="0"/>
              <w:marBottom w:val="0"/>
              <w:divBdr>
                <w:top w:val="none" w:sz="0" w:space="0" w:color="auto"/>
                <w:left w:val="none" w:sz="0" w:space="0" w:color="auto"/>
                <w:bottom w:val="none" w:sz="0" w:space="0" w:color="auto"/>
                <w:right w:val="none" w:sz="0" w:space="0" w:color="auto"/>
              </w:divBdr>
            </w:div>
            <w:div w:id="189034980">
              <w:marLeft w:val="0"/>
              <w:marRight w:val="0"/>
              <w:marTop w:val="0"/>
              <w:marBottom w:val="0"/>
              <w:divBdr>
                <w:top w:val="none" w:sz="0" w:space="0" w:color="auto"/>
                <w:left w:val="none" w:sz="0" w:space="0" w:color="auto"/>
                <w:bottom w:val="none" w:sz="0" w:space="0" w:color="auto"/>
                <w:right w:val="none" w:sz="0" w:space="0" w:color="auto"/>
              </w:divBdr>
            </w:div>
            <w:div w:id="1442535079">
              <w:marLeft w:val="0"/>
              <w:marRight w:val="0"/>
              <w:marTop w:val="0"/>
              <w:marBottom w:val="0"/>
              <w:divBdr>
                <w:top w:val="none" w:sz="0" w:space="0" w:color="auto"/>
                <w:left w:val="none" w:sz="0" w:space="0" w:color="auto"/>
                <w:bottom w:val="none" w:sz="0" w:space="0" w:color="auto"/>
                <w:right w:val="none" w:sz="0" w:space="0" w:color="auto"/>
              </w:divBdr>
            </w:div>
            <w:div w:id="1869414483">
              <w:marLeft w:val="0"/>
              <w:marRight w:val="0"/>
              <w:marTop w:val="0"/>
              <w:marBottom w:val="0"/>
              <w:divBdr>
                <w:top w:val="none" w:sz="0" w:space="0" w:color="auto"/>
                <w:left w:val="none" w:sz="0" w:space="0" w:color="auto"/>
                <w:bottom w:val="none" w:sz="0" w:space="0" w:color="auto"/>
                <w:right w:val="none" w:sz="0" w:space="0" w:color="auto"/>
              </w:divBdr>
            </w:div>
            <w:div w:id="46953682">
              <w:marLeft w:val="0"/>
              <w:marRight w:val="0"/>
              <w:marTop w:val="0"/>
              <w:marBottom w:val="0"/>
              <w:divBdr>
                <w:top w:val="none" w:sz="0" w:space="0" w:color="auto"/>
                <w:left w:val="none" w:sz="0" w:space="0" w:color="auto"/>
                <w:bottom w:val="none" w:sz="0" w:space="0" w:color="auto"/>
                <w:right w:val="none" w:sz="0" w:space="0" w:color="auto"/>
              </w:divBdr>
            </w:div>
            <w:div w:id="986474674">
              <w:marLeft w:val="0"/>
              <w:marRight w:val="0"/>
              <w:marTop w:val="0"/>
              <w:marBottom w:val="0"/>
              <w:divBdr>
                <w:top w:val="none" w:sz="0" w:space="0" w:color="auto"/>
                <w:left w:val="none" w:sz="0" w:space="0" w:color="auto"/>
                <w:bottom w:val="none" w:sz="0" w:space="0" w:color="auto"/>
                <w:right w:val="none" w:sz="0" w:space="0" w:color="auto"/>
              </w:divBdr>
            </w:div>
            <w:div w:id="449975030">
              <w:marLeft w:val="0"/>
              <w:marRight w:val="0"/>
              <w:marTop w:val="0"/>
              <w:marBottom w:val="0"/>
              <w:divBdr>
                <w:top w:val="none" w:sz="0" w:space="0" w:color="auto"/>
                <w:left w:val="none" w:sz="0" w:space="0" w:color="auto"/>
                <w:bottom w:val="none" w:sz="0" w:space="0" w:color="auto"/>
                <w:right w:val="none" w:sz="0" w:space="0" w:color="auto"/>
              </w:divBdr>
            </w:div>
            <w:div w:id="1782802133">
              <w:marLeft w:val="0"/>
              <w:marRight w:val="0"/>
              <w:marTop w:val="0"/>
              <w:marBottom w:val="0"/>
              <w:divBdr>
                <w:top w:val="none" w:sz="0" w:space="0" w:color="auto"/>
                <w:left w:val="none" w:sz="0" w:space="0" w:color="auto"/>
                <w:bottom w:val="none" w:sz="0" w:space="0" w:color="auto"/>
                <w:right w:val="none" w:sz="0" w:space="0" w:color="auto"/>
              </w:divBdr>
            </w:div>
            <w:div w:id="624972275">
              <w:marLeft w:val="0"/>
              <w:marRight w:val="0"/>
              <w:marTop w:val="0"/>
              <w:marBottom w:val="0"/>
              <w:divBdr>
                <w:top w:val="none" w:sz="0" w:space="0" w:color="auto"/>
                <w:left w:val="none" w:sz="0" w:space="0" w:color="auto"/>
                <w:bottom w:val="none" w:sz="0" w:space="0" w:color="auto"/>
                <w:right w:val="none" w:sz="0" w:space="0" w:color="auto"/>
              </w:divBdr>
            </w:div>
            <w:div w:id="2081053204">
              <w:marLeft w:val="0"/>
              <w:marRight w:val="0"/>
              <w:marTop w:val="0"/>
              <w:marBottom w:val="0"/>
              <w:divBdr>
                <w:top w:val="none" w:sz="0" w:space="0" w:color="auto"/>
                <w:left w:val="none" w:sz="0" w:space="0" w:color="auto"/>
                <w:bottom w:val="none" w:sz="0" w:space="0" w:color="auto"/>
                <w:right w:val="none" w:sz="0" w:space="0" w:color="auto"/>
              </w:divBdr>
            </w:div>
            <w:div w:id="1345477085">
              <w:marLeft w:val="0"/>
              <w:marRight w:val="0"/>
              <w:marTop w:val="0"/>
              <w:marBottom w:val="0"/>
              <w:divBdr>
                <w:top w:val="none" w:sz="0" w:space="0" w:color="auto"/>
                <w:left w:val="none" w:sz="0" w:space="0" w:color="auto"/>
                <w:bottom w:val="none" w:sz="0" w:space="0" w:color="auto"/>
                <w:right w:val="none" w:sz="0" w:space="0" w:color="auto"/>
              </w:divBdr>
            </w:div>
            <w:div w:id="86580881">
              <w:marLeft w:val="0"/>
              <w:marRight w:val="0"/>
              <w:marTop w:val="0"/>
              <w:marBottom w:val="0"/>
              <w:divBdr>
                <w:top w:val="none" w:sz="0" w:space="0" w:color="auto"/>
                <w:left w:val="none" w:sz="0" w:space="0" w:color="auto"/>
                <w:bottom w:val="none" w:sz="0" w:space="0" w:color="auto"/>
                <w:right w:val="none" w:sz="0" w:space="0" w:color="auto"/>
              </w:divBdr>
            </w:div>
            <w:div w:id="592129448">
              <w:marLeft w:val="0"/>
              <w:marRight w:val="0"/>
              <w:marTop w:val="0"/>
              <w:marBottom w:val="0"/>
              <w:divBdr>
                <w:top w:val="none" w:sz="0" w:space="0" w:color="auto"/>
                <w:left w:val="none" w:sz="0" w:space="0" w:color="auto"/>
                <w:bottom w:val="none" w:sz="0" w:space="0" w:color="auto"/>
                <w:right w:val="none" w:sz="0" w:space="0" w:color="auto"/>
              </w:divBdr>
            </w:div>
            <w:div w:id="617874122">
              <w:marLeft w:val="0"/>
              <w:marRight w:val="0"/>
              <w:marTop w:val="0"/>
              <w:marBottom w:val="0"/>
              <w:divBdr>
                <w:top w:val="none" w:sz="0" w:space="0" w:color="auto"/>
                <w:left w:val="none" w:sz="0" w:space="0" w:color="auto"/>
                <w:bottom w:val="none" w:sz="0" w:space="0" w:color="auto"/>
                <w:right w:val="none" w:sz="0" w:space="0" w:color="auto"/>
              </w:divBdr>
            </w:div>
            <w:div w:id="2089576240">
              <w:marLeft w:val="0"/>
              <w:marRight w:val="0"/>
              <w:marTop w:val="0"/>
              <w:marBottom w:val="0"/>
              <w:divBdr>
                <w:top w:val="none" w:sz="0" w:space="0" w:color="auto"/>
                <w:left w:val="none" w:sz="0" w:space="0" w:color="auto"/>
                <w:bottom w:val="none" w:sz="0" w:space="0" w:color="auto"/>
                <w:right w:val="none" w:sz="0" w:space="0" w:color="auto"/>
              </w:divBdr>
            </w:div>
            <w:div w:id="1147211960">
              <w:marLeft w:val="0"/>
              <w:marRight w:val="0"/>
              <w:marTop w:val="0"/>
              <w:marBottom w:val="0"/>
              <w:divBdr>
                <w:top w:val="none" w:sz="0" w:space="0" w:color="auto"/>
                <w:left w:val="none" w:sz="0" w:space="0" w:color="auto"/>
                <w:bottom w:val="none" w:sz="0" w:space="0" w:color="auto"/>
                <w:right w:val="none" w:sz="0" w:space="0" w:color="auto"/>
              </w:divBdr>
            </w:div>
            <w:div w:id="1976640164">
              <w:marLeft w:val="0"/>
              <w:marRight w:val="0"/>
              <w:marTop w:val="0"/>
              <w:marBottom w:val="0"/>
              <w:divBdr>
                <w:top w:val="none" w:sz="0" w:space="0" w:color="auto"/>
                <w:left w:val="none" w:sz="0" w:space="0" w:color="auto"/>
                <w:bottom w:val="none" w:sz="0" w:space="0" w:color="auto"/>
                <w:right w:val="none" w:sz="0" w:space="0" w:color="auto"/>
              </w:divBdr>
            </w:div>
            <w:div w:id="49353769">
              <w:marLeft w:val="0"/>
              <w:marRight w:val="0"/>
              <w:marTop w:val="0"/>
              <w:marBottom w:val="0"/>
              <w:divBdr>
                <w:top w:val="none" w:sz="0" w:space="0" w:color="auto"/>
                <w:left w:val="none" w:sz="0" w:space="0" w:color="auto"/>
                <w:bottom w:val="none" w:sz="0" w:space="0" w:color="auto"/>
                <w:right w:val="none" w:sz="0" w:space="0" w:color="auto"/>
              </w:divBdr>
            </w:div>
            <w:div w:id="164134177">
              <w:marLeft w:val="0"/>
              <w:marRight w:val="0"/>
              <w:marTop w:val="0"/>
              <w:marBottom w:val="0"/>
              <w:divBdr>
                <w:top w:val="none" w:sz="0" w:space="0" w:color="auto"/>
                <w:left w:val="none" w:sz="0" w:space="0" w:color="auto"/>
                <w:bottom w:val="none" w:sz="0" w:space="0" w:color="auto"/>
                <w:right w:val="none" w:sz="0" w:space="0" w:color="auto"/>
              </w:divBdr>
            </w:div>
            <w:div w:id="2094274381">
              <w:marLeft w:val="0"/>
              <w:marRight w:val="0"/>
              <w:marTop w:val="0"/>
              <w:marBottom w:val="0"/>
              <w:divBdr>
                <w:top w:val="none" w:sz="0" w:space="0" w:color="auto"/>
                <w:left w:val="none" w:sz="0" w:space="0" w:color="auto"/>
                <w:bottom w:val="none" w:sz="0" w:space="0" w:color="auto"/>
                <w:right w:val="none" w:sz="0" w:space="0" w:color="auto"/>
              </w:divBdr>
            </w:div>
            <w:div w:id="1834685926">
              <w:marLeft w:val="0"/>
              <w:marRight w:val="0"/>
              <w:marTop w:val="0"/>
              <w:marBottom w:val="0"/>
              <w:divBdr>
                <w:top w:val="none" w:sz="0" w:space="0" w:color="auto"/>
                <w:left w:val="none" w:sz="0" w:space="0" w:color="auto"/>
                <w:bottom w:val="none" w:sz="0" w:space="0" w:color="auto"/>
                <w:right w:val="none" w:sz="0" w:space="0" w:color="auto"/>
              </w:divBdr>
            </w:div>
            <w:div w:id="427893305">
              <w:marLeft w:val="0"/>
              <w:marRight w:val="0"/>
              <w:marTop w:val="0"/>
              <w:marBottom w:val="0"/>
              <w:divBdr>
                <w:top w:val="none" w:sz="0" w:space="0" w:color="auto"/>
                <w:left w:val="none" w:sz="0" w:space="0" w:color="auto"/>
                <w:bottom w:val="none" w:sz="0" w:space="0" w:color="auto"/>
                <w:right w:val="none" w:sz="0" w:space="0" w:color="auto"/>
              </w:divBdr>
            </w:div>
            <w:div w:id="2075740007">
              <w:marLeft w:val="0"/>
              <w:marRight w:val="0"/>
              <w:marTop w:val="0"/>
              <w:marBottom w:val="0"/>
              <w:divBdr>
                <w:top w:val="none" w:sz="0" w:space="0" w:color="auto"/>
                <w:left w:val="none" w:sz="0" w:space="0" w:color="auto"/>
                <w:bottom w:val="none" w:sz="0" w:space="0" w:color="auto"/>
                <w:right w:val="none" w:sz="0" w:space="0" w:color="auto"/>
              </w:divBdr>
            </w:div>
            <w:div w:id="1273125851">
              <w:marLeft w:val="0"/>
              <w:marRight w:val="0"/>
              <w:marTop w:val="0"/>
              <w:marBottom w:val="0"/>
              <w:divBdr>
                <w:top w:val="none" w:sz="0" w:space="0" w:color="auto"/>
                <w:left w:val="none" w:sz="0" w:space="0" w:color="auto"/>
                <w:bottom w:val="none" w:sz="0" w:space="0" w:color="auto"/>
                <w:right w:val="none" w:sz="0" w:space="0" w:color="auto"/>
              </w:divBdr>
            </w:div>
            <w:div w:id="311834323">
              <w:marLeft w:val="0"/>
              <w:marRight w:val="0"/>
              <w:marTop w:val="0"/>
              <w:marBottom w:val="0"/>
              <w:divBdr>
                <w:top w:val="none" w:sz="0" w:space="0" w:color="auto"/>
                <w:left w:val="none" w:sz="0" w:space="0" w:color="auto"/>
                <w:bottom w:val="none" w:sz="0" w:space="0" w:color="auto"/>
                <w:right w:val="none" w:sz="0" w:space="0" w:color="auto"/>
              </w:divBdr>
            </w:div>
            <w:div w:id="1478451222">
              <w:marLeft w:val="0"/>
              <w:marRight w:val="0"/>
              <w:marTop w:val="0"/>
              <w:marBottom w:val="0"/>
              <w:divBdr>
                <w:top w:val="none" w:sz="0" w:space="0" w:color="auto"/>
                <w:left w:val="none" w:sz="0" w:space="0" w:color="auto"/>
                <w:bottom w:val="none" w:sz="0" w:space="0" w:color="auto"/>
                <w:right w:val="none" w:sz="0" w:space="0" w:color="auto"/>
              </w:divBdr>
            </w:div>
            <w:div w:id="1604922559">
              <w:marLeft w:val="0"/>
              <w:marRight w:val="0"/>
              <w:marTop w:val="0"/>
              <w:marBottom w:val="0"/>
              <w:divBdr>
                <w:top w:val="none" w:sz="0" w:space="0" w:color="auto"/>
                <w:left w:val="none" w:sz="0" w:space="0" w:color="auto"/>
                <w:bottom w:val="none" w:sz="0" w:space="0" w:color="auto"/>
                <w:right w:val="none" w:sz="0" w:space="0" w:color="auto"/>
              </w:divBdr>
            </w:div>
            <w:div w:id="895511804">
              <w:marLeft w:val="0"/>
              <w:marRight w:val="0"/>
              <w:marTop w:val="0"/>
              <w:marBottom w:val="0"/>
              <w:divBdr>
                <w:top w:val="none" w:sz="0" w:space="0" w:color="auto"/>
                <w:left w:val="none" w:sz="0" w:space="0" w:color="auto"/>
                <w:bottom w:val="none" w:sz="0" w:space="0" w:color="auto"/>
                <w:right w:val="none" w:sz="0" w:space="0" w:color="auto"/>
              </w:divBdr>
            </w:div>
            <w:div w:id="453526427">
              <w:marLeft w:val="0"/>
              <w:marRight w:val="0"/>
              <w:marTop w:val="0"/>
              <w:marBottom w:val="0"/>
              <w:divBdr>
                <w:top w:val="none" w:sz="0" w:space="0" w:color="auto"/>
                <w:left w:val="none" w:sz="0" w:space="0" w:color="auto"/>
                <w:bottom w:val="none" w:sz="0" w:space="0" w:color="auto"/>
                <w:right w:val="none" w:sz="0" w:space="0" w:color="auto"/>
              </w:divBdr>
            </w:div>
            <w:div w:id="769202049">
              <w:marLeft w:val="0"/>
              <w:marRight w:val="0"/>
              <w:marTop w:val="0"/>
              <w:marBottom w:val="0"/>
              <w:divBdr>
                <w:top w:val="none" w:sz="0" w:space="0" w:color="auto"/>
                <w:left w:val="none" w:sz="0" w:space="0" w:color="auto"/>
                <w:bottom w:val="none" w:sz="0" w:space="0" w:color="auto"/>
                <w:right w:val="none" w:sz="0" w:space="0" w:color="auto"/>
              </w:divBdr>
            </w:div>
            <w:div w:id="938879148">
              <w:marLeft w:val="0"/>
              <w:marRight w:val="0"/>
              <w:marTop w:val="0"/>
              <w:marBottom w:val="0"/>
              <w:divBdr>
                <w:top w:val="none" w:sz="0" w:space="0" w:color="auto"/>
                <w:left w:val="none" w:sz="0" w:space="0" w:color="auto"/>
                <w:bottom w:val="none" w:sz="0" w:space="0" w:color="auto"/>
                <w:right w:val="none" w:sz="0" w:space="0" w:color="auto"/>
              </w:divBdr>
            </w:div>
            <w:div w:id="1365905191">
              <w:marLeft w:val="0"/>
              <w:marRight w:val="0"/>
              <w:marTop w:val="0"/>
              <w:marBottom w:val="0"/>
              <w:divBdr>
                <w:top w:val="none" w:sz="0" w:space="0" w:color="auto"/>
                <w:left w:val="none" w:sz="0" w:space="0" w:color="auto"/>
                <w:bottom w:val="none" w:sz="0" w:space="0" w:color="auto"/>
                <w:right w:val="none" w:sz="0" w:space="0" w:color="auto"/>
              </w:divBdr>
            </w:div>
            <w:div w:id="1304698118">
              <w:marLeft w:val="0"/>
              <w:marRight w:val="0"/>
              <w:marTop w:val="0"/>
              <w:marBottom w:val="0"/>
              <w:divBdr>
                <w:top w:val="none" w:sz="0" w:space="0" w:color="auto"/>
                <w:left w:val="none" w:sz="0" w:space="0" w:color="auto"/>
                <w:bottom w:val="none" w:sz="0" w:space="0" w:color="auto"/>
                <w:right w:val="none" w:sz="0" w:space="0" w:color="auto"/>
              </w:divBdr>
            </w:div>
            <w:div w:id="2054768817">
              <w:marLeft w:val="0"/>
              <w:marRight w:val="0"/>
              <w:marTop w:val="0"/>
              <w:marBottom w:val="0"/>
              <w:divBdr>
                <w:top w:val="none" w:sz="0" w:space="0" w:color="auto"/>
                <w:left w:val="none" w:sz="0" w:space="0" w:color="auto"/>
                <w:bottom w:val="none" w:sz="0" w:space="0" w:color="auto"/>
                <w:right w:val="none" w:sz="0" w:space="0" w:color="auto"/>
              </w:divBdr>
            </w:div>
            <w:div w:id="1589533632">
              <w:marLeft w:val="0"/>
              <w:marRight w:val="0"/>
              <w:marTop w:val="0"/>
              <w:marBottom w:val="0"/>
              <w:divBdr>
                <w:top w:val="none" w:sz="0" w:space="0" w:color="auto"/>
                <w:left w:val="none" w:sz="0" w:space="0" w:color="auto"/>
                <w:bottom w:val="none" w:sz="0" w:space="0" w:color="auto"/>
                <w:right w:val="none" w:sz="0" w:space="0" w:color="auto"/>
              </w:divBdr>
            </w:div>
            <w:div w:id="1906144786">
              <w:marLeft w:val="0"/>
              <w:marRight w:val="0"/>
              <w:marTop w:val="0"/>
              <w:marBottom w:val="0"/>
              <w:divBdr>
                <w:top w:val="none" w:sz="0" w:space="0" w:color="auto"/>
                <w:left w:val="none" w:sz="0" w:space="0" w:color="auto"/>
                <w:bottom w:val="none" w:sz="0" w:space="0" w:color="auto"/>
                <w:right w:val="none" w:sz="0" w:space="0" w:color="auto"/>
              </w:divBdr>
            </w:div>
            <w:div w:id="1250850509">
              <w:marLeft w:val="0"/>
              <w:marRight w:val="0"/>
              <w:marTop w:val="0"/>
              <w:marBottom w:val="0"/>
              <w:divBdr>
                <w:top w:val="none" w:sz="0" w:space="0" w:color="auto"/>
                <w:left w:val="none" w:sz="0" w:space="0" w:color="auto"/>
                <w:bottom w:val="none" w:sz="0" w:space="0" w:color="auto"/>
                <w:right w:val="none" w:sz="0" w:space="0" w:color="auto"/>
              </w:divBdr>
            </w:div>
            <w:div w:id="1082682037">
              <w:marLeft w:val="0"/>
              <w:marRight w:val="0"/>
              <w:marTop w:val="0"/>
              <w:marBottom w:val="0"/>
              <w:divBdr>
                <w:top w:val="none" w:sz="0" w:space="0" w:color="auto"/>
                <w:left w:val="none" w:sz="0" w:space="0" w:color="auto"/>
                <w:bottom w:val="none" w:sz="0" w:space="0" w:color="auto"/>
                <w:right w:val="none" w:sz="0" w:space="0" w:color="auto"/>
              </w:divBdr>
            </w:div>
            <w:div w:id="1266962111">
              <w:marLeft w:val="0"/>
              <w:marRight w:val="0"/>
              <w:marTop w:val="0"/>
              <w:marBottom w:val="0"/>
              <w:divBdr>
                <w:top w:val="none" w:sz="0" w:space="0" w:color="auto"/>
                <w:left w:val="none" w:sz="0" w:space="0" w:color="auto"/>
                <w:bottom w:val="none" w:sz="0" w:space="0" w:color="auto"/>
                <w:right w:val="none" w:sz="0" w:space="0" w:color="auto"/>
              </w:divBdr>
            </w:div>
            <w:div w:id="357198266">
              <w:marLeft w:val="0"/>
              <w:marRight w:val="0"/>
              <w:marTop w:val="0"/>
              <w:marBottom w:val="0"/>
              <w:divBdr>
                <w:top w:val="none" w:sz="0" w:space="0" w:color="auto"/>
                <w:left w:val="none" w:sz="0" w:space="0" w:color="auto"/>
                <w:bottom w:val="none" w:sz="0" w:space="0" w:color="auto"/>
                <w:right w:val="none" w:sz="0" w:space="0" w:color="auto"/>
              </w:divBdr>
            </w:div>
            <w:div w:id="708258926">
              <w:marLeft w:val="0"/>
              <w:marRight w:val="0"/>
              <w:marTop w:val="0"/>
              <w:marBottom w:val="0"/>
              <w:divBdr>
                <w:top w:val="none" w:sz="0" w:space="0" w:color="auto"/>
                <w:left w:val="none" w:sz="0" w:space="0" w:color="auto"/>
                <w:bottom w:val="none" w:sz="0" w:space="0" w:color="auto"/>
                <w:right w:val="none" w:sz="0" w:space="0" w:color="auto"/>
              </w:divBdr>
            </w:div>
            <w:div w:id="354884418">
              <w:marLeft w:val="0"/>
              <w:marRight w:val="0"/>
              <w:marTop w:val="0"/>
              <w:marBottom w:val="0"/>
              <w:divBdr>
                <w:top w:val="none" w:sz="0" w:space="0" w:color="auto"/>
                <w:left w:val="none" w:sz="0" w:space="0" w:color="auto"/>
                <w:bottom w:val="none" w:sz="0" w:space="0" w:color="auto"/>
                <w:right w:val="none" w:sz="0" w:space="0" w:color="auto"/>
              </w:divBdr>
            </w:div>
            <w:div w:id="875192000">
              <w:marLeft w:val="0"/>
              <w:marRight w:val="0"/>
              <w:marTop w:val="0"/>
              <w:marBottom w:val="0"/>
              <w:divBdr>
                <w:top w:val="none" w:sz="0" w:space="0" w:color="auto"/>
                <w:left w:val="none" w:sz="0" w:space="0" w:color="auto"/>
                <w:bottom w:val="none" w:sz="0" w:space="0" w:color="auto"/>
                <w:right w:val="none" w:sz="0" w:space="0" w:color="auto"/>
              </w:divBdr>
            </w:div>
            <w:div w:id="199754926">
              <w:marLeft w:val="0"/>
              <w:marRight w:val="0"/>
              <w:marTop w:val="0"/>
              <w:marBottom w:val="0"/>
              <w:divBdr>
                <w:top w:val="none" w:sz="0" w:space="0" w:color="auto"/>
                <w:left w:val="none" w:sz="0" w:space="0" w:color="auto"/>
                <w:bottom w:val="none" w:sz="0" w:space="0" w:color="auto"/>
                <w:right w:val="none" w:sz="0" w:space="0" w:color="auto"/>
              </w:divBdr>
            </w:div>
            <w:div w:id="180097689">
              <w:marLeft w:val="0"/>
              <w:marRight w:val="0"/>
              <w:marTop w:val="0"/>
              <w:marBottom w:val="0"/>
              <w:divBdr>
                <w:top w:val="none" w:sz="0" w:space="0" w:color="auto"/>
                <w:left w:val="none" w:sz="0" w:space="0" w:color="auto"/>
                <w:bottom w:val="none" w:sz="0" w:space="0" w:color="auto"/>
                <w:right w:val="none" w:sz="0" w:space="0" w:color="auto"/>
              </w:divBdr>
            </w:div>
            <w:div w:id="24210413">
              <w:marLeft w:val="0"/>
              <w:marRight w:val="0"/>
              <w:marTop w:val="0"/>
              <w:marBottom w:val="0"/>
              <w:divBdr>
                <w:top w:val="none" w:sz="0" w:space="0" w:color="auto"/>
                <w:left w:val="none" w:sz="0" w:space="0" w:color="auto"/>
                <w:bottom w:val="none" w:sz="0" w:space="0" w:color="auto"/>
                <w:right w:val="none" w:sz="0" w:space="0" w:color="auto"/>
              </w:divBdr>
            </w:div>
            <w:div w:id="211038875">
              <w:marLeft w:val="0"/>
              <w:marRight w:val="0"/>
              <w:marTop w:val="0"/>
              <w:marBottom w:val="0"/>
              <w:divBdr>
                <w:top w:val="none" w:sz="0" w:space="0" w:color="auto"/>
                <w:left w:val="none" w:sz="0" w:space="0" w:color="auto"/>
                <w:bottom w:val="none" w:sz="0" w:space="0" w:color="auto"/>
                <w:right w:val="none" w:sz="0" w:space="0" w:color="auto"/>
              </w:divBdr>
            </w:div>
            <w:div w:id="2031029794">
              <w:marLeft w:val="0"/>
              <w:marRight w:val="0"/>
              <w:marTop w:val="0"/>
              <w:marBottom w:val="0"/>
              <w:divBdr>
                <w:top w:val="none" w:sz="0" w:space="0" w:color="auto"/>
                <w:left w:val="none" w:sz="0" w:space="0" w:color="auto"/>
                <w:bottom w:val="none" w:sz="0" w:space="0" w:color="auto"/>
                <w:right w:val="none" w:sz="0" w:space="0" w:color="auto"/>
              </w:divBdr>
            </w:div>
            <w:div w:id="1199514007">
              <w:marLeft w:val="0"/>
              <w:marRight w:val="0"/>
              <w:marTop w:val="0"/>
              <w:marBottom w:val="0"/>
              <w:divBdr>
                <w:top w:val="none" w:sz="0" w:space="0" w:color="auto"/>
                <w:left w:val="none" w:sz="0" w:space="0" w:color="auto"/>
                <w:bottom w:val="none" w:sz="0" w:space="0" w:color="auto"/>
                <w:right w:val="none" w:sz="0" w:space="0" w:color="auto"/>
              </w:divBdr>
            </w:div>
            <w:div w:id="527375766">
              <w:marLeft w:val="0"/>
              <w:marRight w:val="0"/>
              <w:marTop w:val="0"/>
              <w:marBottom w:val="0"/>
              <w:divBdr>
                <w:top w:val="none" w:sz="0" w:space="0" w:color="auto"/>
                <w:left w:val="none" w:sz="0" w:space="0" w:color="auto"/>
                <w:bottom w:val="none" w:sz="0" w:space="0" w:color="auto"/>
                <w:right w:val="none" w:sz="0" w:space="0" w:color="auto"/>
              </w:divBdr>
            </w:div>
            <w:div w:id="521477971">
              <w:marLeft w:val="0"/>
              <w:marRight w:val="0"/>
              <w:marTop w:val="0"/>
              <w:marBottom w:val="0"/>
              <w:divBdr>
                <w:top w:val="none" w:sz="0" w:space="0" w:color="auto"/>
                <w:left w:val="none" w:sz="0" w:space="0" w:color="auto"/>
                <w:bottom w:val="none" w:sz="0" w:space="0" w:color="auto"/>
                <w:right w:val="none" w:sz="0" w:space="0" w:color="auto"/>
              </w:divBdr>
            </w:div>
            <w:div w:id="946347990">
              <w:marLeft w:val="0"/>
              <w:marRight w:val="0"/>
              <w:marTop w:val="0"/>
              <w:marBottom w:val="0"/>
              <w:divBdr>
                <w:top w:val="none" w:sz="0" w:space="0" w:color="auto"/>
                <w:left w:val="none" w:sz="0" w:space="0" w:color="auto"/>
                <w:bottom w:val="none" w:sz="0" w:space="0" w:color="auto"/>
                <w:right w:val="none" w:sz="0" w:space="0" w:color="auto"/>
              </w:divBdr>
            </w:div>
            <w:div w:id="1638533850">
              <w:marLeft w:val="0"/>
              <w:marRight w:val="0"/>
              <w:marTop w:val="0"/>
              <w:marBottom w:val="0"/>
              <w:divBdr>
                <w:top w:val="none" w:sz="0" w:space="0" w:color="auto"/>
                <w:left w:val="none" w:sz="0" w:space="0" w:color="auto"/>
                <w:bottom w:val="none" w:sz="0" w:space="0" w:color="auto"/>
                <w:right w:val="none" w:sz="0" w:space="0" w:color="auto"/>
              </w:divBdr>
            </w:div>
            <w:div w:id="1569723770">
              <w:marLeft w:val="0"/>
              <w:marRight w:val="0"/>
              <w:marTop w:val="0"/>
              <w:marBottom w:val="0"/>
              <w:divBdr>
                <w:top w:val="none" w:sz="0" w:space="0" w:color="auto"/>
                <w:left w:val="none" w:sz="0" w:space="0" w:color="auto"/>
                <w:bottom w:val="none" w:sz="0" w:space="0" w:color="auto"/>
                <w:right w:val="none" w:sz="0" w:space="0" w:color="auto"/>
              </w:divBdr>
            </w:div>
            <w:div w:id="1834829697">
              <w:marLeft w:val="0"/>
              <w:marRight w:val="0"/>
              <w:marTop w:val="0"/>
              <w:marBottom w:val="0"/>
              <w:divBdr>
                <w:top w:val="none" w:sz="0" w:space="0" w:color="auto"/>
                <w:left w:val="none" w:sz="0" w:space="0" w:color="auto"/>
                <w:bottom w:val="none" w:sz="0" w:space="0" w:color="auto"/>
                <w:right w:val="none" w:sz="0" w:space="0" w:color="auto"/>
              </w:divBdr>
            </w:div>
            <w:div w:id="1226836429">
              <w:marLeft w:val="0"/>
              <w:marRight w:val="0"/>
              <w:marTop w:val="0"/>
              <w:marBottom w:val="0"/>
              <w:divBdr>
                <w:top w:val="none" w:sz="0" w:space="0" w:color="auto"/>
                <w:left w:val="none" w:sz="0" w:space="0" w:color="auto"/>
                <w:bottom w:val="none" w:sz="0" w:space="0" w:color="auto"/>
                <w:right w:val="none" w:sz="0" w:space="0" w:color="auto"/>
              </w:divBdr>
            </w:div>
            <w:div w:id="19710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985">
      <w:bodyDiv w:val="1"/>
      <w:marLeft w:val="0"/>
      <w:marRight w:val="0"/>
      <w:marTop w:val="0"/>
      <w:marBottom w:val="0"/>
      <w:divBdr>
        <w:top w:val="none" w:sz="0" w:space="0" w:color="auto"/>
        <w:left w:val="none" w:sz="0" w:space="0" w:color="auto"/>
        <w:bottom w:val="none" w:sz="0" w:space="0" w:color="auto"/>
        <w:right w:val="none" w:sz="0" w:space="0" w:color="auto"/>
      </w:divBdr>
      <w:divsChild>
        <w:div w:id="810635341">
          <w:marLeft w:val="0"/>
          <w:marRight w:val="0"/>
          <w:marTop w:val="0"/>
          <w:marBottom w:val="0"/>
          <w:divBdr>
            <w:top w:val="none" w:sz="0" w:space="0" w:color="auto"/>
            <w:left w:val="none" w:sz="0" w:space="0" w:color="auto"/>
            <w:bottom w:val="none" w:sz="0" w:space="0" w:color="auto"/>
            <w:right w:val="none" w:sz="0" w:space="0" w:color="auto"/>
          </w:divBdr>
          <w:divsChild>
            <w:div w:id="1189293133">
              <w:marLeft w:val="0"/>
              <w:marRight w:val="0"/>
              <w:marTop w:val="0"/>
              <w:marBottom w:val="0"/>
              <w:divBdr>
                <w:top w:val="none" w:sz="0" w:space="0" w:color="auto"/>
                <w:left w:val="none" w:sz="0" w:space="0" w:color="auto"/>
                <w:bottom w:val="none" w:sz="0" w:space="0" w:color="auto"/>
                <w:right w:val="none" w:sz="0" w:space="0" w:color="auto"/>
              </w:divBdr>
            </w:div>
            <w:div w:id="427309661">
              <w:marLeft w:val="0"/>
              <w:marRight w:val="0"/>
              <w:marTop w:val="0"/>
              <w:marBottom w:val="0"/>
              <w:divBdr>
                <w:top w:val="none" w:sz="0" w:space="0" w:color="auto"/>
                <w:left w:val="none" w:sz="0" w:space="0" w:color="auto"/>
                <w:bottom w:val="none" w:sz="0" w:space="0" w:color="auto"/>
                <w:right w:val="none" w:sz="0" w:space="0" w:color="auto"/>
              </w:divBdr>
            </w:div>
            <w:div w:id="258949200">
              <w:marLeft w:val="0"/>
              <w:marRight w:val="0"/>
              <w:marTop w:val="0"/>
              <w:marBottom w:val="0"/>
              <w:divBdr>
                <w:top w:val="none" w:sz="0" w:space="0" w:color="auto"/>
                <w:left w:val="none" w:sz="0" w:space="0" w:color="auto"/>
                <w:bottom w:val="none" w:sz="0" w:space="0" w:color="auto"/>
                <w:right w:val="none" w:sz="0" w:space="0" w:color="auto"/>
              </w:divBdr>
            </w:div>
            <w:div w:id="1581712015">
              <w:marLeft w:val="0"/>
              <w:marRight w:val="0"/>
              <w:marTop w:val="0"/>
              <w:marBottom w:val="0"/>
              <w:divBdr>
                <w:top w:val="none" w:sz="0" w:space="0" w:color="auto"/>
                <w:left w:val="none" w:sz="0" w:space="0" w:color="auto"/>
                <w:bottom w:val="none" w:sz="0" w:space="0" w:color="auto"/>
                <w:right w:val="none" w:sz="0" w:space="0" w:color="auto"/>
              </w:divBdr>
            </w:div>
            <w:div w:id="982731596">
              <w:marLeft w:val="0"/>
              <w:marRight w:val="0"/>
              <w:marTop w:val="0"/>
              <w:marBottom w:val="0"/>
              <w:divBdr>
                <w:top w:val="none" w:sz="0" w:space="0" w:color="auto"/>
                <w:left w:val="none" w:sz="0" w:space="0" w:color="auto"/>
                <w:bottom w:val="none" w:sz="0" w:space="0" w:color="auto"/>
                <w:right w:val="none" w:sz="0" w:space="0" w:color="auto"/>
              </w:divBdr>
            </w:div>
            <w:div w:id="1312445797">
              <w:marLeft w:val="0"/>
              <w:marRight w:val="0"/>
              <w:marTop w:val="0"/>
              <w:marBottom w:val="0"/>
              <w:divBdr>
                <w:top w:val="none" w:sz="0" w:space="0" w:color="auto"/>
                <w:left w:val="none" w:sz="0" w:space="0" w:color="auto"/>
                <w:bottom w:val="none" w:sz="0" w:space="0" w:color="auto"/>
                <w:right w:val="none" w:sz="0" w:space="0" w:color="auto"/>
              </w:divBdr>
            </w:div>
            <w:div w:id="908228752">
              <w:marLeft w:val="0"/>
              <w:marRight w:val="0"/>
              <w:marTop w:val="0"/>
              <w:marBottom w:val="0"/>
              <w:divBdr>
                <w:top w:val="none" w:sz="0" w:space="0" w:color="auto"/>
                <w:left w:val="none" w:sz="0" w:space="0" w:color="auto"/>
                <w:bottom w:val="none" w:sz="0" w:space="0" w:color="auto"/>
                <w:right w:val="none" w:sz="0" w:space="0" w:color="auto"/>
              </w:divBdr>
            </w:div>
            <w:div w:id="1577590458">
              <w:marLeft w:val="0"/>
              <w:marRight w:val="0"/>
              <w:marTop w:val="0"/>
              <w:marBottom w:val="0"/>
              <w:divBdr>
                <w:top w:val="none" w:sz="0" w:space="0" w:color="auto"/>
                <w:left w:val="none" w:sz="0" w:space="0" w:color="auto"/>
                <w:bottom w:val="none" w:sz="0" w:space="0" w:color="auto"/>
                <w:right w:val="none" w:sz="0" w:space="0" w:color="auto"/>
              </w:divBdr>
            </w:div>
            <w:div w:id="1291590193">
              <w:marLeft w:val="0"/>
              <w:marRight w:val="0"/>
              <w:marTop w:val="0"/>
              <w:marBottom w:val="0"/>
              <w:divBdr>
                <w:top w:val="none" w:sz="0" w:space="0" w:color="auto"/>
                <w:left w:val="none" w:sz="0" w:space="0" w:color="auto"/>
                <w:bottom w:val="none" w:sz="0" w:space="0" w:color="auto"/>
                <w:right w:val="none" w:sz="0" w:space="0" w:color="auto"/>
              </w:divBdr>
            </w:div>
            <w:div w:id="1463426020">
              <w:marLeft w:val="0"/>
              <w:marRight w:val="0"/>
              <w:marTop w:val="0"/>
              <w:marBottom w:val="0"/>
              <w:divBdr>
                <w:top w:val="none" w:sz="0" w:space="0" w:color="auto"/>
                <w:left w:val="none" w:sz="0" w:space="0" w:color="auto"/>
                <w:bottom w:val="none" w:sz="0" w:space="0" w:color="auto"/>
                <w:right w:val="none" w:sz="0" w:space="0" w:color="auto"/>
              </w:divBdr>
            </w:div>
            <w:div w:id="437410010">
              <w:marLeft w:val="0"/>
              <w:marRight w:val="0"/>
              <w:marTop w:val="0"/>
              <w:marBottom w:val="0"/>
              <w:divBdr>
                <w:top w:val="none" w:sz="0" w:space="0" w:color="auto"/>
                <w:left w:val="none" w:sz="0" w:space="0" w:color="auto"/>
                <w:bottom w:val="none" w:sz="0" w:space="0" w:color="auto"/>
                <w:right w:val="none" w:sz="0" w:space="0" w:color="auto"/>
              </w:divBdr>
            </w:div>
            <w:div w:id="1046565964">
              <w:marLeft w:val="0"/>
              <w:marRight w:val="0"/>
              <w:marTop w:val="0"/>
              <w:marBottom w:val="0"/>
              <w:divBdr>
                <w:top w:val="none" w:sz="0" w:space="0" w:color="auto"/>
                <w:left w:val="none" w:sz="0" w:space="0" w:color="auto"/>
                <w:bottom w:val="none" w:sz="0" w:space="0" w:color="auto"/>
                <w:right w:val="none" w:sz="0" w:space="0" w:color="auto"/>
              </w:divBdr>
            </w:div>
            <w:div w:id="150215774">
              <w:marLeft w:val="0"/>
              <w:marRight w:val="0"/>
              <w:marTop w:val="0"/>
              <w:marBottom w:val="0"/>
              <w:divBdr>
                <w:top w:val="none" w:sz="0" w:space="0" w:color="auto"/>
                <w:left w:val="none" w:sz="0" w:space="0" w:color="auto"/>
                <w:bottom w:val="none" w:sz="0" w:space="0" w:color="auto"/>
                <w:right w:val="none" w:sz="0" w:space="0" w:color="auto"/>
              </w:divBdr>
            </w:div>
            <w:div w:id="1254123888">
              <w:marLeft w:val="0"/>
              <w:marRight w:val="0"/>
              <w:marTop w:val="0"/>
              <w:marBottom w:val="0"/>
              <w:divBdr>
                <w:top w:val="none" w:sz="0" w:space="0" w:color="auto"/>
                <w:left w:val="none" w:sz="0" w:space="0" w:color="auto"/>
                <w:bottom w:val="none" w:sz="0" w:space="0" w:color="auto"/>
                <w:right w:val="none" w:sz="0" w:space="0" w:color="auto"/>
              </w:divBdr>
            </w:div>
            <w:div w:id="388192028">
              <w:marLeft w:val="0"/>
              <w:marRight w:val="0"/>
              <w:marTop w:val="0"/>
              <w:marBottom w:val="0"/>
              <w:divBdr>
                <w:top w:val="none" w:sz="0" w:space="0" w:color="auto"/>
                <w:left w:val="none" w:sz="0" w:space="0" w:color="auto"/>
                <w:bottom w:val="none" w:sz="0" w:space="0" w:color="auto"/>
                <w:right w:val="none" w:sz="0" w:space="0" w:color="auto"/>
              </w:divBdr>
            </w:div>
            <w:div w:id="2021349531">
              <w:marLeft w:val="0"/>
              <w:marRight w:val="0"/>
              <w:marTop w:val="0"/>
              <w:marBottom w:val="0"/>
              <w:divBdr>
                <w:top w:val="none" w:sz="0" w:space="0" w:color="auto"/>
                <w:left w:val="none" w:sz="0" w:space="0" w:color="auto"/>
                <w:bottom w:val="none" w:sz="0" w:space="0" w:color="auto"/>
                <w:right w:val="none" w:sz="0" w:space="0" w:color="auto"/>
              </w:divBdr>
            </w:div>
            <w:div w:id="1733237667">
              <w:marLeft w:val="0"/>
              <w:marRight w:val="0"/>
              <w:marTop w:val="0"/>
              <w:marBottom w:val="0"/>
              <w:divBdr>
                <w:top w:val="none" w:sz="0" w:space="0" w:color="auto"/>
                <w:left w:val="none" w:sz="0" w:space="0" w:color="auto"/>
                <w:bottom w:val="none" w:sz="0" w:space="0" w:color="auto"/>
                <w:right w:val="none" w:sz="0" w:space="0" w:color="auto"/>
              </w:divBdr>
            </w:div>
            <w:div w:id="1301030642">
              <w:marLeft w:val="0"/>
              <w:marRight w:val="0"/>
              <w:marTop w:val="0"/>
              <w:marBottom w:val="0"/>
              <w:divBdr>
                <w:top w:val="none" w:sz="0" w:space="0" w:color="auto"/>
                <w:left w:val="none" w:sz="0" w:space="0" w:color="auto"/>
                <w:bottom w:val="none" w:sz="0" w:space="0" w:color="auto"/>
                <w:right w:val="none" w:sz="0" w:space="0" w:color="auto"/>
              </w:divBdr>
            </w:div>
            <w:div w:id="308947312">
              <w:marLeft w:val="0"/>
              <w:marRight w:val="0"/>
              <w:marTop w:val="0"/>
              <w:marBottom w:val="0"/>
              <w:divBdr>
                <w:top w:val="none" w:sz="0" w:space="0" w:color="auto"/>
                <w:left w:val="none" w:sz="0" w:space="0" w:color="auto"/>
                <w:bottom w:val="none" w:sz="0" w:space="0" w:color="auto"/>
                <w:right w:val="none" w:sz="0" w:space="0" w:color="auto"/>
              </w:divBdr>
            </w:div>
            <w:div w:id="1174493139">
              <w:marLeft w:val="0"/>
              <w:marRight w:val="0"/>
              <w:marTop w:val="0"/>
              <w:marBottom w:val="0"/>
              <w:divBdr>
                <w:top w:val="none" w:sz="0" w:space="0" w:color="auto"/>
                <w:left w:val="none" w:sz="0" w:space="0" w:color="auto"/>
                <w:bottom w:val="none" w:sz="0" w:space="0" w:color="auto"/>
                <w:right w:val="none" w:sz="0" w:space="0" w:color="auto"/>
              </w:divBdr>
            </w:div>
            <w:div w:id="1415586254">
              <w:marLeft w:val="0"/>
              <w:marRight w:val="0"/>
              <w:marTop w:val="0"/>
              <w:marBottom w:val="0"/>
              <w:divBdr>
                <w:top w:val="none" w:sz="0" w:space="0" w:color="auto"/>
                <w:left w:val="none" w:sz="0" w:space="0" w:color="auto"/>
                <w:bottom w:val="none" w:sz="0" w:space="0" w:color="auto"/>
                <w:right w:val="none" w:sz="0" w:space="0" w:color="auto"/>
              </w:divBdr>
            </w:div>
            <w:div w:id="1938054029">
              <w:marLeft w:val="0"/>
              <w:marRight w:val="0"/>
              <w:marTop w:val="0"/>
              <w:marBottom w:val="0"/>
              <w:divBdr>
                <w:top w:val="none" w:sz="0" w:space="0" w:color="auto"/>
                <w:left w:val="none" w:sz="0" w:space="0" w:color="auto"/>
                <w:bottom w:val="none" w:sz="0" w:space="0" w:color="auto"/>
                <w:right w:val="none" w:sz="0" w:space="0" w:color="auto"/>
              </w:divBdr>
            </w:div>
            <w:div w:id="1531607606">
              <w:marLeft w:val="0"/>
              <w:marRight w:val="0"/>
              <w:marTop w:val="0"/>
              <w:marBottom w:val="0"/>
              <w:divBdr>
                <w:top w:val="none" w:sz="0" w:space="0" w:color="auto"/>
                <w:left w:val="none" w:sz="0" w:space="0" w:color="auto"/>
                <w:bottom w:val="none" w:sz="0" w:space="0" w:color="auto"/>
                <w:right w:val="none" w:sz="0" w:space="0" w:color="auto"/>
              </w:divBdr>
            </w:div>
            <w:div w:id="371223475">
              <w:marLeft w:val="0"/>
              <w:marRight w:val="0"/>
              <w:marTop w:val="0"/>
              <w:marBottom w:val="0"/>
              <w:divBdr>
                <w:top w:val="none" w:sz="0" w:space="0" w:color="auto"/>
                <w:left w:val="none" w:sz="0" w:space="0" w:color="auto"/>
                <w:bottom w:val="none" w:sz="0" w:space="0" w:color="auto"/>
                <w:right w:val="none" w:sz="0" w:space="0" w:color="auto"/>
              </w:divBdr>
            </w:div>
            <w:div w:id="1662543248">
              <w:marLeft w:val="0"/>
              <w:marRight w:val="0"/>
              <w:marTop w:val="0"/>
              <w:marBottom w:val="0"/>
              <w:divBdr>
                <w:top w:val="none" w:sz="0" w:space="0" w:color="auto"/>
                <w:left w:val="none" w:sz="0" w:space="0" w:color="auto"/>
                <w:bottom w:val="none" w:sz="0" w:space="0" w:color="auto"/>
                <w:right w:val="none" w:sz="0" w:space="0" w:color="auto"/>
              </w:divBdr>
            </w:div>
            <w:div w:id="1702320140">
              <w:marLeft w:val="0"/>
              <w:marRight w:val="0"/>
              <w:marTop w:val="0"/>
              <w:marBottom w:val="0"/>
              <w:divBdr>
                <w:top w:val="none" w:sz="0" w:space="0" w:color="auto"/>
                <w:left w:val="none" w:sz="0" w:space="0" w:color="auto"/>
                <w:bottom w:val="none" w:sz="0" w:space="0" w:color="auto"/>
                <w:right w:val="none" w:sz="0" w:space="0" w:color="auto"/>
              </w:divBdr>
            </w:div>
            <w:div w:id="2002200045">
              <w:marLeft w:val="0"/>
              <w:marRight w:val="0"/>
              <w:marTop w:val="0"/>
              <w:marBottom w:val="0"/>
              <w:divBdr>
                <w:top w:val="none" w:sz="0" w:space="0" w:color="auto"/>
                <w:left w:val="none" w:sz="0" w:space="0" w:color="auto"/>
                <w:bottom w:val="none" w:sz="0" w:space="0" w:color="auto"/>
                <w:right w:val="none" w:sz="0" w:space="0" w:color="auto"/>
              </w:divBdr>
            </w:div>
            <w:div w:id="2018802101">
              <w:marLeft w:val="0"/>
              <w:marRight w:val="0"/>
              <w:marTop w:val="0"/>
              <w:marBottom w:val="0"/>
              <w:divBdr>
                <w:top w:val="none" w:sz="0" w:space="0" w:color="auto"/>
                <w:left w:val="none" w:sz="0" w:space="0" w:color="auto"/>
                <w:bottom w:val="none" w:sz="0" w:space="0" w:color="auto"/>
                <w:right w:val="none" w:sz="0" w:space="0" w:color="auto"/>
              </w:divBdr>
            </w:div>
            <w:div w:id="1166479639">
              <w:marLeft w:val="0"/>
              <w:marRight w:val="0"/>
              <w:marTop w:val="0"/>
              <w:marBottom w:val="0"/>
              <w:divBdr>
                <w:top w:val="none" w:sz="0" w:space="0" w:color="auto"/>
                <w:left w:val="none" w:sz="0" w:space="0" w:color="auto"/>
                <w:bottom w:val="none" w:sz="0" w:space="0" w:color="auto"/>
                <w:right w:val="none" w:sz="0" w:space="0" w:color="auto"/>
              </w:divBdr>
            </w:div>
            <w:div w:id="956595372">
              <w:marLeft w:val="0"/>
              <w:marRight w:val="0"/>
              <w:marTop w:val="0"/>
              <w:marBottom w:val="0"/>
              <w:divBdr>
                <w:top w:val="none" w:sz="0" w:space="0" w:color="auto"/>
                <w:left w:val="none" w:sz="0" w:space="0" w:color="auto"/>
                <w:bottom w:val="none" w:sz="0" w:space="0" w:color="auto"/>
                <w:right w:val="none" w:sz="0" w:space="0" w:color="auto"/>
              </w:divBdr>
            </w:div>
            <w:div w:id="224220656">
              <w:marLeft w:val="0"/>
              <w:marRight w:val="0"/>
              <w:marTop w:val="0"/>
              <w:marBottom w:val="0"/>
              <w:divBdr>
                <w:top w:val="none" w:sz="0" w:space="0" w:color="auto"/>
                <w:left w:val="none" w:sz="0" w:space="0" w:color="auto"/>
                <w:bottom w:val="none" w:sz="0" w:space="0" w:color="auto"/>
                <w:right w:val="none" w:sz="0" w:space="0" w:color="auto"/>
              </w:divBdr>
            </w:div>
            <w:div w:id="1781219059">
              <w:marLeft w:val="0"/>
              <w:marRight w:val="0"/>
              <w:marTop w:val="0"/>
              <w:marBottom w:val="0"/>
              <w:divBdr>
                <w:top w:val="none" w:sz="0" w:space="0" w:color="auto"/>
                <w:left w:val="none" w:sz="0" w:space="0" w:color="auto"/>
                <w:bottom w:val="none" w:sz="0" w:space="0" w:color="auto"/>
                <w:right w:val="none" w:sz="0" w:space="0" w:color="auto"/>
              </w:divBdr>
            </w:div>
            <w:div w:id="400447083">
              <w:marLeft w:val="0"/>
              <w:marRight w:val="0"/>
              <w:marTop w:val="0"/>
              <w:marBottom w:val="0"/>
              <w:divBdr>
                <w:top w:val="none" w:sz="0" w:space="0" w:color="auto"/>
                <w:left w:val="none" w:sz="0" w:space="0" w:color="auto"/>
                <w:bottom w:val="none" w:sz="0" w:space="0" w:color="auto"/>
                <w:right w:val="none" w:sz="0" w:space="0" w:color="auto"/>
              </w:divBdr>
            </w:div>
            <w:div w:id="1511410434">
              <w:marLeft w:val="0"/>
              <w:marRight w:val="0"/>
              <w:marTop w:val="0"/>
              <w:marBottom w:val="0"/>
              <w:divBdr>
                <w:top w:val="none" w:sz="0" w:space="0" w:color="auto"/>
                <w:left w:val="none" w:sz="0" w:space="0" w:color="auto"/>
                <w:bottom w:val="none" w:sz="0" w:space="0" w:color="auto"/>
                <w:right w:val="none" w:sz="0" w:space="0" w:color="auto"/>
              </w:divBdr>
            </w:div>
            <w:div w:id="867135929">
              <w:marLeft w:val="0"/>
              <w:marRight w:val="0"/>
              <w:marTop w:val="0"/>
              <w:marBottom w:val="0"/>
              <w:divBdr>
                <w:top w:val="none" w:sz="0" w:space="0" w:color="auto"/>
                <w:left w:val="none" w:sz="0" w:space="0" w:color="auto"/>
                <w:bottom w:val="none" w:sz="0" w:space="0" w:color="auto"/>
                <w:right w:val="none" w:sz="0" w:space="0" w:color="auto"/>
              </w:divBdr>
            </w:div>
            <w:div w:id="1828015261">
              <w:marLeft w:val="0"/>
              <w:marRight w:val="0"/>
              <w:marTop w:val="0"/>
              <w:marBottom w:val="0"/>
              <w:divBdr>
                <w:top w:val="none" w:sz="0" w:space="0" w:color="auto"/>
                <w:left w:val="none" w:sz="0" w:space="0" w:color="auto"/>
                <w:bottom w:val="none" w:sz="0" w:space="0" w:color="auto"/>
                <w:right w:val="none" w:sz="0" w:space="0" w:color="auto"/>
              </w:divBdr>
            </w:div>
            <w:div w:id="1407067670">
              <w:marLeft w:val="0"/>
              <w:marRight w:val="0"/>
              <w:marTop w:val="0"/>
              <w:marBottom w:val="0"/>
              <w:divBdr>
                <w:top w:val="none" w:sz="0" w:space="0" w:color="auto"/>
                <w:left w:val="none" w:sz="0" w:space="0" w:color="auto"/>
                <w:bottom w:val="none" w:sz="0" w:space="0" w:color="auto"/>
                <w:right w:val="none" w:sz="0" w:space="0" w:color="auto"/>
              </w:divBdr>
            </w:div>
            <w:div w:id="600844638">
              <w:marLeft w:val="0"/>
              <w:marRight w:val="0"/>
              <w:marTop w:val="0"/>
              <w:marBottom w:val="0"/>
              <w:divBdr>
                <w:top w:val="none" w:sz="0" w:space="0" w:color="auto"/>
                <w:left w:val="none" w:sz="0" w:space="0" w:color="auto"/>
                <w:bottom w:val="none" w:sz="0" w:space="0" w:color="auto"/>
                <w:right w:val="none" w:sz="0" w:space="0" w:color="auto"/>
              </w:divBdr>
            </w:div>
            <w:div w:id="539518546">
              <w:marLeft w:val="0"/>
              <w:marRight w:val="0"/>
              <w:marTop w:val="0"/>
              <w:marBottom w:val="0"/>
              <w:divBdr>
                <w:top w:val="none" w:sz="0" w:space="0" w:color="auto"/>
                <w:left w:val="none" w:sz="0" w:space="0" w:color="auto"/>
                <w:bottom w:val="none" w:sz="0" w:space="0" w:color="auto"/>
                <w:right w:val="none" w:sz="0" w:space="0" w:color="auto"/>
              </w:divBdr>
            </w:div>
            <w:div w:id="1951084546">
              <w:marLeft w:val="0"/>
              <w:marRight w:val="0"/>
              <w:marTop w:val="0"/>
              <w:marBottom w:val="0"/>
              <w:divBdr>
                <w:top w:val="none" w:sz="0" w:space="0" w:color="auto"/>
                <w:left w:val="none" w:sz="0" w:space="0" w:color="auto"/>
                <w:bottom w:val="none" w:sz="0" w:space="0" w:color="auto"/>
                <w:right w:val="none" w:sz="0" w:space="0" w:color="auto"/>
              </w:divBdr>
            </w:div>
            <w:div w:id="1450782121">
              <w:marLeft w:val="0"/>
              <w:marRight w:val="0"/>
              <w:marTop w:val="0"/>
              <w:marBottom w:val="0"/>
              <w:divBdr>
                <w:top w:val="none" w:sz="0" w:space="0" w:color="auto"/>
                <w:left w:val="none" w:sz="0" w:space="0" w:color="auto"/>
                <w:bottom w:val="none" w:sz="0" w:space="0" w:color="auto"/>
                <w:right w:val="none" w:sz="0" w:space="0" w:color="auto"/>
              </w:divBdr>
            </w:div>
            <w:div w:id="1402216002">
              <w:marLeft w:val="0"/>
              <w:marRight w:val="0"/>
              <w:marTop w:val="0"/>
              <w:marBottom w:val="0"/>
              <w:divBdr>
                <w:top w:val="none" w:sz="0" w:space="0" w:color="auto"/>
                <w:left w:val="none" w:sz="0" w:space="0" w:color="auto"/>
                <w:bottom w:val="none" w:sz="0" w:space="0" w:color="auto"/>
                <w:right w:val="none" w:sz="0" w:space="0" w:color="auto"/>
              </w:divBdr>
            </w:div>
            <w:div w:id="1586767174">
              <w:marLeft w:val="0"/>
              <w:marRight w:val="0"/>
              <w:marTop w:val="0"/>
              <w:marBottom w:val="0"/>
              <w:divBdr>
                <w:top w:val="none" w:sz="0" w:space="0" w:color="auto"/>
                <w:left w:val="none" w:sz="0" w:space="0" w:color="auto"/>
                <w:bottom w:val="none" w:sz="0" w:space="0" w:color="auto"/>
                <w:right w:val="none" w:sz="0" w:space="0" w:color="auto"/>
              </w:divBdr>
            </w:div>
            <w:div w:id="18166127">
              <w:marLeft w:val="0"/>
              <w:marRight w:val="0"/>
              <w:marTop w:val="0"/>
              <w:marBottom w:val="0"/>
              <w:divBdr>
                <w:top w:val="none" w:sz="0" w:space="0" w:color="auto"/>
                <w:left w:val="none" w:sz="0" w:space="0" w:color="auto"/>
                <w:bottom w:val="none" w:sz="0" w:space="0" w:color="auto"/>
                <w:right w:val="none" w:sz="0" w:space="0" w:color="auto"/>
              </w:divBdr>
            </w:div>
            <w:div w:id="408313012">
              <w:marLeft w:val="0"/>
              <w:marRight w:val="0"/>
              <w:marTop w:val="0"/>
              <w:marBottom w:val="0"/>
              <w:divBdr>
                <w:top w:val="none" w:sz="0" w:space="0" w:color="auto"/>
                <w:left w:val="none" w:sz="0" w:space="0" w:color="auto"/>
                <w:bottom w:val="none" w:sz="0" w:space="0" w:color="auto"/>
                <w:right w:val="none" w:sz="0" w:space="0" w:color="auto"/>
              </w:divBdr>
            </w:div>
            <w:div w:id="472261309">
              <w:marLeft w:val="0"/>
              <w:marRight w:val="0"/>
              <w:marTop w:val="0"/>
              <w:marBottom w:val="0"/>
              <w:divBdr>
                <w:top w:val="none" w:sz="0" w:space="0" w:color="auto"/>
                <w:left w:val="none" w:sz="0" w:space="0" w:color="auto"/>
                <w:bottom w:val="none" w:sz="0" w:space="0" w:color="auto"/>
                <w:right w:val="none" w:sz="0" w:space="0" w:color="auto"/>
              </w:divBdr>
            </w:div>
            <w:div w:id="917599322">
              <w:marLeft w:val="0"/>
              <w:marRight w:val="0"/>
              <w:marTop w:val="0"/>
              <w:marBottom w:val="0"/>
              <w:divBdr>
                <w:top w:val="none" w:sz="0" w:space="0" w:color="auto"/>
                <w:left w:val="none" w:sz="0" w:space="0" w:color="auto"/>
                <w:bottom w:val="none" w:sz="0" w:space="0" w:color="auto"/>
                <w:right w:val="none" w:sz="0" w:space="0" w:color="auto"/>
              </w:divBdr>
            </w:div>
            <w:div w:id="1414160212">
              <w:marLeft w:val="0"/>
              <w:marRight w:val="0"/>
              <w:marTop w:val="0"/>
              <w:marBottom w:val="0"/>
              <w:divBdr>
                <w:top w:val="none" w:sz="0" w:space="0" w:color="auto"/>
                <w:left w:val="none" w:sz="0" w:space="0" w:color="auto"/>
                <w:bottom w:val="none" w:sz="0" w:space="0" w:color="auto"/>
                <w:right w:val="none" w:sz="0" w:space="0" w:color="auto"/>
              </w:divBdr>
            </w:div>
            <w:div w:id="1089234489">
              <w:marLeft w:val="0"/>
              <w:marRight w:val="0"/>
              <w:marTop w:val="0"/>
              <w:marBottom w:val="0"/>
              <w:divBdr>
                <w:top w:val="none" w:sz="0" w:space="0" w:color="auto"/>
                <w:left w:val="none" w:sz="0" w:space="0" w:color="auto"/>
                <w:bottom w:val="none" w:sz="0" w:space="0" w:color="auto"/>
                <w:right w:val="none" w:sz="0" w:space="0" w:color="auto"/>
              </w:divBdr>
            </w:div>
            <w:div w:id="1106660581">
              <w:marLeft w:val="0"/>
              <w:marRight w:val="0"/>
              <w:marTop w:val="0"/>
              <w:marBottom w:val="0"/>
              <w:divBdr>
                <w:top w:val="none" w:sz="0" w:space="0" w:color="auto"/>
                <w:left w:val="none" w:sz="0" w:space="0" w:color="auto"/>
                <w:bottom w:val="none" w:sz="0" w:space="0" w:color="auto"/>
                <w:right w:val="none" w:sz="0" w:space="0" w:color="auto"/>
              </w:divBdr>
            </w:div>
            <w:div w:id="313917571">
              <w:marLeft w:val="0"/>
              <w:marRight w:val="0"/>
              <w:marTop w:val="0"/>
              <w:marBottom w:val="0"/>
              <w:divBdr>
                <w:top w:val="none" w:sz="0" w:space="0" w:color="auto"/>
                <w:left w:val="none" w:sz="0" w:space="0" w:color="auto"/>
                <w:bottom w:val="none" w:sz="0" w:space="0" w:color="auto"/>
                <w:right w:val="none" w:sz="0" w:space="0" w:color="auto"/>
              </w:divBdr>
            </w:div>
            <w:div w:id="766466958">
              <w:marLeft w:val="0"/>
              <w:marRight w:val="0"/>
              <w:marTop w:val="0"/>
              <w:marBottom w:val="0"/>
              <w:divBdr>
                <w:top w:val="none" w:sz="0" w:space="0" w:color="auto"/>
                <w:left w:val="none" w:sz="0" w:space="0" w:color="auto"/>
                <w:bottom w:val="none" w:sz="0" w:space="0" w:color="auto"/>
                <w:right w:val="none" w:sz="0" w:space="0" w:color="auto"/>
              </w:divBdr>
            </w:div>
            <w:div w:id="1750422194">
              <w:marLeft w:val="0"/>
              <w:marRight w:val="0"/>
              <w:marTop w:val="0"/>
              <w:marBottom w:val="0"/>
              <w:divBdr>
                <w:top w:val="none" w:sz="0" w:space="0" w:color="auto"/>
                <w:left w:val="none" w:sz="0" w:space="0" w:color="auto"/>
                <w:bottom w:val="none" w:sz="0" w:space="0" w:color="auto"/>
                <w:right w:val="none" w:sz="0" w:space="0" w:color="auto"/>
              </w:divBdr>
            </w:div>
            <w:div w:id="353263805">
              <w:marLeft w:val="0"/>
              <w:marRight w:val="0"/>
              <w:marTop w:val="0"/>
              <w:marBottom w:val="0"/>
              <w:divBdr>
                <w:top w:val="none" w:sz="0" w:space="0" w:color="auto"/>
                <w:left w:val="none" w:sz="0" w:space="0" w:color="auto"/>
                <w:bottom w:val="none" w:sz="0" w:space="0" w:color="auto"/>
                <w:right w:val="none" w:sz="0" w:space="0" w:color="auto"/>
              </w:divBdr>
            </w:div>
            <w:div w:id="1538545978">
              <w:marLeft w:val="0"/>
              <w:marRight w:val="0"/>
              <w:marTop w:val="0"/>
              <w:marBottom w:val="0"/>
              <w:divBdr>
                <w:top w:val="none" w:sz="0" w:space="0" w:color="auto"/>
                <w:left w:val="none" w:sz="0" w:space="0" w:color="auto"/>
                <w:bottom w:val="none" w:sz="0" w:space="0" w:color="auto"/>
                <w:right w:val="none" w:sz="0" w:space="0" w:color="auto"/>
              </w:divBdr>
            </w:div>
            <w:div w:id="830949946">
              <w:marLeft w:val="0"/>
              <w:marRight w:val="0"/>
              <w:marTop w:val="0"/>
              <w:marBottom w:val="0"/>
              <w:divBdr>
                <w:top w:val="none" w:sz="0" w:space="0" w:color="auto"/>
                <w:left w:val="none" w:sz="0" w:space="0" w:color="auto"/>
                <w:bottom w:val="none" w:sz="0" w:space="0" w:color="auto"/>
                <w:right w:val="none" w:sz="0" w:space="0" w:color="auto"/>
              </w:divBdr>
            </w:div>
            <w:div w:id="884439973">
              <w:marLeft w:val="0"/>
              <w:marRight w:val="0"/>
              <w:marTop w:val="0"/>
              <w:marBottom w:val="0"/>
              <w:divBdr>
                <w:top w:val="none" w:sz="0" w:space="0" w:color="auto"/>
                <w:left w:val="none" w:sz="0" w:space="0" w:color="auto"/>
                <w:bottom w:val="none" w:sz="0" w:space="0" w:color="auto"/>
                <w:right w:val="none" w:sz="0" w:space="0" w:color="auto"/>
              </w:divBdr>
            </w:div>
            <w:div w:id="490292894">
              <w:marLeft w:val="0"/>
              <w:marRight w:val="0"/>
              <w:marTop w:val="0"/>
              <w:marBottom w:val="0"/>
              <w:divBdr>
                <w:top w:val="none" w:sz="0" w:space="0" w:color="auto"/>
                <w:left w:val="none" w:sz="0" w:space="0" w:color="auto"/>
                <w:bottom w:val="none" w:sz="0" w:space="0" w:color="auto"/>
                <w:right w:val="none" w:sz="0" w:space="0" w:color="auto"/>
              </w:divBdr>
            </w:div>
            <w:div w:id="1129667376">
              <w:marLeft w:val="0"/>
              <w:marRight w:val="0"/>
              <w:marTop w:val="0"/>
              <w:marBottom w:val="0"/>
              <w:divBdr>
                <w:top w:val="none" w:sz="0" w:space="0" w:color="auto"/>
                <w:left w:val="none" w:sz="0" w:space="0" w:color="auto"/>
                <w:bottom w:val="none" w:sz="0" w:space="0" w:color="auto"/>
                <w:right w:val="none" w:sz="0" w:space="0" w:color="auto"/>
              </w:divBdr>
            </w:div>
            <w:div w:id="1801342565">
              <w:marLeft w:val="0"/>
              <w:marRight w:val="0"/>
              <w:marTop w:val="0"/>
              <w:marBottom w:val="0"/>
              <w:divBdr>
                <w:top w:val="none" w:sz="0" w:space="0" w:color="auto"/>
                <w:left w:val="none" w:sz="0" w:space="0" w:color="auto"/>
                <w:bottom w:val="none" w:sz="0" w:space="0" w:color="auto"/>
                <w:right w:val="none" w:sz="0" w:space="0" w:color="auto"/>
              </w:divBdr>
            </w:div>
            <w:div w:id="665011047">
              <w:marLeft w:val="0"/>
              <w:marRight w:val="0"/>
              <w:marTop w:val="0"/>
              <w:marBottom w:val="0"/>
              <w:divBdr>
                <w:top w:val="none" w:sz="0" w:space="0" w:color="auto"/>
                <w:left w:val="none" w:sz="0" w:space="0" w:color="auto"/>
                <w:bottom w:val="none" w:sz="0" w:space="0" w:color="auto"/>
                <w:right w:val="none" w:sz="0" w:space="0" w:color="auto"/>
              </w:divBdr>
            </w:div>
            <w:div w:id="1566179541">
              <w:marLeft w:val="0"/>
              <w:marRight w:val="0"/>
              <w:marTop w:val="0"/>
              <w:marBottom w:val="0"/>
              <w:divBdr>
                <w:top w:val="none" w:sz="0" w:space="0" w:color="auto"/>
                <w:left w:val="none" w:sz="0" w:space="0" w:color="auto"/>
                <w:bottom w:val="none" w:sz="0" w:space="0" w:color="auto"/>
                <w:right w:val="none" w:sz="0" w:space="0" w:color="auto"/>
              </w:divBdr>
            </w:div>
            <w:div w:id="2009676525">
              <w:marLeft w:val="0"/>
              <w:marRight w:val="0"/>
              <w:marTop w:val="0"/>
              <w:marBottom w:val="0"/>
              <w:divBdr>
                <w:top w:val="none" w:sz="0" w:space="0" w:color="auto"/>
                <w:left w:val="none" w:sz="0" w:space="0" w:color="auto"/>
                <w:bottom w:val="none" w:sz="0" w:space="0" w:color="auto"/>
                <w:right w:val="none" w:sz="0" w:space="0" w:color="auto"/>
              </w:divBdr>
            </w:div>
            <w:div w:id="970284708">
              <w:marLeft w:val="0"/>
              <w:marRight w:val="0"/>
              <w:marTop w:val="0"/>
              <w:marBottom w:val="0"/>
              <w:divBdr>
                <w:top w:val="none" w:sz="0" w:space="0" w:color="auto"/>
                <w:left w:val="none" w:sz="0" w:space="0" w:color="auto"/>
                <w:bottom w:val="none" w:sz="0" w:space="0" w:color="auto"/>
                <w:right w:val="none" w:sz="0" w:space="0" w:color="auto"/>
              </w:divBdr>
            </w:div>
            <w:div w:id="1832332275">
              <w:marLeft w:val="0"/>
              <w:marRight w:val="0"/>
              <w:marTop w:val="0"/>
              <w:marBottom w:val="0"/>
              <w:divBdr>
                <w:top w:val="none" w:sz="0" w:space="0" w:color="auto"/>
                <w:left w:val="none" w:sz="0" w:space="0" w:color="auto"/>
                <w:bottom w:val="none" w:sz="0" w:space="0" w:color="auto"/>
                <w:right w:val="none" w:sz="0" w:space="0" w:color="auto"/>
              </w:divBdr>
            </w:div>
            <w:div w:id="508176464">
              <w:marLeft w:val="0"/>
              <w:marRight w:val="0"/>
              <w:marTop w:val="0"/>
              <w:marBottom w:val="0"/>
              <w:divBdr>
                <w:top w:val="none" w:sz="0" w:space="0" w:color="auto"/>
                <w:left w:val="none" w:sz="0" w:space="0" w:color="auto"/>
                <w:bottom w:val="none" w:sz="0" w:space="0" w:color="auto"/>
                <w:right w:val="none" w:sz="0" w:space="0" w:color="auto"/>
              </w:divBdr>
            </w:div>
            <w:div w:id="709109746">
              <w:marLeft w:val="0"/>
              <w:marRight w:val="0"/>
              <w:marTop w:val="0"/>
              <w:marBottom w:val="0"/>
              <w:divBdr>
                <w:top w:val="none" w:sz="0" w:space="0" w:color="auto"/>
                <w:left w:val="none" w:sz="0" w:space="0" w:color="auto"/>
                <w:bottom w:val="none" w:sz="0" w:space="0" w:color="auto"/>
                <w:right w:val="none" w:sz="0" w:space="0" w:color="auto"/>
              </w:divBdr>
            </w:div>
            <w:div w:id="1878736726">
              <w:marLeft w:val="0"/>
              <w:marRight w:val="0"/>
              <w:marTop w:val="0"/>
              <w:marBottom w:val="0"/>
              <w:divBdr>
                <w:top w:val="none" w:sz="0" w:space="0" w:color="auto"/>
                <w:left w:val="none" w:sz="0" w:space="0" w:color="auto"/>
                <w:bottom w:val="none" w:sz="0" w:space="0" w:color="auto"/>
                <w:right w:val="none" w:sz="0" w:space="0" w:color="auto"/>
              </w:divBdr>
            </w:div>
            <w:div w:id="1689943780">
              <w:marLeft w:val="0"/>
              <w:marRight w:val="0"/>
              <w:marTop w:val="0"/>
              <w:marBottom w:val="0"/>
              <w:divBdr>
                <w:top w:val="none" w:sz="0" w:space="0" w:color="auto"/>
                <w:left w:val="none" w:sz="0" w:space="0" w:color="auto"/>
                <w:bottom w:val="none" w:sz="0" w:space="0" w:color="auto"/>
                <w:right w:val="none" w:sz="0" w:space="0" w:color="auto"/>
              </w:divBdr>
            </w:div>
            <w:div w:id="386727991">
              <w:marLeft w:val="0"/>
              <w:marRight w:val="0"/>
              <w:marTop w:val="0"/>
              <w:marBottom w:val="0"/>
              <w:divBdr>
                <w:top w:val="none" w:sz="0" w:space="0" w:color="auto"/>
                <w:left w:val="none" w:sz="0" w:space="0" w:color="auto"/>
                <w:bottom w:val="none" w:sz="0" w:space="0" w:color="auto"/>
                <w:right w:val="none" w:sz="0" w:space="0" w:color="auto"/>
              </w:divBdr>
            </w:div>
            <w:div w:id="1469128689">
              <w:marLeft w:val="0"/>
              <w:marRight w:val="0"/>
              <w:marTop w:val="0"/>
              <w:marBottom w:val="0"/>
              <w:divBdr>
                <w:top w:val="none" w:sz="0" w:space="0" w:color="auto"/>
                <w:left w:val="none" w:sz="0" w:space="0" w:color="auto"/>
                <w:bottom w:val="none" w:sz="0" w:space="0" w:color="auto"/>
                <w:right w:val="none" w:sz="0" w:space="0" w:color="auto"/>
              </w:divBdr>
            </w:div>
            <w:div w:id="1823886461">
              <w:marLeft w:val="0"/>
              <w:marRight w:val="0"/>
              <w:marTop w:val="0"/>
              <w:marBottom w:val="0"/>
              <w:divBdr>
                <w:top w:val="none" w:sz="0" w:space="0" w:color="auto"/>
                <w:left w:val="none" w:sz="0" w:space="0" w:color="auto"/>
                <w:bottom w:val="none" w:sz="0" w:space="0" w:color="auto"/>
                <w:right w:val="none" w:sz="0" w:space="0" w:color="auto"/>
              </w:divBdr>
            </w:div>
            <w:div w:id="1664818413">
              <w:marLeft w:val="0"/>
              <w:marRight w:val="0"/>
              <w:marTop w:val="0"/>
              <w:marBottom w:val="0"/>
              <w:divBdr>
                <w:top w:val="none" w:sz="0" w:space="0" w:color="auto"/>
                <w:left w:val="none" w:sz="0" w:space="0" w:color="auto"/>
                <w:bottom w:val="none" w:sz="0" w:space="0" w:color="auto"/>
                <w:right w:val="none" w:sz="0" w:space="0" w:color="auto"/>
              </w:divBdr>
            </w:div>
            <w:div w:id="1392121225">
              <w:marLeft w:val="0"/>
              <w:marRight w:val="0"/>
              <w:marTop w:val="0"/>
              <w:marBottom w:val="0"/>
              <w:divBdr>
                <w:top w:val="none" w:sz="0" w:space="0" w:color="auto"/>
                <w:left w:val="none" w:sz="0" w:space="0" w:color="auto"/>
                <w:bottom w:val="none" w:sz="0" w:space="0" w:color="auto"/>
                <w:right w:val="none" w:sz="0" w:space="0" w:color="auto"/>
              </w:divBdr>
            </w:div>
            <w:div w:id="1217545701">
              <w:marLeft w:val="0"/>
              <w:marRight w:val="0"/>
              <w:marTop w:val="0"/>
              <w:marBottom w:val="0"/>
              <w:divBdr>
                <w:top w:val="none" w:sz="0" w:space="0" w:color="auto"/>
                <w:left w:val="none" w:sz="0" w:space="0" w:color="auto"/>
                <w:bottom w:val="none" w:sz="0" w:space="0" w:color="auto"/>
                <w:right w:val="none" w:sz="0" w:space="0" w:color="auto"/>
              </w:divBdr>
            </w:div>
            <w:div w:id="2121560081">
              <w:marLeft w:val="0"/>
              <w:marRight w:val="0"/>
              <w:marTop w:val="0"/>
              <w:marBottom w:val="0"/>
              <w:divBdr>
                <w:top w:val="none" w:sz="0" w:space="0" w:color="auto"/>
                <w:left w:val="none" w:sz="0" w:space="0" w:color="auto"/>
                <w:bottom w:val="none" w:sz="0" w:space="0" w:color="auto"/>
                <w:right w:val="none" w:sz="0" w:space="0" w:color="auto"/>
              </w:divBdr>
            </w:div>
            <w:div w:id="1486125102">
              <w:marLeft w:val="0"/>
              <w:marRight w:val="0"/>
              <w:marTop w:val="0"/>
              <w:marBottom w:val="0"/>
              <w:divBdr>
                <w:top w:val="none" w:sz="0" w:space="0" w:color="auto"/>
                <w:left w:val="none" w:sz="0" w:space="0" w:color="auto"/>
                <w:bottom w:val="none" w:sz="0" w:space="0" w:color="auto"/>
                <w:right w:val="none" w:sz="0" w:space="0" w:color="auto"/>
              </w:divBdr>
            </w:div>
            <w:div w:id="995765335">
              <w:marLeft w:val="0"/>
              <w:marRight w:val="0"/>
              <w:marTop w:val="0"/>
              <w:marBottom w:val="0"/>
              <w:divBdr>
                <w:top w:val="none" w:sz="0" w:space="0" w:color="auto"/>
                <w:left w:val="none" w:sz="0" w:space="0" w:color="auto"/>
                <w:bottom w:val="none" w:sz="0" w:space="0" w:color="auto"/>
                <w:right w:val="none" w:sz="0" w:space="0" w:color="auto"/>
              </w:divBdr>
            </w:div>
            <w:div w:id="228539039">
              <w:marLeft w:val="0"/>
              <w:marRight w:val="0"/>
              <w:marTop w:val="0"/>
              <w:marBottom w:val="0"/>
              <w:divBdr>
                <w:top w:val="none" w:sz="0" w:space="0" w:color="auto"/>
                <w:left w:val="none" w:sz="0" w:space="0" w:color="auto"/>
                <w:bottom w:val="none" w:sz="0" w:space="0" w:color="auto"/>
                <w:right w:val="none" w:sz="0" w:space="0" w:color="auto"/>
              </w:divBdr>
            </w:div>
            <w:div w:id="120999245">
              <w:marLeft w:val="0"/>
              <w:marRight w:val="0"/>
              <w:marTop w:val="0"/>
              <w:marBottom w:val="0"/>
              <w:divBdr>
                <w:top w:val="none" w:sz="0" w:space="0" w:color="auto"/>
                <w:left w:val="none" w:sz="0" w:space="0" w:color="auto"/>
                <w:bottom w:val="none" w:sz="0" w:space="0" w:color="auto"/>
                <w:right w:val="none" w:sz="0" w:space="0" w:color="auto"/>
              </w:divBdr>
            </w:div>
            <w:div w:id="570771466">
              <w:marLeft w:val="0"/>
              <w:marRight w:val="0"/>
              <w:marTop w:val="0"/>
              <w:marBottom w:val="0"/>
              <w:divBdr>
                <w:top w:val="none" w:sz="0" w:space="0" w:color="auto"/>
                <w:left w:val="none" w:sz="0" w:space="0" w:color="auto"/>
                <w:bottom w:val="none" w:sz="0" w:space="0" w:color="auto"/>
                <w:right w:val="none" w:sz="0" w:space="0" w:color="auto"/>
              </w:divBdr>
            </w:div>
            <w:div w:id="1235897887">
              <w:marLeft w:val="0"/>
              <w:marRight w:val="0"/>
              <w:marTop w:val="0"/>
              <w:marBottom w:val="0"/>
              <w:divBdr>
                <w:top w:val="none" w:sz="0" w:space="0" w:color="auto"/>
                <w:left w:val="none" w:sz="0" w:space="0" w:color="auto"/>
                <w:bottom w:val="none" w:sz="0" w:space="0" w:color="auto"/>
                <w:right w:val="none" w:sz="0" w:space="0" w:color="auto"/>
              </w:divBdr>
            </w:div>
            <w:div w:id="233200981">
              <w:marLeft w:val="0"/>
              <w:marRight w:val="0"/>
              <w:marTop w:val="0"/>
              <w:marBottom w:val="0"/>
              <w:divBdr>
                <w:top w:val="none" w:sz="0" w:space="0" w:color="auto"/>
                <w:left w:val="none" w:sz="0" w:space="0" w:color="auto"/>
                <w:bottom w:val="none" w:sz="0" w:space="0" w:color="auto"/>
                <w:right w:val="none" w:sz="0" w:space="0" w:color="auto"/>
              </w:divBdr>
            </w:div>
            <w:div w:id="703209496">
              <w:marLeft w:val="0"/>
              <w:marRight w:val="0"/>
              <w:marTop w:val="0"/>
              <w:marBottom w:val="0"/>
              <w:divBdr>
                <w:top w:val="none" w:sz="0" w:space="0" w:color="auto"/>
                <w:left w:val="none" w:sz="0" w:space="0" w:color="auto"/>
                <w:bottom w:val="none" w:sz="0" w:space="0" w:color="auto"/>
                <w:right w:val="none" w:sz="0" w:space="0" w:color="auto"/>
              </w:divBdr>
            </w:div>
            <w:div w:id="1097940328">
              <w:marLeft w:val="0"/>
              <w:marRight w:val="0"/>
              <w:marTop w:val="0"/>
              <w:marBottom w:val="0"/>
              <w:divBdr>
                <w:top w:val="none" w:sz="0" w:space="0" w:color="auto"/>
                <w:left w:val="none" w:sz="0" w:space="0" w:color="auto"/>
                <w:bottom w:val="none" w:sz="0" w:space="0" w:color="auto"/>
                <w:right w:val="none" w:sz="0" w:space="0" w:color="auto"/>
              </w:divBdr>
            </w:div>
            <w:div w:id="1574272860">
              <w:marLeft w:val="0"/>
              <w:marRight w:val="0"/>
              <w:marTop w:val="0"/>
              <w:marBottom w:val="0"/>
              <w:divBdr>
                <w:top w:val="none" w:sz="0" w:space="0" w:color="auto"/>
                <w:left w:val="none" w:sz="0" w:space="0" w:color="auto"/>
                <w:bottom w:val="none" w:sz="0" w:space="0" w:color="auto"/>
                <w:right w:val="none" w:sz="0" w:space="0" w:color="auto"/>
              </w:divBdr>
            </w:div>
            <w:div w:id="712389939">
              <w:marLeft w:val="0"/>
              <w:marRight w:val="0"/>
              <w:marTop w:val="0"/>
              <w:marBottom w:val="0"/>
              <w:divBdr>
                <w:top w:val="none" w:sz="0" w:space="0" w:color="auto"/>
                <w:left w:val="none" w:sz="0" w:space="0" w:color="auto"/>
                <w:bottom w:val="none" w:sz="0" w:space="0" w:color="auto"/>
                <w:right w:val="none" w:sz="0" w:space="0" w:color="auto"/>
              </w:divBdr>
            </w:div>
            <w:div w:id="1926185083">
              <w:marLeft w:val="0"/>
              <w:marRight w:val="0"/>
              <w:marTop w:val="0"/>
              <w:marBottom w:val="0"/>
              <w:divBdr>
                <w:top w:val="none" w:sz="0" w:space="0" w:color="auto"/>
                <w:left w:val="none" w:sz="0" w:space="0" w:color="auto"/>
                <w:bottom w:val="none" w:sz="0" w:space="0" w:color="auto"/>
                <w:right w:val="none" w:sz="0" w:space="0" w:color="auto"/>
              </w:divBdr>
            </w:div>
            <w:div w:id="1514685027">
              <w:marLeft w:val="0"/>
              <w:marRight w:val="0"/>
              <w:marTop w:val="0"/>
              <w:marBottom w:val="0"/>
              <w:divBdr>
                <w:top w:val="none" w:sz="0" w:space="0" w:color="auto"/>
                <w:left w:val="none" w:sz="0" w:space="0" w:color="auto"/>
                <w:bottom w:val="none" w:sz="0" w:space="0" w:color="auto"/>
                <w:right w:val="none" w:sz="0" w:space="0" w:color="auto"/>
              </w:divBdr>
            </w:div>
            <w:div w:id="1862282646">
              <w:marLeft w:val="0"/>
              <w:marRight w:val="0"/>
              <w:marTop w:val="0"/>
              <w:marBottom w:val="0"/>
              <w:divBdr>
                <w:top w:val="none" w:sz="0" w:space="0" w:color="auto"/>
                <w:left w:val="none" w:sz="0" w:space="0" w:color="auto"/>
                <w:bottom w:val="none" w:sz="0" w:space="0" w:color="auto"/>
                <w:right w:val="none" w:sz="0" w:space="0" w:color="auto"/>
              </w:divBdr>
            </w:div>
            <w:div w:id="1686706273">
              <w:marLeft w:val="0"/>
              <w:marRight w:val="0"/>
              <w:marTop w:val="0"/>
              <w:marBottom w:val="0"/>
              <w:divBdr>
                <w:top w:val="none" w:sz="0" w:space="0" w:color="auto"/>
                <w:left w:val="none" w:sz="0" w:space="0" w:color="auto"/>
                <w:bottom w:val="none" w:sz="0" w:space="0" w:color="auto"/>
                <w:right w:val="none" w:sz="0" w:space="0" w:color="auto"/>
              </w:divBdr>
            </w:div>
            <w:div w:id="1614628580">
              <w:marLeft w:val="0"/>
              <w:marRight w:val="0"/>
              <w:marTop w:val="0"/>
              <w:marBottom w:val="0"/>
              <w:divBdr>
                <w:top w:val="none" w:sz="0" w:space="0" w:color="auto"/>
                <w:left w:val="none" w:sz="0" w:space="0" w:color="auto"/>
                <w:bottom w:val="none" w:sz="0" w:space="0" w:color="auto"/>
                <w:right w:val="none" w:sz="0" w:space="0" w:color="auto"/>
              </w:divBdr>
            </w:div>
            <w:div w:id="610629894">
              <w:marLeft w:val="0"/>
              <w:marRight w:val="0"/>
              <w:marTop w:val="0"/>
              <w:marBottom w:val="0"/>
              <w:divBdr>
                <w:top w:val="none" w:sz="0" w:space="0" w:color="auto"/>
                <w:left w:val="none" w:sz="0" w:space="0" w:color="auto"/>
                <w:bottom w:val="none" w:sz="0" w:space="0" w:color="auto"/>
                <w:right w:val="none" w:sz="0" w:space="0" w:color="auto"/>
              </w:divBdr>
            </w:div>
            <w:div w:id="21064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658">
      <w:bodyDiv w:val="1"/>
      <w:marLeft w:val="0"/>
      <w:marRight w:val="0"/>
      <w:marTop w:val="0"/>
      <w:marBottom w:val="0"/>
      <w:divBdr>
        <w:top w:val="none" w:sz="0" w:space="0" w:color="auto"/>
        <w:left w:val="none" w:sz="0" w:space="0" w:color="auto"/>
        <w:bottom w:val="none" w:sz="0" w:space="0" w:color="auto"/>
        <w:right w:val="none" w:sz="0" w:space="0" w:color="auto"/>
      </w:divBdr>
    </w:div>
    <w:div w:id="1107702718">
      <w:bodyDiv w:val="1"/>
      <w:marLeft w:val="0"/>
      <w:marRight w:val="0"/>
      <w:marTop w:val="0"/>
      <w:marBottom w:val="0"/>
      <w:divBdr>
        <w:top w:val="none" w:sz="0" w:space="0" w:color="auto"/>
        <w:left w:val="none" w:sz="0" w:space="0" w:color="auto"/>
        <w:bottom w:val="none" w:sz="0" w:space="0" w:color="auto"/>
        <w:right w:val="none" w:sz="0" w:space="0" w:color="auto"/>
      </w:divBdr>
    </w:div>
    <w:div w:id="1130900108">
      <w:bodyDiv w:val="1"/>
      <w:marLeft w:val="0"/>
      <w:marRight w:val="0"/>
      <w:marTop w:val="0"/>
      <w:marBottom w:val="0"/>
      <w:divBdr>
        <w:top w:val="none" w:sz="0" w:space="0" w:color="auto"/>
        <w:left w:val="none" w:sz="0" w:space="0" w:color="auto"/>
        <w:bottom w:val="none" w:sz="0" w:space="0" w:color="auto"/>
        <w:right w:val="none" w:sz="0" w:space="0" w:color="auto"/>
      </w:divBdr>
    </w:div>
    <w:div w:id="1131441928">
      <w:bodyDiv w:val="1"/>
      <w:marLeft w:val="0"/>
      <w:marRight w:val="0"/>
      <w:marTop w:val="0"/>
      <w:marBottom w:val="0"/>
      <w:divBdr>
        <w:top w:val="none" w:sz="0" w:space="0" w:color="auto"/>
        <w:left w:val="none" w:sz="0" w:space="0" w:color="auto"/>
        <w:bottom w:val="none" w:sz="0" w:space="0" w:color="auto"/>
        <w:right w:val="none" w:sz="0" w:space="0" w:color="auto"/>
      </w:divBdr>
    </w:div>
    <w:div w:id="1463494988">
      <w:bodyDiv w:val="1"/>
      <w:marLeft w:val="0"/>
      <w:marRight w:val="0"/>
      <w:marTop w:val="0"/>
      <w:marBottom w:val="0"/>
      <w:divBdr>
        <w:top w:val="none" w:sz="0" w:space="0" w:color="auto"/>
        <w:left w:val="none" w:sz="0" w:space="0" w:color="auto"/>
        <w:bottom w:val="none" w:sz="0" w:space="0" w:color="auto"/>
        <w:right w:val="none" w:sz="0" w:space="0" w:color="auto"/>
      </w:divBdr>
      <w:divsChild>
        <w:div w:id="1776712148">
          <w:marLeft w:val="0"/>
          <w:marRight w:val="0"/>
          <w:marTop w:val="0"/>
          <w:marBottom w:val="0"/>
          <w:divBdr>
            <w:top w:val="none" w:sz="0" w:space="0" w:color="auto"/>
            <w:left w:val="none" w:sz="0" w:space="0" w:color="auto"/>
            <w:bottom w:val="none" w:sz="0" w:space="0" w:color="auto"/>
            <w:right w:val="none" w:sz="0" w:space="0" w:color="auto"/>
          </w:divBdr>
        </w:div>
        <w:div w:id="1438984506">
          <w:marLeft w:val="0"/>
          <w:marRight w:val="0"/>
          <w:marTop w:val="0"/>
          <w:marBottom w:val="0"/>
          <w:divBdr>
            <w:top w:val="none" w:sz="0" w:space="0" w:color="auto"/>
            <w:left w:val="none" w:sz="0" w:space="0" w:color="auto"/>
            <w:bottom w:val="none" w:sz="0" w:space="0" w:color="auto"/>
            <w:right w:val="none" w:sz="0" w:space="0" w:color="auto"/>
          </w:divBdr>
        </w:div>
        <w:div w:id="841240450">
          <w:marLeft w:val="0"/>
          <w:marRight w:val="0"/>
          <w:marTop w:val="0"/>
          <w:marBottom w:val="0"/>
          <w:divBdr>
            <w:top w:val="none" w:sz="0" w:space="0" w:color="auto"/>
            <w:left w:val="none" w:sz="0" w:space="0" w:color="auto"/>
            <w:bottom w:val="none" w:sz="0" w:space="0" w:color="auto"/>
            <w:right w:val="none" w:sz="0" w:space="0" w:color="auto"/>
          </w:divBdr>
        </w:div>
        <w:div w:id="1275287504">
          <w:marLeft w:val="0"/>
          <w:marRight w:val="0"/>
          <w:marTop w:val="0"/>
          <w:marBottom w:val="0"/>
          <w:divBdr>
            <w:top w:val="none" w:sz="0" w:space="0" w:color="auto"/>
            <w:left w:val="none" w:sz="0" w:space="0" w:color="auto"/>
            <w:bottom w:val="none" w:sz="0" w:space="0" w:color="auto"/>
            <w:right w:val="none" w:sz="0" w:space="0" w:color="auto"/>
          </w:divBdr>
        </w:div>
        <w:div w:id="1467968870">
          <w:marLeft w:val="0"/>
          <w:marRight w:val="0"/>
          <w:marTop w:val="0"/>
          <w:marBottom w:val="0"/>
          <w:divBdr>
            <w:top w:val="none" w:sz="0" w:space="0" w:color="auto"/>
            <w:left w:val="none" w:sz="0" w:space="0" w:color="auto"/>
            <w:bottom w:val="none" w:sz="0" w:space="0" w:color="auto"/>
            <w:right w:val="none" w:sz="0" w:space="0" w:color="auto"/>
          </w:divBdr>
        </w:div>
        <w:div w:id="2061322267">
          <w:marLeft w:val="0"/>
          <w:marRight w:val="0"/>
          <w:marTop w:val="0"/>
          <w:marBottom w:val="0"/>
          <w:divBdr>
            <w:top w:val="none" w:sz="0" w:space="0" w:color="auto"/>
            <w:left w:val="none" w:sz="0" w:space="0" w:color="auto"/>
            <w:bottom w:val="none" w:sz="0" w:space="0" w:color="auto"/>
            <w:right w:val="none" w:sz="0" w:space="0" w:color="auto"/>
          </w:divBdr>
        </w:div>
        <w:div w:id="1628704833">
          <w:marLeft w:val="0"/>
          <w:marRight w:val="0"/>
          <w:marTop w:val="0"/>
          <w:marBottom w:val="0"/>
          <w:divBdr>
            <w:top w:val="none" w:sz="0" w:space="0" w:color="auto"/>
            <w:left w:val="none" w:sz="0" w:space="0" w:color="auto"/>
            <w:bottom w:val="none" w:sz="0" w:space="0" w:color="auto"/>
            <w:right w:val="none" w:sz="0" w:space="0" w:color="auto"/>
          </w:divBdr>
        </w:div>
        <w:div w:id="366295486">
          <w:marLeft w:val="0"/>
          <w:marRight w:val="0"/>
          <w:marTop w:val="0"/>
          <w:marBottom w:val="0"/>
          <w:divBdr>
            <w:top w:val="none" w:sz="0" w:space="0" w:color="auto"/>
            <w:left w:val="none" w:sz="0" w:space="0" w:color="auto"/>
            <w:bottom w:val="none" w:sz="0" w:space="0" w:color="auto"/>
            <w:right w:val="none" w:sz="0" w:space="0" w:color="auto"/>
          </w:divBdr>
        </w:div>
        <w:div w:id="1266111066">
          <w:marLeft w:val="0"/>
          <w:marRight w:val="0"/>
          <w:marTop w:val="0"/>
          <w:marBottom w:val="0"/>
          <w:divBdr>
            <w:top w:val="none" w:sz="0" w:space="0" w:color="auto"/>
            <w:left w:val="none" w:sz="0" w:space="0" w:color="auto"/>
            <w:bottom w:val="none" w:sz="0" w:space="0" w:color="auto"/>
            <w:right w:val="none" w:sz="0" w:space="0" w:color="auto"/>
          </w:divBdr>
        </w:div>
      </w:divsChild>
    </w:div>
    <w:div w:id="1534339207">
      <w:bodyDiv w:val="1"/>
      <w:marLeft w:val="0"/>
      <w:marRight w:val="0"/>
      <w:marTop w:val="0"/>
      <w:marBottom w:val="0"/>
      <w:divBdr>
        <w:top w:val="none" w:sz="0" w:space="0" w:color="auto"/>
        <w:left w:val="none" w:sz="0" w:space="0" w:color="auto"/>
        <w:bottom w:val="none" w:sz="0" w:space="0" w:color="auto"/>
        <w:right w:val="none" w:sz="0" w:space="0" w:color="auto"/>
      </w:divBdr>
    </w:div>
    <w:div w:id="1573740126">
      <w:bodyDiv w:val="1"/>
      <w:marLeft w:val="0"/>
      <w:marRight w:val="0"/>
      <w:marTop w:val="0"/>
      <w:marBottom w:val="0"/>
      <w:divBdr>
        <w:top w:val="none" w:sz="0" w:space="0" w:color="auto"/>
        <w:left w:val="none" w:sz="0" w:space="0" w:color="auto"/>
        <w:bottom w:val="none" w:sz="0" w:space="0" w:color="auto"/>
        <w:right w:val="none" w:sz="0" w:space="0" w:color="auto"/>
      </w:divBdr>
      <w:divsChild>
        <w:div w:id="723724580">
          <w:marLeft w:val="0"/>
          <w:marRight w:val="0"/>
          <w:marTop w:val="0"/>
          <w:marBottom w:val="0"/>
          <w:divBdr>
            <w:top w:val="none" w:sz="0" w:space="0" w:color="auto"/>
            <w:left w:val="none" w:sz="0" w:space="0" w:color="auto"/>
            <w:bottom w:val="none" w:sz="0" w:space="0" w:color="auto"/>
            <w:right w:val="none" w:sz="0" w:space="0" w:color="auto"/>
          </w:divBdr>
          <w:divsChild>
            <w:div w:id="1939436536">
              <w:marLeft w:val="0"/>
              <w:marRight w:val="0"/>
              <w:marTop w:val="0"/>
              <w:marBottom w:val="0"/>
              <w:divBdr>
                <w:top w:val="none" w:sz="0" w:space="0" w:color="auto"/>
                <w:left w:val="none" w:sz="0" w:space="0" w:color="auto"/>
                <w:bottom w:val="none" w:sz="0" w:space="0" w:color="auto"/>
                <w:right w:val="none" w:sz="0" w:space="0" w:color="auto"/>
              </w:divBdr>
            </w:div>
            <w:div w:id="162162895">
              <w:marLeft w:val="0"/>
              <w:marRight w:val="0"/>
              <w:marTop w:val="0"/>
              <w:marBottom w:val="0"/>
              <w:divBdr>
                <w:top w:val="none" w:sz="0" w:space="0" w:color="auto"/>
                <w:left w:val="none" w:sz="0" w:space="0" w:color="auto"/>
                <w:bottom w:val="none" w:sz="0" w:space="0" w:color="auto"/>
                <w:right w:val="none" w:sz="0" w:space="0" w:color="auto"/>
              </w:divBdr>
            </w:div>
            <w:div w:id="1713770495">
              <w:marLeft w:val="0"/>
              <w:marRight w:val="0"/>
              <w:marTop w:val="0"/>
              <w:marBottom w:val="0"/>
              <w:divBdr>
                <w:top w:val="none" w:sz="0" w:space="0" w:color="auto"/>
                <w:left w:val="none" w:sz="0" w:space="0" w:color="auto"/>
                <w:bottom w:val="none" w:sz="0" w:space="0" w:color="auto"/>
                <w:right w:val="none" w:sz="0" w:space="0" w:color="auto"/>
              </w:divBdr>
            </w:div>
            <w:div w:id="1108961488">
              <w:marLeft w:val="0"/>
              <w:marRight w:val="0"/>
              <w:marTop w:val="0"/>
              <w:marBottom w:val="0"/>
              <w:divBdr>
                <w:top w:val="none" w:sz="0" w:space="0" w:color="auto"/>
                <w:left w:val="none" w:sz="0" w:space="0" w:color="auto"/>
                <w:bottom w:val="none" w:sz="0" w:space="0" w:color="auto"/>
                <w:right w:val="none" w:sz="0" w:space="0" w:color="auto"/>
              </w:divBdr>
            </w:div>
            <w:div w:id="175923367">
              <w:marLeft w:val="0"/>
              <w:marRight w:val="0"/>
              <w:marTop w:val="0"/>
              <w:marBottom w:val="0"/>
              <w:divBdr>
                <w:top w:val="none" w:sz="0" w:space="0" w:color="auto"/>
                <w:left w:val="none" w:sz="0" w:space="0" w:color="auto"/>
                <w:bottom w:val="none" w:sz="0" w:space="0" w:color="auto"/>
                <w:right w:val="none" w:sz="0" w:space="0" w:color="auto"/>
              </w:divBdr>
            </w:div>
            <w:div w:id="3168974">
              <w:marLeft w:val="0"/>
              <w:marRight w:val="0"/>
              <w:marTop w:val="0"/>
              <w:marBottom w:val="0"/>
              <w:divBdr>
                <w:top w:val="none" w:sz="0" w:space="0" w:color="auto"/>
                <w:left w:val="none" w:sz="0" w:space="0" w:color="auto"/>
                <w:bottom w:val="none" w:sz="0" w:space="0" w:color="auto"/>
                <w:right w:val="none" w:sz="0" w:space="0" w:color="auto"/>
              </w:divBdr>
            </w:div>
            <w:div w:id="693767723">
              <w:marLeft w:val="0"/>
              <w:marRight w:val="0"/>
              <w:marTop w:val="0"/>
              <w:marBottom w:val="0"/>
              <w:divBdr>
                <w:top w:val="none" w:sz="0" w:space="0" w:color="auto"/>
                <w:left w:val="none" w:sz="0" w:space="0" w:color="auto"/>
                <w:bottom w:val="none" w:sz="0" w:space="0" w:color="auto"/>
                <w:right w:val="none" w:sz="0" w:space="0" w:color="auto"/>
              </w:divBdr>
            </w:div>
            <w:div w:id="54816684">
              <w:marLeft w:val="0"/>
              <w:marRight w:val="0"/>
              <w:marTop w:val="0"/>
              <w:marBottom w:val="0"/>
              <w:divBdr>
                <w:top w:val="none" w:sz="0" w:space="0" w:color="auto"/>
                <w:left w:val="none" w:sz="0" w:space="0" w:color="auto"/>
                <w:bottom w:val="none" w:sz="0" w:space="0" w:color="auto"/>
                <w:right w:val="none" w:sz="0" w:space="0" w:color="auto"/>
              </w:divBdr>
            </w:div>
            <w:div w:id="822816948">
              <w:marLeft w:val="0"/>
              <w:marRight w:val="0"/>
              <w:marTop w:val="0"/>
              <w:marBottom w:val="0"/>
              <w:divBdr>
                <w:top w:val="none" w:sz="0" w:space="0" w:color="auto"/>
                <w:left w:val="none" w:sz="0" w:space="0" w:color="auto"/>
                <w:bottom w:val="none" w:sz="0" w:space="0" w:color="auto"/>
                <w:right w:val="none" w:sz="0" w:space="0" w:color="auto"/>
              </w:divBdr>
            </w:div>
            <w:div w:id="2098819004">
              <w:marLeft w:val="0"/>
              <w:marRight w:val="0"/>
              <w:marTop w:val="0"/>
              <w:marBottom w:val="0"/>
              <w:divBdr>
                <w:top w:val="none" w:sz="0" w:space="0" w:color="auto"/>
                <w:left w:val="none" w:sz="0" w:space="0" w:color="auto"/>
                <w:bottom w:val="none" w:sz="0" w:space="0" w:color="auto"/>
                <w:right w:val="none" w:sz="0" w:space="0" w:color="auto"/>
              </w:divBdr>
            </w:div>
            <w:div w:id="668826365">
              <w:marLeft w:val="0"/>
              <w:marRight w:val="0"/>
              <w:marTop w:val="0"/>
              <w:marBottom w:val="0"/>
              <w:divBdr>
                <w:top w:val="none" w:sz="0" w:space="0" w:color="auto"/>
                <w:left w:val="none" w:sz="0" w:space="0" w:color="auto"/>
                <w:bottom w:val="none" w:sz="0" w:space="0" w:color="auto"/>
                <w:right w:val="none" w:sz="0" w:space="0" w:color="auto"/>
              </w:divBdr>
            </w:div>
            <w:div w:id="1555581959">
              <w:marLeft w:val="0"/>
              <w:marRight w:val="0"/>
              <w:marTop w:val="0"/>
              <w:marBottom w:val="0"/>
              <w:divBdr>
                <w:top w:val="none" w:sz="0" w:space="0" w:color="auto"/>
                <w:left w:val="none" w:sz="0" w:space="0" w:color="auto"/>
                <w:bottom w:val="none" w:sz="0" w:space="0" w:color="auto"/>
                <w:right w:val="none" w:sz="0" w:space="0" w:color="auto"/>
              </w:divBdr>
            </w:div>
            <w:div w:id="1047681479">
              <w:marLeft w:val="0"/>
              <w:marRight w:val="0"/>
              <w:marTop w:val="0"/>
              <w:marBottom w:val="0"/>
              <w:divBdr>
                <w:top w:val="none" w:sz="0" w:space="0" w:color="auto"/>
                <w:left w:val="none" w:sz="0" w:space="0" w:color="auto"/>
                <w:bottom w:val="none" w:sz="0" w:space="0" w:color="auto"/>
                <w:right w:val="none" w:sz="0" w:space="0" w:color="auto"/>
              </w:divBdr>
            </w:div>
            <w:div w:id="1120104027">
              <w:marLeft w:val="0"/>
              <w:marRight w:val="0"/>
              <w:marTop w:val="0"/>
              <w:marBottom w:val="0"/>
              <w:divBdr>
                <w:top w:val="none" w:sz="0" w:space="0" w:color="auto"/>
                <w:left w:val="none" w:sz="0" w:space="0" w:color="auto"/>
                <w:bottom w:val="none" w:sz="0" w:space="0" w:color="auto"/>
                <w:right w:val="none" w:sz="0" w:space="0" w:color="auto"/>
              </w:divBdr>
            </w:div>
            <w:div w:id="1096711907">
              <w:marLeft w:val="0"/>
              <w:marRight w:val="0"/>
              <w:marTop w:val="0"/>
              <w:marBottom w:val="0"/>
              <w:divBdr>
                <w:top w:val="none" w:sz="0" w:space="0" w:color="auto"/>
                <w:left w:val="none" w:sz="0" w:space="0" w:color="auto"/>
                <w:bottom w:val="none" w:sz="0" w:space="0" w:color="auto"/>
                <w:right w:val="none" w:sz="0" w:space="0" w:color="auto"/>
              </w:divBdr>
            </w:div>
            <w:div w:id="1715885905">
              <w:marLeft w:val="0"/>
              <w:marRight w:val="0"/>
              <w:marTop w:val="0"/>
              <w:marBottom w:val="0"/>
              <w:divBdr>
                <w:top w:val="none" w:sz="0" w:space="0" w:color="auto"/>
                <w:left w:val="none" w:sz="0" w:space="0" w:color="auto"/>
                <w:bottom w:val="none" w:sz="0" w:space="0" w:color="auto"/>
                <w:right w:val="none" w:sz="0" w:space="0" w:color="auto"/>
              </w:divBdr>
            </w:div>
            <w:div w:id="1306929153">
              <w:marLeft w:val="0"/>
              <w:marRight w:val="0"/>
              <w:marTop w:val="0"/>
              <w:marBottom w:val="0"/>
              <w:divBdr>
                <w:top w:val="none" w:sz="0" w:space="0" w:color="auto"/>
                <w:left w:val="none" w:sz="0" w:space="0" w:color="auto"/>
                <w:bottom w:val="none" w:sz="0" w:space="0" w:color="auto"/>
                <w:right w:val="none" w:sz="0" w:space="0" w:color="auto"/>
              </w:divBdr>
            </w:div>
            <w:div w:id="1109618376">
              <w:marLeft w:val="0"/>
              <w:marRight w:val="0"/>
              <w:marTop w:val="0"/>
              <w:marBottom w:val="0"/>
              <w:divBdr>
                <w:top w:val="none" w:sz="0" w:space="0" w:color="auto"/>
                <w:left w:val="none" w:sz="0" w:space="0" w:color="auto"/>
                <w:bottom w:val="none" w:sz="0" w:space="0" w:color="auto"/>
                <w:right w:val="none" w:sz="0" w:space="0" w:color="auto"/>
              </w:divBdr>
            </w:div>
            <w:div w:id="357005105">
              <w:marLeft w:val="0"/>
              <w:marRight w:val="0"/>
              <w:marTop w:val="0"/>
              <w:marBottom w:val="0"/>
              <w:divBdr>
                <w:top w:val="none" w:sz="0" w:space="0" w:color="auto"/>
                <w:left w:val="none" w:sz="0" w:space="0" w:color="auto"/>
                <w:bottom w:val="none" w:sz="0" w:space="0" w:color="auto"/>
                <w:right w:val="none" w:sz="0" w:space="0" w:color="auto"/>
              </w:divBdr>
            </w:div>
            <w:div w:id="955792721">
              <w:marLeft w:val="0"/>
              <w:marRight w:val="0"/>
              <w:marTop w:val="0"/>
              <w:marBottom w:val="0"/>
              <w:divBdr>
                <w:top w:val="none" w:sz="0" w:space="0" w:color="auto"/>
                <w:left w:val="none" w:sz="0" w:space="0" w:color="auto"/>
                <w:bottom w:val="none" w:sz="0" w:space="0" w:color="auto"/>
                <w:right w:val="none" w:sz="0" w:space="0" w:color="auto"/>
              </w:divBdr>
            </w:div>
            <w:div w:id="1483933707">
              <w:marLeft w:val="0"/>
              <w:marRight w:val="0"/>
              <w:marTop w:val="0"/>
              <w:marBottom w:val="0"/>
              <w:divBdr>
                <w:top w:val="none" w:sz="0" w:space="0" w:color="auto"/>
                <w:left w:val="none" w:sz="0" w:space="0" w:color="auto"/>
                <w:bottom w:val="none" w:sz="0" w:space="0" w:color="auto"/>
                <w:right w:val="none" w:sz="0" w:space="0" w:color="auto"/>
              </w:divBdr>
            </w:div>
            <w:div w:id="88701942">
              <w:marLeft w:val="0"/>
              <w:marRight w:val="0"/>
              <w:marTop w:val="0"/>
              <w:marBottom w:val="0"/>
              <w:divBdr>
                <w:top w:val="none" w:sz="0" w:space="0" w:color="auto"/>
                <w:left w:val="none" w:sz="0" w:space="0" w:color="auto"/>
                <w:bottom w:val="none" w:sz="0" w:space="0" w:color="auto"/>
                <w:right w:val="none" w:sz="0" w:space="0" w:color="auto"/>
              </w:divBdr>
            </w:div>
            <w:div w:id="1023432934">
              <w:marLeft w:val="0"/>
              <w:marRight w:val="0"/>
              <w:marTop w:val="0"/>
              <w:marBottom w:val="0"/>
              <w:divBdr>
                <w:top w:val="none" w:sz="0" w:space="0" w:color="auto"/>
                <w:left w:val="none" w:sz="0" w:space="0" w:color="auto"/>
                <w:bottom w:val="none" w:sz="0" w:space="0" w:color="auto"/>
                <w:right w:val="none" w:sz="0" w:space="0" w:color="auto"/>
              </w:divBdr>
            </w:div>
            <w:div w:id="291441444">
              <w:marLeft w:val="0"/>
              <w:marRight w:val="0"/>
              <w:marTop w:val="0"/>
              <w:marBottom w:val="0"/>
              <w:divBdr>
                <w:top w:val="none" w:sz="0" w:space="0" w:color="auto"/>
                <w:left w:val="none" w:sz="0" w:space="0" w:color="auto"/>
                <w:bottom w:val="none" w:sz="0" w:space="0" w:color="auto"/>
                <w:right w:val="none" w:sz="0" w:space="0" w:color="auto"/>
              </w:divBdr>
            </w:div>
            <w:div w:id="2144419878">
              <w:marLeft w:val="0"/>
              <w:marRight w:val="0"/>
              <w:marTop w:val="0"/>
              <w:marBottom w:val="0"/>
              <w:divBdr>
                <w:top w:val="none" w:sz="0" w:space="0" w:color="auto"/>
                <w:left w:val="none" w:sz="0" w:space="0" w:color="auto"/>
                <w:bottom w:val="none" w:sz="0" w:space="0" w:color="auto"/>
                <w:right w:val="none" w:sz="0" w:space="0" w:color="auto"/>
              </w:divBdr>
            </w:div>
            <w:div w:id="2070569770">
              <w:marLeft w:val="0"/>
              <w:marRight w:val="0"/>
              <w:marTop w:val="0"/>
              <w:marBottom w:val="0"/>
              <w:divBdr>
                <w:top w:val="none" w:sz="0" w:space="0" w:color="auto"/>
                <w:left w:val="none" w:sz="0" w:space="0" w:color="auto"/>
                <w:bottom w:val="none" w:sz="0" w:space="0" w:color="auto"/>
                <w:right w:val="none" w:sz="0" w:space="0" w:color="auto"/>
              </w:divBdr>
            </w:div>
            <w:div w:id="1710303573">
              <w:marLeft w:val="0"/>
              <w:marRight w:val="0"/>
              <w:marTop w:val="0"/>
              <w:marBottom w:val="0"/>
              <w:divBdr>
                <w:top w:val="none" w:sz="0" w:space="0" w:color="auto"/>
                <w:left w:val="none" w:sz="0" w:space="0" w:color="auto"/>
                <w:bottom w:val="none" w:sz="0" w:space="0" w:color="auto"/>
                <w:right w:val="none" w:sz="0" w:space="0" w:color="auto"/>
              </w:divBdr>
            </w:div>
            <w:div w:id="1212617105">
              <w:marLeft w:val="0"/>
              <w:marRight w:val="0"/>
              <w:marTop w:val="0"/>
              <w:marBottom w:val="0"/>
              <w:divBdr>
                <w:top w:val="none" w:sz="0" w:space="0" w:color="auto"/>
                <w:left w:val="none" w:sz="0" w:space="0" w:color="auto"/>
                <w:bottom w:val="none" w:sz="0" w:space="0" w:color="auto"/>
                <w:right w:val="none" w:sz="0" w:space="0" w:color="auto"/>
              </w:divBdr>
            </w:div>
            <w:div w:id="1822699149">
              <w:marLeft w:val="0"/>
              <w:marRight w:val="0"/>
              <w:marTop w:val="0"/>
              <w:marBottom w:val="0"/>
              <w:divBdr>
                <w:top w:val="none" w:sz="0" w:space="0" w:color="auto"/>
                <w:left w:val="none" w:sz="0" w:space="0" w:color="auto"/>
                <w:bottom w:val="none" w:sz="0" w:space="0" w:color="auto"/>
                <w:right w:val="none" w:sz="0" w:space="0" w:color="auto"/>
              </w:divBdr>
            </w:div>
            <w:div w:id="1810632234">
              <w:marLeft w:val="0"/>
              <w:marRight w:val="0"/>
              <w:marTop w:val="0"/>
              <w:marBottom w:val="0"/>
              <w:divBdr>
                <w:top w:val="none" w:sz="0" w:space="0" w:color="auto"/>
                <w:left w:val="none" w:sz="0" w:space="0" w:color="auto"/>
                <w:bottom w:val="none" w:sz="0" w:space="0" w:color="auto"/>
                <w:right w:val="none" w:sz="0" w:space="0" w:color="auto"/>
              </w:divBdr>
            </w:div>
            <w:div w:id="1850441653">
              <w:marLeft w:val="0"/>
              <w:marRight w:val="0"/>
              <w:marTop w:val="0"/>
              <w:marBottom w:val="0"/>
              <w:divBdr>
                <w:top w:val="none" w:sz="0" w:space="0" w:color="auto"/>
                <w:left w:val="none" w:sz="0" w:space="0" w:color="auto"/>
                <w:bottom w:val="none" w:sz="0" w:space="0" w:color="auto"/>
                <w:right w:val="none" w:sz="0" w:space="0" w:color="auto"/>
              </w:divBdr>
            </w:div>
            <w:div w:id="2063478680">
              <w:marLeft w:val="0"/>
              <w:marRight w:val="0"/>
              <w:marTop w:val="0"/>
              <w:marBottom w:val="0"/>
              <w:divBdr>
                <w:top w:val="none" w:sz="0" w:space="0" w:color="auto"/>
                <w:left w:val="none" w:sz="0" w:space="0" w:color="auto"/>
                <w:bottom w:val="none" w:sz="0" w:space="0" w:color="auto"/>
                <w:right w:val="none" w:sz="0" w:space="0" w:color="auto"/>
              </w:divBdr>
            </w:div>
            <w:div w:id="1783651865">
              <w:marLeft w:val="0"/>
              <w:marRight w:val="0"/>
              <w:marTop w:val="0"/>
              <w:marBottom w:val="0"/>
              <w:divBdr>
                <w:top w:val="none" w:sz="0" w:space="0" w:color="auto"/>
                <w:left w:val="none" w:sz="0" w:space="0" w:color="auto"/>
                <w:bottom w:val="none" w:sz="0" w:space="0" w:color="auto"/>
                <w:right w:val="none" w:sz="0" w:space="0" w:color="auto"/>
              </w:divBdr>
            </w:div>
            <w:div w:id="2131044029">
              <w:marLeft w:val="0"/>
              <w:marRight w:val="0"/>
              <w:marTop w:val="0"/>
              <w:marBottom w:val="0"/>
              <w:divBdr>
                <w:top w:val="none" w:sz="0" w:space="0" w:color="auto"/>
                <w:left w:val="none" w:sz="0" w:space="0" w:color="auto"/>
                <w:bottom w:val="none" w:sz="0" w:space="0" w:color="auto"/>
                <w:right w:val="none" w:sz="0" w:space="0" w:color="auto"/>
              </w:divBdr>
            </w:div>
            <w:div w:id="636688385">
              <w:marLeft w:val="0"/>
              <w:marRight w:val="0"/>
              <w:marTop w:val="0"/>
              <w:marBottom w:val="0"/>
              <w:divBdr>
                <w:top w:val="none" w:sz="0" w:space="0" w:color="auto"/>
                <w:left w:val="none" w:sz="0" w:space="0" w:color="auto"/>
                <w:bottom w:val="none" w:sz="0" w:space="0" w:color="auto"/>
                <w:right w:val="none" w:sz="0" w:space="0" w:color="auto"/>
              </w:divBdr>
            </w:div>
            <w:div w:id="2112627743">
              <w:marLeft w:val="0"/>
              <w:marRight w:val="0"/>
              <w:marTop w:val="0"/>
              <w:marBottom w:val="0"/>
              <w:divBdr>
                <w:top w:val="none" w:sz="0" w:space="0" w:color="auto"/>
                <w:left w:val="none" w:sz="0" w:space="0" w:color="auto"/>
                <w:bottom w:val="none" w:sz="0" w:space="0" w:color="auto"/>
                <w:right w:val="none" w:sz="0" w:space="0" w:color="auto"/>
              </w:divBdr>
            </w:div>
            <w:div w:id="1465779625">
              <w:marLeft w:val="0"/>
              <w:marRight w:val="0"/>
              <w:marTop w:val="0"/>
              <w:marBottom w:val="0"/>
              <w:divBdr>
                <w:top w:val="none" w:sz="0" w:space="0" w:color="auto"/>
                <w:left w:val="none" w:sz="0" w:space="0" w:color="auto"/>
                <w:bottom w:val="none" w:sz="0" w:space="0" w:color="auto"/>
                <w:right w:val="none" w:sz="0" w:space="0" w:color="auto"/>
              </w:divBdr>
            </w:div>
            <w:div w:id="613487164">
              <w:marLeft w:val="0"/>
              <w:marRight w:val="0"/>
              <w:marTop w:val="0"/>
              <w:marBottom w:val="0"/>
              <w:divBdr>
                <w:top w:val="none" w:sz="0" w:space="0" w:color="auto"/>
                <w:left w:val="none" w:sz="0" w:space="0" w:color="auto"/>
                <w:bottom w:val="none" w:sz="0" w:space="0" w:color="auto"/>
                <w:right w:val="none" w:sz="0" w:space="0" w:color="auto"/>
              </w:divBdr>
            </w:div>
            <w:div w:id="658079625">
              <w:marLeft w:val="0"/>
              <w:marRight w:val="0"/>
              <w:marTop w:val="0"/>
              <w:marBottom w:val="0"/>
              <w:divBdr>
                <w:top w:val="none" w:sz="0" w:space="0" w:color="auto"/>
                <w:left w:val="none" w:sz="0" w:space="0" w:color="auto"/>
                <w:bottom w:val="none" w:sz="0" w:space="0" w:color="auto"/>
                <w:right w:val="none" w:sz="0" w:space="0" w:color="auto"/>
              </w:divBdr>
            </w:div>
            <w:div w:id="1746340657">
              <w:marLeft w:val="0"/>
              <w:marRight w:val="0"/>
              <w:marTop w:val="0"/>
              <w:marBottom w:val="0"/>
              <w:divBdr>
                <w:top w:val="none" w:sz="0" w:space="0" w:color="auto"/>
                <w:left w:val="none" w:sz="0" w:space="0" w:color="auto"/>
                <w:bottom w:val="none" w:sz="0" w:space="0" w:color="auto"/>
                <w:right w:val="none" w:sz="0" w:space="0" w:color="auto"/>
              </w:divBdr>
            </w:div>
            <w:div w:id="1450857914">
              <w:marLeft w:val="0"/>
              <w:marRight w:val="0"/>
              <w:marTop w:val="0"/>
              <w:marBottom w:val="0"/>
              <w:divBdr>
                <w:top w:val="none" w:sz="0" w:space="0" w:color="auto"/>
                <w:left w:val="none" w:sz="0" w:space="0" w:color="auto"/>
                <w:bottom w:val="none" w:sz="0" w:space="0" w:color="auto"/>
                <w:right w:val="none" w:sz="0" w:space="0" w:color="auto"/>
              </w:divBdr>
            </w:div>
            <w:div w:id="1799369629">
              <w:marLeft w:val="0"/>
              <w:marRight w:val="0"/>
              <w:marTop w:val="0"/>
              <w:marBottom w:val="0"/>
              <w:divBdr>
                <w:top w:val="none" w:sz="0" w:space="0" w:color="auto"/>
                <w:left w:val="none" w:sz="0" w:space="0" w:color="auto"/>
                <w:bottom w:val="none" w:sz="0" w:space="0" w:color="auto"/>
                <w:right w:val="none" w:sz="0" w:space="0" w:color="auto"/>
              </w:divBdr>
            </w:div>
            <w:div w:id="359088822">
              <w:marLeft w:val="0"/>
              <w:marRight w:val="0"/>
              <w:marTop w:val="0"/>
              <w:marBottom w:val="0"/>
              <w:divBdr>
                <w:top w:val="none" w:sz="0" w:space="0" w:color="auto"/>
                <w:left w:val="none" w:sz="0" w:space="0" w:color="auto"/>
                <w:bottom w:val="none" w:sz="0" w:space="0" w:color="auto"/>
                <w:right w:val="none" w:sz="0" w:space="0" w:color="auto"/>
              </w:divBdr>
            </w:div>
            <w:div w:id="1276982701">
              <w:marLeft w:val="0"/>
              <w:marRight w:val="0"/>
              <w:marTop w:val="0"/>
              <w:marBottom w:val="0"/>
              <w:divBdr>
                <w:top w:val="none" w:sz="0" w:space="0" w:color="auto"/>
                <w:left w:val="none" w:sz="0" w:space="0" w:color="auto"/>
                <w:bottom w:val="none" w:sz="0" w:space="0" w:color="auto"/>
                <w:right w:val="none" w:sz="0" w:space="0" w:color="auto"/>
              </w:divBdr>
            </w:div>
            <w:div w:id="1470855277">
              <w:marLeft w:val="0"/>
              <w:marRight w:val="0"/>
              <w:marTop w:val="0"/>
              <w:marBottom w:val="0"/>
              <w:divBdr>
                <w:top w:val="none" w:sz="0" w:space="0" w:color="auto"/>
                <w:left w:val="none" w:sz="0" w:space="0" w:color="auto"/>
                <w:bottom w:val="none" w:sz="0" w:space="0" w:color="auto"/>
                <w:right w:val="none" w:sz="0" w:space="0" w:color="auto"/>
              </w:divBdr>
            </w:div>
            <w:div w:id="359669258">
              <w:marLeft w:val="0"/>
              <w:marRight w:val="0"/>
              <w:marTop w:val="0"/>
              <w:marBottom w:val="0"/>
              <w:divBdr>
                <w:top w:val="none" w:sz="0" w:space="0" w:color="auto"/>
                <w:left w:val="none" w:sz="0" w:space="0" w:color="auto"/>
                <w:bottom w:val="none" w:sz="0" w:space="0" w:color="auto"/>
                <w:right w:val="none" w:sz="0" w:space="0" w:color="auto"/>
              </w:divBdr>
            </w:div>
            <w:div w:id="1879705517">
              <w:marLeft w:val="0"/>
              <w:marRight w:val="0"/>
              <w:marTop w:val="0"/>
              <w:marBottom w:val="0"/>
              <w:divBdr>
                <w:top w:val="none" w:sz="0" w:space="0" w:color="auto"/>
                <w:left w:val="none" w:sz="0" w:space="0" w:color="auto"/>
                <w:bottom w:val="none" w:sz="0" w:space="0" w:color="auto"/>
                <w:right w:val="none" w:sz="0" w:space="0" w:color="auto"/>
              </w:divBdr>
            </w:div>
            <w:div w:id="2116897221">
              <w:marLeft w:val="0"/>
              <w:marRight w:val="0"/>
              <w:marTop w:val="0"/>
              <w:marBottom w:val="0"/>
              <w:divBdr>
                <w:top w:val="none" w:sz="0" w:space="0" w:color="auto"/>
                <w:left w:val="none" w:sz="0" w:space="0" w:color="auto"/>
                <w:bottom w:val="none" w:sz="0" w:space="0" w:color="auto"/>
                <w:right w:val="none" w:sz="0" w:space="0" w:color="auto"/>
              </w:divBdr>
            </w:div>
            <w:div w:id="542131646">
              <w:marLeft w:val="0"/>
              <w:marRight w:val="0"/>
              <w:marTop w:val="0"/>
              <w:marBottom w:val="0"/>
              <w:divBdr>
                <w:top w:val="none" w:sz="0" w:space="0" w:color="auto"/>
                <w:left w:val="none" w:sz="0" w:space="0" w:color="auto"/>
                <w:bottom w:val="none" w:sz="0" w:space="0" w:color="auto"/>
                <w:right w:val="none" w:sz="0" w:space="0" w:color="auto"/>
              </w:divBdr>
            </w:div>
            <w:div w:id="880245880">
              <w:marLeft w:val="0"/>
              <w:marRight w:val="0"/>
              <w:marTop w:val="0"/>
              <w:marBottom w:val="0"/>
              <w:divBdr>
                <w:top w:val="none" w:sz="0" w:space="0" w:color="auto"/>
                <w:left w:val="none" w:sz="0" w:space="0" w:color="auto"/>
                <w:bottom w:val="none" w:sz="0" w:space="0" w:color="auto"/>
                <w:right w:val="none" w:sz="0" w:space="0" w:color="auto"/>
              </w:divBdr>
            </w:div>
            <w:div w:id="988679041">
              <w:marLeft w:val="0"/>
              <w:marRight w:val="0"/>
              <w:marTop w:val="0"/>
              <w:marBottom w:val="0"/>
              <w:divBdr>
                <w:top w:val="none" w:sz="0" w:space="0" w:color="auto"/>
                <w:left w:val="none" w:sz="0" w:space="0" w:color="auto"/>
                <w:bottom w:val="none" w:sz="0" w:space="0" w:color="auto"/>
                <w:right w:val="none" w:sz="0" w:space="0" w:color="auto"/>
              </w:divBdr>
            </w:div>
            <w:div w:id="1707025929">
              <w:marLeft w:val="0"/>
              <w:marRight w:val="0"/>
              <w:marTop w:val="0"/>
              <w:marBottom w:val="0"/>
              <w:divBdr>
                <w:top w:val="none" w:sz="0" w:space="0" w:color="auto"/>
                <w:left w:val="none" w:sz="0" w:space="0" w:color="auto"/>
                <w:bottom w:val="none" w:sz="0" w:space="0" w:color="auto"/>
                <w:right w:val="none" w:sz="0" w:space="0" w:color="auto"/>
              </w:divBdr>
            </w:div>
            <w:div w:id="1120687268">
              <w:marLeft w:val="0"/>
              <w:marRight w:val="0"/>
              <w:marTop w:val="0"/>
              <w:marBottom w:val="0"/>
              <w:divBdr>
                <w:top w:val="none" w:sz="0" w:space="0" w:color="auto"/>
                <w:left w:val="none" w:sz="0" w:space="0" w:color="auto"/>
                <w:bottom w:val="none" w:sz="0" w:space="0" w:color="auto"/>
                <w:right w:val="none" w:sz="0" w:space="0" w:color="auto"/>
              </w:divBdr>
            </w:div>
            <w:div w:id="765885832">
              <w:marLeft w:val="0"/>
              <w:marRight w:val="0"/>
              <w:marTop w:val="0"/>
              <w:marBottom w:val="0"/>
              <w:divBdr>
                <w:top w:val="none" w:sz="0" w:space="0" w:color="auto"/>
                <w:left w:val="none" w:sz="0" w:space="0" w:color="auto"/>
                <w:bottom w:val="none" w:sz="0" w:space="0" w:color="auto"/>
                <w:right w:val="none" w:sz="0" w:space="0" w:color="auto"/>
              </w:divBdr>
            </w:div>
            <w:div w:id="1720980487">
              <w:marLeft w:val="0"/>
              <w:marRight w:val="0"/>
              <w:marTop w:val="0"/>
              <w:marBottom w:val="0"/>
              <w:divBdr>
                <w:top w:val="none" w:sz="0" w:space="0" w:color="auto"/>
                <w:left w:val="none" w:sz="0" w:space="0" w:color="auto"/>
                <w:bottom w:val="none" w:sz="0" w:space="0" w:color="auto"/>
                <w:right w:val="none" w:sz="0" w:space="0" w:color="auto"/>
              </w:divBdr>
            </w:div>
            <w:div w:id="1723552965">
              <w:marLeft w:val="0"/>
              <w:marRight w:val="0"/>
              <w:marTop w:val="0"/>
              <w:marBottom w:val="0"/>
              <w:divBdr>
                <w:top w:val="none" w:sz="0" w:space="0" w:color="auto"/>
                <w:left w:val="none" w:sz="0" w:space="0" w:color="auto"/>
                <w:bottom w:val="none" w:sz="0" w:space="0" w:color="auto"/>
                <w:right w:val="none" w:sz="0" w:space="0" w:color="auto"/>
              </w:divBdr>
            </w:div>
            <w:div w:id="551306587">
              <w:marLeft w:val="0"/>
              <w:marRight w:val="0"/>
              <w:marTop w:val="0"/>
              <w:marBottom w:val="0"/>
              <w:divBdr>
                <w:top w:val="none" w:sz="0" w:space="0" w:color="auto"/>
                <w:left w:val="none" w:sz="0" w:space="0" w:color="auto"/>
                <w:bottom w:val="none" w:sz="0" w:space="0" w:color="auto"/>
                <w:right w:val="none" w:sz="0" w:space="0" w:color="auto"/>
              </w:divBdr>
            </w:div>
            <w:div w:id="1371147390">
              <w:marLeft w:val="0"/>
              <w:marRight w:val="0"/>
              <w:marTop w:val="0"/>
              <w:marBottom w:val="0"/>
              <w:divBdr>
                <w:top w:val="none" w:sz="0" w:space="0" w:color="auto"/>
                <w:left w:val="none" w:sz="0" w:space="0" w:color="auto"/>
                <w:bottom w:val="none" w:sz="0" w:space="0" w:color="auto"/>
                <w:right w:val="none" w:sz="0" w:space="0" w:color="auto"/>
              </w:divBdr>
            </w:div>
            <w:div w:id="951015505">
              <w:marLeft w:val="0"/>
              <w:marRight w:val="0"/>
              <w:marTop w:val="0"/>
              <w:marBottom w:val="0"/>
              <w:divBdr>
                <w:top w:val="none" w:sz="0" w:space="0" w:color="auto"/>
                <w:left w:val="none" w:sz="0" w:space="0" w:color="auto"/>
                <w:bottom w:val="none" w:sz="0" w:space="0" w:color="auto"/>
                <w:right w:val="none" w:sz="0" w:space="0" w:color="auto"/>
              </w:divBdr>
            </w:div>
            <w:div w:id="1243177327">
              <w:marLeft w:val="0"/>
              <w:marRight w:val="0"/>
              <w:marTop w:val="0"/>
              <w:marBottom w:val="0"/>
              <w:divBdr>
                <w:top w:val="none" w:sz="0" w:space="0" w:color="auto"/>
                <w:left w:val="none" w:sz="0" w:space="0" w:color="auto"/>
                <w:bottom w:val="none" w:sz="0" w:space="0" w:color="auto"/>
                <w:right w:val="none" w:sz="0" w:space="0" w:color="auto"/>
              </w:divBdr>
            </w:div>
            <w:div w:id="153496452">
              <w:marLeft w:val="0"/>
              <w:marRight w:val="0"/>
              <w:marTop w:val="0"/>
              <w:marBottom w:val="0"/>
              <w:divBdr>
                <w:top w:val="none" w:sz="0" w:space="0" w:color="auto"/>
                <w:left w:val="none" w:sz="0" w:space="0" w:color="auto"/>
                <w:bottom w:val="none" w:sz="0" w:space="0" w:color="auto"/>
                <w:right w:val="none" w:sz="0" w:space="0" w:color="auto"/>
              </w:divBdr>
            </w:div>
            <w:div w:id="1935936687">
              <w:marLeft w:val="0"/>
              <w:marRight w:val="0"/>
              <w:marTop w:val="0"/>
              <w:marBottom w:val="0"/>
              <w:divBdr>
                <w:top w:val="none" w:sz="0" w:space="0" w:color="auto"/>
                <w:left w:val="none" w:sz="0" w:space="0" w:color="auto"/>
                <w:bottom w:val="none" w:sz="0" w:space="0" w:color="auto"/>
                <w:right w:val="none" w:sz="0" w:space="0" w:color="auto"/>
              </w:divBdr>
            </w:div>
            <w:div w:id="238565970">
              <w:marLeft w:val="0"/>
              <w:marRight w:val="0"/>
              <w:marTop w:val="0"/>
              <w:marBottom w:val="0"/>
              <w:divBdr>
                <w:top w:val="none" w:sz="0" w:space="0" w:color="auto"/>
                <w:left w:val="none" w:sz="0" w:space="0" w:color="auto"/>
                <w:bottom w:val="none" w:sz="0" w:space="0" w:color="auto"/>
                <w:right w:val="none" w:sz="0" w:space="0" w:color="auto"/>
              </w:divBdr>
            </w:div>
            <w:div w:id="1844659907">
              <w:marLeft w:val="0"/>
              <w:marRight w:val="0"/>
              <w:marTop w:val="0"/>
              <w:marBottom w:val="0"/>
              <w:divBdr>
                <w:top w:val="none" w:sz="0" w:space="0" w:color="auto"/>
                <w:left w:val="none" w:sz="0" w:space="0" w:color="auto"/>
                <w:bottom w:val="none" w:sz="0" w:space="0" w:color="auto"/>
                <w:right w:val="none" w:sz="0" w:space="0" w:color="auto"/>
              </w:divBdr>
            </w:div>
            <w:div w:id="1207795065">
              <w:marLeft w:val="0"/>
              <w:marRight w:val="0"/>
              <w:marTop w:val="0"/>
              <w:marBottom w:val="0"/>
              <w:divBdr>
                <w:top w:val="none" w:sz="0" w:space="0" w:color="auto"/>
                <w:left w:val="none" w:sz="0" w:space="0" w:color="auto"/>
                <w:bottom w:val="none" w:sz="0" w:space="0" w:color="auto"/>
                <w:right w:val="none" w:sz="0" w:space="0" w:color="auto"/>
              </w:divBdr>
            </w:div>
            <w:div w:id="1143811184">
              <w:marLeft w:val="0"/>
              <w:marRight w:val="0"/>
              <w:marTop w:val="0"/>
              <w:marBottom w:val="0"/>
              <w:divBdr>
                <w:top w:val="none" w:sz="0" w:space="0" w:color="auto"/>
                <w:left w:val="none" w:sz="0" w:space="0" w:color="auto"/>
                <w:bottom w:val="none" w:sz="0" w:space="0" w:color="auto"/>
                <w:right w:val="none" w:sz="0" w:space="0" w:color="auto"/>
              </w:divBdr>
            </w:div>
            <w:div w:id="1351879207">
              <w:marLeft w:val="0"/>
              <w:marRight w:val="0"/>
              <w:marTop w:val="0"/>
              <w:marBottom w:val="0"/>
              <w:divBdr>
                <w:top w:val="none" w:sz="0" w:space="0" w:color="auto"/>
                <w:left w:val="none" w:sz="0" w:space="0" w:color="auto"/>
                <w:bottom w:val="none" w:sz="0" w:space="0" w:color="auto"/>
                <w:right w:val="none" w:sz="0" w:space="0" w:color="auto"/>
              </w:divBdr>
            </w:div>
            <w:div w:id="2088964521">
              <w:marLeft w:val="0"/>
              <w:marRight w:val="0"/>
              <w:marTop w:val="0"/>
              <w:marBottom w:val="0"/>
              <w:divBdr>
                <w:top w:val="none" w:sz="0" w:space="0" w:color="auto"/>
                <w:left w:val="none" w:sz="0" w:space="0" w:color="auto"/>
                <w:bottom w:val="none" w:sz="0" w:space="0" w:color="auto"/>
                <w:right w:val="none" w:sz="0" w:space="0" w:color="auto"/>
              </w:divBdr>
            </w:div>
            <w:div w:id="56981460">
              <w:marLeft w:val="0"/>
              <w:marRight w:val="0"/>
              <w:marTop w:val="0"/>
              <w:marBottom w:val="0"/>
              <w:divBdr>
                <w:top w:val="none" w:sz="0" w:space="0" w:color="auto"/>
                <w:left w:val="none" w:sz="0" w:space="0" w:color="auto"/>
                <w:bottom w:val="none" w:sz="0" w:space="0" w:color="auto"/>
                <w:right w:val="none" w:sz="0" w:space="0" w:color="auto"/>
              </w:divBdr>
            </w:div>
            <w:div w:id="928658024">
              <w:marLeft w:val="0"/>
              <w:marRight w:val="0"/>
              <w:marTop w:val="0"/>
              <w:marBottom w:val="0"/>
              <w:divBdr>
                <w:top w:val="none" w:sz="0" w:space="0" w:color="auto"/>
                <w:left w:val="none" w:sz="0" w:space="0" w:color="auto"/>
                <w:bottom w:val="none" w:sz="0" w:space="0" w:color="auto"/>
                <w:right w:val="none" w:sz="0" w:space="0" w:color="auto"/>
              </w:divBdr>
            </w:div>
            <w:div w:id="1367289969">
              <w:marLeft w:val="0"/>
              <w:marRight w:val="0"/>
              <w:marTop w:val="0"/>
              <w:marBottom w:val="0"/>
              <w:divBdr>
                <w:top w:val="none" w:sz="0" w:space="0" w:color="auto"/>
                <w:left w:val="none" w:sz="0" w:space="0" w:color="auto"/>
                <w:bottom w:val="none" w:sz="0" w:space="0" w:color="auto"/>
                <w:right w:val="none" w:sz="0" w:space="0" w:color="auto"/>
              </w:divBdr>
            </w:div>
            <w:div w:id="1994135041">
              <w:marLeft w:val="0"/>
              <w:marRight w:val="0"/>
              <w:marTop w:val="0"/>
              <w:marBottom w:val="0"/>
              <w:divBdr>
                <w:top w:val="none" w:sz="0" w:space="0" w:color="auto"/>
                <w:left w:val="none" w:sz="0" w:space="0" w:color="auto"/>
                <w:bottom w:val="none" w:sz="0" w:space="0" w:color="auto"/>
                <w:right w:val="none" w:sz="0" w:space="0" w:color="auto"/>
              </w:divBdr>
            </w:div>
            <w:div w:id="998191856">
              <w:marLeft w:val="0"/>
              <w:marRight w:val="0"/>
              <w:marTop w:val="0"/>
              <w:marBottom w:val="0"/>
              <w:divBdr>
                <w:top w:val="none" w:sz="0" w:space="0" w:color="auto"/>
                <w:left w:val="none" w:sz="0" w:space="0" w:color="auto"/>
                <w:bottom w:val="none" w:sz="0" w:space="0" w:color="auto"/>
                <w:right w:val="none" w:sz="0" w:space="0" w:color="auto"/>
              </w:divBdr>
            </w:div>
            <w:div w:id="1211842320">
              <w:marLeft w:val="0"/>
              <w:marRight w:val="0"/>
              <w:marTop w:val="0"/>
              <w:marBottom w:val="0"/>
              <w:divBdr>
                <w:top w:val="none" w:sz="0" w:space="0" w:color="auto"/>
                <w:left w:val="none" w:sz="0" w:space="0" w:color="auto"/>
                <w:bottom w:val="none" w:sz="0" w:space="0" w:color="auto"/>
                <w:right w:val="none" w:sz="0" w:space="0" w:color="auto"/>
              </w:divBdr>
            </w:div>
            <w:div w:id="1618483700">
              <w:marLeft w:val="0"/>
              <w:marRight w:val="0"/>
              <w:marTop w:val="0"/>
              <w:marBottom w:val="0"/>
              <w:divBdr>
                <w:top w:val="none" w:sz="0" w:space="0" w:color="auto"/>
                <w:left w:val="none" w:sz="0" w:space="0" w:color="auto"/>
                <w:bottom w:val="none" w:sz="0" w:space="0" w:color="auto"/>
                <w:right w:val="none" w:sz="0" w:space="0" w:color="auto"/>
              </w:divBdr>
            </w:div>
            <w:div w:id="7084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6666">
      <w:bodyDiv w:val="1"/>
      <w:marLeft w:val="0"/>
      <w:marRight w:val="0"/>
      <w:marTop w:val="0"/>
      <w:marBottom w:val="0"/>
      <w:divBdr>
        <w:top w:val="none" w:sz="0" w:space="0" w:color="auto"/>
        <w:left w:val="none" w:sz="0" w:space="0" w:color="auto"/>
        <w:bottom w:val="none" w:sz="0" w:space="0" w:color="auto"/>
        <w:right w:val="none" w:sz="0" w:space="0" w:color="auto"/>
      </w:divBdr>
    </w:div>
    <w:div w:id="1786146175">
      <w:bodyDiv w:val="1"/>
      <w:marLeft w:val="0"/>
      <w:marRight w:val="0"/>
      <w:marTop w:val="0"/>
      <w:marBottom w:val="0"/>
      <w:divBdr>
        <w:top w:val="none" w:sz="0" w:space="0" w:color="auto"/>
        <w:left w:val="none" w:sz="0" w:space="0" w:color="auto"/>
        <w:bottom w:val="none" w:sz="0" w:space="0" w:color="auto"/>
        <w:right w:val="none" w:sz="0" w:space="0" w:color="auto"/>
      </w:divBdr>
    </w:div>
    <w:div w:id="1869102582">
      <w:bodyDiv w:val="1"/>
      <w:marLeft w:val="0"/>
      <w:marRight w:val="0"/>
      <w:marTop w:val="0"/>
      <w:marBottom w:val="0"/>
      <w:divBdr>
        <w:top w:val="none" w:sz="0" w:space="0" w:color="auto"/>
        <w:left w:val="none" w:sz="0" w:space="0" w:color="auto"/>
        <w:bottom w:val="none" w:sz="0" w:space="0" w:color="auto"/>
        <w:right w:val="none" w:sz="0" w:space="0" w:color="auto"/>
      </w:divBdr>
    </w:div>
    <w:div w:id="1872182081">
      <w:bodyDiv w:val="1"/>
      <w:marLeft w:val="0"/>
      <w:marRight w:val="0"/>
      <w:marTop w:val="0"/>
      <w:marBottom w:val="0"/>
      <w:divBdr>
        <w:top w:val="none" w:sz="0" w:space="0" w:color="auto"/>
        <w:left w:val="none" w:sz="0" w:space="0" w:color="auto"/>
        <w:bottom w:val="none" w:sz="0" w:space="0" w:color="auto"/>
        <w:right w:val="none" w:sz="0" w:space="0" w:color="auto"/>
      </w:divBdr>
    </w:div>
    <w:div w:id="1890871144">
      <w:bodyDiv w:val="1"/>
      <w:marLeft w:val="0"/>
      <w:marRight w:val="0"/>
      <w:marTop w:val="0"/>
      <w:marBottom w:val="0"/>
      <w:divBdr>
        <w:top w:val="none" w:sz="0" w:space="0" w:color="auto"/>
        <w:left w:val="none" w:sz="0" w:space="0" w:color="auto"/>
        <w:bottom w:val="none" w:sz="0" w:space="0" w:color="auto"/>
        <w:right w:val="none" w:sz="0" w:space="0" w:color="auto"/>
      </w:divBdr>
    </w:div>
    <w:div w:id="1906137217">
      <w:bodyDiv w:val="1"/>
      <w:marLeft w:val="0"/>
      <w:marRight w:val="0"/>
      <w:marTop w:val="0"/>
      <w:marBottom w:val="0"/>
      <w:divBdr>
        <w:top w:val="none" w:sz="0" w:space="0" w:color="auto"/>
        <w:left w:val="none" w:sz="0" w:space="0" w:color="auto"/>
        <w:bottom w:val="none" w:sz="0" w:space="0" w:color="auto"/>
        <w:right w:val="none" w:sz="0" w:space="0" w:color="auto"/>
      </w:divBdr>
    </w:div>
    <w:div w:id="1992445209">
      <w:bodyDiv w:val="1"/>
      <w:marLeft w:val="0"/>
      <w:marRight w:val="0"/>
      <w:marTop w:val="0"/>
      <w:marBottom w:val="0"/>
      <w:divBdr>
        <w:top w:val="none" w:sz="0" w:space="0" w:color="auto"/>
        <w:left w:val="none" w:sz="0" w:space="0" w:color="auto"/>
        <w:bottom w:val="none" w:sz="0" w:space="0" w:color="auto"/>
        <w:right w:val="none" w:sz="0" w:space="0" w:color="auto"/>
      </w:divBdr>
      <w:divsChild>
        <w:div w:id="190648985">
          <w:marLeft w:val="0"/>
          <w:marRight w:val="0"/>
          <w:marTop w:val="0"/>
          <w:marBottom w:val="0"/>
          <w:divBdr>
            <w:top w:val="none" w:sz="0" w:space="0" w:color="auto"/>
            <w:left w:val="none" w:sz="0" w:space="0" w:color="auto"/>
            <w:bottom w:val="none" w:sz="0" w:space="0" w:color="auto"/>
            <w:right w:val="none" w:sz="0" w:space="0" w:color="auto"/>
          </w:divBdr>
          <w:divsChild>
            <w:div w:id="949704662">
              <w:marLeft w:val="0"/>
              <w:marRight w:val="0"/>
              <w:marTop w:val="0"/>
              <w:marBottom w:val="0"/>
              <w:divBdr>
                <w:top w:val="none" w:sz="0" w:space="0" w:color="auto"/>
                <w:left w:val="none" w:sz="0" w:space="0" w:color="auto"/>
                <w:bottom w:val="none" w:sz="0" w:space="0" w:color="auto"/>
                <w:right w:val="none" w:sz="0" w:space="0" w:color="auto"/>
              </w:divBdr>
            </w:div>
            <w:div w:id="1423381176">
              <w:marLeft w:val="0"/>
              <w:marRight w:val="0"/>
              <w:marTop w:val="0"/>
              <w:marBottom w:val="0"/>
              <w:divBdr>
                <w:top w:val="none" w:sz="0" w:space="0" w:color="auto"/>
                <w:left w:val="none" w:sz="0" w:space="0" w:color="auto"/>
                <w:bottom w:val="none" w:sz="0" w:space="0" w:color="auto"/>
                <w:right w:val="none" w:sz="0" w:space="0" w:color="auto"/>
              </w:divBdr>
            </w:div>
            <w:div w:id="766388149">
              <w:marLeft w:val="0"/>
              <w:marRight w:val="0"/>
              <w:marTop w:val="0"/>
              <w:marBottom w:val="0"/>
              <w:divBdr>
                <w:top w:val="none" w:sz="0" w:space="0" w:color="auto"/>
                <w:left w:val="none" w:sz="0" w:space="0" w:color="auto"/>
                <w:bottom w:val="none" w:sz="0" w:space="0" w:color="auto"/>
                <w:right w:val="none" w:sz="0" w:space="0" w:color="auto"/>
              </w:divBdr>
            </w:div>
            <w:div w:id="1711758183">
              <w:marLeft w:val="0"/>
              <w:marRight w:val="0"/>
              <w:marTop w:val="0"/>
              <w:marBottom w:val="0"/>
              <w:divBdr>
                <w:top w:val="none" w:sz="0" w:space="0" w:color="auto"/>
                <w:left w:val="none" w:sz="0" w:space="0" w:color="auto"/>
                <w:bottom w:val="none" w:sz="0" w:space="0" w:color="auto"/>
                <w:right w:val="none" w:sz="0" w:space="0" w:color="auto"/>
              </w:divBdr>
            </w:div>
            <w:div w:id="848833503">
              <w:marLeft w:val="0"/>
              <w:marRight w:val="0"/>
              <w:marTop w:val="0"/>
              <w:marBottom w:val="0"/>
              <w:divBdr>
                <w:top w:val="none" w:sz="0" w:space="0" w:color="auto"/>
                <w:left w:val="none" w:sz="0" w:space="0" w:color="auto"/>
                <w:bottom w:val="none" w:sz="0" w:space="0" w:color="auto"/>
                <w:right w:val="none" w:sz="0" w:space="0" w:color="auto"/>
              </w:divBdr>
            </w:div>
            <w:div w:id="277026220">
              <w:marLeft w:val="0"/>
              <w:marRight w:val="0"/>
              <w:marTop w:val="0"/>
              <w:marBottom w:val="0"/>
              <w:divBdr>
                <w:top w:val="none" w:sz="0" w:space="0" w:color="auto"/>
                <w:left w:val="none" w:sz="0" w:space="0" w:color="auto"/>
                <w:bottom w:val="none" w:sz="0" w:space="0" w:color="auto"/>
                <w:right w:val="none" w:sz="0" w:space="0" w:color="auto"/>
              </w:divBdr>
            </w:div>
            <w:div w:id="1734962099">
              <w:marLeft w:val="0"/>
              <w:marRight w:val="0"/>
              <w:marTop w:val="0"/>
              <w:marBottom w:val="0"/>
              <w:divBdr>
                <w:top w:val="none" w:sz="0" w:space="0" w:color="auto"/>
                <w:left w:val="none" w:sz="0" w:space="0" w:color="auto"/>
                <w:bottom w:val="none" w:sz="0" w:space="0" w:color="auto"/>
                <w:right w:val="none" w:sz="0" w:space="0" w:color="auto"/>
              </w:divBdr>
            </w:div>
            <w:div w:id="1571118578">
              <w:marLeft w:val="0"/>
              <w:marRight w:val="0"/>
              <w:marTop w:val="0"/>
              <w:marBottom w:val="0"/>
              <w:divBdr>
                <w:top w:val="none" w:sz="0" w:space="0" w:color="auto"/>
                <w:left w:val="none" w:sz="0" w:space="0" w:color="auto"/>
                <w:bottom w:val="none" w:sz="0" w:space="0" w:color="auto"/>
                <w:right w:val="none" w:sz="0" w:space="0" w:color="auto"/>
              </w:divBdr>
            </w:div>
            <w:div w:id="615794114">
              <w:marLeft w:val="0"/>
              <w:marRight w:val="0"/>
              <w:marTop w:val="0"/>
              <w:marBottom w:val="0"/>
              <w:divBdr>
                <w:top w:val="none" w:sz="0" w:space="0" w:color="auto"/>
                <w:left w:val="none" w:sz="0" w:space="0" w:color="auto"/>
                <w:bottom w:val="none" w:sz="0" w:space="0" w:color="auto"/>
                <w:right w:val="none" w:sz="0" w:space="0" w:color="auto"/>
              </w:divBdr>
            </w:div>
            <w:div w:id="1129468167">
              <w:marLeft w:val="0"/>
              <w:marRight w:val="0"/>
              <w:marTop w:val="0"/>
              <w:marBottom w:val="0"/>
              <w:divBdr>
                <w:top w:val="none" w:sz="0" w:space="0" w:color="auto"/>
                <w:left w:val="none" w:sz="0" w:space="0" w:color="auto"/>
                <w:bottom w:val="none" w:sz="0" w:space="0" w:color="auto"/>
                <w:right w:val="none" w:sz="0" w:space="0" w:color="auto"/>
              </w:divBdr>
            </w:div>
            <w:div w:id="498889468">
              <w:marLeft w:val="0"/>
              <w:marRight w:val="0"/>
              <w:marTop w:val="0"/>
              <w:marBottom w:val="0"/>
              <w:divBdr>
                <w:top w:val="none" w:sz="0" w:space="0" w:color="auto"/>
                <w:left w:val="none" w:sz="0" w:space="0" w:color="auto"/>
                <w:bottom w:val="none" w:sz="0" w:space="0" w:color="auto"/>
                <w:right w:val="none" w:sz="0" w:space="0" w:color="auto"/>
              </w:divBdr>
            </w:div>
            <w:div w:id="1443527060">
              <w:marLeft w:val="0"/>
              <w:marRight w:val="0"/>
              <w:marTop w:val="0"/>
              <w:marBottom w:val="0"/>
              <w:divBdr>
                <w:top w:val="none" w:sz="0" w:space="0" w:color="auto"/>
                <w:left w:val="none" w:sz="0" w:space="0" w:color="auto"/>
                <w:bottom w:val="none" w:sz="0" w:space="0" w:color="auto"/>
                <w:right w:val="none" w:sz="0" w:space="0" w:color="auto"/>
              </w:divBdr>
            </w:div>
            <w:div w:id="1589195977">
              <w:marLeft w:val="0"/>
              <w:marRight w:val="0"/>
              <w:marTop w:val="0"/>
              <w:marBottom w:val="0"/>
              <w:divBdr>
                <w:top w:val="none" w:sz="0" w:space="0" w:color="auto"/>
                <w:left w:val="none" w:sz="0" w:space="0" w:color="auto"/>
                <w:bottom w:val="none" w:sz="0" w:space="0" w:color="auto"/>
                <w:right w:val="none" w:sz="0" w:space="0" w:color="auto"/>
              </w:divBdr>
            </w:div>
            <w:div w:id="389115356">
              <w:marLeft w:val="0"/>
              <w:marRight w:val="0"/>
              <w:marTop w:val="0"/>
              <w:marBottom w:val="0"/>
              <w:divBdr>
                <w:top w:val="none" w:sz="0" w:space="0" w:color="auto"/>
                <w:left w:val="none" w:sz="0" w:space="0" w:color="auto"/>
                <w:bottom w:val="none" w:sz="0" w:space="0" w:color="auto"/>
                <w:right w:val="none" w:sz="0" w:space="0" w:color="auto"/>
              </w:divBdr>
            </w:div>
            <w:div w:id="1236815481">
              <w:marLeft w:val="0"/>
              <w:marRight w:val="0"/>
              <w:marTop w:val="0"/>
              <w:marBottom w:val="0"/>
              <w:divBdr>
                <w:top w:val="none" w:sz="0" w:space="0" w:color="auto"/>
                <w:left w:val="none" w:sz="0" w:space="0" w:color="auto"/>
                <w:bottom w:val="none" w:sz="0" w:space="0" w:color="auto"/>
                <w:right w:val="none" w:sz="0" w:space="0" w:color="auto"/>
              </w:divBdr>
            </w:div>
            <w:div w:id="185559684">
              <w:marLeft w:val="0"/>
              <w:marRight w:val="0"/>
              <w:marTop w:val="0"/>
              <w:marBottom w:val="0"/>
              <w:divBdr>
                <w:top w:val="none" w:sz="0" w:space="0" w:color="auto"/>
                <w:left w:val="none" w:sz="0" w:space="0" w:color="auto"/>
                <w:bottom w:val="none" w:sz="0" w:space="0" w:color="auto"/>
                <w:right w:val="none" w:sz="0" w:space="0" w:color="auto"/>
              </w:divBdr>
            </w:div>
            <w:div w:id="1612663886">
              <w:marLeft w:val="0"/>
              <w:marRight w:val="0"/>
              <w:marTop w:val="0"/>
              <w:marBottom w:val="0"/>
              <w:divBdr>
                <w:top w:val="none" w:sz="0" w:space="0" w:color="auto"/>
                <w:left w:val="none" w:sz="0" w:space="0" w:color="auto"/>
                <w:bottom w:val="none" w:sz="0" w:space="0" w:color="auto"/>
                <w:right w:val="none" w:sz="0" w:space="0" w:color="auto"/>
              </w:divBdr>
            </w:div>
            <w:div w:id="2058041045">
              <w:marLeft w:val="0"/>
              <w:marRight w:val="0"/>
              <w:marTop w:val="0"/>
              <w:marBottom w:val="0"/>
              <w:divBdr>
                <w:top w:val="none" w:sz="0" w:space="0" w:color="auto"/>
                <w:left w:val="none" w:sz="0" w:space="0" w:color="auto"/>
                <w:bottom w:val="none" w:sz="0" w:space="0" w:color="auto"/>
                <w:right w:val="none" w:sz="0" w:space="0" w:color="auto"/>
              </w:divBdr>
            </w:div>
            <w:div w:id="836842409">
              <w:marLeft w:val="0"/>
              <w:marRight w:val="0"/>
              <w:marTop w:val="0"/>
              <w:marBottom w:val="0"/>
              <w:divBdr>
                <w:top w:val="none" w:sz="0" w:space="0" w:color="auto"/>
                <w:left w:val="none" w:sz="0" w:space="0" w:color="auto"/>
                <w:bottom w:val="none" w:sz="0" w:space="0" w:color="auto"/>
                <w:right w:val="none" w:sz="0" w:space="0" w:color="auto"/>
              </w:divBdr>
            </w:div>
            <w:div w:id="1884782095">
              <w:marLeft w:val="0"/>
              <w:marRight w:val="0"/>
              <w:marTop w:val="0"/>
              <w:marBottom w:val="0"/>
              <w:divBdr>
                <w:top w:val="none" w:sz="0" w:space="0" w:color="auto"/>
                <w:left w:val="none" w:sz="0" w:space="0" w:color="auto"/>
                <w:bottom w:val="none" w:sz="0" w:space="0" w:color="auto"/>
                <w:right w:val="none" w:sz="0" w:space="0" w:color="auto"/>
              </w:divBdr>
            </w:div>
            <w:div w:id="626353063">
              <w:marLeft w:val="0"/>
              <w:marRight w:val="0"/>
              <w:marTop w:val="0"/>
              <w:marBottom w:val="0"/>
              <w:divBdr>
                <w:top w:val="none" w:sz="0" w:space="0" w:color="auto"/>
                <w:left w:val="none" w:sz="0" w:space="0" w:color="auto"/>
                <w:bottom w:val="none" w:sz="0" w:space="0" w:color="auto"/>
                <w:right w:val="none" w:sz="0" w:space="0" w:color="auto"/>
              </w:divBdr>
            </w:div>
            <w:div w:id="642930670">
              <w:marLeft w:val="0"/>
              <w:marRight w:val="0"/>
              <w:marTop w:val="0"/>
              <w:marBottom w:val="0"/>
              <w:divBdr>
                <w:top w:val="none" w:sz="0" w:space="0" w:color="auto"/>
                <w:left w:val="none" w:sz="0" w:space="0" w:color="auto"/>
                <w:bottom w:val="none" w:sz="0" w:space="0" w:color="auto"/>
                <w:right w:val="none" w:sz="0" w:space="0" w:color="auto"/>
              </w:divBdr>
            </w:div>
            <w:div w:id="1717927054">
              <w:marLeft w:val="0"/>
              <w:marRight w:val="0"/>
              <w:marTop w:val="0"/>
              <w:marBottom w:val="0"/>
              <w:divBdr>
                <w:top w:val="none" w:sz="0" w:space="0" w:color="auto"/>
                <w:left w:val="none" w:sz="0" w:space="0" w:color="auto"/>
                <w:bottom w:val="none" w:sz="0" w:space="0" w:color="auto"/>
                <w:right w:val="none" w:sz="0" w:space="0" w:color="auto"/>
              </w:divBdr>
            </w:div>
            <w:div w:id="315382667">
              <w:marLeft w:val="0"/>
              <w:marRight w:val="0"/>
              <w:marTop w:val="0"/>
              <w:marBottom w:val="0"/>
              <w:divBdr>
                <w:top w:val="none" w:sz="0" w:space="0" w:color="auto"/>
                <w:left w:val="none" w:sz="0" w:space="0" w:color="auto"/>
                <w:bottom w:val="none" w:sz="0" w:space="0" w:color="auto"/>
                <w:right w:val="none" w:sz="0" w:space="0" w:color="auto"/>
              </w:divBdr>
            </w:div>
            <w:div w:id="16153506">
              <w:marLeft w:val="0"/>
              <w:marRight w:val="0"/>
              <w:marTop w:val="0"/>
              <w:marBottom w:val="0"/>
              <w:divBdr>
                <w:top w:val="none" w:sz="0" w:space="0" w:color="auto"/>
                <w:left w:val="none" w:sz="0" w:space="0" w:color="auto"/>
                <w:bottom w:val="none" w:sz="0" w:space="0" w:color="auto"/>
                <w:right w:val="none" w:sz="0" w:space="0" w:color="auto"/>
              </w:divBdr>
            </w:div>
            <w:div w:id="880823034">
              <w:marLeft w:val="0"/>
              <w:marRight w:val="0"/>
              <w:marTop w:val="0"/>
              <w:marBottom w:val="0"/>
              <w:divBdr>
                <w:top w:val="none" w:sz="0" w:space="0" w:color="auto"/>
                <w:left w:val="none" w:sz="0" w:space="0" w:color="auto"/>
                <w:bottom w:val="none" w:sz="0" w:space="0" w:color="auto"/>
                <w:right w:val="none" w:sz="0" w:space="0" w:color="auto"/>
              </w:divBdr>
            </w:div>
            <w:div w:id="2081512531">
              <w:marLeft w:val="0"/>
              <w:marRight w:val="0"/>
              <w:marTop w:val="0"/>
              <w:marBottom w:val="0"/>
              <w:divBdr>
                <w:top w:val="none" w:sz="0" w:space="0" w:color="auto"/>
                <w:left w:val="none" w:sz="0" w:space="0" w:color="auto"/>
                <w:bottom w:val="none" w:sz="0" w:space="0" w:color="auto"/>
                <w:right w:val="none" w:sz="0" w:space="0" w:color="auto"/>
              </w:divBdr>
            </w:div>
            <w:div w:id="2000235068">
              <w:marLeft w:val="0"/>
              <w:marRight w:val="0"/>
              <w:marTop w:val="0"/>
              <w:marBottom w:val="0"/>
              <w:divBdr>
                <w:top w:val="none" w:sz="0" w:space="0" w:color="auto"/>
                <w:left w:val="none" w:sz="0" w:space="0" w:color="auto"/>
                <w:bottom w:val="none" w:sz="0" w:space="0" w:color="auto"/>
                <w:right w:val="none" w:sz="0" w:space="0" w:color="auto"/>
              </w:divBdr>
            </w:div>
            <w:div w:id="1316372357">
              <w:marLeft w:val="0"/>
              <w:marRight w:val="0"/>
              <w:marTop w:val="0"/>
              <w:marBottom w:val="0"/>
              <w:divBdr>
                <w:top w:val="none" w:sz="0" w:space="0" w:color="auto"/>
                <w:left w:val="none" w:sz="0" w:space="0" w:color="auto"/>
                <w:bottom w:val="none" w:sz="0" w:space="0" w:color="auto"/>
                <w:right w:val="none" w:sz="0" w:space="0" w:color="auto"/>
              </w:divBdr>
            </w:div>
            <w:div w:id="1703633765">
              <w:marLeft w:val="0"/>
              <w:marRight w:val="0"/>
              <w:marTop w:val="0"/>
              <w:marBottom w:val="0"/>
              <w:divBdr>
                <w:top w:val="none" w:sz="0" w:space="0" w:color="auto"/>
                <w:left w:val="none" w:sz="0" w:space="0" w:color="auto"/>
                <w:bottom w:val="none" w:sz="0" w:space="0" w:color="auto"/>
                <w:right w:val="none" w:sz="0" w:space="0" w:color="auto"/>
              </w:divBdr>
            </w:div>
            <w:div w:id="993684126">
              <w:marLeft w:val="0"/>
              <w:marRight w:val="0"/>
              <w:marTop w:val="0"/>
              <w:marBottom w:val="0"/>
              <w:divBdr>
                <w:top w:val="none" w:sz="0" w:space="0" w:color="auto"/>
                <w:left w:val="none" w:sz="0" w:space="0" w:color="auto"/>
                <w:bottom w:val="none" w:sz="0" w:space="0" w:color="auto"/>
                <w:right w:val="none" w:sz="0" w:space="0" w:color="auto"/>
              </w:divBdr>
            </w:div>
            <w:div w:id="1457334602">
              <w:marLeft w:val="0"/>
              <w:marRight w:val="0"/>
              <w:marTop w:val="0"/>
              <w:marBottom w:val="0"/>
              <w:divBdr>
                <w:top w:val="none" w:sz="0" w:space="0" w:color="auto"/>
                <w:left w:val="none" w:sz="0" w:space="0" w:color="auto"/>
                <w:bottom w:val="none" w:sz="0" w:space="0" w:color="auto"/>
                <w:right w:val="none" w:sz="0" w:space="0" w:color="auto"/>
              </w:divBdr>
            </w:div>
            <w:div w:id="321861737">
              <w:marLeft w:val="0"/>
              <w:marRight w:val="0"/>
              <w:marTop w:val="0"/>
              <w:marBottom w:val="0"/>
              <w:divBdr>
                <w:top w:val="none" w:sz="0" w:space="0" w:color="auto"/>
                <w:left w:val="none" w:sz="0" w:space="0" w:color="auto"/>
                <w:bottom w:val="none" w:sz="0" w:space="0" w:color="auto"/>
                <w:right w:val="none" w:sz="0" w:space="0" w:color="auto"/>
              </w:divBdr>
            </w:div>
            <w:div w:id="869608234">
              <w:marLeft w:val="0"/>
              <w:marRight w:val="0"/>
              <w:marTop w:val="0"/>
              <w:marBottom w:val="0"/>
              <w:divBdr>
                <w:top w:val="none" w:sz="0" w:space="0" w:color="auto"/>
                <w:left w:val="none" w:sz="0" w:space="0" w:color="auto"/>
                <w:bottom w:val="none" w:sz="0" w:space="0" w:color="auto"/>
                <w:right w:val="none" w:sz="0" w:space="0" w:color="auto"/>
              </w:divBdr>
            </w:div>
            <w:div w:id="2087608526">
              <w:marLeft w:val="0"/>
              <w:marRight w:val="0"/>
              <w:marTop w:val="0"/>
              <w:marBottom w:val="0"/>
              <w:divBdr>
                <w:top w:val="none" w:sz="0" w:space="0" w:color="auto"/>
                <w:left w:val="none" w:sz="0" w:space="0" w:color="auto"/>
                <w:bottom w:val="none" w:sz="0" w:space="0" w:color="auto"/>
                <w:right w:val="none" w:sz="0" w:space="0" w:color="auto"/>
              </w:divBdr>
            </w:div>
            <w:div w:id="1520899153">
              <w:marLeft w:val="0"/>
              <w:marRight w:val="0"/>
              <w:marTop w:val="0"/>
              <w:marBottom w:val="0"/>
              <w:divBdr>
                <w:top w:val="none" w:sz="0" w:space="0" w:color="auto"/>
                <w:left w:val="none" w:sz="0" w:space="0" w:color="auto"/>
                <w:bottom w:val="none" w:sz="0" w:space="0" w:color="auto"/>
                <w:right w:val="none" w:sz="0" w:space="0" w:color="auto"/>
              </w:divBdr>
            </w:div>
            <w:div w:id="2132043711">
              <w:marLeft w:val="0"/>
              <w:marRight w:val="0"/>
              <w:marTop w:val="0"/>
              <w:marBottom w:val="0"/>
              <w:divBdr>
                <w:top w:val="none" w:sz="0" w:space="0" w:color="auto"/>
                <w:left w:val="none" w:sz="0" w:space="0" w:color="auto"/>
                <w:bottom w:val="none" w:sz="0" w:space="0" w:color="auto"/>
                <w:right w:val="none" w:sz="0" w:space="0" w:color="auto"/>
              </w:divBdr>
            </w:div>
            <w:div w:id="994796496">
              <w:marLeft w:val="0"/>
              <w:marRight w:val="0"/>
              <w:marTop w:val="0"/>
              <w:marBottom w:val="0"/>
              <w:divBdr>
                <w:top w:val="none" w:sz="0" w:space="0" w:color="auto"/>
                <w:left w:val="none" w:sz="0" w:space="0" w:color="auto"/>
                <w:bottom w:val="none" w:sz="0" w:space="0" w:color="auto"/>
                <w:right w:val="none" w:sz="0" w:space="0" w:color="auto"/>
              </w:divBdr>
            </w:div>
            <w:div w:id="1282147634">
              <w:marLeft w:val="0"/>
              <w:marRight w:val="0"/>
              <w:marTop w:val="0"/>
              <w:marBottom w:val="0"/>
              <w:divBdr>
                <w:top w:val="none" w:sz="0" w:space="0" w:color="auto"/>
                <w:left w:val="none" w:sz="0" w:space="0" w:color="auto"/>
                <w:bottom w:val="none" w:sz="0" w:space="0" w:color="auto"/>
                <w:right w:val="none" w:sz="0" w:space="0" w:color="auto"/>
              </w:divBdr>
            </w:div>
            <w:div w:id="1604268447">
              <w:marLeft w:val="0"/>
              <w:marRight w:val="0"/>
              <w:marTop w:val="0"/>
              <w:marBottom w:val="0"/>
              <w:divBdr>
                <w:top w:val="none" w:sz="0" w:space="0" w:color="auto"/>
                <w:left w:val="none" w:sz="0" w:space="0" w:color="auto"/>
                <w:bottom w:val="none" w:sz="0" w:space="0" w:color="auto"/>
                <w:right w:val="none" w:sz="0" w:space="0" w:color="auto"/>
              </w:divBdr>
            </w:div>
            <w:div w:id="1094402989">
              <w:marLeft w:val="0"/>
              <w:marRight w:val="0"/>
              <w:marTop w:val="0"/>
              <w:marBottom w:val="0"/>
              <w:divBdr>
                <w:top w:val="none" w:sz="0" w:space="0" w:color="auto"/>
                <w:left w:val="none" w:sz="0" w:space="0" w:color="auto"/>
                <w:bottom w:val="none" w:sz="0" w:space="0" w:color="auto"/>
                <w:right w:val="none" w:sz="0" w:space="0" w:color="auto"/>
              </w:divBdr>
            </w:div>
            <w:div w:id="1308437749">
              <w:marLeft w:val="0"/>
              <w:marRight w:val="0"/>
              <w:marTop w:val="0"/>
              <w:marBottom w:val="0"/>
              <w:divBdr>
                <w:top w:val="none" w:sz="0" w:space="0" w:color="auto"/>
                <w:left w:val="none" w:sz="0" w:space="0" w:color="auto"/>
                <w:bottom w:val="none" w:sz="0" w:space="0" w:color="auto"/>
                <w:right w:val="none" w:sz="0" w:space="0" w:color="auto"/>
              </w:divBdr>
            </w:div>
            <w:div w:id="1523279719">
              <w:marLeft w:val="0"/>
              <w:marRight w:val="0"/>
              <w:marTop w:val="0"/>
              <w:marBottom w:val="0"/>
              <w:divBdr>
                <w:top w:val="none" w:sz="0" w:space="0" w:color="auto"/>
                <w:left w:val="none" w:sz="0" w:space="0" w:color="auto"/>
                <w:bottom w:val="none" w:sz="0" w:space="0" w:color="auto"/>
                <w:right w:val="none" w:sz="0" w:space="0" w:color="auto"/>
              </w:divBdr>
            </w:div>
            <w:div w:id="335114205">
              <w:marLeft w:val="0"/>
              <w:marRight w:val="0"/>
              <w:marTop w:val="0"/>
              <w:marBottom w:val="0"/>
              <w:divBdr>
                <w:top w:val="none" w:sz="0" w:space="0" w:color="auto"/>
                <w:left w:val="none" w:sz="0" w:space="0" w:color="auto"/>
                <w:bottom w:val="none" w:sz="0" w:space="0" w:color="auto"/>
                <w:right w:val="none" w:sz="0" w:space="0" w:color="auto"/>
              </w:divBdr>
            </w:div>
            <w:div w:id="525294653">
              <w:marLeft w:val="0"/>
              <w:marRight w:val="0"/>
              <w:marTop w:val="0"/>
              <w:marBottom w:val="0"/>
              <w:divBdr>
                <w:top w:val="none" w:sz="0" w:space="0" w:color="auto"/>
                <w:left w:val="none" w:sz="0" w:space="0" w:color="auto"/>
                <w:bottom w:val="none" w:sz="0" w:space="0" w:color="auto"/>
                <w:right w:val="none" w:sz="0" w:space="0" w:color="auto"/>
              </w:divBdr>
            </w:div>
            <w:div w:id="678191537">
              <w:marLeft w:val="0"/>
              <w:marRight w:val="0"/>
              <w:marTop w:val="0"/>
              <w:marBottom w:val="0"/>
              <w:divBdr>
                <w:top w:val="none" w:sz="0" w:space="0" w:color="auto"/>
                <w:left w:val="none" w:sz="0" w:space="0" w:color="auto"/>
                <w:bottom w:val="none" w:sz="0" w:space="0" w:color="auto"/>
                <w:right w:val="none" w:sz="0" w:space="0" w:color="auto"/>
              </w:divBdr>
            </w:div>
            <w:div w:id="2004626084">
              <w:marLeft w:val="0"/>
              <w:marRight w:val="0"/>
              <w:marTop w:val="0"/>
              <w:marBottom w:val="0"/>
              <w:divBdr>
                <w:top w:val="none" w:sz="0" w:space="0" w:color="auto"/>
                <w:left w:val="none" w:sz="0" w:space="0" w:color="auto"/>
                <w:bottom w:val="none" w:sz="0" w:space="0" w:color="auto"/>
                <w:right w:val="none" w:sz="0" w:space="0" w:color="auto"/>
              </w:divBdr>
            </w:div>
            <w:div w:id="1777020184">
              <w:marLeft w:val="0"/>
              <w:marRight w:val="0"/>
              <w:marTop w:val="0"/>
              <w:marBottom w:val="0"/>
              <w:divBdr>
                <w:top w:val="none" w:sz="0" w:space="0" w:color="auto"/>
                <w:left w:val="none" w:sz="0" w:space="0" w:color="auto"/>
                <w:bottom w:val="none" w:sz="0" w:space="0" w:color="auto"/>
                <w:right w:val="none" w:sz="0" w:space="0" w:color="auto"/>
              </w:divBdr>
            </w:div>
            <w:div w:id="348141103">
              <w:marLeft w:val="0"/>
              <w:marRight w:val="0"/>
              <w:marTop w:val="0"/>
              <w:marBottom w:val="0"/>
              <w:divBdr>
                <w:top w:val="none" w:sz="0" w:space="0" w:color="auto"/>
                <w:left w:val="none" w:sz="0" w:space="0" w:color="auto"/>
                <w:bottom w:val="none" w:sz="0" w:space="0" w:color="auto"/>
                <w:right w:val="none" w:sz="0" w:space="0" w:color="auto"/>
              </w:divBdr>
            </w:div>
            <w:div w:id="1221670270">
              <w:marLeft w:val="0"/>
              <w:marRight w:val="0"/>
              <w:marTop w:val="0"/>
              <w:marBottom w:val="0"/>
              <w:divBdr>
                <w:top w:val="none" w:sz="0" w:space="0" w:color="auto"/>
                <w:left w:val="none" w:sz="0" w:space="0" w:color="auto"/>
                <w:bottom w:val="none" w:sz="0" w:space="0" w:color="auto"/>
                <w:right w:val="none" w:sz="0" w:space="0" w:color="auto"/>
              </w:divBdr>
            </w:div>
            <w:div w:id="702293515">
              <w:marLeft w:val="0"/>
              <w:marRight w:val="0"/>
              <w:marTop w:val="0"/>
              <w:marBottom w:val="0"/>
              <w:divBdr>
                <w:top w:val="none" w:sz="0" w:space="0" w:color="auto"/>
                <w:left w:val="none" w:sz="0" w:space="0" w:color="auto"/>
                <w:bottom w:val="none" w:sz="0" w:space="0" w:color="auto"/>
                <w:right w:val="none" w:sz="0" w:space="0" w:color="auto"/>
              </w:divBdr>
            </w:div>
            <w:div w:id="318194327">
              <w:marLeft w:val="0"/>
              <w:marRight w:val="0"/>
              <w:marTop w:val="0"/>
              <w:marBottom w:val="0"/>
              <w:divBdr>
                <w:top w:val="none" w:sz="0" w:space="0" w:color="auto"/>
                <w:left w:val="none" w:sz="0" w:space="0" w:color="auto"/>
                <w:bottom w:val="none" w:sz="0" w:space="0" w:color="auto"/>
                <w:right w:val="none" w:sz="0" w:space="0" w:color="auto"/>
              </w:divBdr>
            </w:div>
            <w:div w:id="922647226">
              <w:marLeft w:val="0"/>
              <w:marRight w:val="0"/>
              <w:marTop w:val="0"/>
              <w:marBottom w:val="0"/>
              <w:divBdr>
                <w:top w:val="none" w:sz="0" w:space="0" w:color="auto"/>
                <w:left w:val="none" w:sz="0" w:space="0" w:color="auto"/>
                <w:bottom w:val="none" w:sz="0" w:space="0" w:color="auto"/>
                <w:right w:val="none" w:sz="0" w:space="0" w:color="auto"/>
              </w:divBdr>
            </w:div>
            <w:div w:id="1326320685">
              <w:marLeft w:val="0"/>
              <w:marRight w:val="0"/>
              <w:marTop w:val="0"/>
              <w:marBottom w:val="0"/>
              <w:divBdr>
                <w:top w:val="none" w:sz="0" w:space="0" w:color="auto"/>
                <w:left w:val="none" w:sz="0" w:space="0" w:color="auto"/>
                <w:bottom w:val="none" w:sz="0" w:space="0" w:color="auto"/>
                <w:right w:val="none" w:sz="0" w:space="0" w:color="auto"/>
              </w:divBdr>
            </w:div>
            <w:div w:id="832600811">
              <w:marLeft w:val="0"/>
              <w:marRight w:val="0"/>
              <w:marTop w:val="0"/>
              <w:marBottom w:val="0"/>
              <w:divBdr>
                <w:top w:val="none" w:sz="0" w:space="0" w:color="auto"/>
                <w:left w:val="none" w:sz="0" w:space="0" w:color="auto"/>
                <w:bottom w:val="none" w:sz="0" w:space="0" w:color="auto"/>
                <w:right w:val="none" w:sz="0" w:space="0" w:color="auto"/>
              </w:divBdr>
            </w:div>
            <w:div w:id="730815309">
              <w:marLeft w:val="0"/>
              <w:marRight w:val="0"/>
              <w:marTop w:val="0"/>
              <w:marBottom w:val="0"/>
              <w:divBdr>
                <w:top w:val="none" w:sz="0" w:space="0" w:color="auto"/>
                <w:left w:val="none" w:sz="0" w:space="0" w:color="auto"/>
                <w:bottom w:val="none" w:sz="0" w:space="0" w:color="auto"/>
                <w:right w:val="none" w:sz="0" w:space="0" w:color="auto"/>
              </w:divBdr>
            </w:div>
            <w:div w:id="896552223">
              <w:marLeft w:val="0"/>
              <w:marRight w:val="0"/>
              <w:marTop w:val="0"/>
              <w:marBottom w:val="0"/>
              <w:divBdr>
                <w:top w:val="none" w:sz="0" w:space="0" w:color="auto"/>
                <w:left w:val="none" w:sz="0" w:space="0" w:color="auto"/>
                <w:bottom w:val="none" w:sz="0" w:space="0" w:color="auto"/>
                <w:right w:val="none" w:sz="0" w:space="0" w:color="auto"/>
              </w:divBdr>
            </w:div>
            <w:div w:id="711000309">
              <w:marLeft w:val="0"/>
              <w:marRight w:val="0"/>
              <w:marTop w:val="0"/>
              <w:marBottom w:val="0"/>
              <w:divBdr>
                <w:top w:val="none" w:sz="0" w:space="0" w:color="auto"/>
                <w:left w:val="none" w:sz="0" w:space="0" w:color="auto"/>
                <w:bottom w:val="none" w:sz="0" w:space="0" w:color="auto"/>
                <w:right w:val="none" w:sz="0" w:space="0" w:color="auto"/>
              </w:divBdr>
            </w:div>
            <w:div w:id="905650130">
              <w:marLeft w:val="0"/>
              <w:marRight w:val="0"/>
              <w:marTop w:val="0"/>
              <w:marBottom w:val="0"/>
              <w:divBdr>
                <w:top w:val="none" w:sz="0" w:space="0" w:color="auto"/>
                <w:left w:val="none" w:sz="0" w:space="0" w:color="auto"/>
                <w:bottom w:val="none" w:sz="0" w:space="0" w:color="auto"/>
                <w:right w:val="none" w:sz="0" w:space="0" w:color="auto"/>
              </w:divBdr>
            </w:div>
            <w:div w:id="1274898943">
              <w:marLeft w:val="0"/>
              <w:marRight w:val="0"/>
              <w:marTop w:val="0"/>
              <w:marBottom w:val="0"/>
              <w:divBdr>
                <w:top w:val="none" w:sz="0" w:space="0" w:color="auto"/>
                <w:left w:val="none" w:sz="0" w:space="0" w:color="auto"/>
                <w:bottom w:val="none" w:sz="0" w:space="0" w:color="auto"/>
                <w:right w:val="none" w:sz="0" w:space="0" w:color="auto"/>
              </w:divBdr>
            </w:div>
            <w:div w:id="190732322">
              <w:marLeft w:val="0"/>
              <w:marRight w:val="0"/>
              <w:marTop w:val="0"/>
              <w:marBottom w:val="0"/>
              <w:divBdr>
                <w:top w:val="none" w:sz="0" w:space="0" w:color="auto"/>
                <w:left w:val="none" w:sz="0" w:space="0" w:color="auto"/>
                <w:bottom w:val="none" w:sz="0" w:space="0" w:color="auto"/>
                <w:right w:val="none" w:sz="0" w:space="0" w:color="auto"/>
              </w:divBdr>
            </w:div>
            <w:div w:id="661858996">
              <w:marLeft w:val="0"/>
              <w:marRight w:val="0"/>
              <w:marTop w:val="0"/>
              <w:marBottom w:val="0"/>
              <w:divBdr>
                <w:top w:val="none" w:sz="0" w:space="0" w:color="auto"/>
                <w:left w:val="none" w:sz="0" w:space="0" w:color="auto"/>
                <w:bottom w:val="none" w:sz="0" w:space="0" w:color="auto"/>
                <w:right w:val="none" w:sz="0" w:space="0" w:color="auto"/>
              </w:divBdr>
            </w:div>
            <w:div w:id="1277177418">
              <w:marLeft w:val="0"/>
              <w:marRight w:val="0"/>
              <w:marTop w:val="0"/>
              <w:marBottom w:val="0"/>
              <w:divBdr>
                <w:top w:val="none" w:sz="0" w:space="0" w:color="auto"/>
                <w:left w:val="none" w:sz="0" w:space="0" w:color="auto"/>
                <w:bottom w:val="none" w:sz="0" w:space="0" w:color="auto"/>
                <w:right w:val="none" w:sz="0" w:space="0" w:color="auto"/>
              </w:divBdr>
            </w:div>
            <w:div w:id="1746416905">
              <w:marLeft w:val="0"/>
              <w:marRight w:val="0"/>
              <w:marTop w:val="0"/>
              <w:marBottom w:val="0"/>
              <w:divBdr>
                <w:top w:val="none" w:sz="0" w:space="0" w:color="auto"/>
                <w:left w:val="none" w:sz="0" w:space="0" w:color="auto"/>
                <w:bottom w:val="none" w:sz="0" w:space="0" w:color="auto"/>
                <w:right w:val="none" w:sz="0" w:space="0" w:color="auto"/>
              </w:divBdr>
            </w:div>
            <w:div w:id="907807808">
              <w:marLeft w:val="0"/>
              <w:marRight w:val="0"/>
              <w:marTop w:val="0"/>
              <w:marBottom w:val="0"/>
              <w:divBdr>
                <w:top w:val="none" w:sz="0" w:space="0" w:color="auto"/>
                <w:left w:val="none" w:sz="0" w:space="0" w:color="auto"/>
                <w:bottom w:val="none" w:sz="0" w:space="0" w:color="auto"/>
                <w:right w:val="none" w:sz="0" w:space="0" w:color="auto"/>
              </w:divBdr>
            </w:div>
            <w:div w:id="224414128">
              <w:marLeft w:val="0"/>
              <w:marRight w:val="0"/>
              <w:marTop w:val="0"/>
              <w:marBottom w:val="0"/>
              <w:divBdr>
                <w:top w:val="none" w:sz="0" w:space="0" w:color="auto"/>
                <w:left w:val="none" w:sz="0" w:space="0" w:color="auto"/>
                <w:bottom w:val="none" w:sz="0" w:space="0" w:color="auto"/>
                <w:right w:val="none" w:sz="0" w:space="0" w:color="auto"/>
              </w:divBdr>
            </w:div>
            <w:div w:id="51078962">
              <w:marLeft w:val="0"/>
              <w:marRight w:val="0"/>
              <w:marTop w:val="0"/>
              <w:marBottom w:val="0"/>
              <w:divBdr>
                <w:top w:val="none" w:sz="0" w:space="0" w:color="auto"/>
                <w:left w:val="none" w:sz="0" w:space="0" w:color="auto"/>
                <w:bottom w:val="none" w:sz="0" w:space="0" w:color="auto"/>
                <w:right w:val="none" w:sz="0" w:space="0" w:color="auto"/>
              </w:divBdr>
            </w:div>
            <w:div w:id="201328993">
              <w:marLeft w:val="0"/>
              <w:marRight w:val="0"/>
              <w:marTop w:val="0"/>
              <w:marBottom w:val="0"/>
              <w:divBdr>
                <w:top w:val="none" w:sz="0" w:space="0" w:color="auto"/>
                <w:left w:val="none" w:sz="0" w:space="0" w:color="auto"/>
                <w:bottom w:val="none" w:sz="0" w:space="0" w:color="auto"/>
                <w:right w:val="none" w:sz="0" w:space="0" w:color="auto"/>
              </w:divBdr>
            </w:div>
            <w:div w:id="1585846267">
              <w:marLeft w:val="0"/>
              <w:marRight w:val="0"/>
              <w:marTop w:val="0"/>
              <w:marBottom w:val="0"/>
              <w:divBdr>
                <w:top w:val="none" w:sz="0" w:space="0" w:color="auto"/>
                <w:left w:val="none" w:sz="0" w:space="0" w:color="auto"/>
                <w:bottom w:val="none" w:sz="0" w:space="0" w:color="auto"/>
                <w:right w:val="none" w:sz="0" w:space="0" w:color="auto"/>
              </w:divBdr>
            </w:div>
            <w:div w:id="387262347">
              <w:marLeft w:val="0"/>
              <w:marRight w:val="0"/>
              <w:marTop w:val="0"/>
              <w:marBottom w:val="0"/>
              <w:divBdr>
                <w:top w:val="none" w:sz="0" w:space="0" w:color="auto"/>
                <w:left w:val="none" w:sz="0" w:space="0" w:color="auto"/>
                <w:bottom w:val="none" w:sz="0" w:space="0" w:color="auto"/>
                <w:right w:val="none" w:sz="0" w:space="0" w:color="auto"/>
              </w:divBdr>
            </w:div>
            <w:div w:id="26296742">
              <w:marLeft w:val="0"/>
              <w:marRight w:val="0"/>
              <w:marTop w:val="0"/>
              <w:marBottom w:val="0"/>
              <w:divBdr>
                <w:top w:val="none" w:sz="0" w:space="0" w:color="auto"/>
                <w:left w:val="none" w:sz="0" w:space="0" w:color="auto"/>
                <w:bottom w:val="none" w:sz="0" w:space="0" w:color="auto"/>
                <w:right w:val="none" w:sz="0" w:space="0" w:color="auto"/>
              </w:divBdr>
            </w:div>
            <w:div w:id="284122673">
              <w:marLeft w:val="0"/>
              <w:marRight w:val="0"/>
              <w:marTop w:val="0"/>
              <w:marBottom w:val="0"/>
              <w:divBdr>
                <w:top w:val="none" w:sz="0" w:space="0" w:color="auto"/>
                <w:left w:val="none" w:sz="0" w:space="0" w:color="auto"/>
                <w:bottom w:val="none" w:sz="0" w:space="0" w:color="auto"/>
                <w:right w:val="none" w:sz="0" w:space="0" w:color="auto"/>
              </w:divBdr>
            </w:div>
            <w:div w:id="661353442">
              <w:marLeft w:val="0"/>
              <w:marRight w:val="0"/>
              <w:marTop w:val="0"/>
              <w:marBottom w:val="0"/>
              <w:divBdr>
                <w:top w:val="none" w:sz="0" w:space="0" w:color="auto"/>
                <w:left w:val="none" w:sz="0" w:space="0" w:color="auto"/>
                <w:bottom w:val="none" w:sz="0" w:space="0" w:color="auto"/>
                <w:right w:val="none" w:sz="0" w:space="0" w:color="auto"/>
              </w:divBdr>
            </w:div>
            <w:div w:id="1535314565">
              <w:marLeft w:val="0"/>
              <w:marRight w:val="0"/>
              <w:marTop w:val="0"/>
              <w:marBottom w:val="0"/>
              <w:divBdr>
                <w:top w:val="none" w:sz="0" w:space="0" w:color="auto"/>
                <w:left w:val="none" w:sz="0" w:space="0" w:color="auto"/>
                <w:bottom w:val="none" w:sz="0" w:space="0" w:color="auto"/>
                <w:right w:val="none" w:sz="0" w:space="0" w:color="auto"/>
              </w:divBdr>
            </w:div>
            <w:div w:id="510686170">
              <w:marLeft w:val="0"/>
              <w:marRight w:val="0"/>
              <w:marTop w:val="0"/>
              <w:marBottom w:val="0"/>
              <w:divBdr>
                <w:top w:val="none" w:sz="0" w:space="0" w:color="auto"/>
                <w:left w:val="none" w:sz="0" w:space="0" w:color="auto"/>
                <w:bottom w:val="none" w:sz="0" w:space="0" w:color="auto"/>
                <w:right w:val="none" w:sz="0" w:space="0" w:color="auto"/>
              </w:divBdr>
            </w:div>
            <w:div w:id="632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quokkalabs.com/blog/what-are-html5-semantic-tags-and-how-to-use-them/" TargetMode="External"/><Relationship Id="rId26" Type="http://schemas.openxmlformats.org/officeDocument/2006/relationships/hyperlink" Target="https://www.agorapulse.com/es/blog/twitter-cards-que-son-y-tres-mejores-practicas-para-usarlas/" TargetMode="External"/><Relationship Id="rId3" Type="http://schemas.openxmlformats.org/officeDocument/2006/relationships/styles" Target="styles.xml"/><Relationship Id="rId21" Type="http://schemas.openxmlformats.org/officeDocument/2006/relationships/hyperlink" Target="https://www.gob.pe/975-accesibilidad-digita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usuario@ejemplo.com" TargetMode="External"/><Relationship Id="rId25" Type="http://schemas.openxmlformats.org/officeDocument/2006/relationships/hyperlink" Target="https://www.browserstack.com/guide/debugging-tool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sparkbox.com/foundry/how_to_write_accessible_content_that_is_meaningful_and_useful_for_everyone" TargetMode="External"/><Relationship Id="rId29" Type="http://schemas.openxmlformats.org/officeDocument/2006/relationships/hyperlink" Target="https://www.quora.com/Why-do-people-prefer-div-over-table-element-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ei.es/tendencias-diseno-web/" TargetMode="External"/><Relationship Id="rId32" Type="http://schemas.openxmlformats.org/officeDocument/2006/relationships/hyperlink" Target="https://www.idenautas.com/blog/el-impacto-del-diseno-web-en-la-marca/"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esic.edu/rethink/tecnologia/html5-que-es-caracteristicas-y-como-funciona-c" TargetMode="External"/><Relationship Id="rId28" Type="http://schemas.openxmlformats.org/officeDocument/2006/relationships/hyperlink" Target="https://sitechecker.pro/what-is-open-graph-tag/" TargetMode="External"/><Relationship Id="rId10" Type="http://schemas.microsoft.com/office/2007/relationships/hdphoto" Target="media/hdphoto1.wdp"/><Relationship Id="rId19" Type="http://schemas.openxmlformats.org/officeDocument/2006/relationships/hyperlink" Target="https://developer.mozilla.org/es/docs/Learn_web_development/Core/Accessibility/HTML" TargetMode="External"/><Relationship Id="rId31" Type="http://schemas.openxmlformats.org/officeDocument/2006/relationships/hyperlink" Target="https://www.ionos.es/digitalguide/paginas-web/desarrollo-web/get-vs-po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w3.org/TR/coga-usable/" TargetMode="External"/><Relationship Id="rId27" Type="http://schemas.openxmlformats.org/officeDocument/2006/relationships/hyperlink" Target="https://www.agorapulse.com/es/blog/twitter-cards-que-son-y-tres-mejores-practicas-para-usarlas/?utm_source=chatgpt.com" TargetMode="External"/><Relationship Id="rId30" Type="http://schemas.openxmlformats.org/officeDocument/2006/relationships/hyperlink" Target="https://support.kobotoolbox.org/restrict_responses.html"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la_a306\Downloads\Practicas%20de%20Desarrollo%20de%20Aplicaci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DFS21</b:Tag>
    <b:SourceType>JournalArticle</b:SourceType>
    <b:Guid>{94B2618F-775C-45EC-A717-0DE9AB8473F4}</b:Guid>
    <b:Title>"A Study on the Performance of Java Virtual Machine Garbage Collectors</b:Title>
    <b:Year>2021</b:Year>
    <b:Author>
      <b:Author>
        <b:NameList>
          <b:Person>
            <b:Last>D. F. Silva</b:Last>
            <b:First>R.</b:First>
            <b:Middle>M. F. Lima, E. R. M. Madeira</b:Middle>
          </b:Person>
        </b:NameList>
      </b:Author>
    </b:Author>
    <b:JournalName>2021 IEEE International Conference on Software Testing, Verification and Validation Workshops (ICSTW)</b:JournalName>
    <b:Pages>23-31</b:Pages>
    <b:Volume>1</b:Volume>
    <b:Issue>35</b:Issue>
    <b:RefOrder>1</b:RefOrder>
  </b:Source>
  <b:Source>
    <b:Tag>Cay09</b:Tag>
    <b:SourceType>Book</b:SourceType>
    <b:Guid>{2D62EAF3-74C7-47D8-9D14-3D2B8E503A53}</b:Guid>
    <b:Author>
      <b:Author>
        <b:NameList>
          <b:Person>
            <b:Last>Hortsmann</b:Last>
            <b:First>Cay</b:First>
          </b:Person>
        </b:NameList>
      </b:Author>
    </b:Author>
    <b:Title>Big Java</b:Title>
    <b:Year>2009</b:Year>
    <b:City>San José</b:City>
    <b:Publisher>Pearson</b:Publisher>
    <b:RefOrder>2</b:RefOrder>
  </b:Source>
  <b:Source>
    <b:Tag>Cay19</b:Tag>
    <b:SourceType>Book</b:SourceType>
    <b:Guid>{73FD54E3-5BA8-4EEF-905F-3F2D3720EF8A}</b:Guid>
    <b:Title>Big Java: Early Objects</b:Title>
    <b:Year>2019</b:Year>
    <b:Author>
      <b:Author>
        <b:NameList>
          <b:Person>
            <b:Last>Hortsmann</b:Last>
            <b:First>Cay</b:First>
            <b:Middle>S.</b:Middle>
          </b:Person>
        </b:NameList>
      </b:Author>
    </b:Author>
    <b:City>Hoboken</b:City>
    <b:Publisher>John Wiley &amp; Sons</b:Publisher>
    <b:RefOrder>4</b:RefOrder>
  </b:Source>
  <b:Source>
    <b:Tag>Ora94</b:Tag>
    <b:SourceType>InternetSite</b:SourceType>
    <b:Guid>{5F22A3C9-90E6-4718-95A8-450B3F008369}</b:Guid>
    <b:Title>The Java™ Tutorials</b:Title>
    <b:Year>1994</b:Year>
    <b:Author>
      <b:Author>
        <b:NameList>
          <b:Person>
            <b:Last>Oracle</b:Last>
          </b:Person>
        </b:NameList>
      </b:Author>
    </b:Author>
    <b:ProductionCompany>Oracle</b:ProductionCompany>
    <b:YearAccessed>2024</b:YearAccessed>
    <b:MonthAccessed>07</b:MonthAccessed>
    <b:DayAccessed>28</b:DayAccessed>
    <b:URL>https://docs.oracle.com/javase/tutorial/index.html</b:URL>
    <b:RefOrder>3</b:RefOrder>
  </b:Source>
</b:Sources>
</file>

<file path=customXml/itemProps1.xml><?xml version="1.0" encoding="utf-8"?>
<ds:datastoreItem xmlns:ds="http://schemas.openxmlformats.org/officeDocument/2006/customXml" ds:itemID="{21A00AEB-EEBE-4609-9F23-4CDC3B76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Practicas de Desarrollo de Aplicaciones</Template>
  <TotalTime>14</TotalTime>
  <Pages>1</Pages>
  <Words>8526</Words>
  <Characters>46895</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Tennessee Valley Authority</Company>
  <LinksUpToDate>false</LinksUpToDate>
  <CharactersWithSpaces>55311</CharactersWithSpaces>
  <SharedDoc>false</SharedDoc>
  <HLinks>
    <vt:vector size="246" baseType="variant">
      <vt:variant>
        <vt:i4>4653126</vt:i4>
      </vt:variant>
      <vt:variant>
        <vt:i4>198</vt:i4>
      </vt:variant>
      <vt:variant>
        <vt:i4>0</vt:i4>
      </vt:variant>
      <vt:variant>
        <vt:i4>5</vt:i4>
      </vt:variant>
      <vt:variant>
        <vt:lpwstr>https://www.idenautas.com/blog/el-impacto-del-diseno-web-en-la-marca/</vt:lpwstr>
      </vt:variant>
      <vt:variant>
        <vt:lpwstr/>
      </vt:variant>
      <vt:variant>
        <vt:i4>852050</vt:i4>
      </vt:variant>
      <vt:variant>
        <vt:i4>195</vt:i4>
      </vt:variant>
      <vt:variant>
        <vt:i4>0</vt:i4>
      </vt:variant>
      <vt:variant>
        <vt:i4>5</vt:i4>
      </vt:variant>
      <vt:variant>
        <vt:lpwstr>https://www.ionos.es/digitalguide/paginas-web/desarrollo-web/get-vs-post/</vt:lpwstr>
      </vt:variant>
      <vt:variant>
        <vt:lpwstr/>
      </vt:variant>
      <vt:variant>
        <vt:i4>3145811</vt:i4>
      </vt:variant>
      <vt:variant>
        <vt:i4>192</vt:i4>
      </vt:variant>
      <vt:variant>
        <vt:i4>0</vt:i4>
      </vt:variant>
      <vt:variant>
        <vt:i4>5</vt:i4>
      </vt:variant>
      <vt:variant>
        <vt:lpwstr>https://support.kobotoolbox.org/restrict_responses.html</vt:lpwstr>
      </vt:variant>
      <vt:variant>
        <vt:lpwstr/>
      </vt:variant>
      <vt:variant>
        <vt:i4>983113</vt:i4>
      </vt:variant>
      <vt:variant>
        <vt:i4>189</vt:i4>
      </vt:variant>
      <vt:variant>
        <vt:i4>0</vt:i4>
      </vt:variant>
      <vt:variant>
        <vt:i4>5</vt:i4>
      </vt:variant>
      <vt:variant>
        <vt:lpwstr>https://www.quora.com/Why-do-people-prefer-div-over-table-element-in-HTML</vt:lpwstr>
      </vt:variant>
      <vt:variant>
        <vt:lpwstr/>
      </vt:variant>
      <vt:variant>
        <vt:i4>3866726</vt:i4>
      </vt:variant>
      <vt:variant>
        <vt:i4>186</vt:i4>
      </vt:variant>
      <vt:variant>
        <vt:i4>0</vt:i4>
      </vt:variant>
      <vt:variant>
        <vt:i4>5</vt:i4>
      </vt:variant>
      <vt:variant>
        <vt:lpwstr>https://sitechecker.pro/what-is-open-graph-tag/</vt:lpwstr>
      </vt:variant>
      <vt:variant>
        <vt:lpwstr/>
      </vt:variant>
      <vt:variant>
        <vt:i4>5242941</vt:i4>
      </vt:variant>
      <vt:variant>
        <vt:i4>183</vt:i4>
      </vt:variant>
      <vt:variant>
        <vt:i4>0</vt:i4>
      </vt:variant>
      <vt:variant>
        <vt:i4>5</vt:i4>
      </vt:variant>
      <vt:variant>
        <vt:lpwstr>https://www.agorapulse.com/es/blog/twitter-cards-que-son-y-tres-mejores-practicas-para-usarlas/?utm_source=chatgpt.com</vt:lpwstr>
      </vt:variant>
      <vt:variant>
        <vt:lpwstr/>
      </vt:variant>
      <vt:variant>
        <vt:i4>2293887</vt:i4>
      </vt:variant>
      <vt:variant>
        <vt:i4>180</vt:i4>
      </vt:variant>
      <vt:variant>
        <vt:i4>0</vt:i4>
      </vt:variant>
      <vt:variant>
        <vt:i4>5</vt:i4>
      </vt:variant>
      <vt:variant>
        <vt:lpwstr>https://www.agorapulse.com/es/blog/twitter-cards-que-son-y-tres-mejores-practicas-para-usarlas/</vt:lpwstr>
      </vt:variant>
      <vt:variant>
        <vt:lpwstr/>
      </vt:variant>
      <vt:variant>
        <vt:i4>3342396</vt:i4>
      </vt:variant>
      <vt:variant>
        <vt:i4>177</vt:i4>
      </vt:variant>
      <vt:variant>
        <vt:i4>0</vt:i4>
      </vt:variant>
      <vt:variant>
        <vt:i4>5</vt:i4>
      </vt:variant>
      <vt:variant>
        <vt:lpwstr>https://www.browserstack.com/guide/debugging-tools</vt:lpwstr>
      </vt:variant>
      <vt:variant>
        <vt:lpwstr/>
      </vt:variant>
      <vt:variant>
        <vt:i4>983108</vt:i4>
      </vt:variant>
      <vt:variant>
        <vt:i4>174</vt:i4>
      </vt:variant>
      <vt:variant>
        <vt:i4>0</vt:i4>
      </vt:variant>
      <vt:variant>
        <vt:i4>5</vt:i4>
      </vt:variant>
      <vt:variant>
        <vt:lpwstr>https://cei.es/tendencias-diseno-web/</vt:lpwstr>
      </vt:variant>
      <vt:variant>
        <vt:lpwstr/>
      </vt:variant>
      <vt:variant>
        <vt:i4>3670071</vt:i4>
      </vt:variant>
      <vt:variant>
        <vt:i4>171</vt:i4>
      </vt:variant>
      <vt:variant>
        <vt:i4>0</vt:i4>
      </vt:variant>
      <vt:variant>
        <vt:i4>5</vt:i4>
      </vt:variant>
      <vt:variant>
        <vt:lpwstr>https://www.esic.edu/rethink/tecnologia/html5-que-es-caracteristicas-y-como-funciona-c</vt:lpwstr>
      </vt:variant>
      <vt:variant>
        <vt:lpwstr/>
      </vt:variant>
      <vt:variant>
        <vt:i4>7405675</vt:i4>
      </vt:variant>
      <vt:variant>
        <vt:i4>168</vt:i4>
      </vt:variant>
      <vt:variant>
        <vt:i4>0</vt:i4>
      </vt:variant>
      <vt:variant>
        <vt:i4>5</vt:i4>
      </vt:variant>
      <vt:variant>
        <vt:lpwstr>https://www.w3.org/TR/coga-usable/</vt:lpwstr>
      </vt:variant>
      <vt:variant>
        <vt:lpwstr/>
      </vt:variant>
      <vt:variant>
        <vt:i4>262210</vt:i4>
      </vt:variant>
      <vt:variant>
        <vt:i4>165</vt:i4>
      </vt:variant>
      <vt:variant>
        <vt:i4>0</vt:i4>
      </vt:variant>
      <vt:variant>
        <vt:i4>5</vt:i4>
      </vt:variant>
      <vt:variant>
        <vt:lpwstr>https://www.gob.pe/975-accesibilidad-digital</vt:lpwstr>
      </vt:variant>
      <vt:variant>
        <vt:lpwstr/>
      </vt:variant>
      <vt:variant>
        <vt:i4>5242976</vt:i4>
      </vt:variant>
      <vt:variant>
        <vt:i4>162</vt:i4>
      </vt:variant>
      <vt:variant>
        <vt:i4>0</vt:i4>
      </vt:variant>
      <vt:variant>
        <vt:i4>5</vt:i4>
      </vt:variant>
      <vt:variant>
        <vt:lpwstr>https://sparkbox.com/foundry/how_to_write_accessible_content_that_is_meaningful_and_useful_for_everyone</vt:lpwstr>
      </vt:variant>
      <vt:variant>
        <vt:lpwstr/>
      </vt:variant>
      <vt:variant>
        <vt:i4>2621563</vt:i4>
      </vt:variant>
      <vt:variant>
        <vt:i4>159</vt:i4>
      </vt:variant>
      <vt:variant>
        <vt:i4>0</vt:i4>
      </vt:variant>
      <vt:variant>
        <vt:i4>5</vt:i4>
      </vt:variant>
      <vt:variant>
        <vt:lpwstr>https://developer.mozilla.org/es/docs/Learn_web_development/Core/Accessibility/HTML</vt:lpwstr>
      </vt:variant>
      <vt:variant>
        <vt:lpwstr/>
      </vt:variant>
      <vt:variant>
        <vt:i4>4587597</vt:i4>
      </vt:variant>
      <vt:variant>
        <vt:i4>156</vt:i4>
      </vt:variant>
      <vt:variant>
        <vt:i4>0</vt:i4>
      </vt:variant>
      <vt:variant>
        <vt:i4>5</vt:i4>
      </vt:variant>
      <vt:variant>
        <vt:lpwstr>https://quokkalabs.com/blog/what-are-html5-semantic-tags-and-how-to-use-them/</vt:lpwstr>
      </vt:variant>
      <vt:variant>
        <vt:lpwstr/>
      </vt:variant>
      <vt:variant>
        <vt:i4>7209051</vt:i4>
      </vt:variant>
      <vt:variant>
        <vt:i4>153</vt:i4>
      </vt:variant>
      <vt:variant>
        <vt:i4>0</vt:i4>
      </vt:variant>
      <vt:variant>
        <vt:i4>5</vt:i4>
      </vt:variant>
      <vt:variant>
        <vt:lpwstr>mailto:usuario@ejemplo.com</vt:lpwstr>
      </vt:variant>
      <vt:variant>
        <vt:lpwstr/>
      </vt:variant>
      <vt:variant>
        <vt:i4>2031667</vt:i4>
      </vt:variant>
      <vt:variant>
        <vt:i4>146</vt:i4>
      </vt:variant>
      <vt:variant>
        <vt:i4>0</vt:i4>
      </vt:variant>
      <vt:variant>
        <vt:i4>5</vt:i4>
      </vt:variant>
      <vt:variant>
        <vt:lpwstr/>
      </vt:variant>
      <vt:variant>
        <vt:lpwstr>_Toc206873038</vt:lpwstr>
      </vt:variant>
      <vt:variant>
        <vt:i4>2031667</vt:i4>
      </vt:variant>
      <vt:variant>
        <vt:i4>140</vt:i4>
      </vt:variant>
      <vt:variant>
        <vt:i4>0</vt:i4>
      </vt:variant>
      <vt:variant>
        <vt:i4>5</vt:i4>
      </vt:variant>
      <vt:variant>
        <vt:lpwstr/>
      </vt:variant>
      <vt:variant>
        <vt:lpwstr>_Toc206873037</vt:lpwstr>
      </vt:variant>
      <vt:variant>
        <vt:i4>2031667</vt:i4>
      </vt:variant>
      <vt:variant>
        <vt:i4>134</vt:i4>
      </vt:variant>
      <vt:variant>
        <vt:i4>0</vt:i4>
      </vt:variant>
      <vt:variant>
        <vt:i4>5</vt:i4>
      </vt:variant>
      <vt:variant>
        <vt:lpwstr/>
      </vt:variant>
      <vt:variant>
        <vt:lpwstr>_Toc206873036</vt:lpwstr>
      </vt:variant>
      <vt:variant>
        <vt:i4>2031667</vt:i4>
      </vt:variant>
      <vt:variant>
        <vt:i4>128</vt:i4>
      </vt:variant>
      <vt:variant>
        <vt:i4>0</vt:i4>
      </vt:variant>
      <vt:variant>
        <vt:i4>5</vt:i4>
      </vt:variant>
      <vt:variant>
        <vt:lpwstr/>
      </vt:variant>
      <vt:variant>
        <vt:lpwstr>_Toc206873035</vt:lpwstr>
      </vt:variant>
      <vt:variant>
        <vt:i4>2031667</vt:i4>
      </vt:variant>
      <vt:variant>
        <vt:i4>122</vt:i4>
      </vt:variant>
      <vt:variant>
        <vt:i4>0</vt:i4>
      </vt:variant>
      <vt:variant>
        <vt:i4>5</vt:i4>
      </vt:variant>
      <vt:variant>
        <vt:lpwstr/>
      </vt:variant>
      <vt:variant>
        <vt:lpwstr>_Toc206873034</vt:lpwstr>
      </vt:variant>
      <vt:variant>
        <vt:i4>2031667</vt:i4>
      </vt:variant>
      <vt:variant>
        <vt:i4>116</vt:i4>
      </vt:variant>
      <vt:variant>
        <vt:i4>0</vt:i4>
      </vt:variant>
      <vt:variant>
        <vt:i4>5</vt:i4>
      </vt:variant>
      <vt:variant>
        <vt:lpwstr/>
      </vt:variant>
      <vt:variant>
        <vt:lpwstr>_Toc206873033</vt:lpwstr>
      </vt:variant>
      <vt:variant>
        <vt:i4>2031667</vt:i4>
      </vt:variant>
      <vt:variant>
        <vt:i4>110</vt:i4>
      </vt:variant>
      <vt:variant>
        <vt:i4>0</vt:i4>
      </vt:variant>
      <vt:variant>
        <vt:i4>5</vt:i4>
      </vt:variant>
      <vt:variant>
        <vt:lpwstr/>
      </vt:variant>
      <vt:variant>
        <vt:lpwstr>_Toc206873032</vt:lpwstr>
      </vt:variant>
      <vt:variant>
        <vt:i4>2031667</vt:i4>
      </vt:variant>
      <vt:variant>
        <vt:i4>104</vt:i4>
      </vt:variant>
      <vt:variant>
        <vt:i4>0</vt:i4>
      </vt:variant>
      <vt:variant>
        <vt:i4>5</vt:i4>
      </vt:variant>
      <vt:variant>
        <vt:lpwstr/>
      </vt:variant>
      <vt:variant>
        <vt:lpwstr>_Toc206873031</vt:lpwstr>
      </vt:variant>
      <vt:variant>
        <vt:i4>2031667</vt:i4>
      </vt:variant>
      <vt:variant>
        <vt:i4>98</vt:i4>
      </vt:variant>
      <vt:variant>
        <vt:i4>0</vt:i4>
      </vt:variant>
      <vt:variant>
        <vt:i4>5</vt:i4>
      </vt:variant>
      <vt:variant>
        <vt:lpwstr/>
      </vt:variant>
      <vt:variant>
        <vt:lpwstr>_Toc206873030</vt:lpwstr>
      </vt:variant>
      <vt:variant>
        <vt:i4>1966131</vt:i4>
      </vt:variant>
      <vt:variant>
        <vt:i4>92</vt:i4>
      </vt:variant>
      <vt:variant>
        <vt:i4>0</vt:i4>
      </vt:variant>
      <vt:variant>
        <vt:i4>5</vt:i4>
      </vt:variant>
      <vt:variant>
        <vt:lpwstr/>
      </vt:variant>
      <vt:variant>
        <vt:lpwstr>_Toc206873029</vt:lpwstr>
      </vt:variant>
      <vt:variant>
        <vt:i4>1966131</vt:i4>
      </vt:variant>
      <vt:variant>
        <vt:i4>86</vt:i4>
      </vt:variant>
      <vt:variant>
        <vt:i4>0</vt:i4>
      </vt:variant>
      <vt:variant>
        <vt:i4>5</vt:i4>
      </vt:variant>
      <vt:variant>
        <vt:lpwstr/>
      </vt:variant>
      <vt:variant>
        <vt:lpwstr>_Toc206873028</vt:lpwstr>
      </vt:variant>
      <vt:variant>
        <vt:i4>1966131</vt:i4>
      </vt:variant>
      <vt:variant>
        <vt:i4>80</vt:i4>
      </vt:variant>
      <vt:variant>
        <vt:i4>0</vt:i4>
      </vt:variant>
      <vt:variant>
        <vt:i4>5</vt:i4>
      </vt:variant>
      <vt:variant>
        <vt:lpwstr/>
      </vt:variant>
      <vt:variant>
        <vt:lpwstr>_Toc206873027</vt:lpwstr>
      </vt:variant>
      <vt:variant>
        <vt:i4>1966131</vt:i4>
      </vt:variant>
      <vt:variant>
        <vt:i4>74</vt:i4>
      </vt:variant>
      <vt:variant>
        <vt:i4>0</vt:i4>
      </vt:variant>
      <vt:variant>
        <vt:i4>5</vt:i4>
      </vt:variant>
      <vt:variant>
        <vt:lpwstr/>
      </vt:variant>
      <vt:variant>
        <vt:lpwstr>_Toc206873026</vt:lpwstr>
      </vt:variant>
      <vt:variant>
        <vt:i4>1966131</vt:i4>
      </vt:variant>
      <vt:variant>
        <vt:i4>68</vt:i4>
      </vt:variant>
      <vt:variant>
        <vt:i4>0</vt:i4>
      </vt:variant>
      <vt:variant>
        <vt:i4>5</vt:i4>
      </vt:variant>
      <vt:variant>
        <vt:lpwstr/>
      </vt:variant>
      <vt:variant>
        <vt:lpwstr>_Toc206873025</vt:lpwstr>
      </vt:variant>
      <vt:variant>
        <vt:i4>1966131</vt:i4>
      </vt:variant>
      <vt:variant>
        <vt:i4>62</vt:i4>
      </vt:variant>
      <vt:variant>
        <vt:i4>0</vt:i4>
      </vt:variant>
      <vt:variant>
        <vt:i4>5</vt:i4>
      </vt:variant>
      <vt:variant>
        <vt:lpwstr/>
      </vt:variant>
      <vt:variant>
        <vt:lpwstr>_Toc206873024</vt:lpwstr>
      </vt:variant>
      <vt:variant>
        <vt:i4>1966131</vt:i4>
      </vt:variant>
      <vt:variant>
        <vt:i4>56</vt:i4>
      </vt:variant>
      <vt:variant>
        <vt:i4>0</vt:i4>
      </vt:variant>
      <vt:variant>
        <vt:i4>5</vt:i4>
      </vt:variant>
      <vt:variant>
        <vt:lpwstr/>
      </vt:variant>
      <vt:variant>
        <vt:lpwstr>_Toc206873023</vt:lpwstr>
      </vt:variant>
      <vt:variant>
        <vt:i4>1966131</vt:i4>
      </vt:variant>
      <vt:variant>
        <vt:i4>50</vt:i4>
      </vt:variant>
      <vt:variant>
        <vt:i4>0</vt:i4>
      </vt:variant>
      <vt:variant>
        <vt:i4>5</vt:i4>
      </vt:variant>
      <vt:variant>
        <vt:lpwstr/>
      </vt:variant>
      <vt:variant>
        <vt:lpwstr>_Toc206873022</vt:lpwstr>
      </vt:variant>
      <vt:variant>
        <vt:i4>1966131</vt:i4>
      </vt:variant>
      <vt:variant>
        <vt:i4>44</vt:i4>
      </vt:variant>
      <vt:variant>
        <vt:i4>0</vt:i4>
      </vt:variant>
      <vt:variant>
        <vt:i4>5</vt:i4>
      </vt:variant>
      <vt:variant>
        <vt:lpwstr/>
      </vt:variant>
      <vt:variant>
        <vt:lpwstr>_Toc206873021</vt:lpwstr>
      </vt:variant>
      <vt:variant>
        <vt:i4>1966131</vt:i4>
      </vt:variant>
      <vt:variant>
        <vt:i4>38</vt:i4>
      </vt:variant>
      <vt:variant>
        <vt:i4>0</vt:i4>
      </vt:variant>
      <vt:variant>
        <vt:i4>5</vt:i4>
      </vt:variant>
      <vt:variant>
        <vt:lpwstr/>
      </vt:variant>
      <vt:variant>
        <vt:lpwstr>_Toc206873020</vt:lpwstr>
      </vt:variant>
      <vt:variant>
        <vt:i4>1900595</vt:i4>
      </vt:variant>
      <vt:variant>
        <vt:i4>32</vt:i4>
      </vt:variant>
      <vt:variant>
        <vt:i4>0</vt:i4>
      </vt:variant>
      <vt:variant>
        <vt:i4>5</vt:i4>
      </vt:variant>
      <vt:variant>
        <vt:lpwstr/>
      </vt:variant>
      <vt:variant>
        <vt:lpwstr>_Toc206873019</vt:lpwstr>
      </vt:variant>
      <vt:variant>
        <vt:i4>1900595</vt:i4>
      </vt:variant>
      <vt:variant>
        <vt:i4>26</vt:i4>
      </vt:variant>
      <vt:variant>
        <vt:i4>0</vt:i4>
      </vt:variant>
      <vt:variant>
        <vt:i4>5</vt:i4>
      </vt:variant>
      <vt:variant>
        <vt:lpwstr/>
      </vt:variant>
      <vt:variant>
        <vt:lpwstr>_Toc206873018</vt:lpwstr>
      </vt:variant>
      <vt:variant>
        <vt:i4>1900595</vt:i4>
      </vt:variant>
      <vt:variant>
        <vt:i4>20</vt:i4>
      </vt:variant>
      <vt:variant>
        <vt:i4>0</vt:i4>
      </vt:variant>
      <vt:variant>
        <vt:i4>5</vt:i4>
      </vt:variant>
      <vt:variant>
        <vt:lpwstr/>
      </vt:variant>
      <vt:variant>
        <vt:lpwstr>_Toc206873017</vt:lpwstr>
      </vt:variant>
      <vt:variant>
        <vt:i4>1900595</vt:i4>
      </vt:variant>
      <vt:variant>
        <vt:i4>14</vt:i4>
      </vt:variant>
      <vt:variant>
        <vt:i4>0</vt:i4>
      </vt:variant>
      <vt:variant>
        <vt:i4>5</vt:i4>
      </vt:variant>
      <vt:variant>
        <vt:lpwstr/>
      </vt:variant>
      <vt:variant>
        <vt:lpwstr>_Toc206873016</vt:lpwstr>
      </vt:variant>
      <vt:variant>
        <vt:i4>1900595</vt:i4>
      </vt:variant>
      <vt:variant>
        <vt:i4>8</vt:i4>
      </vt:variant>
      <vt:variant>
        <vt:i4>0</vt:i4>
      </vt:variant>
      <vt:variant>
        <vt:i4>5</vt:i4>
      </vt:variant>
      <vt:variant>
        <vt:lpwstr/>
      </vt:variant>
      <vt:variant>
        <vt:lpwstr>_Toc206873015</vt:lpwstr>
      </vt:variant>
      <vt:variant>
        <vt:i4>1900595</vt:i4>
      </vt:variant>
      <vt:variant>
        <vt:i4>2</vt:i4>
      </vt:variant>
      <vt:variant>
        <vt:i4>0</vt:i4>
      </vt:variant>
      <vt:variant>
        <vt:i4>5</vt:i4>
      </vt:variant>
      <vt:variant>
        <vt:lpwstr/>
      </vt:variant>
      <vt:variant>
        <vt:lpwstr>_Toc206873014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A 306</dc:creator>
  <cp:keywords/>
  <dc:description/>
  <cp:lastModifiedBy>JOAQUIN MATEO YATO MARROQUIN</cp:lastModifiedBy>
  <cp:revision>5</cp:revision>
  <cp:lastPrinted>2025-08-24T04:23:00Z</cp:lastPrinted>
  <dcterms:created xsi:type="dcterms:W3CDTF">2025-08-24T04:09:00Z</dcterms:created>
  <dcterms:modified xsi:type="dcterms:W3CDTF">2025-08-24T04:23:00Z</dcterms:modified>
</cp:coreProperties>
</file>